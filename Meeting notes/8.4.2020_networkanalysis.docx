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336"/>
        <w:gridCol w:w="8920"/>
      </w:tblGrid>
      <w:tr w:rsidR="00FD76B1" w14:paraId="129AD39E" w14:textId="77777777" w:rsidTr="00FD7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73" w:type="dxa"/>
            <w:tcMar>
              <w:top w:w="0" w:type="dxa"/>
            </w:tcMar>
          </w:tcPr>
          <w:p w14:paraId="2B65FFCD" w14:textId="7F4D6B65" w:rsidR="00FD76B1" w:rsidRDefault="00334ED1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17984" behindDoc="0" locked="0" layoutInCell="1" allowOverlap="1" wp14:anchorId="78117CBD" wp14:editId="6010C74D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-473710</wp:posOffset>
                      </wp:positionV>
                      <wp:extent cx="1857325" cy="698040"/>
                      <wp:effectExtent l="38100" t="57150" r="48260" b="45085"/>
                      <wp:wrapNone/>
                      <wp:docPr id="157" name="Ink 1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56740" cy="6978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4CC96D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57" o:spid="_x0000_s1026" type="#_x0000_t75" style="position:absolute;margin-left:8.45pt;margin-top:-38pt;width:147.65pt;height:56.3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">
                      <v:imagedata r:id="rId8" o:title=""/>
                    </v:shape>
                  </w:pict>
                </mc:Fallback>
              </mc:AlternateContent>
            </w:r>
            <w:r w:rsidR="00FD76B1" w:rsidRPr="005F3841">
              <w:t>Date</w:t>
            </w:r>
          </w:p>
        </w:tc>
        <w:tc>
          <w:tcPr>
            <w:tcW w:w="6307" w:type="dxa"/>
            <w:tcMar>
              <w:top w:w="0" w:type="dxa"/>
            </w:tcMar>
          </w:tcPr>
          <w:p w14:paraId="03133311" w14:textId="77777777" w:rsidR="00FD76B1" w:rsidRDefault="00FD76B1" w:rsidP="00A57B48">
            <w:r>
              <w:t>Progress Notes</w:t>
            </w:r>
          </w:p>
        </w:tc>
      </w:tr>
      <w:tr w:rsidR="00FD76B1" w14:paraId="6C0F403C" w14:textId="77777777" w:rsidTr="00FD76B1">
        <w:tc>
          <w:tcPr>
            <w:tcW w:w="3773" w:type="dxa"/>
          </w:tcPr>
          <w:p w14:paraId="58B50FF8" w14:textId="525F4929" w:rsidR="00FD76B1" w:rsidRDefault="001C6065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71ED0BBB" wp14:editId="5E807DBF">
                      <wp:simplePos x="0" y="0"/>
                      <wp:positionH relativeFrom="column">
                        <wp:posOffset>2886710</wp:posOffset>
                      </wp:positionH>
                      <wp:positionV relativeFrom="paragraph">
                        <wp:posOffset>-203200</wp:posOffset>
                      </wp:positionV>
                      <wp:extent cx="2145290" cy="442800"/>
                      <wp:effectExtent l="57150" t="38100" r="45720" b="52705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45030" cy="4425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C7D097" id="Ink 17" o:spid="_x0000_s1026" type="#_x0000_t75" style="position:absolute;margin-left:226.6pt;margin-top:-16.7pt;width:170.3pt;height:3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">
                      <v:imagedata r:id="rId10" o:title=""/>
                    </v:shape>
                  </w:pict>
                </mc:Fallback>
              </mc:AlternateContent>
            </w:r>
          </w:p>
        </w:tc>
        <w:tc>
          <w:tcPr>
            <w:tcW w:w="6307" w:type="dxa"/>
          </w:tcPr>
          <w:p w14:paraId="35327715" w14:textId="2F96ABE4" w:rsidR="00FD76B1" w:rsidRDefault="00FD76B1" w:rsidP="00A57B48"/>
        </w:tc>
      </w:tr>
      <w:tr w:rsidR="00FD76B1" w14:paraId="27061F6E" w14:textId="77777777" w:rsidTr="00FD76B1">
        <w:tc>
          <w:tcPr>
            <w:tcW w:w="3773" w:type="dxa"/>
          </w:tcPr>
          <w:p w14:paraId="2020354F" w14:textId="66BB56EF" w:rsidR="00FD76B1" w:rsidRDefault="001C6065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20C56F39" wp14:editId="761327AC">
                      <wp:simplePos x="0" y="0"/>
                      <wp:positionH relativeFrom="column">
                        <wp:posOffset>2608207</wp:posOffset>
                      </wp:positionH>
                      <wp:positionV relativeFrom="paragraph">
                        <wp:posOffset>36213</wp:posOffset>
                      </wp:positionV>
                      <wp:extent cx="29880" cy="36360"/>
                      <wp:effectExtent l="38100" t="38100" r="46355" b="40005"/>
                      <wp:wrapNone/>
                      <wp:docPr id="18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845" cy="361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FE7B85" id="Ink 18" o:spid="_x0000_s1026" type="#_x0000_t75" style="position:absolute;margin-left:204.65pt;margin-top:2.15pt;width:3.75pt;height: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"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6307" w:type="dxa"/>
          </w:tcPr>
          <w:p w14:paraId="0EA9E6C0" w14:textId="2C737567" w:rsidR="00FD76B1" w:rsidRDefault="00F0393A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7B579959" wp14:editId="78323424">
                      <wp:simplePos x="0" y="0"/>
                      <wp:positionH relativeFrom="column">
                        <wp:posOffset>972820</wp:posOffset>
                      </wp:positionH>
                      <wp:positionV relativeFrom="paragraph">
                        <wp:posOffset>-77470</wp:posOffset>
                      </wp:positionV>
                      <wp:extent cx="632975" cy="297180"/>
                      <wp:effectExtent l="38100" t="38100" r="53340" b="45720"/>
                      <wp:wrapNone/>
                      <wp:docPr id="36" name="Ink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2460" cy="2971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0373E1" id="Ink 36" o:spid="_x0000_s1026" type="#_x0000_t75" style="position:absolute;margin-left:75.9pt;margin-top:-6.8pt;width:51.25pt;height:24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">
                      <v:imagedata r:id="rId14" o:title=""/>
                    </v:shape>
                  </w:pict>
                </mc:Fallback>
              </mc:AlternateContent>
            </w:r>
          </w:p>
        </w:tc>
      </w:tr>
      <w:tr w:rsidR="00FD76B1" w14:paraId="2507E13A" w14:textId="77777777" w:rsidTr="00FD76B1">
        <w:tc>
          <w:tcPr>
            <w:tcW w:w="3773" w:type="dxa"/>
          </w:tcPr>
          <w:p w14:paraId="30F083F9" w14:textId="5B4D7031" w:rsidR="00FD76B1" w:rsidRDefault="00FD76B1" w:rsidP="00A57B48"/>
        </w:tc>
        <w:tc>
          <w:tcPr>
            <w:tcW w:w="6307" w:type="dxa"/>
          </w:tcPr>
          <w:p w14:paraId="1603A61A" w14:textId="77777777" w:rsidR="00FD76B1" w:rsidRDefault="00FD76B1" w:rsidP="00A57B48"/>
        </w:tc>
      </w:tr>
      <w:tr w:rsidR="00FD76B1" w14:paraId="25994ECD" w14:textId="77777777" w:rsidTr="00FD76B1">
        <w:tc>
          <w:tcPr>
            <w:tcW w:w="3773" w:type="dxa"/>
          </w:tcPr>
          <w:p w14:paraId="3A58473C" w14:textId="001496F9" w:rsidR="00FD76B1" w:rsidRDefault="00FD76B1" w:rsidP="00A57B48"/>
        </w:tc>
        <w:tc>
          <w:tcPr>
            <w:tcW w:w="6307" w:type="dxa"/>
          </w:tcPr>
          <w:p w14:paraId="67B1A87A" w14:textId="4B83EFB7" w:rsidR="00FD76B1" w:rsidRDefault="00F0393A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1184" behindDoc="0" locked="0" layoutInCell="1" allowOverlap="1" wp14:anchorId="0C72F783" wp14:editId="4CAAC3B6">
                      <wp:simplePos x="0" y="0"/>
                      <wp:positionH relativeFrom="column">
                        <wp:posOffset>2122621</wp:posOffset>
                      </wp:positionH>
                      <wp:positionV relativeFrom="paragraph">
                        <wp:posOffset>-146437</wp:posOffset>
                      </wp:positionV>
                      <wp:extent cx="1213560" cy="549360"/>
                      <wp:effectExtent l="38100" t="38100" r="5715" b="41275"/>
                      <wp:wrapNone/>
                      <wp:docPr id="82" name="Ink 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13485" cy="5492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CE31B3" id="Ink 82" o:spid="_x0000_s1026" type="#_x0000_t75" style="position:absolute;margin-left:166.45pt;margin-top:-12.25pt;width:96.95pt;height:44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">
                      <v:imagedata r:id="rId16" o:title=""/>
                    </v:shape>
                  </w:pict>
                </mc:Fallback>
              </mc:AlternateContent>
            </w:r>
          </w:p>
        </w:tc>
      </w:tr>
      <w:tr w:rsidR="00FD76B1" w14:paraId="33AB498E" w14:textId="77777777" w:rsidTr="00FD76B1">
        <w:tc>
          <w:tcPr>
            <w:tcW w:w="3773" w:type="dxa"/>
          </w:tcPr>
          <w:p w14:paraId="0570D954" w14:textId="361DDB21" w:rsidR="00FD76B1" w:rsidRDefault="00F0393A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8352" behindDoc="0" locked="0" layoutInCell="1" allowOverlap="1" wp14:anchorId="74A0B46C" wp14:editId="50357C17">
                      <wp:simplePos x="0" y="0"/>
                      <wp:positionH relativeFrom="column">
                        <wp:posOffset>2740660</wp:posOffset>
                      </wp:positionH>
                      <wp:positionV relativeFrom="paragraph">
                        <wp:posOffset>-504190</wp:posOffset>
                      </wp:positionV>
                      <wp:extent cx="6004560" cy="743985"/>
                      <wp:effectExtent l="38100" t="38100" r="53340" b="56515"/>
                      <wp:wrapNone/>
                      <wp:docPr id="89" name="Ink 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04560" cy="7435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48948B" id="Ink 89" o:spid="_x0000_s1026" type="#_x0000_t75" style="position:absolute;margin-left:215.1pt;margin-top:-40.4pt;width:474.2pt;height:60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">
                      <v:imagedata r:id="rId18" o:title=""/>
                    </v:shape>
                  </w:pict>
                </mc:Fallback>
              </mc:AlternateContent>
            </w:r>
          </w:p>
        </w:tc>
        <w:tc>
          <w:tcPr>
            <w:tcW w:w="6307" w:type="dxa"/>
          </w:tcPr>
          <w:p w14:paraId="554E3099" w14:textId="2EF4173C" w:rsidR="00FD76B1" w:rsidRDefault="00F0393A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4496" behindDoc="0" locked="0" layoutInCell="1" allowOverlap="1" wp14:anchorId="24441761" wp14:editId="2D66E62C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-194945</wp:posOffset>
                      </wp:positionV>
                      <wp:extent cx="3507535" cy="616270"/>
                      <wp:effectExtent l="57150" t="57150" r="0" b="50800"/>
                      <wp:wrapNone/>
                      <wp:docPr id="95" name="Ink 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07105" cy="6159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00A2A2" id="Ink 95" o:spid="_x0000_s1026" type="#_x0000_t75" style="position:absolute;margin-left:3.6pt;margin-top:-16.05pt;width:277.6pt;height:49.9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">
                      <v:imagedata r:id="rId2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0160" behindDoc="0" locked="0" layoutInCell="1" allowOverlap="1" wp14:anchorId="1054D9D0" wp14:editId="1012F84C">
                      <wp:simplePos x="0" y="0"/>
                      <wp:positionH relativeFrom="column">
                        <wp:posOffset>1714741</wp:posOffset>
                      </wp:positionH>
                      <wp:positionV relativeFrom="paragraph">
                        <wp:posOffset>-378717</wp:posOffset>
                      </wp:positionV>
                      <wp:extent cx="155520" cy="520200"/>
                      <wp:effectExtent l="57150" t="38100" r="54610" b="51435"/>
                      <wp:wrapNone/>
                      <wp:docPr id="81" name="Ink 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4940" cy="5200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AD53CC" id="Ink 81" o:spid="_x0000_s1026" type="#_x0000_t75" style="position:absolute;margin-left:134.3pt;margin-top:-30.5pt;width:13.65pt;height:42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">
                      <v:imagedata r:id="rId22" o:title=""/>
                    </v:shape>
                  </w:pict>
                </mc:Fallback>
              </mc:AlternateContent>
            </w:r>
          </w:p>
        </w:tc>
      </w:tr>
      <w:tr w:rsidR="00FD76B1" w14:paraId="77F981C7" w14:textId="77777777" w:rsidTr="00FD76B1">
        <w:tc>
          <w:tcPr>
            <w:tcW w:w="3773" w:type="dxa"/>
          </w:tcPr>
          <w:p w14:paraId="4D319C9C" w14:textId="77777777" w:rsidR="00FD76B1" w:rsidRDefault="00FD76B1" w:rsidP="00A57B48"/>
        </w:tc>
        <w:tc>
          <w:tcPr>
            <w:tcW w:w="6307" w:type="dxa"/>
          </w:tcPr>
          <w:p w14:paraId="0351E637" w14:textId="5A745275" w:rsidR="00FD76B1" w:rsidRDefault="00FD76B1" w:rsidP="00A57B48"/>
        </w:tc>
      </w:tr>
      <w:tr w:rsidR="00FD76B1" w14:paraId="0CBF4F79" w14:textId="77777777" w:rsidTr="00FD76B1">
        <w:tc>
          <w:tcPr>
            <w:tcW w:w="3773" w:type="dxa"/>
          </w:tcPr>
          <w:p w14:paraId="39F4992B" w14:textId="4F799374" w:rsidR="00FD76B1" w:rsidRDefault="00334ED1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3408" behindDoc="0" locked="0" layoutInCell="1" allowOverlap="1" wp14:anchorId="54314D04" wp14:editId="5F71F0D3">
                      <wp:simplePos x="0" y="0"/>
                      <wp:positionH relativeFrom="column">
                        <wp:posOffset>2588895</wp:posOffset>
                      </wp:positionH>
                      <wp:positionV relativeFrom="paragraph">
                        <wp:posOffset>-157480</wp:posOffset>
                      </wp:positionV>
                      <wp:extent cx="1380240" cy="542880"/>
                      <wp:effectExtent l="57150" t="57150" r="48895" b="48260"/>
                      <wp:wrapNone/>
                      <wp:docPr id="133" name="Ink 1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79855" cy="54229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D6B688" id="Ink 133" o:spid="_x0000_s1026" type="#_x0000_t75" style="position:absolute;margin-left:203.15pt;margin-top:-13.1pt;width:110.1pt;height:44.1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">
                      <v:imagedata r:id="rId24" o:title=""/>
                    </v:shape>
                  </w:pict>
                </mc:Fallback>
              </mc:AlternateContent>
            </w:r>
            <w:r w:rsidR="00F0393A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9136" behindDoc="0" locked="0" layoutInCell="1" allowOverlap="1" wp14:anchorId="0C61EED6" wp14:editId="34FD8F0F">
                      <wp:simplePos x="0" y="0"/>
                      <wp:positionH relativeFrom="column">
                        <wp:posOffset>-86995</wp:posOffset>
                      </wp:positionH>
                      <wp:positionV relativeFrom="paragraph">
                        <wp:posOffset>-2111375</wp:posOffset>
                      </wp:positionV>
                      <wp:extent cx="9727565" cy="4702810"/>
                      <wp:effectExtent l="57150" t="38100" r="0" b="40640"/>
                      <wp:wrapNone/>
                      <wp:docPr id="80" name="Ink 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727565" cy="47028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9DC770" id="Ink 80" o:spid="_x0000_s1026" type="#_x0000_t75" style="position:absolute;margin-left:-7.55pt;margin-top:-166.95pt;width:767.35pt;height:371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">
                      <v:imagedata r:id="rId26" o:title=""/>
                    </v:shape>
                  </w:pict>
                </mc:Fallback>
              </mc:AlternateContent>
            </w:r>
          </w:p>
        </w:tc>
        <w:tc>
          <w:tcPr>
            <w:tcW w:w="6307" w:type="dxa"/>
          </w:tcPr>
          <w:p w14:paraId="77A4EA59" w14:textId="78DF9D96" w:rsidR="00FD76B1" w:rsidRDefault="00334ED1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5696" behindDoc="0" locked="0" layoutInCell="1" allowOverlap="1" wp14:anchorId="5C7170EC" wp14:editId="7B662B82">
                      <wp:simplePos x="0" y="0"/>
                      <wp:positionH relativeFrom="column">
                        <wp:posOffset>4660265</wp:posOffset>
                      </wp:positionH>
                      <wp:positionV relativeFrom="paragraph">
                        <wp:posOffset>-148590</wp:posOffset>
                      </wp:positionV>
                      <wp:extent cx="933040" cy="603885"/>
                      <wp:effectExtent l="19050" t="38100" r="635" b="43815"/>
                      <wp:wrapNone/>
                      <wp:docPr id="145" name="Ink 1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2815" cy="6038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952C75" id="Ink 145" o:spid="_x0000_s1026" type="#_x0000_t75" style="position:absolute;margin-left:366.25pt;margin-top:-12.4pt;width:74.85pt;height:48.9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">
                      <v:imagedata r:id="rId2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1600" behindDoc="0" locked="0" layoutInCell="1" allowOverlap="1" wp14:anchorId="15AB32EF" wp14:editId="05EA6C7D">
                      <wp:simplePos x="0" y="0"/>
                      <wp:positionH relativeFrom="column">
                        <wp:posOffset>1119505</wp:posOffset>
                      </wp:positionH>
                      <wp:positionV relativeFrom="paragraph">
                        <wp:posOffset>-165735</wp:posOffset>
                      </wp:positionV>
                      <wp:extent cx="3338125" cy="582930"/>
                      <wp:effectExtent l="38100" t="57150" r="53340" b="45720"/>
                      <wp:wrapNone/>
                      <wp:docPr id="141" name="Ink 1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37560" cy="5829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B6F079" id="Ink 141" o:spid="_x0000_s1026" type="#_x0000_t75" style="position:absolute;margin-left:87.45pt;margin-top:-13.75pt;width:264.25pt;height:47.3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">
                      <v:imagedata r:id="rId3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4432" behindDoc="0" locked="0" layoutInCell="1" allowOverlap="1" wp14:anchorId="0963DB77" wp14:editId="56A36582">
                      <wp:simplePos x="0" y="0"/>
                      <wp:positionH relativeFrom="column">
                        <wp:posOffset>852287</wp:posOffset>
                      </wp:positionH>
                      <wp:positionV relativeFrom="paragraph">
                        <wp:posOffset>-109489</wp:posOffset>
                      </wp:positionV>
                      <wp:extent cx="231840" cy="359640"/>
                      <wp:effectExtent l="57150" t="38100" r="53975" b="40640"/>
                      <wp:wrapNone/>
                      <wp:docPr id="134" name="Ink 1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1775" cy="3594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813876" id="Ink 134" o:spid="_x0000_s1026" type="#_x0000_t75" style="position:absolute;margin-left:66.4pt;margin-top:-9.3pt;width:19.65pt;height:29.7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">
                      <v:imagedata r:id="rId32" o:title=""/>
                    </v:shape>
                  </w:pict>
                </mc:Fallback>
              </mc:AlternateContent>
            </w:r>
          </w:p>
        </w:tc>
      </w:tr>
      <w:tr w:rsidR="00FD76B1" w14:paraId="457AE986" w14:textId="77777777" w:rsidTr="00FD76B1">
        <w:tc>
          <w:tcPr>
            <w:tcW w:w="3773" w:type="dxa"/>
          </w:tcPr>
          <w:p w14:paraId="2258813E" w14:textId="6ACECE03" w:rsidR="00FD76B1" w:rsidRDefault="00334ED1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8768" behindDoc="0" locked="0" layoutInCell="1" allowOverlap="1" wp14:anchorId="23A8318B" wp14:editId="636E3A7F">
                      <wp:simplePos x="0" y="0"/>
                      <wp:positionH relativeFrom="column">
                        <wp:posOffset>2774315</wp:posOffset>
                      </wp:positionH>
                      <wp:positionV relativeFrom="paragraph">
                        <wp:posOffset>-149860</wp:posOffset>
                      </wp:positionV>
                      <wp:extent cx="1277620" cy="562610"/>
                      <wp:effectExtent l="38100" t="38100" r="17780" b="46990"/>
                      <wp:wrapNone/>
                      <wp:docPr id="148" name="Ink 1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77620" cy="5626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8284F2" id="Ink 148" o:spid="_x0000_s1026" type="#_x0000_t75" style="position:absolute;margin-left:217.75pt;margin-top:-12.5pt;width:102pt;height:45.7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">
                      <v:imagedata r:id="rId34" o:title=""/>
                    </v:shape>
                  </w:pict>
                </mc:Fallback>
              </mc:AlternateContent>
            </w:r>
          </w:p>
        </w:tc>
        <w:tc>
          <w:tcPr>
            <w:tcW w:w="6307" w:type="dxa"/>
          </w:tcPr>
          <w:p w14:paraId="3862E86A" w14:textId="73B6CDC3" w:rsidR="00FD76B1" w:rsidRDefault="00FD76B1" w:rsidP="00A57B48"/>
        </w:tc>
      </w:tr>
      <w:tr w:rsidR="00FD76B1" w14:paraId="719CB0BF" w14:textId="77777777" w:rsidTr="00FD76B1">
        <w:tc>
          <w:tcPr>
            <w:tcW w:w="3773" w:type="dxa"/>
          </w:tcPr>
          <w:p w14:paraId="175D8A4E" w14:textId="77777777" w:rsidR="00FD76B1" w:rsidRDefault="00FD76B1" w:rsidP="00A57B48"/>
        </w:tc>
        <w:tc>
          <w:tcPr>
            <w:tcW w:w="6307" w:type="dxa"/>
          </w:tcPr>
          <w:p w14:paraId="7A8F96E4" w14:textId="4F33EEB3" w:rsidR="00FD76B1" w:rsidRDefault="00FD76B1" w:rsidP="00A57B48"/>
        </w:tc>
      </w:tr>
      <w:tr w:rsidR="00FD76B1" w14:paraId="5426C14B" w14:textId="77777777" w:rsidTr="00FD76B1">
        <w:tc>
          <w:tcPr>
            <w:tcW w:w="3773" w:type="dxa"/>
          </w:tcPr>
          <w:p w14:paraId="23357C69" w14:textId="76ECB9FC" w:rsidR="00FD76B1" w:rsidRDefault="004C69F0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7200" behindDoc="0" locked="0" layoutInCell="1" allowOverlap="1" wp14:anchorId="0428C97C" wp14:editId="48D029A9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-281305</wp:posOffset>
                      </wp:positionV>
                      <wp:extent cx="5443010" cy="833190"/>
                      <wp:effectExtent l="38100" t="38100" r="43815" b="43180"/>
                      <wp:wrapNone/>
                      <wp:docPr id="166" name="Ink 1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42585" cy="833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C68CB1" id="Ink 166" o:spid="_x0000_s1026" type="#_x0000_t75" style="position:absolute;margin-left:198.3pt;margin-top:-22.85pt;width:430pt;height:67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">
                      <v:imagedata r:id="rId36" o:title=""/>
                    </v:shape>
                  </w:pict>
                </mc:Fallback>
              </mc:AlternateContent>
            </w:r>
          </w:p>
        </w:tc>
        <w:tc>
          <w:tcPr>
            <w:tcW w:w="6307" w:type="dxa"/>
          </w:tcPr>
          <w:p w14:paraId="55F286B5" w14:textId="16591D8D" w:rsidR="00FD76B1" w:rsidRDefault="004C69F0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31296" behindDoc="0" locked="0" layoutInCell="1" allowOverlap="1" wp14:anchorId="36D84D4A" wp14:editId="23F81BB1">
                      <wp:simplePos x="0" y="0"/>
                      <wp:positionH relativeFrom="column">
                        <wp:posOffset>4682490</wp:posOffset>
                      </wp:positionH>
                      <wp:positionV relativeFrom="paragraph">
                        <wp:posOffset>-184785</wp:posOffset>
                      </wp:positionV>
                      <wp:extent cx="1169035" cy="389890"/>
                      <wp:effectExtent l="38100" t="57150" r="50165" b="48260"/>
                      <wp:wrapNone/>
                      <wp:docPr id="170" name="Ink 1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69035" cy="3898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77556D" id="Ink 170" o:spid="_x0000_s1026" type="#_x0000_t75" style="position:absolute;margin-left:368pt;margin-top:-15.25pt;width:93.45pt;height:32.1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">
                      <v:imagedata r:id="rId38" o:title=""/>
                    </v:shape>
                  </w:pict>
                </mc:Fallback>
              </mc:AlternateContent>
            </w:r>
          </w:p>
        </w:tc>
      </w:tr>
      <w:tr w:rsidR="00FD76B1" w14:paraId="5B64B71E" w14:textId="77777777" w:rsidTr="00FD76B1">
        <w:tc>
          <w:tcPr>
            <w:tcW w:w="3773" w:type="dxa"/>
          </w:tcPr>
          <w:p w14:paraId="6DD23788" w14:textId="77777777" w:rsidR="00FD76B1" w:rsidRDefault="00FD76B1" w:rsidP="00A57B48"/>
        </w:tc>
        <w:tc>
          <w:tcPr>
            <w:tcW w:w="6307" w:type="dxa"/>
          </w:tcPr>
          <w:p w14:paraId="34A93BB7" w14:textId="104FE026" w:rsidR="00FD76B1" w:rsidRDefault="00FD76B1" w:rsidP="00A57B48"/>
        </w:tc>
      </w:tr>
      <w:tr w:rsidR="00FD76B1" w14:paraId="668A5B11" w14:textId="77777777" w:rsidTr="00FD76B1">
        <w:tc>
          <w:tcPr>
            <w:tcW w:w="3773" w:type="dxa"/>
          </w:tcPr>
          <w:p w14:paraId="41D1D95B" w14:textId="77777777" w:rsidR="00FD76B1" w:rsidRDefault="00FD76B1" w:rsidP="00A57B48"/>
        </w:tc>
        <w:tc>
          <w:tcPr>
            <w:tcW w:w="6307" w:type="dxa"/>
          </w:tcPr>
          <w:p w14:paraId="2A8C61A2" w14:textId="77777777" w:rsidR="00FD76B1" w:rsidRDefault="00FD76B1" w:rsidP="00A57B48"/>
        </w:tc>
      </w:tr>
      <w:tr w:rsidR="00FD76B1" w14:paraId="018760F7" w14:textId="77777777" w:rsidTr="00FD76B1">
        <w:tc>
          <w:tcPr>
            <w:tcW w:w="3773" w:type="dxa"/>
          </w:tcPr>
          <w:p w14:paraId="64D4857F" w14:textId="77DC50FE" w:rsidR="00FD76B1" w:rsidRDefault="00FD76B1" w:rsidP="00A57B48"/>
        </w:tc>
        <w:tc>
          <w:tcPr>
            <w:tcW w:w="6307" w:type="dxa"/>
          </w:tcPr>
          <w:p w14:paraId="48124FAC" w14:textId="77777777" w:rsidR="00FD76B1" w:rsidRDefault="00FD76B1" w:rsidP="00A57B48"/>
        </w:tc>
      </w:tr>
      <w:tr w:rsidR="00FD76B1" w14:paraId="0094C498" w14:textId="77777777" w:rsidTr="00FD76B1">
        <w:tc>
          <w:tcPr>
            <w:tcW w:w="3773" w:type="dxa"/>
          </w:tcPr>
          <w:p w14:paraId="419F9149" w14:textId="26C7BC15" w:rsidR="00FD76B1" w:rsidRDefault="00FD76B1" w:rsidP="00A57B48"/>
        </w:tc>
        <w:tc>
          <w:tcPr>
            <w:tcW w:w="6307" w:type="dxa"/>
          </w:tcPr>
          <w:p w14:paraId="21958825" w14:textId="77777777" w:rsidR="00FD76B1" w:rsidRDefault="00FD76B1" w:rsidP="00A57B48"/>
        </w:tc>
      </w:tr>
      <w:tr w:rsidR="00FD76B1" w14:paraId="2D3931F3" w14:textId="77777777" w:rsidTr="00FD76B1">
        <w:tc>
          <w:tcPr>
            <w:tcW w:w="3773" w:type="dxa"/>
          </w:tcPr>
          <w:p w14:paraId="6646A3D4" w14:textId="77777777" w:rsidR="00FD76B1" w:rsidRDefault="00FD76B1" w:rsidP="00A57B48"/>
        </w:tc>
        <w:tc>
          <w:tcPr>
            <w:tcW w:w="6307" w:type="dxa"/>
          </w:tcPr>
          <w:p w14:paraId="3F07E717" w14:textId="77777777" w:rsidR="00FD76B1" w:rsidRDefault="00FD76B1" w:rsidP="00A57B48"/>
        </w:tc>
      </w:tr>
      <w:tr w:rsidR="00FD76B1" w14:paraId="5AC27162" w14:textId="77777777" w:rsidTr="00FD76B1">
        <w:tc>
          <w:tcPr>
            <w:tcW w:w="3773" w:type="dxa"/>
          </w:tcPr>
          <w:p w14:paraId="063E13E4" w14:textId="5E24BF83" w:rsidR="00FD76B1" w:rsidRDefault="00F0393A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4976" behindDoc="0" locked="0" layoutInCell="1" allowOverlap="1" wp14:anchorId="6ABDDD87" wp14:editId="33C68BE6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-171450</wp:posOffset>
                      </wp:positionV>
                      <wp:extent cx="6078185" cy="635040"/>
                      <wp:effectExtent l="38100" t="38100" r="56515" b="50800"/>
                      <wp:wrapNone/>
                      <wp:docPr id="115" name="Ink 1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77585" cy="635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2BE9CF" id="Ink 115" o:spid="_x0000_s1026" type="#_x0000_t75" style="position:absolute;margin-left:8.2pt;margin-top:-14.2pt;width:480pt;height:51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">
                      <v:imagedata r:id="rId40" o:title=""/>
                    </v:shape>
                  </w:pict>
                </mc:Fallback>
              </mc:AlternateContent>
            </w:r>
          </w:p>
        </w:tc>
        <w:tc>
          <w:tcPr>
            <w:tcW w:w="6307" w:type="dxa"/>
          </w:tcPr>
          <w:p w14:paraId="168DD8CA" w14:textId="04E410ED" w:rsidR="00FD76B1" w:rsidRDefault="00334ED1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0096" behindDoc="0" locked="0" layoutInCell="1" allowOverlap="1" wp14:anchorId="19D53746" wp14:editId="676966EC">
                      <wp:simplePos x="0" y="0"/>
                      <wp:positionH relativeFrom="column">
                        <wp:posOffset>4130675</wp:posOffset>
                      </wp:positionH>
                      <wp:positionV relativeFrom="paragraph">
                        <wp:posOffset>-124460</wp:posOffset>
                      </wp:positionV>
                      <wp:extent cx="1087730" cy="602615"/>
                      <wp:effectExtent l="38100" t="38100" r="55880" b="45085"/>
                      <wp:wrapNone/>
                      <wp:docPr id="120" name="Ink 1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7120" cy="6026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D97AFC" id="Ink 120" o:spid="_x0000_s1026" type="#_x0000_t75" style="position:absolute;margin-left:324.55pt;margin-top:-10.5pt;width:87.05pt;height:48.8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">
                      <v:imagedata r:id="rId42" o:title=""/>
                    </v:shape>
                  </w:pict>
                </mc:Fallback>
              </mc:AlternateContent>
            </w:r>
            <w:r w:rsidR="00143710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6000" behindDoc="0" locked="0" layoutInCell="1" allowOverlap="1" wp14:anchorId="69FF175F" wp14:editId="22EC6839">
                      <wp:simplePos x="0" y="0"/>
                      <wp:positionH relativeFrom="column">
                        <wp:posOffset>2881861</wp:posOffset>
                      </wp:positionH>
                      <wp:positionV relativeFrom="paragraph">
                        <wp:posOffset>-70897</wp:posOffset>
                      </wp:positionV>
                      <wp:extent cx="1058760" cy="439560"/>
                      <wp:effectExtent l="38100" t="38100" r="8255" b="55880"/>
                      <wp:wrapNone/>
                      <wp:docPr id="116" name="Ink 1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58545" cy="4394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1EEAE2" id="Ink 116" o:spid="_x0000_s1026" type="#_x0000_t75" style="position:absolute;margin-left:226.2pt;margin-top:-6.3pt;width:84.75pt;height:3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">
                      <v:imagedata r:id="rId44" o:title=""/>
                    </v:shape>
                  </w:pict>
                </mc:Fallback>
              </mc:AlternateContent>
            </w:r>
          </w:p>
        </w:tc>
      </w:tr>
      <w:tr w:rsidR="00FD76B1" w14:paraId="708F8150" w14:textId="77777777" w:rsidTr="00FD76B1">
        <w:tc>
          <w:tcPr>
            <w:tcW w:w="3773" w:type="dxa"/>
          </w:tcPr>
          <w:p w14:paraId="708498B0" w14:textId="7C7A9590" w:rsidR="00FD76B1" w:rsidRDefault="004C69F0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36416" behindDoc="0" locked="0" layoutInCell="1" allowOverlap="1" wp14:anchorId="6C1D71DB" wp14:editId="438F9AF8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-199390</wp:posOffset>
                      </wp:positionV>
                      <wp:extent cx="2763075" cy="746280"/>
                      <wp:effectExtent l="57150" t="38100" r="18415" b="53975"/>
                      <wp:wrapNone/>
                      <wp:docPr id="175" name="Ink 1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62885" cy="7461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BD1549" id="Ink 175" o:spid="_x0000_s1026" type="#_x0000_t75" style="position:absolute;margin-left:74.65pt;margin-top:-16.4pt;width:218.95pt;height:60.1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">
                      <v:imagedata r:id="rId46" o:title=""/>
                    </v:shape>
                  </w:pict>
                </mc:Fallback>
              </mc:AlternateContent>
            </w:r>
            <w:r w:rsidR="00334ED1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6240" behindDoc="0" locked="0" layoutInCell="1" allowOverlap="1" wp14:anchorId="2AF4EAE2" wp14:editId="675F77C3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-127000</wp:posOffset>
                      </wp:positionV>
                      <wp:extent cx="769470" cy="370725"/>
                      <wp:effectExtent l="57150" t="38100" r="50165" b="48895"/>
                      <wp:wrapNone/>
                      <wp:docPr id="126" name="Ink 1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68985" cy="3702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67DD0A" id="Ink 126" o:spid="_x0000_s1026" type="#_x0000_t75" style="position:absolute;margin-left:4.5pt;margin-top:-10.7pt;width:62pt;height:30.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">
                      <v:imagedata r:id="rId48" o:title=""/>
                    </v:shape>
                  </w:pict>
                </mc:Fallback>
              </mc:AlternateContent>
            </w:r>
          </w:p>
        </w:tc>
        <w:tc>
          <w:tcPr>
            <w:tcW w:w="6307" w:type="dxa"/>
          </w:tcPr>
          <w:p w14:paraId="29E27AD8" w14:textId="6F2A3D42" w:rsidR="00FD76B1" w:rsidRDefault="004C69F0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41536" behindDoc="0" locked="0" layoutInCell="1" allowOverlap="1" wp14:anchorId="427D0AB5" wp14:editId="7156707A">
                      <wp:simplePos x="0" y="0"/>
                      <wp:positionH relativeFrom="column">
                        <wp:posOffset>2305967</wp:posOffset>
                      </wp:positionH>
                      <wp:positionV relativeFrom="paragraph">
                        <wp:posOffset>-128915</wp:posOffset>
                      </wp:positionV>
                      <wp:extent cx="1585080" cy="620280"/>
                      <wp:effectExtent l="38100" t="57150" r="53340" b="46990"/>
                      <wp:wrapNone/>
                      <wp:docPr id="180" name="Ink 1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84960" cy="619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411B1E" id="Ink 180" o:spid="_x0000_s1026" type="#_x0000_t75" style="position:absolute;margin-left:180.85pt;margin-top:-10.85pt;width:126.2pt;height:50.2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">
                      <v:imagedata r:id="rId50" o:title=""/>
                    </v:shape>
                  </w:pict>
                </mc:Fallback>
              </mc:AlternateContent>
            </w:r>
          </w:p>
        </w:tc>
      </w:tr>
      <w:tr w:rsidR="00FD76B1" w14:paraId="5465CE8D" w14:textId="77777777" w:rsidTr="00FD76B1">
        <w:tc>
          <w:tcPr>
            <w:tcW w:w="3773" w:type="dxa"/>
          </w:tcPr>
          <w:p w14:paraId="4C60D9E4" w14:textId="77777777" w:rsidR="00FD76B1" w:rsidRDefault="00FD76B1" w:rsidP="00A57B48"/>
        </w:tc>
        <w:tc>
          <w:tcPr>
            <w:tcW w:w="6307" w:type="dxa"/>
          </w:tcPr>
          <w:p w14:paraId="3A93D52C" w14:textId="3008A031" w:rsidR="00FD76B1" w:rsidRDefault="004C69F0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40512" behindDoc="0" locked="0" layoutInCell="1" allowOverlap="1" wp14:anchorId="4278F84C" wp14:editId="769B0D23">
                      <wp:simplePos x="0" y="0"/>
                      <wp:positionH relativeFrom="column">
                        <wp:posOffset>610235</wp:posOffset>
                      </wp:positionH>
                      <wp:positionV relativeFrom="paragraph">
                        <wp:posOffset>-451485</wp:posOffset>
                      </wp:positionV>
                      <wp:extent cx="1501220" cy="715645"/>
                      <wp:effectExtent l="57150" t="38100" r="41910" b="46355"/>
                      <wp:wrapNone/>
                      <wp:docPr id="179" name="Ink 17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01140" cy="7156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F7FFE6" id="Ink 179" o:spid="_x0000_s1026" type="#_x0000_t75" style="position:absolute;margin-left:47.35pt;margin-top:-36.25pt;width:119.6pt;height:57.7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">
                      <v:imagedata r:id="rId52" o:title=""/>
                    </v:shape>
                  </w:pict>
                </mc:Fallback>
              </mc:AlternateContent>
            </w:r>
          </w:p>
        </w:tc>
      </w:tr>
      <w:tr w:rsidR="00FD76B1" w14:paraId="74CA5629" w14:textId="77777777" w:rsidTr="00FD76B1">
        <w:tc>
          <w:tcPr>
            <w:tcW w:w="3773" w:type="dxa"/>
          </w:tcPr>
          <w:p w14:paraId="60B1E1B2" w14:textId="77777777" w:rsidR="00FD76B1" w:rsidRDefault="00FD76B1" w:rsidP="00A57B48"/>
        </w:tc>
        <w:tc>
          <w:tcPr>
            <w:tcW w:w="6307" w:type="dxa"/>
          </w:tcPr>
          <w:p w14:paraId="232C47C7" w14:textId="77777777" w:rsidR="00FD76B1" w:rsidRDefault="00FD76B1" w:rsidP="00A57B48"/>
        </w:tc>
      </w:tr>
      <w:tr w:rsidR="00FD76B1" w14:paraId="691605C9" w14:textId="77777777" w:rsidTr="00FD76B1">
        <w:tc>
          <w:tcPr>
            <w:tcW w:w="3773" w:type="dxa"/>
          </w:tcPr>
          <w:p w14:paraId="11585DEE" w14:textId="77777777" w:rsidR="00FD76B1" w:rsidRDefault="00FD76B1" w:rsidP="00A57B48"/>
        </w:tc>
        <w:tc>
          <w:tcPr>
            <w:tcW w:w="6307" w:type="dxa"/>
          </w:tcPr>
          <w:p w14:paraId="061830D5" w14:textId="77777777" w:rsidR="00FD76B1" w:rsidRDefault="00FD76B1" w:rsidP="00A57B48"/>
        </w:tc>
      </w:tr>
      <w:tr w:rsidR="00FD76B1" w14:paraId="12A5B559" w14:textId="77777777" w:rsidTr="00FD76B1">
        <w:tc>
          <w:tcPr>
            <w:tcW w:w="3773" w:type="dxa"/>
          </w:tcPr>
          <w:p w14:paraId="0CE8E8E2" w14:textId="77777777" w:rsidR="00FD76B1" w:rsidRDefault="00FD76B1" w:rsidP="00A57B48"/>
        </w:tc>
        <w:tc>
          <w:tcPr>
            <w:tcW w:w="6307" w:type="dxa"/>
          </w:tcPr>
          <w:p w14:paraId="5E3AD90D" w14:textId="77777777" w:rsidR="00FD76B1" w:rsidRDefault="00FD76B1" w:rsidP="00A57B48"/>
        </w:tc>
      </w:tr>
      <w:tr w:rsidR="00FD76B1" w14:paraId="6A049904" w14:textId="77777777" w:rsidTr="00FD76B1">
        <w:tc>
          <w:tcPr>
            <w:tcW w:w="3773" w:type="dxa"/>
          </w:tcPr>
          <w:p w14:paraId="7A2AC0D7" w14:textId="77777777" w:rsidR="00FD76B1" w:rsidRDefault="00FD76B1" w:rsidP="00A57B48"/>
        </w:tc>
        <w:tc>
          <w:tcPr>
            <w:tcW w:w="6307" w:type="dxa"/>
          </w:tcPr>
          <w:p w14:paraId="5534EA12" w14:textId="77777777" w:rsidR="00FD76B1" w:rsidRDefault="00FD76B1" w:rsidP="00A57B48"/>
        </w:tc>
      </w:tr>
      <w:tr w:rsidR="00FD76B1" w14:paraId="31C7484A" w14:textId="77777777" w:rsidTr="00FD76B1">
        <w:tc>
          <w:tcPr>
            <w:tcW w:w="3773" w:type="dxa"/>
          </w:tcPr>
          <w:p w14:paraId="4D6F1E8C" w14:textId="77777777" w:rsidR="00FD76B1" w:rsidRDefault="00FD76B1" w:rsidP="00A57B48"/>
        </w:tc>
        <w:tc>
          <w:tcPr>
            <w:tcW w:w="6307" w:type="dxa"/>
          </w:tcPr>
          <w:p w14:paraId="3AF3B082" w14:textId="77777777" w:rsidR="00FD76B1" w:rsidRDefault="00FD76B1" w:rsidP="00A57B48"/>
        </w:tc>
      </w:tr>
      <w:tr w:rsidR="00FD76B1" w14:paraId="43DB55A7" w14:textId="77777777" w:rsidTr="00FD76B1">
        <w:tc>
          <w:tcPr>
            <w:tcW w:w="3773" w:type="dxa"/>
          </w:tcPr>
          <w:p w14:paraId="452D0949" w14:textId="77777777" w:rsidR="00FD76B1" w:rsidRDefault="00FD76B1" w:rsidP="00A57B48"/>
        </w:tc>
        <w:tc>
          <w:tcPr>
            <w:tcW w:w="6307" w:type="dxa"/>
          </w:tcPr>
          <w:p w14:paraId="6BCA1D85" w14:textId="77777777" w:rsidR="00FD76B1" w:rsidRDefault="00FD76B1" w:rsidP="00A57B48"/>
        </w:tc>
      </w:tr>
      <w:tr w:rsidR="00FD76B1" w14:paraId="78FE476F" w14:textId="77777777" w:rsidTr="00FD76B1">
        <w:tc>
          <w:tcPr>
            <w:tcW w:w="3773" w:type="dxa"/>
          </w:tcPr>
          <w:p w14:paraId="5071B585" w14:textId="77777777" w:rsidR="00FD76B1" w:rsidRDefault="00FD76B1" w:rsidP="00A57B48"/>
        </w:tc>
        <w:tc>
          <w:tcPr>
            <w:tcW w:w="6307" w:type="dxa"/>
          </w:tcPr>
          <w:p w14:paraId="354D7E97" w14:textId="77777777" w:rsidR="00FD76B1" w:rsidRDefault="00FD76B1" w:rsidP="00A57B48"/>
        </w:tc>
      </w:tr>
      <w:tr w:rsidR="00FD76B1" w14:paraId="2939C154" w14:textId="77777777" w:rsidTr="00FD76B1">
        <w:tc>
          <w:tcPr>
            <w:tcW w:w="3773" w:type="dxa"/>
          </w:tcPr>
          <w:p w14:paraId="4E0772B2" w14:textId="77777777" w:rsidR="00FD76B1" w:rsidRDefault="00FD76B1" w:rsidP="00A57B48"/>
        </w:tc>
        <w:tc>
          <w:tcPr>
            <w:tcW w:w="6307" w:type="dxa"/>
          </w:tcPr>
          <w:p w14:paraId="0EC7FCCB" w14:textId="77777777" w:rsidR="00FD76B1" w:rsidRDefault="00FD76B1" w:rsidP="00A57B48"/>
        </w:tc>
      </w:tr>
    </w:tbl>
    <w:p w14:paraId="27BA753B" w14:textId="77777777" w:rsidR="00274752" w:rsidRDefault="00274752" w:rsidP="00087269"/>
    <w:sectPr w:rsidR="00274752" w:rsidSect="001C6065">
      <w:pgSz w:w="15840" w:h="12240" w:orient="landscape"/>
      <w:pgMar w:top="1080" w:right="720" w:bottom="108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65"/>
    <w:rsid w:val="000138CD"/>
    <w:rsid w:val="00020B49"/>
    <w:rsid w:val="00087269"/>
    <w:rsid w:val="000A77C4"/>
    <w:rsid w:val="000E73C1"/>
    <w:rsid w:val="001001E8"/>
    <w:rsid w:val="00143710"/>
    <w:rsid w:val="00183698"/>
    <w:rsid w:val="001C06EE"/>
    <w:rsid w:val="001C6065"/>
    <w:rsid w:val="00274752"/>
    <w:rsid w:val="00334ED1"/>
    <w:rsid w:val="003843FB"/>
    <w:rsid w:val="004C69F0"/>
    <w:rsid w:val="005803D0"/>
    <w:rsid w:val="005F3841"/>
    <w:rsid w:val="00636E68"/>
    <w:rsid w:val="00661433"/>
    <w:rsid w:val="006A4938"/>
    <w:rsid w:val="008A0F33"/>
    <w:rsid w:val="008D40EB"/>
    <w:rsid w:val="009E15DC"/>
    <w:rsid w:val="00A54B57"/>
    <w:rsid w:val="00A57B48"/>
    <w:rsid w:val="00D660C4"/>
    <w:rsid w:val="00DE2497"/>
    <w:rsid w:val="00F0393A"/>
    <w:rsid w:val="00FD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D8787"/>
  <w15:docId w15:val="{FA96ECD3-ED76-415C-BEAA-D5381D8E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73C1"/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0E73C1"/>
    <w:pPr>
      <w:outlineLvl w:val="0"/>
    </w:pPr>
    <w:rPr>
      <w:rFonts w:asciiTheme="majorHAnsi" w:hAnsiTheme="majorHAnsi"/>
      <w:b/>
      <w:sz w:val="26"/>
    </w:rPr>
  </w:style>
  <w:style w:type="paragraph" w:styleId="Heading3">
    <w:name w:val="heading 3"/>
    <w:basedOn w:val="Normal"/>
    <w:next w:val="Normal"/>
    <w:semiHidden/>
    <w:unhideWhenUsed/>
    <w:qFormat/>
    <w:rsid w:val="00087269"/>
    <w:pPr>
      <w:keepNext/>
      <w:spacing w:after="120"/>
      <w:outlineLvl w:val="2"/>
    </w:pPr>
    <w:rPr>
      <w:rFonts w:ascii="Century Gothic" w:hAnsi="Century Gothic" w:cs="Arial"/>
      <w:b/>
      <w:bCs/>
      <w:smallCap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D76B1"/>
    <w:rPr>
      <w:rFonts w:ascii="Century Gothic" w:hAnsi="Century Gothic"/>
      <w:sz w:val="22"/>
    </w:rPr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top w:w="216" w:type="dxa"/>
        <w:left w:w="115" w:type="dxa"/>
        <w:right w:w="115" w:type="dxa"/>
      </w:tblCellMar>
    </w:tblPr>
    <w:tblStylePr w:type="firstRow">
      <w:rPr>
        <w:b/>
        <w:i w:val="0"/>
      </w:rPr>
      <w:tblPr/>
      <w:tcPr>
        <w:tcBorders>
          <w:top w:val="nil"/>
          <w:left w:val="nil"/>
          <w:bottom w:val="doub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50" Type="http://schemas.openxmlformats.org/officeDocument/2006/relationships/image" Target="media/image22.png"/><Relationship Id="rId7" Type="http://schemas.openxmlformats.org/officeDocument/2006/relationships/customXml" Target="ink/ink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nis\AppData\Roaming\Microsoft\Templates\Patient%20progress%20notes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04T19:04:47.5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303 286 21375 0 0,'-2'-1'630'0'0,"1"0"-418"0"0,-2-1-39 0 0,-12 2 592 0 0,15 0-747 0 0,-3 0 107 0 0,-1 0 1 0 0,1 0-1 0 0,0-1 0 0 0,0 1 0 0 0,-1-1 1 0 0,-3-1-1 0 0,4 2-90 0 0,0-1 0 0 0,1 1 0 0 0,-1 0 0 0 0,0 0-1 0 0,0 0 1 0 0,1 0 0 0 0,-1 0 0 0 0,0 1 0 0 0,1-1 0 0 0,-6 3 0 0 0,1-2 26 0 0,-3 1-15 0 0,0 1-1 0 0,0 0 0 0 0,0 0 1 0 0,1 1-1 0 0,-1 0 1 0 0,1 1-1 0 0,0 0 0 0 0,0 1 1 0 0,1-1-1 0 0,-1 2 1 0 0,1-1-1 0 0,-7 8 0 0 0,4-2 82 0 0,1 0-1 0 0,0 0 0 0 0,1 0 0 0 0,1 1 1 0 0,0 1-1 0 0,0 0 0 0 0,-6 17 0 0 0,12-27-130 0 0,1 1 0 0 0,0-1-1 0 0,-1 0 1 0 0,1 1 0 0 0,1-1-1 0 0,-1 1 1 0 0,1-1 0 0 0,-1 1-1 0 0,1-1 1 0 0,1 1 0 0 0,-1-1-1 0 0,1 1 1 0 0,-1-1 0 0 0,3 6-1 0 0,-1-5 2 0 0,0 1-1 0 0,1-1 0 0 0,-1 0 0 0 0,1 0 0 0 0,0 0 0 0 0,1 0 1 0 0,-1 0-1 0 0,1-1 0 0 0,8 8 0 0 0,1-1 18 0 0,1-1 1 0 0,0 0-1 0 0,1-1 0 0 0,0-1 1 0 0,1 0-1 0 0,24 8 1 0 0,29 11 10 0 0,126 50-222 0 0,-159-60 240 0 0,-1 1 0 0 0,0 2 1 0 0,38 29-1 0 0,-50-31-96 0 0,0 1 0 0 0,-1 1 0 0 0,-2 1 0 0 0,28 34 0 0 0,-40-45-8 0 0,-1 1 0 0 0,0 0-1 0 0,-1 0 1 0 0,0 1-1 0 0,-1 0 1 0 0,-1 0 0 0 0,1 0-1 0 0,-2 0 1 0 0,0 0-1 0 0,0 1 1 0 0,-1 0 0 0 0,0 21-1 0 0,-2-19 8 0 0,-1 0 0 0 0,0 0 0 0 0,-1 0 0 0 0,-1 0 0 0 0,-1 0 0 0 0,0-1-1 0 0,0 0 1 0 0,-8 16 0 0 0,7-21 48 0 0,0 0-1 0 0,0 0 1 0 0,0-1 0 0 0,-1 1 0 0 0,-1-1-1 0 0,1-1 1 0 0,-1 1 0 0 0,-1-1-1 0 0,1 0 1 0 0,-1-1 0 0 0,-1 0-1 0 0,-15 10 1 0 0,15-12 71 0 0,0 1-1 0 0,0-1 1 0 0,0-1 0 0 0,-1 0-1 0 0,1 0 1 0 0,-1-1 0 0 0,0 0-1 0 0,1 0 1 0 0,-1-1 0 0 0,0-1-1 0 0,0 0 1 0 0,0 0 0 0 0,0-1-1 0 0,1 0 1 0 0,-1 0 0 0 0,0-1-1 0 0,-17-7 1 0 0,18 6 27 0 0,-1-1 1 0 0,1-1 0 0 0,0 1-1 0 0,1-2 1 0 0,-1 1 0 0 0,1-1-1 0 0,0-1 1 0 0,0 1-1 0 0,1-1 1 0 0,0 0 0 0 0,0-1-1 0 0,-10-16 1 0 0,4 4 48 0 0,1-1 1 0 0,2 0 0 0 0,0-1-1 0 0,1 0 1 0 0,-10-43-1 0 0,13 36-53 0 0,1 1 0 0 0,2-1 1 0 0,1 0-1 0 0,1 0 0 0 0,2-1 0 0 0,5-38 0 0 0,1 31-23 0 0,0 0 1 0 0,3 1-1 0 0,1 0 1 0 0,24-52-1 0 0,8-5-9 0 0,107-168 0 0 0,-120 215-101 0 0,34-68-1 0 0,-62 110 43 0 0,0 0 0 0 0,-1 0-1 0 0,1 0 1 0 0,-1 0 0 0 0,0 0-1 0 0,0 0 1 0 0,0-1 0 0 0,0 1-1 0 0,-1 0 1 0 0,1-1 0 0 0,-1 1-1 0 0,0-1 1 0 0,-1 1 0 0 0,1 0-1 0 0,-2-8 1 0 0,1 11 4 0 0,0 0 1 0 0,0-1-1 0 0,0 1 0 0 0,0 0 0 0 0,0 0 0 0 0,0 0 1 0 0,0 0-1 0 0,0 0 0 0 0,0 0 0 0 0,0 1 1 0 0,0-1-1 0 0,-1 0 0 0 0,1 1 0 0 0,0-1 0 0 0,-1 0 1 0 0,1 1-1 0 0,0 0 0 0 0,-1-1 0 0 0,1 1 1 0 0,-1 0-1 0 0,1 0 0 0 0,-1-1 0 0 0,1 1 0 0 0,-2 0 1 0 0,-5 0 9 0 0,-1 1 0 0 0,-13 1 0 0 0,20-1-11 0 0,-29 3-13 0 0,0 2-1 0 0,1 1 1 0 0,-1 1 0 0 0,-34 16-1 0 0,63-24-80 0 0,0 2-1 0 0,0-1 0 0 0,0 0 1 0 0,0 0-1 0 0,0 0 0 0 0,0 1 1 0 0,0-1-1 0 0,1 1 0 0 0,-1 0 1 0 0,0-1-1 0 0,1 1 0 0 0,-2 3 0 0 0,2-5 9 0 0,1 1-1 0 0,0 0 0 0 0,-1 0 0 0 0,1 0 0 0 0,0-1 1 0 0,0 1-1 0 0,0 0 0 0 0,0 0 0 0 0,0-1 1 0 0,0 1-1 0 0,0 0 0 0 0,0 0 0 0 0,0 0 0 0 0,0-1 1 0 0,0 1-1 0 0,0 0 0 0 0,1 0 0 0 0,-1 0 0 0 0,0-1 1 0 0,0 1-1 0 0,1 0 0 0 0,-1-1 0 0 0,1 1 0 0 0,-1 0 1 0 0,1-1-1 0 0,-1 1 0 0 0,1 0 0 0 0,-1-1 0 0 0,1 1 1 0 0,-1-1-1 0 0,1 1 0 0 0,0-1 0 0 0,-1 1 1 0 0,1-1-1 0 0,0 0 0 0 0,0 1 0 0 0,-1-1 0 0 0,2 1 1 0 0,2 0-450 0 0,-1 1 0 0 0,1-1 0 0 0,0 0 0 0 0,0 0 0 0 0,4 1 0 0 0,-4-1-436 0 0,19 3-6397 0 0</inkml:trace>
  <inkml:trace contextRef="#ctx0" brushRef="#br0" timeOffset="751.64">1552 175 17135 0 0,'0'-4'1298'0'0,"-1"2"-1168"0"0,1 1-106 0 0,0 1 0 0 0,0-1 0 0 0,0 0 0 0 0,0 1 1 0 0,0-1-1 0 0,0 0 0 0 0,0 0 0 0 0,0 1 1 0 0,0-1-1 0 0,0 0 0 0 0,0 1 0 0 0,0-1 0 0 0,1 0 1 0 0,-1 1-1 0 0,0-1 0 0 0,1 0 0 0 0,-1 1 1 0 0,0-1-1 0 0,1 1 0 0 0,-1-1 0 0 0,1 0 0 0 0,0-1 530 0 0,-1 2 159 0 0,0 0 30 0 0,0 0-57 0 0,0 0-267 0 0,0 0-119 0 0,-5 21 592 0 0,-12 43 132 0 0,-9 59-501 0 0,6-30 25 0 0,-25 87 829 0 0,18-83-796 0 0,-74 260 1076 0 0,36-132-955 0 0,-7 101 112 0 0,69-307-1032 0 0,1 0-1 0 0,1 1 0 0 0,1-1 1 0 0,2 29-1 0 0,-2-47 104 0 0,0 0-1 0 0,0 0 1 0 0,0 0 0 0 0,1 0-1 0 0,-1 1 1 0 0,0-1 0 0 0,0 0-1 0 0,1 0 1 0 0,-1-1 0 0 0,0 1-1 0 0,1 0 1 0 0,-1 0-1 0 0,1 0 1 0 0,-1 0 0 0 0,1 0-1 0 0,0 0 1 0 0,-1 0 0 0 0,1-1-1 0 0,0 1 1 0 0,-1 0 0 0 0,1-1-1 0 0,0 1 1 0 0,0 0 0 0 0,0-1-1 0 0,0 1 1 0 0,0-1-1 0 0,0 1 1 0 0,0-1 0 0 0,-1 0-1 0 0,1 1 1 0 0,0-1 0 0 0,0 0-1 0 0,1 0 1 0 0,-1 0 0 0 0,0 0-1 0 0,0 1 1 0 0,0-1 0 0 0,0-1-1 0 0,0 1 1 0 0,0 0-1 0 0,0 0 1 0 0,0 0 0 0 0,0 0-1 0 0,0-1 1 0 0,0 1 0 0 0,0-1-1 0 0,1 0 1 0 0,1 0-1708 0 0</inkml:trace>
  <inkml:trace contextRef="#ctx0" brushRef="#br0" timeOffset="1539.42">2070 542 17647 0 0,'-2'-3'127'0'0,"1"0"-1"0"0,-1 0 1 0 0,1 0-1 0 0,0 0 1 0 0,0-1-1 0 0,0 1 0 0 0,1 0 1 0 0,-1-1-1 0 0,1 1 1 0 0,0 0-1 0 0,0-1 1 0 0,0 1-1 0 0,0-1 0 0 0,0 1 1 0 0,1 0-1 0 0,0-1 1 0 0,0 1-1 0 0,0 0 0 0 0,0 0 1 0 0,0-1-1 0 0,2-2 1 0 0,1-3 1925 0 0,-4 8-1955 0 0,0 0 0 0 0,0 1 1 0 0,1-1-1 0 0,-1 0 0 0 0,0 0 1 0 0,1 1-1 0 0,-1-1 0 0 0,0 0 1 0 0,1 1-1 0 0,-1-1 0 0 0,1 1 1 0 0,0-1-1 0 0,-1 0 0 0 0,1 1 1 0 0,-1-1-1 0 0,1 1 0 0 0,0-1 1 0 0,0 0-1 0 0,0 1-62 0 0,-1 0 1 0 0,1-1-1 0 0,0 1 0 0 0,-1 0 0 0 0,1-1 1 0 0,-1 1-1 0 0,1 0 0 0 0,0 0 1 0 0,-1-1-1 0 0,1 1 0 0 0,0 0 0 0 0,-1 0 1 0 0,1 0-1 0 0,0 0 0 0 0,0 0 1 0 0,-1 0-1 0 0,1 0 0 0 0,0 0 1 0 0,-1 0-1 0 0,1 0 0 0 0,0 0 0 0 0,-1 1 1 0 0,1-1-1 0 0,0 0 0 0 0,0 1 1 0 0,0 0-13 0 0,0 0 1 0 0,0 0-1 0 0,0-1 1 0 0,-1 1 0 0 0,1 0-1 0 0,0 1 1 0 0,0-1-1 0 0,-1 0 1 0 0,1 0 0 0 0,-1 0-1 0 0,1 0 1 0 0,-1 0-1 0 0,1 2 1 0 0,0 4 57 0 0,1 0 0 0 0,-1 0 0 0 0,-1 0 0 0 0,1 7 0 0 0,-3 1-5 0 0,0-1-1 0 0,0 1 0 0 0,-1-1 1 0 0,-1 0-1 0 0,-8 19 0 0 0,-1 7 36 0 0,-27 87 381 0 0,-17 62 1201 0 0,54-178-1503 0 0,1 0 0 0 0,1 0 0 0 0,0 0 0 0 0,0 1-1 0 0,1-1 1 0 0,0 0 0 0 0,1 1 0 0 0,1-1 0 0 0,3 15 0 0 0,-4-22-169 0 0,1 0 1 0 0,-1 0 0 0 0,1-1 0 0 0,0 1 0 0 0,0 0-1 0 0,0-1 1 0 0,1 1 0 0 0,-1-1 0 0 0,1 0-1 0 0,0 0 1 0 0,0 0 0 0 0,0 0 0 0 0,0 0-1 0 0,1-1 1 0 0,-1 1 0 0 0,1-1 0 0 0,-1 0-1 0 0,1 0 1 0 0,0 0 0 0 0,0-1 0 0 0,0 1-1 0 0,0-1 1 0 0,0 0 0 0 0,0 0 0 0 0,0 0 0 0 0,0-1-1 0 0,9 1 1 0 0,-2-3-36 0 0,0 0 0 0 0,1-1 0 0 0,-1 0 0 0 0,0-1 0 0 0,0 0 0 0 0,-1 0 0 0 0,0-1 0 0 0,1-1 0 0 0,-1 0-1 0 0,11-9 1 0 0,-1 0-1098 0 0,-1-2-1 0 0,0 0 0 0 0,26-32 1 0 0,-21 16-5596 0 0,-1-3-1890 0 0</inkml:trace>
  <inkml:trace contextRef="#ctx0" brushRef="#br0" timeOffset="1884.66">2475 349 23143 0 0,'-4'6'232'0'0,"0"1"1"0"0,0-1-1 0 0,1 1 0 0 0,0 0 0 0 0,0 0 0 0 0,-3 15 0 0 0,-4 45-282 0 0,6-32 238 0 0,-18 153 2983 0 0,9-67-1838 0 0,-32 240 459 0 0,9 18-2635 0 0,31-211-3234 0 0,5-95-5558 0 0</inkml:trace>
  <inkml:trace contextRef="#ctx0" brushRef="#br0" timeOffset="2561.38">2775 1901 18399 0 0,'-13'1'266'0'0,"0"0"-1"0"0,1 1 0 0 0,-1 0 1 0 0,1 1-1 0 0,-1 1 0 0 0,1 0 1 0 0,-22 10-1 0 0,24-9 373 0 0,8-4 2215 0 0,13-16-1758 0 0,10-20 0 0 0,9-13-653 0 0,130-185 1189 0 0,-18 25-853 0 0,-21 23-484 0 0,-35 51 85 0 0,98-176-263 0 0,-88 112-635 0 0,84-160-142 0 0,-104 206-749 0 0,-72 143 1102 0 0,0 0 1 0 0,1 1 0 0 0,-1 0 0 0 0,2 0 0 0 0,7-11 0 0 0,-12 18-700 0 0,4 3-6583 0 0,4 5 329 0 0</inkml:trace>
  <inkml:trace contextRef="#ctx0" brushRef="#br0" timeOffset="2933.86">3806 1063 20239 0 0,'-1'-2'463'0'0,"-2"0"-386"0"0,1-1 0 0 0,0 1 1 0 0,1-1-1 0 0,-1 1 0 0 0,0-1 0 0 0,1 0 1 0 0,0 0-1 0 0,-1 1 0 0 0,1-1 0 0 0,0 0 0 0 0,1 0 1 0 0,-1 0-1 0 0,0-1 0 0 0,1 1 0 0 0,0 0 1 0 0,0 0-1 0 0,0 0 0 0 0,0 0 0 0 0,0 0 0 0 0,0 0 1 0 0,1 0-1 0 0,0-1 0 0 0,-1 1 0 0 0,1 0 1 0 0,0 1-1 0 0,3-7 0 0 0,0 1 99 0 0,1 0-1 0 0,-1 1 1 0 0,1-1-1 0 0,0 1 1 0 0,1 0 0 0 0,0 0-1 0 0,0 1 1 0 0,12-10-1 0 0,4-1 79 0 0,1 2-1 0 0,0 0 0 0 0,1 2 1 0 0,0 1-1 0 0,45-16 0 0 0,-61 25-205 0 0,1 1 0 0 0,0 0 0 0 0,0 1-1 0 0,0 0 1 0 0,13 0 0 0 0,-16 1-70 0 0,0 0-1 0 0,0 0 0 0 0,0 1 1 0 0,0 0-1 0 0,0 0 1 0 0,0 1-1 0 0,0 0 1 0 0,11 4-1 0 0,-15-4-17 0 0,1 0-1 0 0,-1 0 1 0 0,1 0 0 0 0,-1 0-1 0 0,0 0 1 0 0,0 0-1 0 0,0 1 1 0 0,0-1 0 0 0,0 1-1 0 0,0-1 1 0 0,-1 1 0 0 0,1 0-1 0 0,-1 0 1 0 0,0-1-1 0 0,0 1 1 0 0,0 0 0 0 0,0 0-1 0 0,0 0 1 0 0,-1 0-1 0 0,1 1 1 0 0,-1-1 0 0 0,0 0-1 0 0,0 6 1 0 0,-2 6-80 0 0,1 0-1 0 0,-2 0 1 0 0,-6 24 0 0 0,7-31 80 0 0,-19 66-369 0 0,-3-1 1 0 0,-39 80-1 0 0,44-108 1006 0 0,1 0 0 0 0,-11 49 0 0 0,27-87-472 0 0,1-1 0 0 0,0 1 0 0 0,0 0 0 0 0,1-1 0 0 0,-1 1 0 0 0,1 0-1 0 0,1-1 1 0 0,0 8 0 0 0,0-11-57 0 0,0 0 0 0 0,0 1 0 0 0,-1-2 0 0 0,2 1 0 0 0,-1 0-1 0 0,0 0 1 0 0,1 0 0 0 0,-1 0 0 0 0,1-1 0 0 0,0 1 0 0 0,0-1-1 0 0,0 1 1 0 0,0-1 0 0 0,0 0 0 0 0,0 0 0 0 0,1 0 0 0 0,-1 0-1 0 0,1 0 1 0 0,4 2 0 0 0,0-1-22 0 0,0-1 1 0 0,0 1-1 0 0,0-1 0 0 0,0-1 0 0 0,1 0 1 0 0,-1 0-1 0 0,1 0 0 0 0,-1-1 0 0 0,14-1 1 0 0,7-1 152 0 0,33-9 1 0 0,-44 8-182 0 0,14-3-477 0 0,-1 0-1 0 0,0-2 1 0 0,0-1 0 0 0,-1-2 0 0 0,0-1-1 0 0,-1-1 1 0 0,30-18 0 0 0,9-13-1493 0 0,-9-1-22 0 0</inkml:trace>
  <inkml:trace contextRef="#ctx0" brushRef="#br0" timeOffset="3584.97">4874 847 13104 0 0,'-1'-1'297'0'0,"-6"-1"-28"0"0,1 0 0 0 0,-1 0 0 0 0,-10-2 0 0 0,-6-1-93 0 0,20 5 147 0 0,0-1 1 0 0,-1 1-1 0 0,1 0 1 0 0,-1 0-1 0 0,1 0 1 0 0,0 0-1 0 0,-1 0 0 0 0,1 1 1 0 0,0 0-1 0 0,-7 1 1 0 0,-4 2 464 0 0,8-3-558 0 0,1 0-1 0 0,0 1 0 0 0,0 0 0 0 0,-1 0 1 0 0,1 0-1 0 0,0 1 0 0 0,1-1 0 0 0,-1 1 0 0 0,0 0 1 0 0,-6 7-1 0 0,4-3 24 0 0,0 0 1 0 0,0 0-1 0 0,1 1 1 0 0,0 0-1 0 0,-7 13 1 0 0,1 3 245 0 0,1 1 0 0 0,1 0 1 0 0,-10 37-1 0 0,12-27 175 0 0,-5 54-1 0 0,11-70-509 0 0,1-1 1 0 0,0 1 0 0 0,2 0-1 0 0,0-1 1 0 0,1 1 0 0 0,1-1-1 0 0,0 1 1 0 0,7 17-1 0 0,-7-27-107 0 0,0 0 0 0 0,1 0-1 0 0,0-1 1 0 0,0 0 0 0 0,1 0-1 0 0,0 0 1 0 0,1 0 0 0 0,-1-1-1 0 0,1 1 1 0 0,1-1 0 0 0,0-1-1 0 0,0 0 1 0 0,0 0 0 0 0,0 0-1 0 0,1-1 1 0 0,0 0-1 0 0,14 7 1 0 0,-10-8-49 0 0,0 0 1 0 0,1 0-1 0 0,-1-1 0 0 0,1-1 0 0 0,-1 0 0 0 0,1-1 1 0 0,0 0-1 0 0,0-1 0 0 0,0-1 0 0 0,22-3 0 0 0,-20 1-73 0 0,-1 0 0 0 0,0-1 0 0 0,0 0 0 0 0,-1-1 0 0 0,1-1 0 0 0,-1 0 0 0 0,0 0 0 0 0,0-2 0 0 0,14-10 0 0 0,-10 5-208 0 0,-1-2 1 0 0,-1 1-1 0 0,16-20 0 0 0,-24 26 112 0 0,-1 0 0 0 0,0-1 0 0 0,0 0 0 0 0,-1 0 0 0 0,-1-1-1 0 0,1 1 1 0 0,-2-1 0 0 0,5-15 0 0 0,-4 5-83 0 0,-1 1-1 0 0,-1-1 1 0 0,-1 0 0 0 0,-1 0-1 0 0,-2-26 1 0 0,-4 0-200 0 0,-13-50-1 0 0,13 72 363 0 0,-1 0 0 0 0,-1 1-1 0 0,-1 0 1 0 0,-19-34 0 0 0,20 42 158 0 0,-1 1 1 0 0,-1 0 0 0 0,0 1-1 0 0,-1 0 1 0 0,0 1-1 0 0,-1 0 1 0 0,-21-16 0 0 0,28 24 10 0 0,0 1 0 0 0,-1 0 0 0 0,0 0 1 0 0,0 1-1 0 0,0 0 0 0 0,0 0 1 0 0,0 0-1 0 0,0 0 0 0 0,0 1 1 0 0,0 0-1 0 0,-1 1 0 0 0,1-1 0 0 0,0 1 1 0 0,-1 1-1 0 0,1-1 0 0 0,0 1 1 0 0,-7 1-1 0 0,9-1-173 0 0,-1 0-1 0 0,1 1 1 0 0,-1 0 0 0 0,1 0 0 0 0,-1 0 0 0 0,1 0-1 0 0,0 0 1 0 0,0 1 0 0 0,0 0 0 0 0,-4 4 0 0 0,5-5-388 0 0,1 1 1 0 0,-1 0-1 0 0,1 0 1 0 0,-1 1-1 0 0,1-1 1 0 0,1 0 0 0 0,-1 1-1 0 0,0-1 1 0 0,1 1-1 0 0,-1-1 1 0 0,1 1-1 0 0,0 0 1 0 0,-1 7-1 0 0,2 4-7097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04T16:04:03.7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6490 0 19495 0 0,'0'0'439'0'0,"0"0"62"0"0,0 2 34 0 0,-5 47 261 0 0,5-46-191 0 0,0 0 0 0 0,0 0 0 0 0,1 1-1 0 0,-1-1 1 0 0,1 0 0 0 0,0 0 0 0 0,2 6 0 0 0,-2-7-538 0 0,0 1 1 0 0,1-1-1 0 0,-1 0 0 0 0,1 0 1 0 0,0 0-1 0 0,0 0 0 0 0,0 0 1 0 0,0 0-1 0 0,0 0 0 0 0,0 0 1 0 0,0-1-1 0 0,1 1 0 0 0,-1-1 1 0 0,5 3-1 0 0,14 10-67 0 0,-8-4 0 0 0,-11-8 0 0 0,0 0 0 0 0,0 0 0 0 0,0 0 0 0 0,0 0 0 0 0,0 0 0 0 0,0 1 0 0 0,-1-1 0 0 0,1 1 0 0 0,-1-1 0 0 0,0 1 0 0 0,0-1 0 0 0,0 1 0 0 0,0 0 0 0 0,0 0 0 0 0,-1-1 0 0 0,1 1 0 0 0,0 5 0 0 0,3 11 0 0 0,-2-6 0 0 0,0 0 0 0 0,0 0 0 0 0,-1 0 0 0 0,-1 0 0 0 0,-1 13 0 0 0,0 4 0 0 0,1-11 5 0 0,-4 185 54 0 0,2-51 1322 0 0,3-82-850 0 0,1 0-203 0 0,0 36 77 0 0,-4-70-305 0 0,-5 158 331 0 0,4-97-236 0 0,1 55 419 0 0,2 181-583 0 0,-12-71-31 0 0,7-106 0 0 0,-2-2 0 0 0,6 4 0 0 0,1-90 0 0 0,7 112 0 0 0,16 267 0 0 0,-1-1 0 0 0,-28-107 0 0 0,-13-87 0 0 0,4-84 0 0 0,-32 350 0 0 0,31-371 2 0 0,-12 80-231 0 0,8-30 2 0 0,0 5 537 0 0,-32 284-726 0 0,25-30 416 0 0,10-78 516 0 0,9 122-624 0 0,14-290 33 0 0,5 111-226 0 0,13 155 301 0 0,-19-259 392 0 0,-1-136-266 0 0,5 175-196 0 0,-4-51-226 0 0,-10 74 680 0 0,-4-108-384 0 0,1 6 0 0 0,2-41 2 0 0,0 4-29 0 0,0 86-261 0 0,-1-65 578 0 0,2-9-563 0 0,0 53 457 0 0,5 690-64 0 0,-1-893-114 0 0,1-2-8 0 0,0 0-1 0 0,0 0 1 0 0,0 0 0 0 0,0 0-1 0 0,0-1 1 0 0,0 1 0 0 0,0 0 0 0 0,1 0-1 0 0,-1 0 1 0 0,0 0 0 0 0,0-1-1 0 0,1 1 1 0 0,-1 0 0 0 0,0 0-1 0 0,1-1 1 0 0,-1 1 0 0 0,1 0 0 0 0,-1-1-1 0 0,1 2 1 0 0,0 0-210 0 0,-1-2-89 0 0,0 0-19 0 0,0 0 30 0 0,0-2 150 0 0,0-5 31 0 0,0 5-43 0 0,0 2 5 0 0,0 0 10 0 0,-2 1 37 0 0,-2 2 125 0 0,0 0 0 0 0,1-1 0 0 0,-1 2 0 0 0,1-1 0 0 0,-1 0 0 0 0,1 1 0 0 0,0-1 0 0 0,0 1 0 0 0,1 0 0 0 0,-1 0 0 0 0,-3 8 0 0 0,5-10-297 0 0,1-2-875 0 0,0 0-384 0 0,0 0-1531 0 0,0 0-5845 0 0</inkml:trace>
  <inkml:trace contextRef="#ctx0" brushRef="#br0" timeOffset="1301.17">6306 11754 11664 0 0,'0'0'264'0'0,"0"0"34"0"0,0 0 21 0 0,0 0-36 0 0,0 0-117 0 0,0 0 202 0 0,0 0 103 0 0,0 0 17 0 0,0 0-52 0 0,0 0-245 0 0,0 0-109 0 0,0-3-48 0 0,0-60-97 0 0,0 61 487 0 0,0 2-263 0 0,0 0 0 0 0,1 0 0 0 0,-1 0 0 0 0,1 0 0 0 0,-1-1 0 0 0,0 1-1 0 0,1 0 1 0 0,-1 0 0 0 0,0 0 0 0 0,1-1 0 0 0,-1 1 0 0 0,0 0 0 0 0,1 0 0 0 0,-1-1 0 0 0,0 1 0 0 0,0 0 0 0 0,1-1 0 0 0,-1 1 0 0 0,0 0 0 0 0,1-1 0 0 0,-2 1-100 0 0,1-1 0 0 0,0 1 0 0 0,0-1 1 0 0,0 1-1 0 0,0 0 0 0 0,0-1 0 0 0,0 1 1 0 0,0 0-1 0 0,0-1 0 0 0,0 1 0 0 0,0 0 0 0 0,0-1 1 0 0,0 1-1 0 0,1 0 0 0 0,-1-1 0 0 0,0 1 1 0 0,0 0-1 0 0,0-1 0 0 0,0 1 0 0 0,0 0 0 0 0,1-1 1 0 0,-1 1-1 0 0,0 0 0 0 0,0 0 0 0 0,1-1 1 0 0,-1 1-1 0 0,0 0 0 0 0,0 0 0 0 0,1-1 0 0 0,-1 1 1 0 0,0 0-1 0 0,1 0 0 0 0,-1 0 0 0 0,0 0 0 0 0,1 0 1 0 0,-1-1-1 0 0,1 1 0 0 0,0 0-32 0 0,-1 1 1 0 0,1-1-1 0 0,-1 0 0 0 0,1 1 1 0 0,0-1-1 0 0,-1 1 0 0 0,1-1 0 0 0,-1 1 1 0 0,1-1-1 0 0,-1 1 0 0 0,1-1 1 0 0,-1 1-1 0 0,1-1 0 0 0,-1 1 0 0 0,0-1 1 0 0,1 1-1 0 0,-1 0 0 0 0,0-1 0 0 0,1 1 1 0 0,-1 0-1 0 0,0 0 0 0 0,4 11-9 0 0,-1 0 0 0 0,-1 0-1 0 0,0 0 1 0 0,0 1-1 0 0,-1-1 1 0 0,-1 0-1 0 0,-1 14 1 0 0,-13 89-10 0 0,9-87 31 0 0,1-3-5 0 0,-13 41 0 0 0,-2 8-46 0 0,8-26-2720 0 0,10-37-4273 0 0</inkml:trace>
  <inkml:trace contextRef="#ctx0" brushRef="#br0" timeOffset="2267.54">6472 11805 13304 0 0,'0'0'298'0'0,"0"0"46"0"0,0 0 23 0 0,0 0-43 0 0,-1 0-213 0 0,-14 0 10 0 0,13 0 444 0 0,1 0 190 0 0,-4 0-287 0 0,-4-1 213 0 0,-15-9 331 0 0,21 9-994 0 0,0 0 1 0 0,0 0-1 0 0,0 0 0 0 0,0 1 0 0 0,0-1 0 0 0,0 1 1 0 0,0 0-1 0 0,0 0 0 0 0,-1 0 0 0 0,1 0 1 0 0,-5 1-1 0 0,4 1 142 0 0,1 0 1 0 0,0 0-1 0 0,0 0 0 0 0,-1 0 1 0 0,1 0-1 0 0,1 1 1 0 0,-1 0-1 0 0,0-1 0 0 0,1 1 1 0 0,-1 0-1 0 0,-3 7 1 0 0,2-4 58 0 0,1 1 0 0 0,-1 0 0 0 0,1 0 0 0 0,1 0 1 0 0,-3 9-1 0 0,-2 8-135 0 0,5-19-75 0 0,0 1 0 0 0,0-1 0 0 0,1 1 0 0 0,-1-1 0 0 0,1 1 1 0 0,0 8-1 0 0,-4 45-1 0 0,2-42-16 0 0,-1 24-10 0 0,-14 81-18 0 0,-10 45 88 0 0,18-107-26 0 0,1 1 27 0 0,2 1 0 0 0,4 0 1 0 0,5 89-1 0 0,-2-144-89 0 0,1 1 0 0 0,1 0 1 0 0,-1-1-1 0 0,1 0 0 0 0,1 1 0 0 0,-1-1 0 0 0,6 10 1 0 0,-6-14-99 0 0,-1-1 0 0 0,1 1 0 0 0,-1 0 0 0 0,1-1 0 0 0,0 0 0 0 0,0 1 0 0 0,0-1 0 0 0,0 0 0 0 0,1 0 0 0 0,-1 0 0 0 0,0 0 0 0 0,1-1 0 0 0,0 1 0 0 0,-1-1 0 0 0,1 1 0 0 0,0-1 0 0 0,0 0 0 0 0,0 0 0 0 0,-1 0 0 0 0,6 0 0 0 0,-6-1 27 0 0,0 0 1 0 0,0 0-1 0 0,0 0 0 0 0,0 0 0 0 0,0-1 0 0 0,0 1 1 0 0,0-1-1 0 0,0 0 0 0 0,-1 1 0 0 0,4-3 0 0 0</inkml:trace>
  <inkml:trace contextRef="#ctx0" brushRef="#br0" timeOffset="4287.72">187 13004 7848 0 0,'-5'-5'74'0'0,"-13"-15"348"0"0,17 18-335 0 0,0 1 0 0 0,0 0 0 0 0,0 1 0 0 0,-1-1 0 0 0,1 0 0 0 0,0 0 0 0 0,-1 0 0 0 0,1 1 0 0 0,-1-1 0 0 0,-2 0 0 0 0,-2-2 94 0 0,3 2-57 0 0,0 0-1 0 0,0-1 0 0 0,-1 1 1 0 0,1 0-1 0 0,0 0 0 0 0,0 1 0 0 0,-1-1 1 0 0,1 1-1 0 0,0 0 0 0 0,-1 0 1 0 0,1 0-1 0 0,0 0 0 0 0,-1 0 1 0 0,1 1-1 0 0,0-1 0 0 0,0 1 0 0 0,-1 0 1 0 0,1 0-1 0 0,0 0 0 0 0,-5 3 1 0 0,0-1 168 0 0,1-1 0 0 0,0 0 0 0 0,0-1 0 0 0,-1 0 0 0 0,-11 1 0 0 0,18-2-15 0 0,1 0-18 0 0,-5 6 102 0 0,0 4 3075 0 0,55 20-668 0 0,-28-23-1975 0 0,-1 0 1 0 0,1-2-1 0 0,25 4 1 0 0,69 2-156 0 0,-85-10-581 0 0,36-4 1 0 0,-28 0-7 0 0,85-10 134 0 0,-15 1 22 0 0,-40 8-43 0 0,555-52 1168 0 0,-493 40-1177 0 0,114-19 120 0 0,56-8 323 0 0,-60 9-226 0 0,195-26-140 0 0,15-17-170 0 0,-357 58-60 0 0,-34 6-2 0 0,198-36 0 0 0,-102 20 31 0 0,110-16 55 0 0,170 13-38 0 0,1 18 26 0 0,-356 12-57 0 0,33-3-17 0 0,60 0 0 0 0,120 0 0 0 0,-156-1 0 0 0,102-7 0 0 0,403-3 333 0 0,-600 16-346 0 0,110-2 13 0 0,151 4 107 0 0,342 28-22 0 0,-118-9 619 0 0,359-16-230 0 0,-588-5-359 0 0,86 5-78 0 0,3 0 61 0 0,441-28 152 0 0,-2-26-76 0 0,-695 40-122 0 0,308-8 40 0 0,-173 8 65 0 0,221-16 231 0 0,147-5-289 0 0,-241 9-39 0 0,60 4 3 0 0,23-2 51 0 0,-52 2 247 0 0,-194 9-290 0 0,305-8-228 0 0,-316 5 157 0 0,-38 2 0 0 0,811-30 264 0 0,-546 18-192 0 0,129-4-171 0 0,-64 9 59 0 0,-165 6 27 0 0,72-12 32 0 0,57-2 22 0 0,833-22 75 0 0,-1009 40-116 0 0,-109 3 0 0 0,386 13 0 0 0,-2 29 0 0 0,-505-33 0 0 0,194 24 0 0 0,-188-23 0 0 0,-32-4 0 0 0,49 2 0 0 0,-24-3 0 0 0,99-9 0 0 0,-92 2 0 0 0,80-16 0 0 0,-26 2 0 0 0,17-1 0 0 0,-80 12 0 0 0,-26 2 0 0 0,53-1 0 0 0,262 24 0 0 0,-118-3 0 0 0,229 25 0 0 0,-346-23 0 0 0,52 10 0 0 0,-71-7 0 0 0,161 45 0 0 0,-208-53 0 0 0,84 7 0 0 0,-59-5 0 0 0,-63-10 0 0 0,-7 0-1295 0 0,0 0 0 0 0,0 0 0 0 0,0 1 1 0 0,10 6-1 0 0,-5-3-2351 0 0,-5-2-6097 0 0</inkml:trace>
  <inkml:trace contextRef="#ctx0" brushRef="#br0" timeOffset="6405.24">7444 436 11976 0 0,'0'0'266'0'0,"0"0"44"0"0,0 0 15 0 0,0 0-26 0 0,1-2-198 0 0,1-3 737 0 0,0 1 0 0 0,0-1 0 0 0,0 0 0 0 0,1-10 0 0 0,-3 14-617 0 0,0 0 1 0 0,0-1 0 0 0,1 1-1 0 0,-1 0 1 0 0,0 0 0 0 0,1-1-1 0 0,-1 1 1 0 0,1 0 0 0 0,-1 0-1 0 0,1 0 1 0 0,-1 0 0 0 0,1 0 0 0 0,0 0-1 0 0,0 0 1 0 0,-1 0 0 0 0,2-1-1 0 0,0 1 807 0 0,-2-1-72 0 0,1 1-674 0 0,-1 0-188 0 0,0 1 1 0 0,0-1 0 0 0,0 1-1 0 0,0-1 1 0 0,1 1 0 0 0,-1-1 0 0 0,0 1-1 0 0,0-1 1 0 0,0 1 0 0 0,1 0 0 0 0,-1-1-1 0 0,0 1 1 0 0,1-1 0 0 0,-1 1 0 0 0,0 0-1 0 0,1-1 1 0 0,-1 1 0 0 0,1 0-1 0 0,0-1 1 0 0,-1 1-91 0 0,0 0 1 0 0,0-1-1 0 0,1 1 0 0 0,-1 0 0 0 0,0 0 0 0 0,0-1 1 0 0,1 1-1 0 0,-1 0 0 0 0,0 0 0 0 0,1 0 0 0 0,-1 0 1 0 0,0-1-1 0 0,1 1 0 0 0,-1 0 0 0 0,0 0 0 0 0,0 0 1 0 0,1 0-1 0 0,-1 0 0 0 0,0 0 0 0 0,1 0 0 0 0,-1 0 1 0 0,0 0-1 0 0,1 0 0 0 0,-1 0 0 0 0,0 0 1 0 0,1 0-1 0 0,0 7 45 0 0,-6 6-40 0 0,-3 19 68 0 0,7-24-33 0 0,-1 1-1 0 0,-5 13 1 0 0,-3 14-24 0 0,8-28-21 0 0,0-1 0 0 0,0 1 0 0 0,-5 9 0 0 0,4-7 1 0 0,6 0 0 0 0,-2-10 0 0 0,-1 1 0 0 0,0-1 0 0 0,0 0 0 0 0,0 0 0 0 0,0 1 0 0 0,0-1 0 0 0,0 0 0 0 0,1 0 0 0 0,-1 1 0 0 0,0-1 0 0 0,0 0 0 0 0,0 0 0 0 0,1 0 0 0 0,-1 1 0 0 0,0-1 0 0 0,0 0 0 0 0,1 0 0 0 0,-1 0 0 0 0,0 0 0 0 0,0 0 0 0 0,1 1 0 0 0,-1-1 0 0 0,0 0 0 0 0,0 0 0 0 0,1 0 0 0 0,-1 0 0 0 0,0 0 0 0 0,1 0 0 0 0,-1 0 0 0 0,0 0 0 0 0,1 0 0 0 0,-1 0 0 0 0,0 0 0 0 0,0 0 0 0 0,1 0 0 0 0,-1 0 0 0 0,0 0 0 0 0,1-1 0 0 0,-1 1 0 0 0,0 0 0 0 0,0 0 0 0 0,1 0 0 0 0,-1 0 0 0 0,0 0 0 0 0,0-1 0 0 0,0 1 0 0 0,1 0 0 0 0,-1 0 0 0 0,0 0 0 0 0,0-1 0 0 0,0 1 0 0 0,1 0 0 0 0,-1 0 0 0 0,0-1 0 0 0,5-3-5 0 0,-1 1 0 0 0,0-1 0 0 0,0 0 0 0 0,0 0 0 0 0,0-1 0 0 0,-1 1 0 0 0,4-7 0 0 0,20-37-35 0 0,-25 46 38 0 0,0-1 4 0 0,-1-11-56 0 0,-1 13 139 0 0,0 1 11 0 0,0 0-11 0 0,-1 16 111 0 0,-13 23 667 0 0,13-37-662 0 0,1-2-1 0 0,0 1 0 0 0,0 2-1888 0 0,0-2-7552 0 0</inkml:trace>
  <inkml:trace contextRef="#ctx0" brushRef="#br0" timeOffset="226290.37">8152 1799 19783 0 0,'0'0'447'0'0,"0"0"62"0"0,0 0 34 0 0,0 0-60 0 0,0 0-201 0 0,0 0 329 0 0,0 0 176 0 0,0 0 39 0 0,0 0-78 0 0,0-8 111 0 0,0 7-850 0 0,0 0 0 0 0,0 0 0 0 0,0 0 0 0 0,0 0 0 0 0,0 0 0 0 0,0 0 0 0 0,0 0 0 0 0,1 0 0 0 0,-1 0 0 0 0,0 0 0 0 0,1 1 0 0 0,-1-1 0 0 0,1 0 0 0 0,0-2 0 0 0,-1 3-15 0 0,0 0 1 0 0,0 0 0 0 0,1 0 0 0 0,-1 0-1 0 0,0 0 1 0 0,0 0 0 0 0,0 0 0 0 0,0-1-1 0 0,0 1 1 0 0,0 0 0 0 0,0 0 0 0 0,1 0 0 0 0,-1 0-1 0 0,0-1 1 0 0,0 1 0 0 0,0 0 0 0 0,0 0-1 0 0,0 0 1 0 0,0 0 0 0 0,0-1 0 0 0,0 1-1 0 0,0 0 1 0 0,0 0 0 0 0,0 0 0 0 0,0 0 0 0 0,0-1-1 0 0,0 1 1 0 0,0 0 0 0 0,0 0 0 0 0,0 0-1 0 0,0 0 1 0 0,0-1 0 0 0,-1 1 0 0 0,1 0-1 0 0,0 0 1 0 0,0-1-1 0 0,0 1 1 0 0,0 0-1 0 0,0 0 1 0 0,0-1-1 0 0,0 1 1 0 0,-1 0-1 0 0,1 0 0 0 0,0-1 1 0 0,0 1-1 0 0,0 0 1 0 0,0-1-1 0 0,0 1 1 0 0,0 0-1 0 0,0 0 1 0 0,1-1-1 0 0,-1 1 0 0 0,0 0 1 0 0,0 0-1 0 0,0-1 1 0 0,0 1-1 0 0,0 0 1 0 0,0 0-1 0 0,0-1 1 0 0,1 1-1 0 0,-1 0 0 0 0,0-1 1 0 0,27-32 154 0 0,-8 21-333 0 0,-18 11 184 0 0,0 0 0 0 0,0 0 0 0 0,1 0 0 0 0,-1-1 0 0 0,1 1 0 0 0,-1 0 0 0 0,1 1 0 0 0,-1-1 0 0 0,4-1 0 0 0,-5 2 0 0 0,1-1 0 0 0,0 1 0 0 0,0-1 0 0 0,0 1 0 0 0,-1 0 0 0 0,1-1 0 0 0,0 1 0 0 0,0-1 0 0 0,-1 0 0 0 0,1 1 0 0 0,0-1 0 0 0,-1 0 0 0 0,2 0 0 0 0,15-16 244 0 0,-14 14-209 0 0,0 1-1 0 0,0-1 1 0 0,0 1 0 0 0,-1-1-1 0 0,0 0 1 0 0,4-5 0 0 0,-4 5-111 0 0,0 0-1 0 0,1 0 1 0 0,-1 1 0 0 0,1-1 0 0 0,-1 1-1 0 0,4-3 1 0 0,-4 3 13 0 0,1 0 0 0 0,-1 0-1 0 0,0 0 1 0 0,1-1 0 0 0,-1 1 0 0 0,0-1 0 0 0,-1 1-1 0 0,3-5 1 0 0,9-18 373 0 0,-7 15 20 0 0,-1-1 0 0 0,-1 1 0 0 0,1-1 0 0 0,3-17 0 0 0,-5 16-330 0 0,-1 2 0 0 0,0-1 0 0 0,1-17 0 0 0,-3-17 15 0 0,0 43 54 0 0,0 2 5 0 0,6-11 95 0 0,-5 9-157 0 0,0 0 4 0 0,0 0 0 0 0,0-1 0 0 0,1 1-1 0 0,-1 0 1 0 0,0 0 0 0 0,1 0 0 0 0,-1 1-1 0 0,1-1 1 0 0,0 0 0 0 0,0 0 0 0 0,-1 1-1 0 0,5-3 1 0 0,4 0-5 0 0,-8 4-9 0 0,0-1 0 0 0,0 2 1 0 0,0-1-1 0 0,0 0 0 0 0,0 0 1 0 0,0 1-1 0 0,-1-1 0 0 0,1 1 1 0 0,0-1-1 0 0,0 1 0 0 0,0 0 1 0 0,0-1-1 0 0,-1 1 0 0 0,1 0 0 0 0,0 1 1 0 0,-1-1-1 0 0,1 0 0 0 0,-1 0 1 0 0,1 1-1 0 0,-1-1 0 0 0,2 2 1 0 0,4 4-1 0 0,2 0-2 0 0,-1 1 0 0 0,0 0 0 0 0,0 0 0 0 0,-1 1 0 0 0,0 0 0 0 0,-1 0 0 0 0,0 1 0 0 0,5 10 0 0 0,-5-6 0 0 0,0 0 0 0 0,-2 1 0 0 0,1 0 0 0 0,-2-1 0 0 0,3 24 0 0 0,-5-33 0 0 0,-1-1 0 0 0,0 1 0 0 0,0 0 0 0 0,-1 0 0 0 0,0-1 0 0 0,1 1-1 0 0,-2 0 1 0 0,1-1 0 0 0,0 1 0 0 0,-1-1 0 0 0,0 1 0 0 0,0-1 0 0 0,0 0 0 0 0,-1 0-1 0 0,1 0 1 0 0,-7 7 0 0 0,4-6 2 0 0,1 0 1 0 0,-1 0-1 0 0,0-1 0 0 0,-1 1 0 0 0,1-1 0 0 0,-1 0 0 0 0,0-1 0 0 0,0 0 0 0 0,0 0 0 0 0,-12 4 1 0 0,9-3 39 0 0,1-2 1 0 0,-1 0 0 0 0,0 0 0 0 0,0 0 0 0 0,0-1 0 0 0,0 0 0 0 0,0-1 0 0 0,0 0 0 0 0,-16-2 0 0 0,-7-6-2 0 0,25 6-99 0 0,0 0-1 0 0,1 0 1 0 0,-1 1 0 0 0,-7-1-1 0 0,12 2-13 0 0,2 0 133 0 0,-1 0 0 0 0,1-1-1 0 0,0 1 1 0 0,0-1 0 0 0,-1 1 0 0 0,1 0-1 0 0,0-1 1 0 0,0 1 0 0 0,0-1 0 0 0,0 1 0 0 0,-1-1-1 0 0,1 1 1 0 0,0 0 0 0 0,0-1 0 0 0,0 1-1 0 0,0-1 1 0 0,0 1 0 0 0,0-1 0 0 0,0 1-1 0 0,0-1 1 0 0,0 1 0 0 0,1-1 0 0 0,-1 1-1 0 0,0 0 1 0 0,0-1 0 0 0,0 1 0 0 0,0-1 0 0 0,1 0-1 0 0,11-14 233 0 0,-7 11-325 0 0,0 0 1 0 0,0 0-1 0 0,11-5 0 0 0,58-24 70 0 0,91-43-4 0 0,-153 69-34 0 0,1-1 0 0 0,16-14 0 0 0,15-10 0 0 0,-19 17 0 0 0,0-2 0 0 0,27-23 0 0 0,-26 19-39 0 0,-16 13-11 0 0,0 0 0 0 0,0-1-1 0 0,13-16 1 0 0,-7 5-45 0 0,-6 7-19 0 0,0 0-1 0 0,0-1 1 0 0,14-28 0 0 0,-13 19-40 0 0,-1-2 0 0 0,-2 1 0 0 0,8-31 0 0 0,13-91-469 0 0,-18 69 406 0 0,-8 63 117 0 0,-2 0 0 0 0,1-1 0 0 0,-1-18 0 0 0,-2 35 53 0 0,1-1-1 0 0,0 1 1 0 0,-1 0-1 0 0,1-1 1 0 0,-1 1-1 0 0,0-1 1 0 0,0 0-1 0 0,1 1 1 0 0,-1-1-1 0 0,0 0 1 0 0,-1 2-1 0 0,-6 10-175 0 0,-31 103 18 0 0,37-111 254 0 0,-26 116 342 0 0,-1 2-137 0 0,4-31-243 0 0,-19 59 32 0 0,20-90 20 0 0,-36 100 620 0 0,41-78-651 0 0,18-81-27 0 0,0 0 0 0 0,0 0 0 0 0,1 0-1 0 0,-1 0 1 0 0,1 1 0 0 0,0-1 0 0 0,-1 0 0 0 0,1 0 0 0 0,0 0-1 0 0,0 1 1 0 0,0-1 0 0 0,1 0 0 0 0,-1 0 0 0 0,1 0 0 0 0,0 4-1 0 0,0-5 7 0 0,1-1-1 0 0,-1 0 1 0 0,0 1-1 0 0,0-1 1 0 0,0 0-1 0 0,0 0 0 0 0,0 0 1 0 0,0 0-1 0 0,0 0 1 0 0,0 0-1 0 0,0 0 0 0 0,0 0 1 0 0,1 0-1 0 0,-1 0 1 0 0,1-1-1 0 0,1 0 9 0 0,0 0 0 0 0,0 0 0 0 0,0-1-1 0 0,0 1 1 0 0,0-1 0 0 0,0 0 0 0 0,0 0 0 0 0,0 0-1 0 0,3-3 1 0 0,22-25 44 0 0,-15 15-19 0 0,68-82-126 0 0,-37 41-319 0 0,-43 55 385 0 0,8-8-69 0 0,-9 9 86 0 0,0 0 0 0 0,0 0 0 0 0,1 0 1 0 0,-1 0-1 0 0,0 0 0 0 0,0 0 0 0 0,1 0 0 0 0,-1 0 0 0 0,0 0 1 0 0,0 0-1 0 0,1 0 0 0 0,-1 0 0 0 0,0 0 0 0 0,0 0 0 0 0,1 0 1 0 0,-1 0-1 0 0,0 0 0 0 0,0 0 0 0 0,1 0 0 0 0,-1 0 0 0 0,0 0 1 0 0,0 1-1 0 0,0-1 0 0 0,1 0 0 0 0,-1 0 0 0 0,0 0 0 0 0,0 0 1 0 0,0 0-1 0 0,0 1 0 0 0,1-1 0 0 0,-1 0 0 0 0,0 0 0 0 0,0 0 1 0 0,0 1-1 0 0,0-1 0 0 0,0 0 0 0 0,0 0 0 0 0,1 1 0 0 0,-1-1 1 0 0,0 0-1 0 0,0 0 0 0 0,0 0 0 0 0,0 1 0 0 0,0-1 1 0 0,0 0-1 0 0,0 0 0 0 0,0 1 0 0 0,0-1 0 0 0,2 16-57 0 0,0-1-1 0 0,0 0 0 0 0,-2 23 1 0 0,0-26 46 0 0,7 27 10 0 0,-7-37 2 0 0,1 1 1 0 0,-1 0-1 0 0,1-1 0 0 0,0 1 1 0 0,-1-1-1 0 0,1 1 0 0 0,0-1 0 0 0,1 0 1 0 0,-1 1-1 0 0,0-1 0 0 0,1 0 1 0 0,-1 0-1 0 0,1 0 0 0 0,0 0 0 0 0,0 0 1 0 0,0 0-1 0 0,0-1 0 0 0,0 1 1 0 0,0 0-1 0 0,0-1 0 0 0,3 2 0 0 0,-3-2 0 0 0,1 1 0 0 0,0-1-1 0 0,0 1 1 0 0,0-1-1 0 0,-1 0 1 0 0,1 0 0 0 0,0 0-1 0 0,0-1 1 0 0,1 1-1 0 0,-1-1 1 0 0,0 1-1 0 0,0-1 1 0 0,0 0 0 0 0,0 0-1 0 0,0-1 1 0 0,0 1-1 0 0,5-2 1 0 0,15-8-9 0 0,-1-1 1 0 0,-1-1-1 0 0,25-18 1 0 0,-26 16 4 0 0,1 1 1 0 0,0 1 0 0 0,32-13 0 0 0,65-20-75 0 0,-104 42 47 0 0,1 0-1 0 0,0 1 0 0 0,0 0 1 0 0,20 1-1 0 0,-34 1 27 0 0,0 0 0 0 0,1 0 0 0 0,-1 0 0 0 0,1 0 0 0 0,-1 0 0 0 0,0 1 0 0 0,1-1 0 0 0,-1 0 0 0 0,0 1 0 0 0,0-1 0 0 0,1 1 0 0 0,-1 0 0 0 0,0-1 0 0 0,0 1 0 0 0,0 0 0 0 0,0 0 0 0 0,1-1 0 0 0,-1 1 0 0 0,0 0 0 0 0,-1 0 0 0 0,1 0-1 0 0,0 0 1 0 0,0 0 0 0 0,0 1 0 0 0,-1-1 0 0 0,1 0 0 0 0,0 0 0 0 0,-1 0 0 0 0,1 1 0 0 0,-1-1 0 0 0,1 0 0 0 0,-1 2 0 0 0,1 1-4 0 0,-1 0-1 0 0,0 0 0 0 0,1 0 1 0 0,-1-1-1 0 0,-1 1 1 0 0,1 0-1 0 0,-1 0 0 0 0,1 0 1 0 0,-3 6-1 0 0,2 2 40 0 0,2-11-26 0 0,-1 1 0 0 0,0 0 1 0 0,0-1-1 0 0,0 1 0 0 0,0-1 0 0 0,0 1 0 0 0,0 0 1 0 0,0-1-1 0 0,-1 1 0 0 0,1-1 0 0 0,0 1 0 0 0,-1-1 1 0 0,0 1-1 0 0,1-1 0 0 0,-1 1 0 0 0,-1 1 1 0 0,1 0 74 0 0,1 4 12 0 0,13-31 67 0 0,-4-5-142 0 0,-6 20-11 0 0,0 0-1 0 0,-1-1 1 0 0,0 1 0 0 0,-1 0 0 0 0,1-13 0 0 0,1-5-87 0 0,-3 21 49 0 0,1 0 0 0 0,0 0 0 0 0,-1 0 0 0 0,-1-8 0 0 0,-1 1-41 0 0,0 0-1 0 0,-7-19 0 0 0,7 27 56 0 0,0 0-1 0 0,0 1 1 0 0,0-1 0 0 0,0 0-1 0 0,-1 1 1 0 0,0 0-1 0 0,0 0 1 0 0,0-1 0 0 0,-5-3-1 0 0,7 6 18 0 0,-1 1 0 0 0,1 0 0 0 0,-1-1 0 0 0,1 1 0 0 0,-1 0 0 0 0,1 0 0 0 0,-1 0 0 0 0,1 0 0 0 0,-1 0 0 0 0,0 1 0 0 0,0-1 0 0 0,1 0 0 0 0,-4 0 0 0 0,1 0 0 0 0,1 1 11 0 0,0-1-1 0 0,0 0 1 0 0,0 1-1 0 0,-1 0 1 0 0,1 0-1 0 0,0 0 1 0 0,0 0-1 0 0,0 1 1 0 0,0-1-1 0 0,0 1 1 0 0,0-1-1 0 0,0 1 1 0 0,-4 2-1 0 0,2-2 11 0 0,3 0-14 0 0,0 0-1 0 0,0 0 0 0 0,0 0 1 0 0,0 1-1 0 0,0-1 0 0 0,0 0 1 0 0,0 1-1 0 0,1-1 0 0 0,-1 1 1 0 0,1 0-1 0 0,-1-1 1 0 0,1 1-1 0 0,-1 0 0 0 0,1 0 1 0 0,0 0-1 0 0,-1 3 0 0 0,0-2 2 0 0,0 0-1 0 0,0 0 0 0 0,0 0 1 0 0,0 0-1 0 0,-5 5 0 0 0,-6 2 0 0 0,8-6 0 0 0,0 0 1 0 0,0 0 0 0 0,0 0-1 0 0,1 0 1 0 0,0 1-1 0 0,0 0 1 0 0,0 0-1 0 0,-3 6 1 0 0,4-4 6 0 0,2-5-9 0 0,0 1 0 0 0,-1 0 0 0 0,1-1 0 0 0,-1 1-1 0 0,0-1 1 0 0,1 1 0 0 0,-4 3 0 0 0,2-2 18 0 0,0 1 0 0 0,0 0 0 0 0,1-1 0 0 0,0 1 0 0 0,0 1 0 0 0,0-1 1 0 0,1 0-1 0 0,0 0 0 0 0,0 1 0 0 0,-1 5 0 0 0,2-7-13 0 0,-1-1 10 0 0,1 1 1 0 0,0-1-1 0 0,-1 0 0 0 0,1 1 0 0 0,1-1 0 0 0,-1 1 1 0 0,0-1-1 0 0,1 0 0 0 0,0 1 0 0 0,0-1 1 0 0,0 0-1 0 0,0 0 0 0 0,0 1 0 0 0,1-1 0 0 0,-1 0 1 0 0,1 0-1 0 0,0-1 0 0 0,0 1 0 0 0,0 0 1 0 0,0 0-1 0 0,0-1 0 0 0,1 0 0 0 0,-1 1 0 0 0,1-1 1 0 0,0 0-1 0 0,-1 0 0 0 0,1 0 0 0 0,0-1 1 0 0,0 1-1 0 0,0-1 0 0 0,1 1 0 0 0,-1-1 0 0 0,0 0 1 0 0,0 0-1 0 0,6 0 0 0 0,-5 0-19 0 0,-1 0 0 0 0,1-1 0 0 0,0 1 0 0 0,0-1 0 0 0,0 0 0 0 0,0 0 0 0 0,0-1 0 0 0,-1 1 0 0 0,1-1 0 0 0,0 0-1 0 0,0 0 1 0 0,0 0 0 0 0,-1 0 0 0 0,1-1 0 0 0,-1 1 0 0 0,6-4 0 0 0,17-10-10 0 0,-11 7-12 0 0,22-16-1 0 0,-33 22 19 0 0,-1-1 1 0 0,1 0-1 0 0,-1-1 1 0 0,0 1-1 0 0,0 0 1 0 0,0-1-1 0 0,0 0 1 0 0,0 0-1 0 0,-1 0 1 0 0,3-6-1 0 0,-3 7 3 0 0,-1-1 0 0 0,1 1 0 0 0,0-1 0 0 0,5-5 0 0 0,-5 6 0 0 0,1 1 0 0 0,-1-1 0 0 0,-1 0 0 0 0,1 0 0 0 0,2-6 0 0 0,0 1-2 0 0,0 0 1 0 0,0 0-1 0 0,1 0 0 0 0,0 1 1 0 0,1-1-1 0 0,0 1 0 0 0,6-6 1 0 0,-11 12-4 0 0,0 1-1 0 0,0 0 1 0 0,-1-1 0 0 0,1 1-1 0 0,0 0 1 0 0,0-1 0 0 0,0 1 0 0 0,0 0-1 0 0,0 0 1 0 0,0 0 0 0 0,0 0-1 0 0,-1 0 1 0 0,1 0 0 0 0,0 0 0 0 0,0 0-1 0 0,0 0 1 0 0,0 0 0 0 0,0 1 0 0 0,0-1-1 0 0,0 0 1 0 0,-1 0 0 0 0,1 1-1 0 0,1 0 1 0 0,38 30-79 0 0,-29-25 28 0 0,-4-2-27 0 0,0 0 0 0 0,-1 1 0 0 0,9 6 0 0 0,3-5 352 0 0,-7-3-307 0 0,-10-3 26 0 0,-1 0 0 0 0,1 0 0 0 0,0 0 0 0 0,0 0 0 0 0,0 1 0 0 0,-1-1-1 0 0,1 0 1 0 0,0 1 0 0 0,-1-1 0 0 0,1 1 0 0 0,0-1 0 0 0,-1 1 0 0 0,2 0-1 0 0,-1 0 7 0 0,0-1 0 0 0,0 0 0 0 0,0 0 0 0 0,0 1-1 0 0,0-1 1 0 0,0 0 0 0 0,0 0 0 0 0,0 0-1 0 0,0 0 1 0 0,0 0 0 0 0,0 0 0 0 0,0 0-1 0 0,2-1 1 0 0,-2 1 4 0 0,4-1 2 0 0,-1 1 0 0 0,0-1 0 0 0,0-1 0 0 0,0 1 0 0 0,1 0 0 0 0,-1-1 0 0 0,0 0 0 0 0,-1 0 0 0 0,1 0 0 0 0,0-1 0 0 0,-1 1 0 0 0,6-6 0 0 0,3 0 0 0 0,16-22 0 0 0,-56 50 64 0 0,12-5-76 0 0,0 1 1 0 0,1 0-1 0 0,-17 23 0 0 0,21-23 37 0 0,1 1 0 0 0,0 0 0 0 0,1 1 0 0 0,1 0 0 0 0,1 0-1 0 0,0 1 1 0 0,-7 36 0 0 0,13-49 49 0 0,0-1 0 0 0,1 0 0 0 0,0 0 0 0 0,0 0 0 0 0,0 8 0 0 0,1-11-45 0 0,-1 0-1 0 0,0 0 0 0 0,1 0 1 0 0,0-1-1 0 0,-1 1 1 0 0,1 0-1 0 0,0 0 1 0 0,0-1-1 0 0,0 1 0 0 0,0 0 1 0 0,0-1-1 0 0,0 1 1 0 0,0-1-1 0 0,1 1 0 0 0,-1-1 1 0 0,0 0-1 0 0,1 1 1 0 0,2 1-1 0 0,-2-3-27 0 0,-1 1 1 0 0,0-1-1 0 0,1 1 0 0 0,-1-1 1 0 0,1 1-1 0 0,-1-1 0 0 0,1 0 1 0 0,-1 0-1 0 0,1 0 0 0 0,-1 0 1 0 0,0 0-1 0 0,1 0 0 0 0,-1 0 1 0 0,1 0-1 0 0,-1-1 0 0 0,1 1 1 0 0,-1 0-1 0 0,1-1 0 0 0,-1 1 1 0 0,2-2-1 0 0,5-2 11 0 0,-1 0-1 0 0,11-9 1 0 0,-4 4-14 0 0,1-2-66 0 0,0-1 0 0 0,-1 0 0 0 0,14-15 0 0 0,10-9-601 0 0,-25 24 517 0 0,14-18 0 0 0,-17 18 206 0 0,0 0 0 0 0,14-11-1 0 0,-21 21-29 0 0,3-5 21 0 0,3-10-43 0 0,-7 13-2 0 0,6-7 11 0 0,-7 10 10 0 0,-1 1-112 0 0,-3 1-9 0 0,0 1 95 0 0,-1-1-1 0 0,1 1 1 0 0,0 0-1 0 0,-1 0 0 0 0,1 0 1 0 0,0 1-1 0 0,1-1 0 0 0,-1 1 1 0 0,0-1-1 0 0,1 1 0 0 0,-1 0 1 0 0,1 0-1 0 0,-2 4 0 0 0,-4 5 298 0 0,2 0-1 0 0,-8 18 0 0 0,8-16-197 0 0,2 1 0 0 0,0 0 0 0 0,1 0 0 0 0,0 0 1 0 0,1 0-1 0 0,0 22 0 0 0,2-32-95 0 0,0 0 1 0 0,0 0 0 0 0,1-1 0 0 0,0 1-1 0 0,0 0 1 0 0,0 0 0 0 0,0 0-1 0 0,4 7 1 0 0,-4-10 16 0 0,0 0 1 0 0,0-1 0 0 0,0 1-1 0 0,0-1 1 0 0,1 1-1 0 0,-1-1 1 0 0,0 1-1 0 0,1-1 1 0 0,-1 0-1 0 0,1 1 1 0 0,-1-1-1 0 0,1 0 1 0 0,0 0 0 0 0,-1 0-1 0 0,1-1 1 0 0,0 1-1 0 0,0 0 1 0 0,0 0-1 0 0,0-1 1 0 0,-1 0-1 0 0,1 1 1 0 0,0-1-1 0 0,0 0 1 0 0,4 0-1 0 0,-2 0-51 0 0,1-1 0 0 0,-1 1 0 0 0,0-1-1 0 0,1 0 1 0 0,-1-1 0 0 0,0 1-1 0 0,0-1 1 0 0,1 0 0 0 0,3-2 0 0 0,35-24-135 0 0,-32 20 195 0 0,57-43-36 0 0,-62 46 1 0 0,0 0-1 0 0,0 0 1 0 0,6-8-1 0 0,5-4 0 0 0,22-19 110 0 0,58-71 1 0 0,-70 76-730 0 0,-13 14 409 0 0,1-1-1 0 0,16-28 0 0 0,-26 37 312 0 0,2 1 0 0 0,8-11-1 0 0,-9 12-216 0 0,0 0-1 0 0,0-1 0 0 0,6-10 1 0 0,0 3 89 0 0,-4 6 45 0 0,-4 3-7 0 0,1 2 0 0 0,0 0 0 0 0,-1-1 0 0 0,0 1 0 0 0,0-1 0 0 0,0 0 0 0 0,0-1 0 0 0,-1 1 0 0 0,0 0 0 0 0,3-8 0 0 0,2-2 0 0 0,4-20 0 0 0,-8 25 0 0 0,-1-1 0 0 0,0 1 0 0 0,-1-1 0 0 0,3-19 0 0 0,-4 19 0 0 0,16-89 0 0 0,-14 88 0 0 0,0 0 0 0 0,0 1 0 0 0,7-14 0 0 0,5-17 0 0 0,1 2 0 0 0,-5 14 0 0 0,-11 26 0 0 0,0 0 0 0 0,0 0 0 0 0,0 0 0 0 0,0 0 0 0 0,0 0 0 0 0,0 0 0 0 0,0 0 0 0 0,1 0 0 0 0,-1 0 0 0 0,0 0 0 0 0,0 0 0 0 0,0-1 0 0 0,0 1 0 0 0,0 0 0 0 0,0 0 0 0 0,0 0 0 0 0,0 0 0 0 0,0 0 0 0 0,0 0 0 0 0,0 0 0 0 0,0 0 0 0 0,0 0 0 0 0,0 0 0 0 0,0 0 0 0 0,0 0 0 0 0,0 0 0 0 0,0 0 0 0 0,0-1 0 0 0,0 1 0 0 0,0 0 0 0 0,0 0 0 0 0,0 0 0 0 0,0 0 0 0 0,0 0 0 0 0,0 0 0 0 0,0 0 0 0 0,0 0 0 0 0,0 0 0 0 0,0 0 0 0 0,0 0 0 0 0,0 0 0 0 0,0 0 0 0 0,-1 0 0 0 0,1 0 0 0 0,0-1 0 0 0,0 1 0 0 0,0 0 0 0 0,0 0 0 0 0,0 0 0 0 0,0 0 0 0 0,0 0 0 0 0,0 0 0 0 0,0 0 0 0 0,0 0 0 0 0,0 0 0 0 0,0 0 0 0 0,0 0 0 0 0,0 0 0 0 0,0 0 0 0 0,-1 0 0 0 0,1 0 0 0 0,0 0 0 0 0,0 0 0 0 0,0 0 0 0 0,0 0 0 0 0,0 0 0 0 0,0 0 0 0 0,0 0 0 0 0,-5 3 0 0 0,5-3 0 0 0,-9 7 0 0 0,1 0 0 0 0,0 0 0 0 0,0 1 0 0 0,1 0 0 0 0,0 0 0 0 0,0 1 0 0 0,-10 17 0 0 0,3-5 0 0 0,-18 35-9 0 0,13-23 65 0 0,-29 57 836 0 0,-42 113 1 0 0,35-85-580 0 0,30-68-361 0 0,-31 91 0 0 0,54-136 78 0 0,0 0-1 0 0,1 1 0 0 0,0 0 1 0 0,0-1-1 0 0,1 1 0 0 0,0 0 1 0 0,0-1-1 0 0,0 1 0 0 0,1 6 1 0 0,0-10 2 0 0,-1 1-1 0 0,1-1 1 0 0,0 0 0 0 0,0 1 0 0 0,0-1 0 0 0,0 0 0 0 0,0 0-1 0 0,0 0 1 0 0,1 0 0 0 0,-1 0 0 0 0,1 0 0 0 0,-1 0 0 0 0,1-1-1 0 0,0 1 1 0 0,-1 0 0 0 0,1-1 0 0 0,0 1 0 0 0,0-1 0 0 0,0 0 0 0 0,0 0-1 0 0,1 0 1 0 0,-1 0 0 0 0,0 0 0 0 0,3 1 0 0 0,-1-1-89 0 0,0-1 0 0 0,0 1 1 0 0,1 0-1 0 0,-1-1 0 0 0,0 0 1 0 0,0 0-1 0 0,0-1 1 0 0,1 1-1 0 0,-1-1 0 0 0,4-1 1 0 0,7-2-180 0 0,19-9 0 0 0,-26 10 224 0 0,1-1 12 0 0,1-1 0 0 0,-1-1 0 0 0,-1 0 0 0 0,1 0 0 0 0,8-8 0 0 0,7-6 0 0 0,-4 4-20 0 0,22-24-1 0 0,5-5-67 0 0,-36 36 24 0 0,0 0 0 0 0,1 1 1 0 0,0 0-1 0 0,14-7 0 0 0,-16 9 152 0 0,-8 5-60 0 0,0 0-1 0 0,0-1 0 0 0,0 1 1 0 0,0 0-1 0 0,0 0 0 0 0,1 1 0 0 0,-1-1 1 0 0,0 0-1 0 0,5 0 0 0 0,4 1-4 0 0,-10 1-23 0 0,0-1 0 0 0,0 1 0 0 0,0-1 0 0 0,0 1 0 0 0,0 0 0 0 0,0-1 0 0 0,-1 1 0 0 0,1 0 0 0 0,0 0 0 0 0,0 0 0 0 0,0 0 0 0 0,-1 0 0 0 0,1-1 1 0 0,0 1-1 0 0,-1 0 0 0 0,1 1 0 0 0,-1-1 0 0 0,1 0 0 0 0,-1 0 0 0 0,1 0 0 0 0,-1 0 0 0 0,0 0 0 0 0,0 2 0 0 0,2 29-6 0 0,-2-26-1 0 0,0-1-32 0 0,-1 0 0 0 0,0-1 0 0 0,0 1 0 0 0,0 0 1 0 0,-1-1-1 0 0,-1 5 0 0 0,-4 14-104 0 0,5-16 187 0 0,1 1 0 0 0,-1 0 0 0 0,-5 14 0 0 0,6-16-21 0 0,3-6 25 0 0,-2 1-47 0 0,1-1-1 0 0,0 0 1 0 0,0 0-1 0 0,0 0 1 0 0,-1 0-1 0 0,1 0 1 0 0,0 0-1 0 0,0 0 1 0 0,0 0-1 0 0,0-1 1 0 0,-1 1-1 0 0,1 0 1 0 0,0 0-1 0 0,0-1 1 0 0,-1 1 0 0 0,1 0-1 0 0,0-1 1 0 0,0 1-1 0 0,-1-1 1 0 0,1 1-1 0 0,-1-1 1 0 0,1 1-1 0 0,0-1 1 0 0,-1 1-1 0 0,1-2 1 0 0,2-1-3 0 0,1 1-5 0 0,-1-1 0 0 0,0 1 0 0 0,0-1 0 0 0,0 0 0 0 0,-1 0 0 0 0,1 0 0 0 0,-1 0-1 0 0,1 0 1 0 0,-1 0 0 0 0,0-1 0 0 0,0 1 0 0 0,2-6 0 0 0,0-3-37 0 0,0 0 0 0 0,3-20 0 0 0,5-15-106 0 0,-8 31 148 0 0,0 0-1 0 0,-1 0 1 0 0,2-32-1 0 0,-4 28 3 0 0,-1 14-7 0 0,1 0 0 0 0,-1 0-1 0 0,0 1 1 0 0,-1-1 0 0 0,1 0 0 0 0,-1 0 0 0 0,-1 0 0 0 0,-2-8 0 0 0,4 13 8 0 0,-1 0 0 0 0,1 0-1 0 0,-1 1 1 0 0,1-1 0 0 0,-1 0 0 0 0,0 1 0 0 0,1-1-1 0 0,-1 1 1 0 0,0-1 0 0 0,1 1 0 0 0,-1-1 0 0 0,0 1-1 0 0,0-1 1 0 0,1 1 0 0 0,-1 0 0 0 0,0-1 0 0 0,0 1-1 0 0,0 0 1 0 0,1 0 0 0 0,-1 0 0 0 0,0-1 0 0 0,0 1-1 0 0,0 0 1 0 0,0 0 0 0 0,0 0 0 0 0,1 0 0 0 0,-1 1-1 0 0,0-1 1 0 0,0 0 0 0 0,0 0 0 0 0,0 0 0 0 0,1 1-1 0 0,-1-1 1 0 0,-2 1 0 0 0,0 1 37 0 0,-1-1 1 0 0,1 1-1 0 0,-1 0 0 0 0,1 0 1 0 0,-1 0-1 0 0,-4 5 0 0 0,-10 12 8 0 0,0 0 0 0 0,1 1-1 0 0,2 0 1 0 0,0 2 0 0 0,1 0-1 0 0,-13 28 1 0 0,17-30-41 0 0,5-10 9 0 0,0-1-1 0 0,1 1 1 0 0,0 1 0 0 0,-4 15-1 0 0,5-8 256 0 0,0-7-13 0 0,1 1-1 0 0,0-1 1 0 0,1 1-1 0 0,0 14 1 0 0,1-24-270 0 0,0 0 0 0 0,0 1 0 0 0,1-1 0 0 0,-1 1 0 0 0,1-1 0 0 0,-1 0 0 0 0,1 1 0 0 0,0-1 0 0 0,0 0 0 0 0,0 0 0 0 0,0 0 0 0 0,0 1 0 0 0,0-1 0 0 0,1 0 0 0 0,-1-1 0 0 0,1 1 0 0 0,-1 0 0 0 0,1 0 0 0 0,0-1 1 0 0,0 1-1 0 0,0-1 0 0 0,0 1 0 0 0,0-1 0 0 0,0 0 0 0 0,0 0 0 0 0,3 2 0 0 0,-2-3 4 0 0,0 1-1 0 0,1 0 1 0 0,-1-1 0 0 0,1 0 0 0 0,-1 0 0 0 0,0 0-1 0 0,1 0 1 0 0,-1 0 0 0 0,1-1 0 0 0,-1 1 0 0 0,0-1 0 0 0,1 0-1 0 0,4-2 1 0 0,3-2-35 0 0,-2 1 0 0 0,1-1 0 0 0,11-8 0 0 0,-6 2-74 0 0,-1-1 0 0 0,18-19 0 0 0,-10 9 20 0 0,12-13-112 0 0,-1 0 0 0 0,42-62-1 0 0,43-86-1599 0 0,-96 147 1357 0 0,64-119-483 0 0,-37 64 637 0 0,-43 80 302 0 0,17-33 40 0 0,-20 40-27 0 0,-2 0 0 0 0,1-1 1 0 0,0 1-1 0 0,-1-1 0 0 0,0 1 0 0 0,0-1 0 0 0,0-5 1 0 0,-1 7 206 0 0,-2 5 30 0 0,-11 13 182 0 0,0 0 0 0 0,0 1 0 0 0,-14 26 0 0 0,-27 59 386 0 0,44-82-756 0 0,-23 44 32 0 0,-72 148 557 0 0,84-162-293 0 0,2 1 0 0 0,-18 70 0 0 0,34-106-664 0 0,0-1-1 0 0,1 0 0 0 0,0 1 1 0 0,1-1-1 0 0,0 1 0 0 0,1 0 1 0 0,1-1-1 0 0,0 1 0 0 0,4 13 1 0 0,4 9-9803 0 0</inkml:trace>
  <inkml:trace contextRef="#ctx0" brushRef="#br0" timeOffset="232311.49">17226 1799 15944 0 0,'-21'9'530'0'0,"12"-5"-276"0"0,0 0 1 0 0,-1-1 0 0 0,1 0 0 0 0,-1 0-1 0 0,-18 2 1 0 0,27-5 804 0 0,-2 0 501 0 0,-4 0-1121 0 0,4-2 2660 0 0,3 1-3021 0 0,-1 0 0 0 0,0-1-1 0 0,1 1 1 0 0,0 0 0 0 0,-1-1-1 0 0,1 1 1 0 0,0-1 0 0 0,-1 1 0 0 0,1-1-1 0 0,0 1 1 0 0,0-1 0 0 0,0 1-1 0 0,0 0 1 0 0,1-1 0 0 0,-1 1-1 0 0,0-1 1 0 0,0 1 0 0 0,1-1-1 0 0,-1 1 1 0 0,1 0 0 0 0,0-1 0 0 0,-1 1-1 0 0,1 0 1 0 0,0 0 0 0 0,0-1-1 0 0,-1 1 1 0 0,1 0 0 0 0,2-2-1 0 0,3-2-78 0 0,0 0 0 0 0,0 1-1 0 0,0-1 1 0 0,11-5-1 0 0,1 0 84 0 0,-9 4-82 0 0,11-7 0 0 0,25-13 0 0 0,-24 16-6 0 0,-1-2 1 0 0,0 0-1 0 0,18-16 0 0 0,52-49-90 0 0,-17 14-114 0 0,5-5-136 0 0,-47 39-21 0 0,1 2 0 0 0,43-28 0 0 0,-61 46 232 0 0,1-1-192 0 0,20-9-1 0 0,-30 17 191 0 0,0 0 1 0 0,1 0-1 0 0,-1 0 1 0 0,1 1-1 0 0,-1-1 1 0 0,1 1-1 0 0,11 0 1 0 0,-17 2 123 0 0,0-1 0 0 0,0 0 1 0 0,1 1-1 0 0,-1-1 1 0 0,0 1-1 0 0,0-1 0 0 0,0 1 1 0 0,0-1-1 0 0,1 1 1 0 0,-1-1-1 0 0,0 1 1 0 0,0-1-1 0 0,0 1 0 0 0,0 0 1 0 0,0-1-1 0 0,0 1 1 0 0,0-1-1 0 0,-1 1 0 0 0,1 0-17 0 0,0 5 15 0 0,-1 0 1 0 0,0 0-1 0 0,-1 0 0 0 0,1 0 0 0 0,-1 0 0 0 0,0 0 0 0 0,-1-1 0 0 0,1 1 0 0 0,-1-1 0 0 0,0 1 0 0 0,0-1 1 0 0,-8 9-1 0 0,-11 19 16 0 0,11-14 53 0 0,-2 0-1 0 0,-25 28 0 0 0,-8 6 635 0 0,38-65-401 0 0,-3-9-638 0 0,-1 0 0 0 0,-1 1 0 0 0,-19-24 0 0 0,30 41 341 0 0,-1 1-1 0 0,1-1 1 0 0,-1 1 0 0 0,0 0-1 0 0,0 0 1 0 0,0 0 0 0 0,0 0-1 0 0,0 0 1 0 0,0 1 0 0 0,-1-1-1 0 0,1 1 1 0 0,-1 0 0 0 0,1 0-1 0 0,-1 0 1 0 0,1 0 0 0 0,-1 1-1 0 0,1-1 1 0 0,-1 1 0 0 0,1 0-1 0 0,-1 0 1 0 0,0 1 0 0 0,1-1-1 0 0,-1 1 1 0 0,1-1 0 0 0,-1 1-1 0 0,1 0 1 0 0,-1 0 0 0 0,1 1-1 0 0,0-1 1 0 0,-1 1 0 0 0,-2 2-1 0 0,0 0 59 0 0,0 0-1 0 0,1 1 1 0 0,-1 0 0 0 0,1 0-1 0 0,0 0 1 0 0,1 1-1 0 0,0-1 1 0 0,-6 10-1 0 0,-1 6 292 0 0,-11 28-1 0 0,9-21-203 0 0,7-14-40 0 0,1 0 0 0 0,0 0 0 0 0,1 1 0 0 0,1 0 0 0 0,0-1 0 0 0,-1 29 0 0 0,4-35-85 0 0,0 0-1 0 0,0 1 1 0 0,1-1 0 0 0,0 1-1 0 0,0-1 1 0 0,1 0 0 0 0,0 0-1 0 0,1 0 1 0 0,0 0 0 0 0,0 0-1 0 0,1 0 1 0 0,0-1 0 0 0,8 13-1 0 0,-7-13-8 0 0,1 0 0 0 0,1 0-1 0 0,-1 0 1 0 0,1-1-1 0 0,9 7 1 0 0,-10-9-10 0 0,-1-1-1 0 0,1 0 1 0 0,0 0 0 0 0,0-1-1 0 0,0 1 1 0 0,0-1 0 0 0,0-1 0 0 0,10 2-1 0 0,-3-1-2 0 0,1-1 1 0 0,0-1-1 0 0,-1 0 0 0 0,1-1 0 0 0,0 0 0 0 0,-1-1 0 0 0,14-4 1 0 0,-4 0-30 0 0,-1-1 0 0 0,0-1 1 0 0,28-15-1 0 0,14-7-93 0 0,27-15-61 0 0,-39 16-450 0 0,-2-2 0 0 0,80-66 0 0 0,-106 76-192 0 0,136-136-4044 0 0,-158 155 4753 0 0,0 0 0 0 0,-1 0 0 0 0,1 1 0 0 0,0-1 0 0 0,1 1 0 0 0,-1-1 0 0 0,5-2 0 0 0,-5 4-384 0 0,-2 0 136 0 0,0 0 572 0 0,-1 6 165 0 0,0 1-1 0 0,-1 0 1 0 0,0 0 0 0 0,0-1 0 0 0,0 1 0 0 0,-1-1 0 0 0,-4 9 0 0 0,0 0 251 0 0,-11 25 720 0 0,3-9-191 0 0,2 1 1 0 0,-10 38-1 0 0,22-62-1002 0 0,1-6-10 0 0,0-2-39 0 0,0 0-149 0 0,0 0-28 0 0,0 0-61 0 0,0 0-32 0 0,1-2-4 0 0,2-3 74 0 0,-2 2 102 0 0,1 0-1 0 0,0 0 0 0 0,-1 0 0 0 0,0-1 1 0 0,1 1-1 0 0,-1 0 0 0 0,-1 0 1 0 0,1-1-1 0 0,0 1 0 0 0,-1-1 0 0 0,0 1 1 0 0,1 0-1 0 0,-2-5 0 0 0,-1-6-241 0 0,-1 0-1 0 0,0 0 0 0 0,-1 0 1 0 0,-1 1-1 0 0,-10-24 0 0 0,-15-28 89 0 0,27 56 150 0 0,2 7 11 0 0,0-1 1 0 0,0 1 0 0 0,0 0 0 0 0,0 0 0 0 0,-1-1 0 0 0,1 1 0 0 0,0 0 0 0 0,-1 1 0 0 0,0-1 0 0 0,1 0-1 0 0,-4-2 1 0 0,4 3 43 0 0,0 0-1 0 0,0 0 0 0 0,0 0 0 0 0,0 0 0 0 0,0 1 0 0 0,0-1 0 0 0,0 0 0 0 0,0 1 1 0 0,0-1-1 0 0,0 1 0 0 0,0-1 0 0 0,-1 1 0 0 0,1-1 0 0 0,0 1 0 0 0,0 0 0 0 0,0 0 1 0 0,-1-1-1 0 0,1 1 0 0 0,0 0 0 0 0,0 0 0 0 0,-2 1 0 0 0,0-1 12 0 0,1 1 0 0 0,-1 0 0 0 0,0-1 0 0 0,1 1 0 0 0,-1 1 0 0 0,1-1 0 0 0,-1 0 0 0 0,1 0 0 0 0,-3 3 0 0 0,-4 3 41 0 0,1 1 1 0 0,0 0-1 0 0,-11 13 0 0 0,-6 10-14 0 0,1 1-1 0 0,1 1 1 0 0,-18 39 0 0 0,28-47 32 0 0,2 0 0 0 0,1 1 0 0 0,1 1 0 0 0,1 0 0 0 0,-5 34 1 0 0,12-52 30 0 0,0 1 0 0 0,0-1 0 0 0,1 0 0 0 0,1 0 0 0 0,-1 0 0 0 0,1 0 0 0 0,4 14 0 0 0,-4-20-100 0 0,-1 0 1 0 0,2 1-1 0 0,-1-1 1 0 0,0 0-1 0 0,1 1 1 0 0,-1-1-1 0 0,1 0 0 0 0,0 0 1 0 0,0 0-1 0 0,0-1 1 0 0,0 1-1 0 0,1 0 1 0 0,-1-1-1 0 0,1 0 1 0 0,-1 1-1 0 0,1-1 1 0 0,0 0-1 0 0,0 0 0 0 0,0-1 1 0 0,0 1-1 0 0,0 0 1 0 0,5 0-1 0 0,1 1-27 0 0,0 0 1 0 0,1-1-1 0 0,-1-1 0 0 0,0 0 0 0 0,1 0 0 0 0,-1-1 1 0 0,0 0-1 0 0,1 0 0 0 0,-1-1 0 0 0,0 0 0 0 0,1-1 1 0 0,-1 0-1 0 0,0-1 0 0 0,0 0 0 0 0,0 0 0 0 0,-1-1 1 0 0,1 0-1 0 0,14-9 0 0 0,8-10-1281 0 0,53-51 0 0 0,-72 62 553 0 0,-1-1 1 0 0,0 0 0 0 0,-1-1 0 0 0,0-1 0 0 0,-1 1-1 0 0,12-29 1 0 0,-13 24 157 0 0,-2 7 76 0 0,-2 1-1 0 0,6-22 0 0 0,-9 29 454 0 0,0 0 0 0 0,-1-1 0 0 0,1 1 0 0 0,-1-1 0 0 0,0 1 0 0 0,-1 0 0 0 0,1-1 0 0 0,-1 1 0 0 0,0 0 0 0 0,0-1 0 0 0,-2-6 0 0 0,0 4 243 0 0,0 0 0 0 0,0 0 1 0 0,-1 0-1 0 0,0 1 0 0 0,0-1 1 0 0,-1 1-1 0 0,1 0 0 0 0,-11-9 1 0 0,11 12 29 0 0,1 0 0 0 0,-1 0 1 0 0,0 0-1 0 0,0 1 1 0 0,0-1-1 0 0,-1 1 1 0 0,1 1-1 0 0,-1-1 1 0 0,1 0-1 0 0,-1 1 0 0 0,1 0 1 0 0,-1 0-1 0 0,0 0 1 0 0,1 1-1 0 0,-7 0 1 0 0,9-1-97 0 0,-1 1 0 0 0,0 0 1 0 0,1 1-1 0 0,-1-1 0 0 0,1 0 1 0 0,-1 1-1 0 0,1 0 0 0 0,-5 1 1 0 0,6-1-113 0 0,0-1 1 0 0,0 1-1 0 0,-1 0 1 0 0,2 0-1 0 0,-1 0 1 0 0,0 0-1 0 0,0 0 0 0 0,0 0 1 0 0,0 0-1 0 0,1 0 1 0 0,-1 0-1 0 0,0 0 1 0 0,1 1-1 0 0,-1-1 1 0 0,1 0-1 0 0,-1 0 1 0 0,1 1-1 0 0,-1 0 1 0 0,0 2-35 0 0,0-4-9 0 0,1 1 1 0 0,0-1-1 0 0,-1 1 1 0 0,1 0-1 0 0,0-1 1 0 0,0 1-1 0 0,-1 0 1 0 0,1-1-1 0 0,0 1 1 0 0,0 0-1 0 0,0-1 0 0 0,0 1 1 0 0,0 0-1 0 0,0-1 1 0 0,0 2-1 0 0,0-1-19 0 0,0 0 0 0 0,0 0-1 0 0,1-1 1 0 0,-1 1 0 0 0,0 0-1 0 0,0 0 1 0 0,1-1 0 0 0,-1 1 0 0 0,0 0-1 0 0,1-1 1 0 0,-1 1 0 0 0,1 0-1 0 0,-1-1 1 0 0,1 1 0 0 0,-1-1-1 0 0,1 1 1 0 0,0-1 0 0 0,-1 1 0 0 0,1-1-1 0 0,-1 1 1 0 0,1-1 0 0 0,0 1-1 0 0,0-1 1 0 0,-1 0 0 0 0,2 1-1 0 0,21 5-136 0 0,-19-5 214 0 0,18 5 353 0 0,-16-4-533 0 0,0 0 1 0 0,-1-1-1 0 0,1 0 1 0 0,10 1-1 0 0,6-2-238 0 0,1-1 1 0 0,22-4-1 0 0,-35 3 450 0 0,0 0 0 0 0,0-1-1 0 0,0 0 1 0 0,0-1 0 0 0,0 0 0 0 0,12-8-1 0 0,12-7-452 0 0,-18 11 301 0 0,-1-2 1 0 0,0 0-1 0 0,20-16 0 0 0,22-32 0 0 0,-41 44 42 0 0,3-3-30 0 0,-18 15 42 0 0,12-6-21 0 0,-12 8 30 0 0,-1 0 0 0 0,0 1-1 0 0,1-1 0 0 0,-1 1 0 0 0,0-1 0 0 0,0 1 1 0 0,0-1-1 0 0,0 1 0 0 0,0-1 0 0 0,0 1 1 0 0,0-1-1 0 0,0 1 0 0 0,0-1 0 0 0,0 1 0 0 0,0-1 1 0 0,0 1-1 0 0,0-1 0 0 0,0 1 0 0 0,-5 16 77 0 0,0 0 0 0 0,-1-1 0 0 0,0 0 1 0 0,-1 0-1 0 0,-1-1 0 0 0,-17 25 0 0 0,9-16 113 0 0,-20 23 198 0 0,10-15 31 0 0,1 2-1 0 0,-22 38 1 0 0,45-68-359 0 0,0 0 0 0 0,0 0 0 0 0,0 0 1 0 0,1 1-1 0 0,-1-1 0 0 0,1 0 1 0 0,-1 5-1 0 0,2-7-44 0 0,0-1-1 0 0,0 0 1 0 0,0 1 0 0 0,0-1-1 0 0,0 0 1 0 0,0 1 0 0 0,0-1 0 0 0,0 1-1 0 0,0-1 1 0 0,1 0 0 0 0,-1 1-1 0 0,1-1 1 0 0,-1 0 0 0 0,1 0 0 0 0,-1 1-1 0 0,1-1 1 0 0,0 0 0 0 0,-1 0-1 0 0,1 0 1 0 0,0 0 0 0 0,0 0-1 0 0,0 0 1 0 0,0 0 0 0 0,0 0 0 0 0,2 1-1 0 0,4 3-28 0 0,-1-1-1 0 0,1-1 1 0 0,0 1-1 0 0,0-1 0 0 0,1 0 1 0 0,-1-1-1 0 0,0 1 1 0 0,1-2-1 0 0,0 1 0 0 0,-1-1 1 0 0,1 0-1 0 0,0-1 1 0 0,-1 1-1 0 0,1-2 1 0 0,11 0-1 0 0,6-3-130 0 0,28-7 0 0 0,-42 8 109 0 0,-1 0 0 0 0,1-1 0 0 0,-1-1 0 0 0,0 1 0 0 0,12-9 1 0 0,-8 3 12 0 0,-1-1 1 0 0,0 0-1 0 0,-1 0 1 0 0,22-26-1 0 0,60-96 101 0 0,-67 92-66 0 0,29-59-107 0 0,-39 70 96 0 0,-12 22 0 0 0,-1 0 0 0 0,9-12 0 0 0,-28 42-33 0 0,-16 29 0 0 0,0 2 35 0 0,9-18 385 0 0,-21 51 0 0 0,42-82-350 0 0,0-1 1 0 0,0 1 0 0 0,0 0-1 0 0,0 0 1 0 0,0 0 0 0 0,1 0-1 0 0,0 0 1 0 0,0 0 0 0 0,0 5 0 0 0,1 3 41 0 0,-1-11-75 0 0,0-1 1 0 0,0 1 0 0 0,0 0-1 0 0,1 0 1 0 0,-1 0-1 0 0,0 0 1 0 0,1 0 0 0 0,-1 0-1 0 0,0 0 1 0 0,1-1 0 0 0,-1 1-1 0 0,1 0 1 0 0,-1 0 0 0 0,1-1-1 0 0,0 1 1 0 0,-1 0 0 0 0,1-1-1 0 0,0 1 1 0 0,0 0-1 0 0,-1-1 1 0 0,1 1 0 0 0,0-1-1 0 0,0 1 1 0 0,0-1 0 0 0,-1 0-1 0 0,1 1 1 0 0,0-1 0 0 0,0 0-1 0 0,0 0 1 0 0,0 1 0 0 0,1-1-1 0 0,2 0-1 0 0,0 1 0 0 0,-1-1 1 0 0,1 0-1 0 0,0 0 0 0 0,-1 0 0 0 0,6-1 0 0 0,6-3-52 0 0,1-1 0 0 0,-1-1 0 0 0,0 0 0 0 0,0-1-1 0 0,-1-1 1 0 0,23-15 0 0 0,37-19-883 0 0,-38 23 956 0 0,0-3 1 0 0,64-50-1 0 0,-67 47-429 0 0,32-31-291 0 0,-34 28 498 0 0,8-17 79 0 0,-38 44 208 0 0,-1 1 2 0 0,0 0 8 0 0,0 0 70 0 0,0 0 30 0 0,0 0 7 0 0,0 0 5 0 0,0 0 12 0 0,0-1-195 0 0,0 1 0 0 0,0-1-1 0 0,0 1 1 0 0,0 0 0 0 0,0-1 0 0 0,0 1 0 0 0,0-1 0 0 0,0 1 0 0 0,0-1 0 0 0,0 1 0 0 0,0-1 0 0 0,0 1 0 0 0,0 0 0 0 0,0-1 0 0 0,0 1 0 0 0,0-1 0 0 0,0 1 0 0 0,1 0 0 0 0,-1-1 0 0 0,0 1-1 0 0,0-1 1 0 0,1 1 0 0 0,-1-1 0 0 0,13-1 135 0 0,-9-1-121 0 0,-4 2-42 0 0,0 1 0 0 0,0 0 0 0 0,1-1 0 0 0,-1 1 1 0 0,0 0-1 0 0,0-1 0 0 0,1 1 0 0 0,-1 0 0 0 0,0 0 0 0 0,0-1 0 0 0,1 1 0 0 0,-1 0 0 0 0,0 0 0 0 0,1-1 1 0 0,-1 1-1 0 0,0 0 0 0 0,1 0 0 0 0,-1 0 0 0 0,0 0 0 0 0,1 0 0 0 0,-1 0 0 0 0,1 0 0 0 0,-1-1 0 0 0,0 1 1 0 0,1 0-1 0 0,-1 0 0 0 0,0 0 0 0 0,1 1 0 0 0,-1-1 0 0 0,1 0 0 0 0,0 0 0 0 0,0 0 0 0 0,1 1 0 0 0,-1-1 0 0 0,0 0 0 0 0,1 1 0 0 0,-1 0 0 0 0,1-1 0 0 0,-1 1 0 0 0,0 0 0 0 0,0 0 0 0 0,1-1 0 0 0,-1 1 0 0 0,0 0 0 0 0,0 0 0 0 0,0 0 0 0 0,2 3 0 0 0,9 12 0 0 0,-12-16 0 0 0,2 2 0 0 0,6 21 0 0 0,4-3 0 0 0,-12-19 28 0 0,0 1 1 0 0,0-1-1 0 0,1 0 0 0 0,-1 0 0 0 0,0 0 1 0 0,1 1-1 0 0,-1-1 0 0 0,1 0 0 0 0,0 0 1 0 0,-1 0-1 0 0,1 0 0 0 0,0 0 0 0 0,-1 0 1 0 0,1 0-1 0 0,0 0 0 0 0,2 1 0 0 0,-2-1 4 0 0,-1-1-9 0 0,0 1-1 0 0,0-1 1 0 0,1 1-1 0 0,-1-1 1 0 0,0 0-1 0 0,0 1 1 0 0,0-1-1 0 0,1 1 1 0 0,-1-1-1 0 0,0 1 1 0 0,0-1-1 0 0,0 1 1 0 0,0-1-1 0 0,0 0 1 0 0,0 1-1 0 0,0-1 1 0 0,0 2-1 0 0,0-1 19 0 0,1 5-13 0 0,-1-5-66 0 0,0 0 1 0 0,0 0-1 0 0,0 0 1 0 0,1 1-1 0 0,-1-1 1 0 0,0 0-1 0 0,1 0 1 0 0,-1 0-1 0 0,1 0 1 0 0,0 1-1 0 0,-1-1 0 0 0,1 0 1 0 0,0 0-1 0 0,-1 0 1 0 0,1-1-1 0 0,0 1 1 0 0,0 0-1 0 0,0 0 1 0 0,0 0-1 0 0,0 0 1 0 0,2 0-1 0 0,-3-1 38 0 0,1 1 0 0 0,-1-1 0 0 0,0 0 0 0 0,1 0 0 0 0,-1 1 0 0 0,1-1 0 0 0,-1 0 0 0 0,1 0 0 0 0,-1 0 0 0 0,1 0 0 0 0,-1 0 0 0 0,0 1 0 0 0,1-1 0 0 0,-1 0 0 0 0,1 0 0 0 0,-1 0 0 0 0,1 0 0 0 0,-1-1 0 0 0,1 1 0 0 0,-1 0 0 0 0,1 0 0 0 0,-1 0 0 0 0,1 0 0 0 0,-1 0 0 0 0,1 0 0 0 0,-1-1 0 0 0,0 1 0 0 0,1 0 0 0 0,-1 0 0 0 0,1-1 0 0 0,-1 1 0 0 0,0 0 0 0 0,1-1 0 0 0,-1 0 0 0 0,2 0 0 0 0,7 0 14 0 0,-7 1 50 0 0,-2 0 5 0 0,0 0 11 0 0,0 0 15 0 0,0 0 2 0 0,0 0-21 0 0,0 0-11 0 0,-1 1-60 0 0,0-1-1 0 0,0 0 1 0 0,0 0-1 0 0,0 1 0 0 0,0-1 1 0 0,0 1-1 0 0,1-1 1 0 0,-1 1-1 0 0,0-1 1 0 0,0 1-1 0 0,0-1 1 0 0,1 1-1 0 0,-1 0 0 0 0,0 0 1 0 0,1-1-1 0 0,-1 1 1 0 0,0 1-1 0 0,-12 19 85 0 0,6-11-66 0 0,-34 38-25 0 0,14-19 15 0 0,19-22 47 0 0,0 1 1 0 0,0-2 0 0 0,-1 1-1 0 0,0-1 1 0 0,-1 0-1 0 0,0-1 1 0 0,-12 5 0 0 0,-20 11 293 0 0,-10 3 125 0 0,41-19-285 0 0,0-1-1 0 0,-1 2 0 0 0,2-1 0 0 0,-1 2 0 0 0,-18 13 0 0 0,29-20-181 0 0,-1 1 0 0 0,1-1-1 0 0,-1 1 1 0 0,1-1 0 0 0,-1 0-1 0 0,1 1 1 0 0,-1-1 0 0 0,1 1 0 0 0,-1-1-1 0 0,1 1 1 0 0,0 0 0 0 0,-1-1-1 0 0,1 1 1 0 0,0-1 0 0 0,0 1 0 0 0,-1 0-1 0 0,1-1 1 0 0,0 1 0 0 0,0 0-1 0 0,0-1 1 0 0,0 1 0 0 0,0 0-1 0 0,0-1 1 0 0,0 1 0 0 0,0 0 0 0 0,0-1-1 0 0,0 1 1 0 0,0-1 0 0 0,0 1-1 0 0,1 0 1 0 0,-1-1 0 0 0,0 1 0 0 0,0 0-1 0 0,1-1 1 0 0,-1 1 0 0 0,0-1-1 0 0,1 1 1 0 0,-1-1 0 0 0,0 1 0 0 0,1-1-1 0 0,-1 1 1 0 0,1-1 0 0 0,-1 1-1 0 0,1-1 1 0 0,-1 1 0 0 0,1-1 0 0 0,-1 0-1 0 0,1 1 1 0 0,0-1 0 0 0,-1 0-1 0 0,1 0 1 0 0,0 1 0 0 0,4 1-13 0 0,0 0 0 0 0,0 0 0 0 0,1 0 0 0 0,9 2 0 0 0,0-3 1 0 0,-1-1 0 0 0,0-1 0 0 0,0 0 0 0 0,1 0 0 0 0,22-7 0 0 0,-4 0-18 0 0,-1-2-1 0 0,39-18 1 0 0,-32 13-39 0 0,-19 6-37 0 0,29-18-1 0 0,-2 1-220 0 0,-20 12 9 0 0,-1-2 0 0 0,-1-1 0 0 0,0-2 0 0 0,-1 0 0 0 0,30-32 0 0 0,-26 21 26 0 0,22-33 0 0 0,-35 44 239 0 0,-10 14 46 0 0,-5 4 78 0 0,0 1 26 0 0,0 0 3 0 0,-15 11 54 0 0,9-1-200 0 0,0 0 0 0 0,1 0 1 0 0,0 0-1 0 0,0 1 1 0 0,-5 18-1 0 0,6-16 68 0 0,0-1-1 0 0,-1 0 0 0 0,0 0 1 0 0,-11 16-1 0 0,-29 44 240 0 0,25-39-504 0 0,-36 45 1 0 0,36-53 383 0 0,-5 6 546 0 0,-54 51 1 0 0,57-61-644 0 0,10-10-16 0 0,0 0-1 0 0,-18 11 0 0 0,20-14 0 0 0,9-7-30 0 0,-1 0 0 0 0,1 1 0 0 0,0-1-1 0 0,-1 0 1 0 0,0 0 0 0 0,1 0 0 0 0,-1 0-1 0 0,1 0 1 0 0,-1-1 0 0 0,0 1 0 0 0,-3 0-1 0 0,3-1 59 0 0,2 0-3 0 0,0 0 0 0 0,0-1-11 0 0,1-2-49 0 0,0-1 1 0 0,-1 1-1 0 0,1 0 0 0 0,0 0 0 0 0,1 0 0 0 0,-1 0 0 0 0,0 1 0 0 0,1-1 0 0 0,0 0 0 0 0,0 1 0 0 0,0-1 0 0 0,0 1 0 0 0,0-1 0 0 0,0 1 0 0 0,0 0 0 0 0,1 0 0 0 0,2-2 0 0 0,4-3-4 0 0,0 1 1 0 0,0 0 0 0 0,19-9-1 0 0,-7 7 164 0 0,0 2 1 0 0,0 0-1 0 0,1 1 0 0 0,37-2 0 0 0,-41 4-57 0 0,-7 2-57 0 0,0 1 0 0 0,1 0 0 0 0,13 3 0 0 0,18 0 22 0 0,24 2-72 0 0,13 0 0 0 0,-66-5-1 0 0,1-1 0 0 0,-1-1 0 0 0,0 0 0 0 0,0-1 0 0 0,28-9-1 0 0,-9-2 19 0 0,38-20 0 0 0,-56 24 25 0 0,0 0 0 0 0,0-1 0 0 0,-1-1 1 0 0,-1 0-1 0 0,23-27 0 0 0,-32 34-95 0 0,0-1-1 0 0,0 0 0 0 0,-1 0 1 0 0,0 0-1 0 0,4-9 1 0 0,3-8-14 0 0,-4 11 37 0 0,-1 0 0 0 0,0-1 0 0 0,3-15 0 0 0,2-4-90 0 0,-8 27 85 0 0,-1 0 1 0 0,0-1-1 0 0,0 1 0 0 0,0 0 0 0 0,-1-1 1 0 0,0 1-1 0 0,0-1 0 0 0,0 1 1 0 0,0-1-1 0 0,-1 1 0 0 0,0-1 0 0 0,0 1 1 0 0,-1-1-1 0 0,1 1 0 0 0,-1 0 0 0 0,0 0 1 0 0,-1 0-1 0 0,-2-5 0 0 0,4 9 26 0 0,0 0-1 0 0,-1 0 0 0 0,1-1 1 0 0,0 1-1 0 0,-1 0 1 0 0,1 0-1 0 0,-1 0 1 0 0,1 1-1 0 0,-1-1 1 0 0,1 0-1 0 0,-1 0 0 0 0,0 1 1 0 0,1-1-1 0 0,-1 1 1 0 0,0 0-1 0 0,0-1 1 0 0,1 1-1 0 0,-1 0 0 0 0,0 0 1 0 0,0 0-1 0 0,1 0 1 0 0,-1 0-1 0 0,-3 1 1 0 0,1 0-1 0 0,1-1 1 0 0,-1 1-1 0 0,1 0 0 0 0,-1 0 1 0 0,1 1-1 0 0,-1-1 1 0 0,1 1-1 0 0,-1-1 1 0 0,1 1-1 0 0,0 0 1 0 0,-3 2-1 0 0,-15 16 68 0 0,1 0 1 0 0,1 1-1 0 0,-23 34 0 0 0,32-40-16 0 0,-11 16 401 0 0,-18 38-1 0 0,35-60-285 0 0,-1 1-1 0 0,1 1 1 0 0,1-1 0 0 0,0 1 0 0 0,0-1-1 0 0,1 1 1 0 0,0 0 0 0 0,0 14 0 0 0,2-11 12 0 0,1 0 0 0 0,0 0 0 0 0,1-1-1 0 0,5 22 1 0 0,-6-31-134 0 0,0 1-1 0 0,1-1 0 0 0,0 0 0 0 0,0 0 1 0 0,0 0-1 0 0,0 0 0 0 0,1 0 0 0 0,-1 0 1 0 0,1 0-1 0 0,0-1 0 0 0,0 1 0 0 0,0-1 1 0 0,1 0-1 0 0,-1 0 0 0 0,1 0 1 0 0,0 0-1 0 0,5 2 0 0 0,-1-1-51 0 0,1-1 0 0 0,0 0 0 0 0,-1-1 0 0 0,1 0 0 0 0,0 0-1 0 0,0-1 1 0 0,0 0 0 0 0,0 0 0 0 0,1-1 0 0 0,-1 0 0 0 0,0-1 0 0 0,0 0 0 0 0,0-1 0 0 0,14-3 0 0 0,9-5-213 0 0,0-2 1 0 0,48-24 0 0 0,-64 28 118 0 0,49-24-2697 0 0,7-12-7361 0 0</inkml:trace>
  <inkml:trace contextRef="#ctx0" brushRef="#br0" timeOffset="233145.88">20419 1736 15664 0 0,'-6'5'761'0'0,"-2"0"-420"0"0,5-3-253 0 0,1-1 0 0 0,0 1 1 0 0,-1 0-1 0 0,1-1 0 0 0,0 1 0 0 0,-3 3 0 0 0,-23 21 1740 0 0,27-25-1654 0 0,1 0 1 0 0,0 0-1 0 0,-1 0 0 0 0,1 1 0 0 0,0-1 0 0 0,0 0 0 0 0,0 0 0 0 0,0 0 0 0 0,0 0 0 0 0,0 0 0 0 0,0 0 0 0 0,0 0 0 0 0,1 0 0 0 0,-1 0 0 0 0,0 1 0 0 0,1-1 0 0 0,-1 0 0 0 0,0 0 0 0 0,1 0 0 0 0,-1 0 0 0 0,1-1 1 0 0,0 1-1 0 0,0 1 0 0 0,12 17 511 0 0,-12-16-613 0 0,1 0-1 0 0,0 0 0 0 0,0-1 0 0 0,0 1 1 0 0,0 0-1 0 0,1-1 0 0 0,-1 1 0 0 0,0-1 1 0 0,1 0-1 0 0,0 0 0 0 0,0 0 0 0 0,-1 0 1 0 0,1 0-1 0 0,4 1 0 0 0,3 1 59 0 0,-4-1-96 0 0,0-1-1 0 0,0 1 1 0 0,0-1 0 0 0,1-1 0 0 0,-1 1 0 0 0,1-1-1 0 0,8 0 1 0 0,-3-1-64 0 0,-1-1 1 0 0,1 0-1 0 0,-1-1 0 0 0,0-1 0 0 0,0 0 1 0 0,0 0-1 0 0,0-1 0 0 0,0-1 0 0 0,11-5 0 0 0,-2-2-201 0 0,0-1-1 0 0,0 0 0 0 0,25-24 0 0 0,34-44-508 0 0,-63 61 712 0 0,-2 0 0 0 0,0-2 0 0 0,14-30 0 0 0,-25 46 1 0 0,6-12-35 0 0,-2 0-1 0 0,0 0 1 0 0,-1 0 0 0 0,5-33-1 0 0,-9 44 56 0 0,-1 0-1 0 0,1 0 1 0 0,-2-1-1 0 0,1 1 1 0 0,-1-1-1 0 0,0 1 1 0 0,-1-1 0 0 0,1 1-1 0 0,-4-12 1 0 0,4 19 8 0 0,0 0 0 0 0,0 0 1 0 0,0-1-1 0 0,0 1 1 0 0,0 0-1 0 0,-1 0 0 0 0,1 0 1 0 0,0 0-1 0 0,0-1 1 0 0,0 1-1 0 0,0 0 1 0 0,0 0-1 0 0,0 0 0 0 0,-1 0 1 0 0,1 0-1 0 0,0 0 1 0 0,0 0-1 0 0,0-1 0 0 0,0 1 1 0 0,-1 0-1 0 0,1 0 1 0 0,0 0-1 0 0,0 0 0 0 0,0 0 1 0 0,-1 0-1 0 0,1 0 1 0 0,0 0-1 0 0,0 0 0 0 0,0 0 1 0 0,-1 0-1 0 0,1 0 1 0 0,0 0-1 0 0,0 0 1 0 0,0 0-1 0 0,0 0 0 0 0,-1 0 1 0 0,1 1-1 0 0,-10 4 193 0 0,-8 13-15 0 0,16-16-179 0 0,1 0 0 0 0,0 1 0 0 0,0-1 0 0 0,0 1 0 0 0,0 0 0 0 0,-1 4 0 0 0,-2 5 0 0 0,2-5-3 0 0,-9 20 192 0 0,-9 45 1 0 0,17-62-159 0 0,0 1 0 0 0,-4 10-1 0 0,-3 8-10 0 0,-14 38-142 0 0,17-45 52 0 0,0-1 1 0 0,-2-1 0 0 0,-19 34-1 0 0,22-43 70 0 0,-2-1 0 0 0,-9 11 0 0 0,3-3 0 0 0,10-14-15 0 0,0 1-1 0 0,0-1 0 0 0,0 0 1 0 0,-1 0-1 0 0,0 0 0 0 0,1-1 1 0 0,-1 0-1 0 0,-11 6 0 0 0,0-2-50 0 0,-27 7-1 0 0,39-13 69 0 0,46-15 4315 0 0,55-18-3938 0 0,-97 32-384 0 0,235-71 249 0 0,-136 31-9040 0 0,-70 28 426 0 0</inkml:trace>
  <inkml:trace contextRef="#ctx0" brushRef="#br0" timeOffset="234001.4">21427 1880 21191 0 0,'0'0'480'0'0,"0"0"67"0"0,0 0 32 0 0,0 0-58 0 0,2-1-252 0 0,112-64 2451 0 0,-85 48-2559 0 0,51-38-1 0 0,23-31-33 0 0,-43 36 83 0 0,28-34 209 0 0,-39 36-291 0 0,203-214-2658 0 0,-226 232 1785 0 0,-5 7 577 0 0,-1-1 0 0 0,23-37 0 0 0,-38 53 34 0 0,-1 1-1 0 0,0-1 1 0 0,-1 0 0 0 0,0 0 0 0 0,0-1 0 0 0,0 1-1 0 0,-1-1 1 0 0,0 1 0 0 0,-1-1 0 0 0,0 0 0 0 0,0 1-1 0 0,-1-1 1 0 0,-1-11 0 0 0,0 14 85 0 0,0 1 0 0 0,0 0 0 0 0,0-1 0 0 0,0 1 0 0 0,-1 0 0 0 0,0 0 0 0 0,0 0-1 0 0,0 0 1 0 0,-7-9 0 0 0,8 12 68 0 0,0 0 0 0 0,0 0 0 0 0,-1 0 0 0 0,1 0 0 0 0,-1 0-1 0 0,1 0 1 0 0,-1 0 0 0 0,0 1 0 0 0,0-1 0 0 0,0 1 0 0 0,0-1 0 0 0,0 1-1 0 0,0 0 1 0 0,0 0 0 0 0,-1 0 0 0 0,1 0 0 0 0,0 0 0 0 0,-1 0 0 0 0,1 0-1 0 0,-5 0 1 0 0,-7 0 153 0 0,12 1-114 0 0,1-1-1 0 0,-1 1 0 0 0,0 0 0 0 0,0 0 0 0 0,1 0 0 0 0,-1 0 0 0 0,0 0 0 0 0,1 0 0 0 0,-1 1 0 0 0,0-1 1 0 0,-1 1-1 0 0,-8 2 214 0 0,8-2-203 0 0,1 0-1 0 0,-1 0 0 0 0,0-1 0 0 0,1 1 1 0 0,-1 1-1 0 0,1-1 0 0 0,0 0 1 0 0,-1 1-1 0 0,1-1 0 0 0,0 1 1 0 0,0 0-1 0 0,-4 3 0 0 0,-13 16 306 0 0,-1 0-135 0 0,2 1 0 0 0,0 1 1 0 0,1 0-1 0 0,-16 30 0 0 0,-58 148-22 0 0,-24 118-216 0 0,108-297 0 0 0,-2 1 0 0 0,2 1 0 0 0,0 0 0 0 0,2 0 0 0 0,1 0 0 0 0,-2 29 0 0 0,6-45 0 0 0,0 5 0 0 0,0-1 0 0 0,1 1 0 0 0,0 0 0 0 0,6 22 0 0 0,-7-33 0 0 0,1 1 0 0 0,0 0 0 0 0,1 0 0 0 0,-1 0 0 0 0,0-1 0 0 0,1 1 0 0 0,-1 0 0 0 0,1-1 0 0 0,0 1 0 0 0,0-1 0 0 0,0 0 0 0 0,0 0 0 0 0,0 0 0 0 0,1 0 0 0 0,-1 0 0 0 0,1 0 0 0 0,-1-1 0 0 0,1 1 0 0 0,-1-1 0 0 0,1 1 0 0 0,0-1 0 0 0,0 0 0 0 0,0 0 0 0 0,0 0 0 0 0,5 0 0 0 0,-1-1 0 0 0,-1 1 0 0 0,1-1 0 0 0,0-1 0 0 0,-1 0 0 0 0,1 0 0 0 0,-1 0 0 0 0,1 0 0 0 0,-1-1 0 0 0,1 0 0 0 0,-1-1 0 0 0,0 1 0 0 0,11-7 0 0 0,4-5 0 0 0,39-30 0 0 0,-59 44 0 0 0,40-33-497 0 0,-1-1-1 0 0,-1-2 0 0 0,53-65 1 0 0,-85 92 492 0 0,0-1 0 0 0,-1 0 0 0 0,0-1 0 0 0,-1 1-1 0 0,0-1 1 0 0,-1 0 0 0 0,0 0 0 0 0,0 0 0 0 0,-1-1 0 0 0,-1 1 0 0 0,0-1 0 0 0,0-15 0 0 0,-2 27 6 0 0,0 0-1 0 0,1 0 1 0 0,-1 0-1 0 0,0-1 1 0 0,0 1-1 0 0,0 0 1 0 0,0 0-1 0 0,0 0 1 0 0,0 0-1 0 0,0-1 1 0 0,0 1-1 0 0,0 0 1 0 0,0 0-1 0 0,0 0 1 0 0,0-1-1 0 0,0 1 1 0 0,0 0-1 0 0,0 0 0 0 0,0 0 1 0 0,0 0-1 0 0,0-1 1 0 0,0 1-1 0 0,0 0 1 0 0,0 0-1 0 0,0 0 1 0 0,-1 0-1 0 0,1-1 1 0 0,0 1-1 0 0,0 0 1 0 0,0 0-1 0 0,0 0 1 0 0,0 0-1 0 0,0 0 1 0 0,0-1-1 0 0,-1 1 1 0 0,1 0-1 0 0,0 0 1 0 0,0 0-1 0 0,0 0 1 0 0,0 0-1 0 0,-1 0 1 0 0,1 0-1 0 0,0 0 1 0 0,0 0-1 0 0,0 0 1 0 0,-1 0-1 0 0,1 0 1 0 0,0-1-1 0 0,0 1 1 0 0,0 0-1 0 0,0 0 0 0 0,-1 1 1 0 0,1-1-1 0 0,0 0 1 0 0,0 0-1 0 0,0 0 1 0 0,-1 0-1 0 0,1 0 1 0 0,0 0-1 0 0,0 0 1 0 0,-1 0-1 0 0,-4 5-6 0 0,3-3 6 0 0,1 0 0 0 0,-1 0 0 0 0,0 0 0 0 0,1 0 0 0 0,-1 0 0 0 0,1 0 0 0 0,0 1 0 0 0,-2 2 0 0 0,0 1 0 0 0,3-5 0 0 0,-1 0 0 0 0,1-1 0 0 0,0 1 0 0 0,0 0 0 0 0,-1 0 0 0 0,1-1 0 0 0,0 1 0 0 0,0 0 0 0 0,0 0 0 0 0,0-1 0 0 0,0 1 0 0 0,0 0 0 0 0,0 0 0 0 0,0 0 0 0 0,0-1 0 0 0,0 1 0 0 0,0 0 0 0 0,0 0 0 0 0,1-1 0 0 0,-1 1 0 0 0,0 0 0 0 0,0 0 0 0 0,1-1 0 0 0,-1 1 0 0 0,1 0 0 0 0,-1-1 0 0 0,0 1 0 0 0,1-1 0 0 0,0 1 0 0 0,-1 0 0 0 0,1-1 0 0 0,-1 1 0 0 0,1-1 0 0 0,-1 1 0 0 0,1-1 0 0 0,0 0 0 0 0,0 1 0 0 0,2 1 0 0 0,0 2 0 0 0,1-1 0 0 0,-1 0 0 0 0,1 0 0 0 0,0 0 0 0 0,0 0 0 0 0,0 0 0 0 0,0-1 0 0 0,0 0 0 0 0,1 0 0 0 0,-1 0 0 0 0,1 0 0 0 0,-1-1 0 0 0,1 0 0 0 0,0 0 0 0 0,0 0 0 0 0,6 0 0 0 0,5 0 0 0 0,0-1 0 0 0,0-1 0 0 0,25-4 0 0 0,-34 4 0 0 0,-1 0 0 0 0,1 0 0 0 0,-1 0 0 0 0,0-1 0 0 0,0 0 0 0 0,1 0 0 0 0,-1-1 0 0 0,10-6 0 0 0,9-5 0 0 0,-20 11 0 0 0,1 0 0 0 0,-1 0 0 0 0,0 0 0 0 0,7-7 0 0 0,6-3 0 0 0,-15 11 0 0 0,1 0 0 0 0,-1 0 0 0 0,0 0 0 0 0,0 0 0 0 0,4-5 0 0 0,7-9 0 0 0,-3 3 0 0 0,21-29 0 0 0,-30 39 0 0 0,-1-1 0 0 0,1 0 0 0 0,-1 0 0 0 0,0 0 0 0 0,0 0 0 0 0,0 0 0 0 0,0 0 0 0 0,-1 0 0 0 0,0 0 0 0 0,1 0 0 0 0,-2-8 0 0 0,-5 5 0 0 0,4 6 0 0 0,0 0 0 0 0,-1 0 0 0 0,1 1 0 0 0,-1-1 0 0 0,1 0 0 0 0,-1 1 0 0 0,1-1 0 0 0,-1 1 0 0 0,1 0 0 0 0,-1 0 0 0 0,0 0 0 0 0,1 0 0 0 0,-1 0 0 0 0,1 1 0 0 0,-1-1 0 0 0,1 1 0 0 0,-1-1 0 0 0,1 1 0 0 0,-1 0 0 0 0,1 0 0 0 0,0 0 0 0 0,-1 1 0 0 0,1-1 0 0 0,0 0 0 0 0,-4 4 0 0 0,-5 4 0 0 0,0 1 0 0 0,0 0 0 0 0,-13 16 0 0 0,17-17 0 0 0,-16 21 495 0 0,0 1-1 0 0,3 1 0 0 0,0 1 1 0 0,-24 58-1 0 0,40-79-207 0 0,0 0-1 0 0,0 0 0 0 0,-3 21 1 0 0,3-10 34 0 0,3-18-307 0 0,0 1-1 0 0,0 0 1 0 0,1-1 0 0 0,-1 1 0 0 0,1 0-1 0 0,1-1 1 0 0,-1 1 0 0 0,1 0 0 0 0,0-1 0 0 0,1 1-1 0 0,2 8 1 0 0,-3-12-13 0 0,0 1 0 0 0,1-1-1 0 0,-1 1 1 0 0,0-1 0 0 0,1 0-1 0 0,0 0 1 0 0,-1 0 0 0 0,1 0-1 0 0,0 0 1 0 0,0 0 0 0 0,0 0-1 0 0,0-1 1 0 0,1 1 0 0 0,-1-1-1 0 0,0 1 1 0 0,1-1 0 0 0,-1 0-1 0 0,1 0 1 0 0,-1 0 0 0 0,1 0-1 0 0,0 0 1 0 0,-1-1 0 0 0,1 1-1 0 0,0-1 1 0 0,2 0 0 0 0,5 1-71 0 0,-1 0 0 0 0,0-1 0 0 0,0-1 0 0 0,1 0 1 0 0,17-3-1 0 0,40-15-1828 0 0,-24 3-4469 0 0,-4-4-1790 0 0</inkml:trace>
  <inkml:trace contextRef="#ctx0" brushRef="#br0" timeOffset="235313.54">23185 1582 21167 0 0,'-6'8'416'0'0,"0"0"-1"0"0,0 1 1 0 0,0 0-1 0 0,1 0 1 0 0,1 0-1 0 0,-1 0 1 0 0,2 1-1 0 0,-1 0 0 0 0,1 0 1 0 0,1 0-1 0 0,-1 0 1 0 0,2 0-1 0 0,-1 1 1 0 0,1 13-1 0 0,1-22-408 0 0,0-1 0 0 0,0 1-1 0 0,0-1 1 0 0,0 1 0 0 0,1-1 0 0 0,-1 1-1 0 0,0-1 1 0 0,1 1 0 0 0,-1-1 0 0 0,1 0-1 0 0,-1 1 1 0 0,1-1 0 0 0,-1 1-1 0 0,1-1 1 0 0,0 0 0 0 0,0 0 0 0 0,0 0-1 0 0,0 1 1 0 0,0-1 0 0 0,0 0 0 0 0,0 0-1 0 0,0 0 1 0 0,0 0 0 0 0,0-1 0 0 0,1 1-1 0 0,-1 0 1 0 0,0 0 0 0 0,1-1 0 0 0,-1 1-1 0 0,0-1 1 0 0,1 1 0 0 0,-1-1 0 0 0,1 1-1 0 0,-1-1 1 0 0,1 0 0 0 0,-1 0-1 0 0,1 0 1 0 0,-1 0 0 0 0,1 0 0 0 0,2 0-1 0 0,6-2-84 0 0,0 1 0 0 0,0-1-1 0 0,0-1 1 0 0,16-5-1 0 0,-24 7 63 0 0,12-5-150 0 0,0 0 0 0 0,24-15 0 0 0,-1-1-157 0 0,84-49-608 0 0,2-6 209 0 0,-73 41 70 0 0,-36 25 316 0 0,-1 1-1 0 0,26-14 0 0 0,-27 17-23 0 0,1 0 0 0 0,-1 0 0 0 0,19-17 0 0 0,-9 8 196 0 0,-22 16 164 0 0,0 0 0 0 0,0 0 0 0 0,0 0 0 0 0,0 1 0 0 0,0-1 0 0 0,0 0 0 0 0,0 0 0 0 0,0 0 0 0 0,0 0 0 0 0,0 0 0 0 0,0 1 0 0 0,0-1 0 0 0,0 0 0 0 0,0 0 0 0 0,0 0 0 0 0,0 0 0 0 0,0 0 0 0 0,0 1 0 0 0,0-1 0 0 0,0 0 0 0 0,0 0 0 0 0,0 0 0 0 0,0 0 0 0 0,0 0 0 0 0,0 0 0 0 0,0 1-1 0 0,0-1 1 0 0,1 0 0 0 0,-1 0 0 0 0,0 0 0 0 0,0 0 0 0 0,0 0 0 0 0,0 0 0 0 0,0 0 0 0 0,0 0 0 0 0,0 0 0 0 0,1 1 0 0 0,-1-1 0 0 0,0 0 0 0 0,0 0 0 0 0,0 0 0 0 0,0 0 0 0 0,0 0 0 0 0,1 0 0 0 0,-1 0 0 0 0,0 0 0 0 0,0 0 0 0 0,0 0 0 0 0,0 0 0 0 0,0 0 0 0 0,0 0 0 0 0,1 0 0 0 0,-1 0 0 0 0,0 0 0 0 0,0 0 0 0 0,0 0 0 0 0,0 0 0 0 0,0-1-1 0 0,1 1 1 0 0,-1 0 0 0 0,0 0 0 0 0,0 0 0 0 0,0 0 0 0 0,-4 12 46 0 0,4-12-35 0 0,-15 31 963 0 0,-35 54-1 0 0,46-79-987 0 0,-2 13 26 0 0,6-19-19 0 0,0 0-1 0 0,0 0 1 0 0,0 1-1 0 0,0-1 1 0 0,0 0-1 0 0,0 1 1 0 0,0-1-1 0 0,0 0 1 0 0,0 0-1 0 0,0 1 1 0 0,0-1-1 0 0,1 0 1 0 0,-1 0-1 0 0,0 1 0 0 0,0-1 1 0 0,0 0-1 0 0,0 0 1 0 0,1 0-1 0 0,-1 1 1 0 0,0-1-1 0 0,0 0 1 0 0,0 0-1 0 0,1 0 1 0 0,-1 1-1 0 0,0-1 1 0 0,0 0-1 0 0,1 0 1 0 0,-1 0-1 0 0,0 0 1 0 0,0 0-1 0 0,1 0 1 0 0,-1 0-1 0 0,0 0 1 0 0,0 0-1 0 0,1 1 1 0 0,-1-1-1 0 0,0 0 1 0 0,1 0-1 0 0,-1 0 1 0 0,0-1-1 0 0,0 1 0 0 0,1 0 1 0 0,15-1-568 0 0,-15 0 495 0 0,1 1 1 0 0,-1-1-1 0 0,0 0 1 0 0,0 0-1 0 0,0 1 1 0 0,0-1-1 0 0,0 0 1 0 0,0 0 0 0 0,0 0-1 0 0,0 0 1 0 0,1-2-1 0 0,6-6-506 0 0,-6 7 480 0 0,0 0 0 0 0,-1 0 0 0 0,1 0 0 0 0,-1 0 0 0 0,0 0 0 0 0,0 0 0 0 0,0-1 0 0 0,0 1 0 0 0,0-1 0 0 0,1-4 0 0 0,1-3-174 0 0,2-5 253 0 0,-2-1 0 0 0,0 1-1 0 0,0-1 1 0 0,-2 0 0 0 0,0-22-1 0 0,0 17 150 0 0,-1 15 84 0 0,1-1 0 0 0,-1 1-1 0 0,0 0 1 0 0,-1-1 0 0 0,0 1 0 0 0,0 0 0 0 0,-3-11-1 0 0,3 16-184 0 0,1-1-1 0 0,-1 0 0 0 0,0 1 0 0 0,0-1 1 0 0,0 1-1 0 0,0-1 0 0 0,0 1 1 0 0,0-1-1 0 0,-2 0 0 0 0,-5-1-9 0 0,4 2 37 0 0,0 0-2 0 0,1 0 1 0 0,-1 1-1 0 0,0-1 1 0 0,1 1 0 0 0,-1 0-1 0 0,0 0 1 0 0,1 0-1 0 0,-1 1 1 0 0,0-1-1 0 0,1 1 1 0 0,-1 0 0 0 0,0 0-1 0 0,1 0 1 0 0,0 0-1 0 0,-1 1 1 0 0,-5 3-1 0 0,-6 3 40 0 0,1 2-1 0 0,-18 15 0 0 0,28-23-98 0 0,-13 12 83 0 0,1 1-1 0 0,0 1 1 0 0,1 0-1 0 0,1 0 1 0 0,0 2-1 0 0,1 0 1 0 0,1 0-1 0 0,-13 29 1 0 0,18-32-58 0 0,3-8 182 0 0,0 0-1 0 0,1 1 1 0 0,0-1 0 0 0,-3 17 0 0 0,5-23-149 0 0,1 1 1 0 0,0-1-1 0 0,0 1 0 0 0,0 0 0 0 0,0-1 0 0 0,0 1 1 0 0,0 0-1 0 0,0-1 0 0 0,0 1 0 0 0,1-1 0 0 0,-1 1 0 0 0,1-1 1 0 0,-1 1-1 0 0,1-1 0 0 0,0 1 0 0 0,-1-1 0 0 0,1 1 1 0 0,0-1-1 0 0,0 0 0 0 0,0 1 0 0 0,0-1 0 0 0,0 0 1 0 0,0 0-1 0 0,1 0 0 0 0,-1 0 0 0 0,0 0 0 0 0,1 0 1 0 0,-1 0-1 0 0,0 0 0 0 0,3 1 0 0 0,2 0-43 0 0,0 0 0 0 0,0 0 0 0 0,0 0-1 0 0,0-1 1 0 0,0 0 0 0 0,0 0 0 0 0,0 0 0 0 0,0-1-1 0 0,0 0 1 0 0,8-1 0 0 0,7-2-4 0 0,34-9 1 0 0,-34 7 0 0 0,-9 1-175 0 0,0 0-1 0 0,0 0 1 0 0,-1-2-1 0 0,1 1 1 0 0,-1-1 0 0 0,0-1-1 0 0,-1 0 1 0 0,17-14-1 0 0,-13 8-130 0 0,0 0 0 0 0,-1-1-1 0 0,-1 0 1 0 0,0-1 0 0 0,10-19-1 0 0,-11 17-70 0 0,14-27 148 0 0,-21 37 230 0 0,-1 1-1 0 0,2-1 0 0 0,-1 1 1 0 0,10-10-1 0 0,-9 11 11 0 0,0-1 0 0 0,0-1 0 0 0,6-11 1 0 0,-10 17 35 0 0,0-1 1 0 0,0 1-1 0 0,0-1 1 0 0,0 1-1 0 0,0 0 1 0 0,0-1-1 0 0,0 1 1 0 0,0 0 0 0 0,0 0-1 0 0,1 0 1 0 0,-1 0-1 0 0,1 0 1 0 0,-1 0-1 0 0,1 0 1 0 0,-1 0-1 0 0,1 0 1 0 0,-1 1-1 0 0,1-1 1 0 0,0 1-1 0 0,2-1 1 0 0,0 0 68 0 0,1 1 0 0 0,-1 0 0 0 0,0 0 1 0 0,1 0-1 0 0,-1 1 0 0 0,0 0 0 0 0,5 1 0 0 0,24 3-115 0 0,-22-1 2 0 0,-5-2 5 0 0,1 1 0 0 0,-1 0 0 0 0,1 0 0 0 0,7 5 0 0 0,-12-6-5 0 0,0-1-1 0 0,0 1 1 0 0,-1 0 0 0 0,1-1-1 0 0,0 1 1 0 0,-1 0-1 0 0,1 0 1 0 0,-1 0 0 0 0,0 0-1 0 0,0 1 1 0 0,0-1-1 0 0,0 0 1 0 0,0 0 0 0 0,0 1-1 0 0,0-1 1 0 0,0 4-1 0 0,0 1-1 0 0,-1 1 0 0 0,0-1 0 0 0,0 0 0 0 0,0 0 0 0 0,-1 0 0 0 0,-3 14 0 0 0,-16 43 0 0 0,11-40 0 0 0,-33 82 0 0 0,38-96 0 0 0,-9 8 79 0 0,4-6 104 0 0,9-10 99 0 0,0-2 8 0 0,0 0-33 0 0,8-10-156 0 0,-7 9-93 0 0,13-15-272 0 0,-2-1 0 0 0,15-26 0 0 0,-24 38 203 0 0,1 0 0 0 0,0 0 0 0 0,0 0-1 0 0,4-4 1 0 0,14-18 55 0 0,-12 11 6 0 0,1 1 0 0 0,0 0 0 0 0,21-21 0 0 0,-15 18 4 0 0,18-18-485 0 0,-2 3-614 0 0,-24 23 833 0 0,0 0 1 0 0,19-14-1 0 0,-1 4 0 0 0,-16 12-208 0 0,0-1 0 0 0,20-9 0 0 0,-27 17 414 0 0,-4 17 1159 0 0,-4-1-840 0 0,-1 0 0 0 0,-10 22 0 0 0,0 2 222 0 0,-24 53 1227 0 0,21-52-1133 0 0,3-9-118 0 0,-5 10 9 0 0,11-18-336 0 0,4-13-62 0 0,1 0 0 0 0,1 1 0 0 0,-4 15 0 0 0,6-22-72 0 0,1 0 0 0 0,-1 0 0 0 0,1 0 0 0 0,0-1 0 0 0,0 1 0 0 0,0 0 0 0 0,1 0 0 0 0,-1 0 0 0 0,3 7 0 0 0,-2-9 0 0 0,0 0 0 0 0,0 0 0 0 0,0 0 0 0 0,0 0 0 0 0,1 0 0 0 0,-1-1 0 0 0,1 1 0 0 0,-1 0 0 0 0,1-1 0 0 0,-1 1 0 0 0,1-1 0 0 0,0 1 0 0 0,0-1 0 0 0,0 0 0 0 0,0 0 0 0 0,0 0 0 0 0,0 0 0 0 0,4 1 0 0 0,0 0 0 0 0,-3 0 0 0 0,0-1 0 0 0,1 0 0 0 0,-1 0 0 0 0,1 0 0 0 0,-1 0 0 0 0,1-1 0 0 0,-1 1 0 0 0,1-1 0 0 0,3 0 0 0 0,13-4-11 0 0,0 0 0 0 0,-1-1-1 0 0,0-1 1 0 0,-1-1 0 0 0,35-18-1 0 0,-46 21-40 0 0,0 0 0 0 0,-1-1-1 0 0,11-11 1 0 0,9-6-195 0 0,-11 10-90 0 0,0-2-1 0 0,0 1 1 0 0,-2-2-1 0 0,0 0 1 0 0,0 0-1 0 0,-1-2 1 0 0,13-23-1 0 0,17-25-291 0 0,-11 19 458 0 0,-27 40 162 0 0,21-36-1006 0 0,28-58-1 0 0,-47 88 1002 0 0,-5 10 14 0 0,0-1 0 0 0,1 0 0 0 0,-1 1-1 0 0,0-1 1 0 0,0 0 0 0 0,0 0 0 0 0,-1 1 0 0 0,1-1 0 0 0,-1 0 0 0 0,1-4-1 0 0,-3-6 1 0 0,1 12 0 0 0,1 0 0 0 0,-1 1 0 0 0,1-1 0 0 0,-1 1 0 0 0,0 0 0 0 0,1-1 0 0 0,-1 1 0 0 0,0-1 0 0 0,0 1 0 0 0,1 0 0 0 0,-1 0 0 0 0,0-1 0 0 0,0 1 0 0 0,1 0 0 0 0,-1 0 0 0 0,0 0 0 0 0,0 0 0 0 0,0 0 0 0 0,1 0 0 0 0,-1 0 0 0 0,0 0 0 0 0,0 0 0 0 0,0 0 0 0 0,1 1 0 0 0,-1-1 0 0 0,0 0 0 0 0,0 0 0 0 0,1 1 0 0 0,-1-1 0 0 0,0 1 0 0 0,0 0 0 0 0,-27 15 0 0 0,5 3 430 0 0,1 0 0 0 0,1 1 0 0 0,0 1-1 0 0,2 1 1 0 0,0 1 0 0 0,1 1 0 0 0,2 0 0 0 0,-17 33-1 0 0,25-38 406 0 0,-12 39 0 0 0,15-41-458 0 0,2-7-141 0 0,2-1-1 0 0,-1 0 1 0 0,1 1 0 0 0,0-1-1 0 0,1 1 1 0 0,0-1 0 0 0,2 17-1 0 0,-1-22-212 0 0,0 0 0 0 0,1-1 0 0 0,-1 1-1 0 0,1-1 1 0 0,-1 1 0 0 0,1-1 0 0 0,0 1-1 0 0,0-1 1 0 0,1 0 0 0 0,-1 0 0 0 0,4 3-1 0 0,2 2 59 0 0,1 0 0 0 0,11 9 0 0 0,-16-15-28 0 0,0 1 0 0 0,1-1 0 0 0,0 0 0 0 0,-1 0 0 0 0,1 0 0 0 0,0-1 0 0 0,7 2 0 0 0,34 4 386 0 0,-46-7-437 0 0,13 0 161 0 0,-1 0 0 0 0,1 0 0 0 0,-1-2 0 0 0,23-4 0 0 0,-5 1-396 0 0,-7 0-218 0 0,0-1 0 0 0,-1 0 1 0 0,0-2-1 0 0,32-14 1 0 0,3-7-7590 0 0,-34 18-117 0 0</inkml:trace>
  <inkml:trace contextRef="#ctx0" brushRef="#br0" timeOffset="236147.56">25301 824 20671 0 0,'5'-32'1584'0'0,"-4"22"-1471"0"0,1 1 0 0 0,0-1 0 0 0,0 1 0 0 0,1-1 0 0 0,4-9 0 0 0,0 1 57 0 0,-2 7 612 0 0,0 0 0 0 0,1 0 0 0 0,0 0-1 0 0,1 1 1 0 0,0 0 0 0 0,15-16-1 0 0,-5 5-309 0 0,-8 11-46 0 0,1 0 0 0 0,12-10 0 0 0,3-3 344 0 0,-17 17-708 0 0,-1-1 1 0 0,1 1-1 0 0,0 0 0 0 0,1 1 0 0 0,0 0 1 0 0,10-4-1 0 0,0 1 28 0 0,39-11 0 0 0,-48 17-135 0 0,0-1 1 0 0,-1 2-1 0 0,1-1 1 0 0,0 1-1 0 0,0 1 0 0 0,0 0 1 0 0,-1 0-1 0 0,15 3 1 0 0,3 2-1434 0 0,-27-4 1486 0 0,1-1 0 0 0,-1 0-1 0 0,0 1 1 0 0,0-1 0 0 0,1 0-1 0 0,-1 1 1 0 0,0-1 0 0 0,0 1-1 0 0,0-1 1 0 0,0 1 0 0 0,1-1-1 0 0,-1 0 1 0 0,0 1 0 0 0,0-1-1 0 0,0 1 1 0 0,0-1 0 0 0,0 1-1 0 0,0-1 1 0 0,0 0 0 0 0,0 1-1 0 0,0-1 1 0 0,0 1 0 0 0,-1 0-1 0 0,1 0 24 0 0,0 5-43 0 0,-1 0 0 0 0,0 0 0 0 0,0 0 0 0 0,0 0 0 0 0,-1-1 0 0 0,0 1 0 0 0,0 0 0 0 0,0-1-1 0 0,-1 0 1 0 0,-3 6 0 0 0,-7 9-73 0 0,-19 23-1 0 0,6-10 114 0 0,-6 15-119 0 0,-23 29-118 0 0,43-61 246 0 0,1 0 1 0 0,1 1-1 0 0,0 1 0 0 0,-8 21 1 0 0,16-34-37 0 0,1 1 0 0 0,-1 0 0 0 0,2 0 0 0 0,-1-1 0 0 0,1 1 0 0 0,-1 0 1 0 0,2 0-1 0 0,-1 0 0 0 0,1 0 0 0 0,0-1 0 0 0,2 9 0 0 0,-3-10 18 0 0,1 1 1 0 0,-1-1-1 0 0,1 1 1 0 0,-2-1-1 0 0,1 1 0 0 0,0-1 1 0 0,-2 8-1 0 0,-2 17 262 0 0,-3 32 1307 0 0,7-58-1584 0 0,0 0 0 0 0,0 0 0 0 0,1-1 0 0 0,-1 1 0 0 0,1 0 0 0 0,-1 0 0 0 0,1 0 0 0 0,0 0 0 0 0,0-1 0 0 0,0 1 0 0 0,0 0 0 0 0,3 3 1 0 0,-3-4-26 0 0,0-1 0 0 0,1 0 0 0 0,-1 1 0 0 0,0-1 0 0 0,1 0 0 0 0,-1 0 1 0 0,1 0-1 0 0,-1 0 0 0 0,1-1 0 0 0,0 1 0 0 0,-1 0 0 0 0,1-1 0 0 0,0 1 1 0 0,-1-1-1 0 0,1 1 0 0 0,0-1 0 0 0,0 0 0 0 0,-1 1 0 0 0,1-1 1 0 0,2-1-1 0 0,-3 1-114 0 0,0 0 0 0 0,0 0 0 0 0,1 0 0 0 0,-1 0 0 0 0,0 0 0 0 0,0 0 0 0 0,0-1 0 0 0,0 1 0 0 0,0 0 0 0 0,0-1 0 0 0,0 1 0 0 0,2-2 0 0 0,0 0-1038 0 0,14-7-9066 0 0</inkml:trace>
  <inkml:trace contextRef="#ctx0" brushRef="#br0" timeOffset="236495.05">25483 1590 21191 0 0,'-7'11'464'0'0,"-3"-1"96"0"0,10-5 16 0 0,0-5 32 0 0,0 0-488 0 0,0 0-120 0 0,0 0 0 0 0,5-5-9399 0 0</inkml:trace>
  <inkml:trace contextRef="#ctx0" brushRef="#br0" timeOffset="9.43256E6">414 1210 14336 0 0,'0'0'421'0'0,"1"-1"114"0"0,-2-5-515 0 0,-1-3-231 0 0,1 6 452 0 0,0 0 0 0 0,1 0 0 0 0,-1 1 0 0 0,1-1 0 0 0,0 0 0 0 0,0 0 1 0 0,0 0-1 0 0,0 1 0 0 0,0-1 0 0 0,1-4 0 0 0,0-11 2417 0 0,-1 16-2410 0 0,0 1 0 0 0,0-1-1 0 0,0 1 1 0 0,0-1-1 0 0,0 0 1 0 0,1 1 0 0 0,-1-1-1 0 0,0 1 1 0 0,2-4-1 0 0,-2 4 211 0 0,0 2-301 0 0,0 1-77 0 0,-12 27 1763 0 0,-38 150-904 0 0,15-45-254 0 0,19-77-313 0 0,2 0 1 0 0,3 1 0 0 0,-5 71 0 0 0,16-80-160 0 0,1-46-180 0 0,-1 1 1 0 0,1-1-1 0 0,-1 1 1 0 0,1-1-1 0 0,0 1 0 0 0,1-1 1 0 0,-1 0-1 0 0,0 1 1 0 0,1-1-1 0 0,3 4 0 0 0,-5-6-21 0 0,0-1-1 0 0,1 1 1 0 0,-1-1-1 0 0,1 1 0 0 0,-1-1 1 0 0,1 1-1 0 0,-1-1 0 0 0,1 0 1 0 0,0 1-1 0 0,-1-1 1 0 0,1 0-1 0 0,-1 0 0 0 0,1 1 1 0 0,0-1-1 0 0,-1 0 0 0 0,1 0 1 0 0,-1 0-1 0 0,1 0 1 0 0,0 0-1 0 0,-1 0 0 0 0,1 0 1 0 0,0 0-1 0 0,-1 0 0 0 0,1 0 1 0 0,0 0-1 0 0,-1 0 1 0 0,1 0-1 0 0,0 0 0 0 0,-1-1 1 0 0,1 1-1 0 0,-1 0 0 0 0,1 0 1 0 0,0-1-1 0 0,-1 1 1 0 0,1-1-1 0 0,20-18-43 0 0,-20 18 10 0 0,15-18-220 0 0,-1-1 1 0 0,16-28-1 0 0,4-5-45 0 0,-20 30 151 0 0,-1 0-1 0 0,16-37 0 0 0,16-53-197 0 0,0-2-451 0 0,-40 102 539 0 0,-1-1-1 0 0,6-19 0 0 0,-27 85 19 0 0,-25 59-1 0 0,20-59 373 0 0,9-17 137 0 0,2 1 1 0 0,2 0-1 0 0,-7 58 0 0 0,13-84-220 0 0,2 1 0 0 0,-1-1 0 0 0,2 0-1 0 0,-1 0 1 0 0,1 1 0 0 0,1-1 0 0 0,0 0 0 0 0,0 0-1 0 0,7 19 1 0 0,-8-28-69 0 0,0 0 1 0 0,0 1-1 0 0,0-1 0 0 0,-1 0 0 0 0,1 0 1 0 0,0 0-1 0 0,0 0 0 0 0,0 0 0 0 0,1 0 1 0 0,-1-1-1 0 0,0 1 0 0 0,0 0 0 0 0,0-1 1 0 0,1 1-1 0 0,-1 0 0 0 0,0-1 0 0 0,1 1 1 0 0,-1-1-1 0 0,0 0 0 0 0,1 0 0 0 0,-1 1 1 0 0,3-1-1 0 0,-1 0 3 0 0,-1 0 0 0 0,0 1 0 0 0,0-1 0 0 0,0 1-1 0 0,0-1 1 0 0,0 1 0 0 0,0 0 0 0 0,3 2 0 0 0,12 11 141 0 0,-13-10-118 0 0,0-1 0 0 0,1 1-1 0 0,-1-1 1 0 0,1 0-1 0 0,7 4 1 0 0,-11-6-22 0 0,1-1 0 0 0,-1 1 0 0 0,1-1 0 0 0,0 1 0 0 0,-1-1 0 0 0,1 0 1 0 0,-1 0-1 0 0,1 0 0 0 0,0 0 0 0 0,-1 0 0 0 0,1 0 0 0 0,0 0 0 0 0,-1-1 0 0 0,1 1 0 0 0,-1 0 0 0 0,1-1 1 0 0,-1 0-1 0 0,1 1 0 0 0,-1-1 0 0 0,1 0 0 0 0,-1 1 0 0 0,1-1 0 0 0,1-2 0 0 0,5-5 6 0 0,0 0-1 0 0,0-1 1 0 0,-1 0-1 0 0,0 0 1 0 0,-1-1-1 0 0,0 0 1 0 0,8-17-1 0 0,-12 23 7 0 0,16-36-54 0 0,-2 0 0 0 0,19-76-1 0 0,-3 10 186 0 0,-14 44-118 0 0,-2 0 1 0 0,7-65-1 0 0,-3-38-21 0 0,-20 151 0 0 0,0 14-1 0 0,0 0 0 0 0,0 0-1 0 0,0 0 1 0 0,0-1 0 0 0,0 1-1 0 0,0 0 1 0 0,0 0 0 0 0,0 0-1 0 0,0-1 1 0 0,0 1 0 0 0,0 0-1 0 0,0 0 1 0 0,0 0 0 0 0,0-1-1 0 0,0 1 1 0 0,0 0 0 0 0,0 0-1 0 0,0 0 1 0 0,0-1 0 0 0,-1 1-1 0 0,1 0 1 0 0,0 0 0 0 0,0 0 0 0 0,0 0-1 0 0,0-1 1 0 0,0 1 0 0 0,0 0-1 0 0,-1 0 1 0 0,1 0 0 0 0,0 0-1 0 0,0 0 1 0 0,0 0 0 0 0,0-1-1 0 0,-1 1 1 0 0,1 0 0 0 0,0 0-1 0 0,0 0 1 0 0,0 0 0 0 0,0 0-1 0 0,-1 0 1 0 0,1 0 0 0 0,0 0-1 0 0,0 0 1 0 0,0 0 0 0 0,-1 0 0 0 0,1 0-1 0 0,0 0 1 0 0,0 0 0 0 0,-1 0-1 0 0,1 0 1 0 0,0 0 0 0 0,0 0-1 0 0,0 0 1 0 0,0 0 0 0 0,-1 0-1 0 0,1 0 1 0 0,0 0 0 0 0,0 1-1 0 0,0-1 1 0 0,-1 0 0 0 0,1 0-1 0 0,0 0 1 0 0,0 0 0 0 0,0 0-1 0 0,0 1 1 0 0,-1-1 0 0 0,-5 8-134 0 0,-2 7-827 0 0,6-13 262 0 0,1 1-1 0 0,0 0 0 0 0,0-1 0 0 0,1 1 0 0 0,-1 0 0 0 0,0 0 0 0 0,1 4 0 0 0,0 3-1563 0 0</inkml:trace>
  <inkml:trace contextRef="#ctx0" brushRef="#br0" timeOffset="9.43409E6">862 1176 15704 0 0,'-9'-35'815'0'0,"9"34"-416"0"0,2-21 5052 0 0,-2 19-5347 0 0,1 0 1 0 0,0 0-1 0 0,0 1 1 0 0,1-1 0 0 0,-1 0-1 0 0,1 1 1 0 0,-1-1-1 0 0,1 1 1 0 0,0 0 0 0 0,3-4-1 0 0,-4 4-81 0 0,0 1 1 0 0,0-1-1 0 0,0 0 0 0 0,0 1 0 0 0,0-1 0 0 0,0 1 0 0 0,-1-1 0 0 0,1 0 1 0 0,0 0-1 0 0,0-2 0 0 0,8-22 658 0 0,-9 25-590 0 0,0 1 112 0 0,0 0 49 0 0,0 0 10 0 0,0 0-30 0 0,0 1-221 0 0,-1 0 0 0 0,1 0-1 0 0,-1 0 1 0 0,1 0 0 0 0,-1 0 0 0 0,1 0-1 0 0,0 0 1 0 0,0 0 0 0 0,-1 0-1 0 0,1 0 1 0 0,0 1 0 0 0,0 0 0 0 0,0 0 13 0 0,-36 133 1122 0 0,-21 78 128 0 0,52-198-1076 0 0,-10 21 0 0 0,-4 11 43 0 0,-22 96 259 0 0,37-129-378 0 0,1 1 0 0 0,0 0 0 0 0,1 0 0 0 0,-1 27 0 0 0,4-34-131 0 0,-1 0-1 0 0,1 0 1 0 0,0 0 0 0 0,1-1 0 0 0,0 1 0 0 0,0-1 0 0 0,1 1 0 0 0,0-1 0 0 0,0 0 0 0 0,8 13 0 0 0,-10-19 8 0 0,0 1 1 0 0,0 0-1 0 0,1 0 1 0 0,-1 0-1 0 0,0-1 1 0 0,1 1-1 0 0,-1-1 1 0 0,1 1 0 0 0,0-1-1 0 0,-1 0 1 0 0,1 0-1 0 0,0 1 1 0 0,0-1-1 0 0,0 0 1 0 0,0-1-1 0 0,0 1 1 0 0,0 0-1 0 0,0 0 1 0 0,0-1-1 0 0,0 1 1 0 0,0-1-1 0 0,0 0 1 0 0,0 0-1 0 0,0 0 1 0 0,0 0-1 0 0,0 0 1 0 0,1 0 0 0 0,-1 0-1 0 0,0-1 1 0 0,3 0-1 0 0,-3 0 1 0 0,6-2 0 0 0,1-1 0 0 0,-1 0 0 0 0,1 0 0 0 0,-1-1 0 0 0,-1 0 0 0 0,1 0 0 0 0,-1-1 0 0 0,0 0 0 0 0,12-13 0 0 0,5-15 0 0 0,24-49 0 0 0,-42 73 0 0 0,14-32 0 0 0,30-87 0 0 0,-15 34 0 0 0,90-186-288 0 0,-84 170-16 0 0,-13 28 688 0 0,-32 98-1997 0 0,-16 66 2050 0 0,-46 71-398 0 0,21-53-46 0 0,-92 217-89 0 0,84-159 628 0 0,48-129-479 0 0,5-28-57 0 0,-1 1-1 0 0,1-1 0 0 0,0 1 1 0 0,0-1-1 0 0,0 1 1 0 0,0-1-1 0 0,0 1 1 0 0,0-1-1 0 0,0 1 1 0 0,0 0-1 0 0,0-1 0 0 0,0 1 1 0 0,0-1-1 0 0,1 1 1 0 0,-1-1-1 0 0,0 1 1 0 0,0-1-1 0 0,0 1 1 0 0,1-1-1 0 0,-1 1 0 0 0,0-1 1 0 0,1 0-1 0 0,-1 1 1 0 0,0-1-1 0 0,1 1 1 0 0,-1-1-1 0 0,0 0 1 0 0,1 1-1 0 0,-1-1 0 0 0,1 0 1 0 0,-1 1-1 0 0,1-1 1 0 0,-1 0-1 0 0,1 0 1 0 0,-1 1-1 0 0,1-1 1 0 0,-1 0-1 0 0,1 0 0 0 0,-1 0 1 0 0,1 0-1 0 0,-1 0 1 0 0,1 0-1 0 0,-1 0 1 0 0,2 0-1 0 0,6-2-109 0 0,1-1-1 0 0,0 0 1 0 0,-1-1-1 0 0,0 0 0 0 0,0-1 1 0 0,14-10-1 0 0,2 0-7 0 0,2-1-80 0 0,48-37 0 0 0,-66 46 154 0 0,0 0 1 0 0,-1 0 0 0 0,0-1-1 0 0,-1 0 1 0 0,1 0-1 0 0,-1-1 1 0 0,-1 1-1 0 0,0-1 1 0 0,6-15 0 0 0,-7 12-99 0 0,-4 10 104 0 0,0 0 1 0 0,1 1-1 0 0,-1-1 1 0 0,1 0 0 0 0,-1 1-1 0 0,1-1 1 0 0,0 1-1 0 0,0-1 1 0 0,0 1 0 0 0,1-2-1 0 0,-1 2-151 0 0,-1 1-6 0 0,-2 2 371 0 0,0-1 0 0 0,0 1-1 0 0,0 0 1 0 0,1 0 0 0 0,-1 0-1 0 0,1 0 1 0 0,-1 0 0 0 0,-1 4-1 0 0,1 2 45 0 0,-1 0-1 0 0,1 0 0 0 0,1 0 0 0 0,-1 0 0 0 0,0 17 0 0 0,2-20-151 0 0,1 0 0 0 0,-1 0 0 0 0,1 0 0 0 0,0 0 0 0 0,3 9 0 0 0,-4-13-55 0 0,1 1-1 0 0,0 0 1 0 0,-1-1-1 0 0,1 1 1 0 0,0-1 0 0 0,0 1-1 0 0,0-1 1 0 0,0 1-1 0 0,0-1 1 0 0,0 0 0 0 0,1 1-1 0 0,-1-1 1 0 0,0 0-1 0 0,1 0 1 0 0,-1 0 0 0 0,1 0-1 0 0,-1 0 1 0 0,1 0 0 0 0,2 1-1 0 0,7 1-1 0 0,-6-1 2 0 0,-1-1 1 0 0,1 1-1 0 0,0-1 1 0 0,0 0-1 0 0,0 0 1 0 0,0-1-1 0 0,0 1 0 0 0,0-1 1 0 0,0 0-1 0 0,10-2 1 0 0,83-27-230 0 0,-47 13-372 0 0,-20 4 287 0 0,-23 8 267 0 0,-1 1 0 0 0,1 0-1 0 0,-1 1 1 0 0,10-2 0 0 0,4-3 34 0 0,-18 6 2 0 0,0-1 0 0 0,-1 1 0 0 0,1 0-1 0 0,0 1 1 0 0,0-1 0 0 0,0 0 0 0 0,6 1 0 0 0,-8 0 6 0 0,0 0 1 0 0,0 0 0 0 0,0 1 0 0 0,0-1 0 0 0,0 0-1 0 0,0 1 1 0 0,0-1 0 0 0,0 1 0 0 0,0-1 0 0 0,-1 1-1 0 0,1-1 1 0 0,0 1 0 0 0,0 0 0 0 0,-1 0-1 0 0,1-1 1 0 0,0 1 0 0 0,-1 0 0 0 0,1 0 0 0 0,-1 0-1 0 0,1-1 1 0 0,-1 1 0 0 0,1 0 0 0 0,-1 0 0 0 0,1 0-1 0 0,-1 0 1 0 0,0 0 0 0 0,0 0 0 0 0,1 0 0 0 0,-1 1-1 0 0,4 12 271 0 0,-2-6-113 0 0,0 0 1 0 0,-1 0 0 0 0,1-1 0 0 0,-2 1-1 0 0,1 11 1 0 0,11-49-323 0 0,-11 26 107 0 0,0 1 0 0 0,0-1 0 0 0,0 0 0 0 0,-1 0 0 0 0,1 0 0 0 0,-1 0 0 0 0,0 0 0 0 0,-1-7 0 0 0,0-2-75 0 0,1 11 119 0 0,0 1-1 0 0,0-1 1 0 0,-1 1 0 0 0,1-1 0 0 0,-1 1-1 0 0,1-1 1 0 0,-1 1 0 0 0,1-1 0 0 0,-1 1-1 0 0,0 0 1 0 0,0-1 0 0 0,0 1 0 0 0,0 0 0 0 0,0 0-1 0 0,0-1 1 0 0,0 1 0 0 0,-2-1 0 0 0,-2-3-12 0 0,2 1-14 0 0,-1 0 0 0 0,1 1-1 0 0,-1 0 1 0 0,0 0 0 0 0,1 0 0 0 0,-1 0-1 0 0,-1 0 1 0 0,1 1 0 0 0,0-1-1 0 0,-8-2 1 0 0,10 5 23 0 0,0-1 1 0 0,0 1-1 0 0,1 0 0 0 0,-1-1 0 0 0,0 1 1 0 0,0 0-1 0 0,1 0 0 0 0,-1 0 0 0 0,0 0 1 0 0,0 0-1 0 0,1 1 0 0 0,-1-1 0 0 0,0 0 1 0 0,1 1-1 0 0,-1-1 0 0 0,0 1 0 0 0,1 0 1 0 0,-1-1-1 0 0,0 1 0 0 0,1 0 0 0 0,-1 0 0 0 0,1 0 1 0 0,0 0-1 0 0,-1 1 0 0 0,1-1 0 0 0,0 0 1 0 0,0 0-1 0 0,0 1 0 0 0,0-1 0 0 0,0 1 1 0 0,0-1-1 0 0,-1 3 0 0 0,-10 17 12 0 0,4-9 0 0 0,1 1 0 0 0,-9 24 0 0 0,9-17 91 0 0,2-8 74 0 0,1 0 1 0 0,0 0 0 0 0,1 0 0 0 0,0 0-1 0 0,1 0 1 0 0,0 15 0 0 0,2-27-163 0 0,0 0 1 0 0,0 1-1 0 0,0-1 1 0 0,0 0-1 0 0,0 0 0 0 0,0 1 1 0 0,0-1-1 0 0,0 0 1 0 0,0 0-1 0 0,0 1 1 0 0,0-1-1 0 0,0 0 1 0 0,0 0-1 0 0,1 1 0 0 0,-1-1 1 0 0,0 0-1 0 0,0 0 1 0 0,0 1-1 0 0,0-1 1 0 0,1 0-1 0 0,-1 0 0 0 0,0 0 1 0 0,0 1-1 0 0,1-1 1 0 0,-1 0-1 0 0,0 0 1 0 0,0 0-1 0 0,1 0 1 0 0,-1 0-1 0 0,0 0 0 0 0,0 0 1 0 0,1 1-1 0 0,-1-1 1 0 0,0 0-1 0 0,0 0 1 0 0,1 0-1 0 0,-1 0 1 0 0,0 0-1 0 0,1 0 0 0 0,-1 0 1 0 0,0 0-1 0 0,1-1 1 0 0,18-5 19 0 0,-12 2-28 0 0,1 0 1 0 0,12-11-1 0 0,-8 5 139 0 0,1 0-1 0 0,0 1 1 0 0,17-10 0 0 0,-26 15-145 0 0,1 1 0 0 0,-1-1 0 0 0,0 0 0 0 0,0-1-1 0 0,-1 1 1 0 0,0-1 0 0 0,1 0 0 0 0,-1 0 0 0 0,3-8 0 0 0,-2 7-102 0 0,18-49-317 0 0,-21 54 541 0 0,-1 1 66 0 0,-15 21 30 0 0,7 10-50 0 0,5-22-103 0 0,0 1-1 0 0,1 0 1 0 0,-2 14 0 0 0,4-21-53 0 0,0 0 0 0 0,0 0 0 0 0,0 0 1 0 0,0-1-1 0 0,1 1 0 0 0,-1 0 0 0 0,1 0 0 0 0,0 0 1 0 0,0 0-1 0 0,0-1 0 0 0,0 1 0 0 0,0 0 0 0 0,1-1 1 0 0,-1 1-1 0 0,1-1 0 0 0,2 4 0 0 0,-3-5 4 0 0,0 0-1 0 0,1 1 1 0 0,-1-1 0 0 0,0 0 0 0 0,1 0-1 0 0,-1 0 1 0 0,1 0 0 0 0,-1 0-1 0 0,1 0 1 0 0,-1-1 0 0 0,1 1 0 0 0,0 0-1 0 0,-1-1 1 0 0,1 0 0 0 0,0 1-1 0 0,-1-1 1 0 0,1 0 0 0 0,0 0 0 0 0,0 1-1 0 0,0-1 1 0 0,-1-1 0 0 0,1 1-1 0 0,0 0 1 0 0,0 0 0 0 0,-1-1-1 0 0,1 1 1 0 0,0-1 0 0 0,-1 1 0 0 0,1-1-1 0 0,0 0 1 0 0,-1 0 0 0 0,1 0-1 0 0,-1 0 1 0 0,0 0 0 0 0,2-1-1 0 0,4-3-15 0 0,-1 0-1 0 0,0-1 1 0 0,0 0-1 0 0,0 0 0 0 0,-1 0 1 0 0,6-8-1 0 0,-1-1 52 0 0,-1 3-160 0 0,-2 1 1 0 0,1-1-1 0 0,-1 0 1 0 0,-1-1-1 0 0,8-21 1 0 0,58-246-2612 0 0,-47 176 1829 0 0,22-120-998 0 0,-39 162 2610 0 0,-15 342 1846 0 0,6-227-1776 0 0,-15 166 958 0 0,2-55-1105 0 0,14-149-781 0 0,3 30 1 0 0,1 2-1833 0 0,-4-33 968 0 0</inkml:trace>
  <inkml:trace contextRef="#ctx0" brushRef="#br0" timeOffset="9.43444E6">1726 1506 23919 0 0,'5'-11'1008'0'0,"-2"0"-808"0"0,1 4 736 0 0,4 7 152 0 0,-1 4 24 0 0,1-4 8 0 0,7 0-480 0 0,-3 0-96 0 0,3 0-24 0 0,9-4 0 0 0,-1 4-416 0 0,4 0-104 0 0,4-3 0 0 0,4 3 0 0 0,-3-4-384 0 0,2 1-104 0 0,5-4-24 0 0</inkml:trace>
  <inkml:trace contextRef="#ctx0" brushRef="#br0" timeOffset="9.43496E6">2304 1720 26719 0 0,'0'0'612'0'0,"0"0"84"0"0,0 0 37 0 0,-1 0-89 0 0,-1-3-345 0 0,1 3 102 0 0,1 0 89 0 0,0 0 19 0 0,12-10 99 0 0,10-4-623 0 0,-5 4-113 0 0,-2-1-1 0 0,17-13 0 0 0,-10 6-481 0 0,-15 13 261 0 0,1-1-1 0 0,-1 0 1 0 0,6-8 0 0 0,5-6-355 0 0,-9 10-51 0 0,-1 0 0 0 0,1-1-1 0 0,-2 1 1 0 0,12-22 0 0 0,-16 25 285 0 0,2-3 297 0 0,0 1 0 0 0,-1-1 0 0 0,-1 0 0 0 0,1-1 0 0 0,-2 1 0 0 0,3-15 0 0 0,-5 24-323 0 0,0 1-15 0 0,-1 0 685 0 0,0 1 0 0 0,-1-1-1 0 0,1 0 1 0 0,0 1-1 0 0,-1-1 1 0 0,1 0-1 0 0,0 0 1 0 0,-1 1 0 0 0,-1-2-1 0 0,1 3-25 0 0,1-1 0 0 0,-1 0 0 0 0,1 0 0 0 0,0 0-1 0 0,-1 1 1 0 0,1-1 0 0 0,0 0 0 0 0,0 1 0 0 0,0-1-1 0 0,0 1 1 0 0,0 0 0 0 0,0-1 0 0 0,-1 3 0 0 0,-8 29 1085 0 0,1-7-812 0 0,-51 126 42 0 0,58-145-332 0 0,1 0 0 0 0,0 0 1 0 0,0 0-1 0 0,0 1 0 0 0,1-1 0 0 0,1 10 0 0 0,-1-12-73 0 0,0-1-1 0 0,1 0 0 0 0,0 1 0 0 0,0-1 1 0 0,0 0-1 0 0,1 0 0 0 0,-1 0 0 0 0,1 0 0 0 0,0 0 1 0 0,0 0-1 0 0,5 6 0 0 0,1-3-57 0 0,-6-7 0 0 0,-1 0 0 0 0,1 1 0 0 0,0-1 0 0 0,-1 0 0 0 0,1 0 0 0 0,-1 0 0 0 0,1 0 0 0 0,-1-1 0 0 0,1 1 0 0 0,-1 0 0 0 0,1-1 0 0 0,-1 1 0 0 0,1-1 0 0 0,-1 1 0 0 0,0-1 0 0 0,3-1 0 0 0,24-17 0 0 0,-13 8 0 0 0,-6 4-257 0 0,0 0 1 0 0,-1-1-1 0 0,0 0 1 0 0,0-1-1 0 0,-1 1 0 0 0,12-20 1 0 0,-10 14-167 0 0,2 1 1 0 0,12-14-1 0 0,-12 15-203 0 0,0 0 0 0 0,-1-1 0 0 0,16-26 0 0 0,-18 25 245 0 0,0 8 249 0 0,-6 6 212 0 0,0 1 0 0 0,1-1-1 0 0,-1 0 1 0 0,0 0 0 0 0,0 1 0 0 0,1 0 0 0 0,-1-1 0 0 0,0 1 0 0 0,0 0-1 0 0,0 0 1 0 0,0 0 0 0 0,0 0 0 0 0,0 0 0 0 0,0 1 0 0 0,-1-1-1 0 0,4 3 1 0 0,-1 3 187 0 0,0 1 0 0 0,-1 0 0 0 0,0 0 0 0 0,0 0 0 0 0,-1 0 0 0 0,0 0 0 0 0,2 16 0 0 0,-2-13 40 0 0,-2-6-283 0 0,0 1 0 0 0,0 0 0 0 0,-1 0 0 0 0,1-1 0 0 0,-1 1 1 0 0,-1 0-1 0 0,1-1 0 0 0,-1 0 0 0 0,-2 7 0 0 0,-2 2-24 0 0,-1-1 0 0 0,0 1 0 0 0,0-1 0 0 0,-1 0 0 0 0,-1-1 0 0 0,-13 15 0 0 0,14-16 417 0 0,0 0 0 0 0,-7 14 0 0 0,0-1 207 0 0,15-23-614 0 0,1-1 0 0 0,-1 1-1 0 0,1-1 1 0 0,-1 0 0 0 0,0 1 0 0 0,1-1 0 0 0,-1 0 0 0 0,1 0 0 0 0,-1 1 0 0 0,1-1 0 0 0,-1 0-1 0 0,1 0 1 0 0,-1 0 0 0 0,1 1 0 0 0,-1-1 0 0 0,1 0 0 0 0,-1 0 0 0 0,1 0 0 0 0,0 0 0 0 0,-1 0-1 0 0,1 0 1 0 0,-1 0 0 0 0,1 0 0 0 0,2-2 121 0 0,1 1 0 0 0,-1-1 0 0 0,0 0-1 0 0,-1 1 1 0 0,1-1 0 0 0,0-1 0 0 0,0 1 0 0 0,-1 0 0 0 0,0-1-1 0 0,3-2 1 0 0,8-8 241 0 0,12-9-1254 0 0,-1-1 0 0 0,36-43 0 0 0,-41 39-707 0 0</inkml:trace>
  <inkml:trace contextRef="#ctx0" brushRef="#br0" timeOffset="9.43531E6">2521 1170 27711 0 0,'-31'14'792'0'0,"20"-10"160"0"0,-1 2-760 0 0,0-3-192 0 0,9-3 0 0 0,-6 4 0 0 0,9-4 448 0 0,0 0 48 0 0,0 0 16 0 0,0 0 0 0 0,9 0-416 0 0,2 0-96 0 0,5-4 0 0 0,2 1-12672 0 0</inkml:trace>
  <inkml:trace contextRef="#ctx0" brushRef="#br0" timeOffset="9.43768E6">3549 1795 18631 0 0,'-3'1'231'0'0,"2"-1"-187"0"0,0 0-1 0 0,0 0 1 0 0,0 0-1 0 0,0 0 1 0 0,0 0-1 0 0,0 0 1 0 0,0 0-1 0 0,1 0 1 0 0,-1-1-1 0 0,0 1 1 0 0,0 0-1 0 0,0-1 1 0 0,0 1-1 0 0,0 0 1 0 0,1-1-1 0 0,-1 1 1 0 0,0-1-1 0 0,0 1 1 0 0,1-1-1 0 0,-1 1 1 0 0,0-1-1 0 0,1 0 1 0 0,-2 0-1 0 0,-5-11 408 0 0,5 6 1501 0 0,3 5 3298 0 0,3 3-5234 0 0,0 0 0 0 0,0-1 0 0 0,0 1 0 0 0,0-1 0 0 0,0 0 0 0 0,0 0 0 0 0,0 0 0 0 0,0-1 0 0 0,1 1 0 0 0,-1-1 0 0 0,0 0 0 0 0,0 0 0 0 0,1-1 0 0 0,-1 1 0 0 0,0-1 0 0 0,0 0 0 0 0,0 0 0 0 0,0-1 0 0 0,1 1 0 0 0,-2-1 0 0 0,1 0 0 0 0,0 0 0 0 0,0 0 0 0 0,3-3 0 0 0,-6 4-16 0 0,8-4 0 0 0,-2-1 0 0 0,1-1 0 0 0,-1 1 0 0 0,0-1 0 0 0,0-1 0 0 0,6-7 0 0 0,-9 8 0 0 0,185-283-265 0 0,-48 73 413 0 0,-41 67-1671 0 0,-94 140 1333 0 0,-3 4 96 0 0,0 1-1 0 0,1 0 1 0 0,6-8-1 0 0,-11 21 23 0 0,-11 19 48 0 0,-21 35 0 0 0,6-14-14 0 0,-97 180-89 0 0,-15 9 191 0 0,26-55 904 0 0,110-179-816 0 0,3-2-85 0 0,-1 0 1 0 0,0 0-1 0 0,1 0 0 0 0,-1 0 0 0 0,1 0 0 0 0,-1 0 1 0 0,1 0-1 0 0,0 0 0 0 0,-1 0 0 0 0,1 0 0 0 0,0 2 1 0 0,0-2 118 0 0,8-12-94 0 0,67-90 65 0 0,-6 9-42 0 0,93-100-115 0 0,-162 191 0 0 0,58-62-1081 0 0,74-107 1 0 0,-64 78-512 0 0,-4 4 113 0 0,-46 67 1287 0 0,-15 17 133 0 0,1 0 1 0 0,-1 1-1 0 0,0-1 1 0 0,4-7-1 0 0,-6 10-8 0 0,-1 2 59 0 0,0 0 0 0 0,0 0-1 0 0,0 0 1 0 0,0 1 0 0 0,0-1 0 0 0,-1 0-1 0 0,1 0 1 0 0,0 0 0 0 0,-1 1-1 0 0,1-1 1 0 0,0 0 0 0 0,-1 0 0 0 0,0 2-1 0 0,-244 427 3301 0 0,87-172-1612 0 0,154-252-1649 0 0,1 0 19 0 0,0-1 1 0 0,0 1-1 0 0,1-1 0 0 0,0 1 0 0 0,0 0 0 0 0,0-1 0 0 0,-1 8 0 0 0,5-12-35 0 0,0-1 0 0 0,1 0 0 0 0,-1 0 0 0 0,0 0-1 0 0,1 0 1 0 0,3 0 0 0 0,5-3-15 0 0,-1 0 0 0 0,1 0 0 0 0,-1-1 0 0 0,0 0 0 0 0,0-1 0 0 0,12-8 0 0 0,2 0 0 0 0,-8 3-12 0 0,0 0 0 0 0,20-17-1 0 0,1-2-826 0 0,-12 10 53 0 0,-20 14 631 0 0,1 0-1 0 0,0 0 1 0 0,1 0 0 0 0,-1 1-1 0 0,1 0 1 0 0,0 0 0 0 0,0 1 0 0 0,13-5-1 0 0,-19 8 147 0 0,-1 0 1 0 0,1 0-1 0 0,0 0 0 0 0,-1 0 0 0 0,1-1 0 0 0,-1 1 0 0 0,1 0 0 0 0,0 1 1 0 0,-1-1-1 0 0,1 0 0 0 0,0 0 0 0 0,-1 0 0 0 0,1 0 0 0 0,-1 0 1 0 0,1 1-1 0 0,-1-1 0 0 0,1 0 0 0 0,-1 0 0 0 0,1 1 0 0 0,-1-1 1 0 0,1 0-1 0 0,-1 1 0 0 0,1-1 0 0 0,-1 1 0 0 0,1 0 0 0 0,0 0-15 0 0,-1 0 0 0 0,1 0 0 0 0,-1 0 1 0 0,1 0-1 0 0,-1 0 0 0 0,0 0 0 0 0,1 0 0 0 0,-1 0 0 0 0,0 0 0 0 0,0 1 0 0 0,0-1 0 0 0,0 2 0 0 0,-1 1-25 0 0,1-1 1 0 0,-1 1-1 0 0,0 0 0 0 0,1-1 0 0 0,-2 1 0 0 0,1-1 0 0 0,-3 6 0 0 0,-20 33 1315 0 0,1 0 0 0 0,-19 52 0 0 0,41-93-1256 0 0,1 1 1 0 0,-1-1 0 0 0,1 0 0 0 0,-1 0 0 0 0,1 0 0 0 0,0 1 0 0 0,0-1 0 0 0,0 0 0 0 0,0 1 0 0 0,0-1 0 0 0,0 0 0 0 0,0 0 0 0 0,0 1 0 0 0,0-1 0 0 0,1 2 0 0 0,-1-3-9 0 0,0 1 1 0 0,1-1-1 0 0,-1 1 0 0 0,1-1 0 0 0,-1 1 1 0 0,1-1-1 0 0,-1 0 0 0 0,1 1 0 0 0,-1-1 1 0 0,1 1-1 0 0,-1-1 0 0 0,1 0 0 0 0,-1 0 1 0 0,1 1-1 0 0,-1-1 0 0 0,1 0 0 0 0,0 0 1 0 0,-1 0-1 0 0,1 1 0 0 0,0-1 0 0 0,-1 0 1 0 0,1 0-1 0 0,-1 0 0 0 0,1 0 0 0 0,0 0 1 0 0,-1 0-1 0 0,1 0 0 0 0,0-1 0 0 0,-1 1 1 0 0,2 0-1 0 0,15-5 263 0 0,1-1 0 0 0,-1 0 0 0 0,-1-1 0 0 0,1-1 0 0 0,17-11 1 0 0,5-1-595 0 0,-3 0-72 0 0,36-15-383 0 0,-41 21 496 0 0,37-23 1 0 0,-59 32 222 0 0,1-1-161 0 0,0-1 0 0 0,-1 1 0 0 0,1-2-1 0 0,11-11 1 0 0,-17 14 175 0 0,0 1-1 0 0,0-1 0 0 0,0 0 1 0 0,0 0-1 0 0,-1-1 1 0 0,0 1-1 0 0,0-1 0 0 0,-1 1 1 0 0,1-1-1 0 0,1-6 1 0 0,-4 10 35 0 0,0-1 0 0 0,1 1 1 0 0,-1 0-1 0 0,0 0 1 0 0,0 0-1 0 0,0-1 1 0 0,-1 1-1 0 0,1 0 0 0 0,0 0 1 0 0,-1 0-1 0 0,1-1 1 0 0,-1 1-1 0 0,-1-3 0 0 0,1 4 17 0 0,0-1 0 0 0,1 1-1 0 0,-1 0 1 0 0,0 0 0 0 0,0 0-1 0 0,0 0 1 0 0,1 0-1 0 0,-1 0 1 0 0,0 0 0 0 0,0 1-1 0 0,0-1 1 0 0,-1 0-1 0 0,1 0 1 0 0,0 1 0 0 0,0-1-1 0 0,0 1 1 0 0,0-1 0 0 0,-1 1-1 0 0,1-1 1 0 0,0 1-1 0 0,-1 0 1 0 0,1 0 0 0 0,0-1-1 0 0,-2 1 1 0 0,-3 1 39 0 0,1-1-1 0 0,-1 1 1 0 0,1 0-1 0 0,-1 0 1 0 0,1 1 0 0 0,-1 0-1 0 0,1 0 1 0 0,0 0 0 0 0,-9 6-1 0 0,-3 2 402 0 0,-22 19-1 0 0,32-23-323 0 0,1 0-1 0 0,-1 1 1 0 0,1 0-1 0 0,0 0 1 0 0,1 1-1 0 0,-7 9 1 0 0,2 2 508 0 0,-12 30-1 0 0,20-44-583 0 0,1-1 0 0 0,-1 0 0 0 0,1 1 0 0 0,0-1-1 0 0,1 0 1 0 0,-1 1 0 0 0,1-1 0 0 0,0 1-1 0 0,0-1 1 0 0,0 1 0 0 0,1-1 0 0 0,0 1-1 0 0,-1-1 1 0 0,1 1 0 0 0,1-1 0 0 0,-1 0-1 0 0,1 0 1 0 0,0 0 0 0 0,0 0 0 0 0,0 0 0 0 0,0 0-1 0 0,1 0 1 0 0,-1 0 0 0 0,1-1 0 0 0,0 0-1 0 0,0 1 1 0 0,1-1 0 0 0,-1 0 0 0 0,0 0-1 0 0,1-1 1 0 0,0 1 0 0 0,0-1 0 0 0,0 0 0 0 0,0 0-1 0 0,0 0 1 0 0,0 0 0 0 0,0-1 0 0 0,1 0-1 0 0,7 2 1 0 0,-2-2-38 0 0,0-1-1 0 0,0 0 1 0 0,0 0-1 0 0,0-1 1 0 0,0-1-1 0 0,-1 1 1 0 0,1-2-1 0 0,0 1 1 0 0,-1-1-1 0 0,15-7 1 0 0,33-19-2048 0 0,-4-4-4597 0 0,-37 23 3456 0 0,11-6-4736 0 0</inkml:trace>
  <inkml:trace contextRef="#ctx0" brushRef="#br0" timeOffset="9.43804E6">3933 1335 23871 0 0,'-16'2'320'0'0,"-36"7"1151"0"0,47-7-1379 0 0,1-1 0 0 0,-1 0-1 0 0,1 1 1 0 0,0 0 0 0 0,0 0-1 0 0,0 0 1 0 0,0 1 0 0 0,-7 5-1 0 0,10-8-89 0 0,1 0 0 0 0,0 0 0 0 0,0 0 0 0 0,0 0 1 0 0,-1 1-1 0 0,1-1 0 0 0,0 0 0 0 0,0 0 0 0 0,0 0 0 0 0,-1 0 0 0 0,1 1 0 0 0,0-1 0 0 0,0 0 0 0 0,0 0 0 0 0,0 0 0 0 0,-1 1 0 0 0,1-1 1 0 0,0 0-1 0 0,0 0 0 0 0,0 0 0 0 0,0 1 0 0 0,0-1 0 0 0,0 0 0 0 0,0 0 0 0 0,0 1 0 0 0,0-1 0 0 0,0 0 0 0 0,0 0 0 0 0,0 1 0 0 0,0-1 1 0 0,0 0-1 0 0,0 0 0 0 0,0 1 0 0 0,0-1 0 0 0,0 0 0 0 0,0 0 0 0 0,0 1 0 0 0,0-1 0 0 0,0 0 0 0 0,0 0 0 0 0,1 0 0 0 0,-1 1 0 0 0,0-1 1 0 0,0 0-1 0 0,0 0 0 0 0,0 0 0 0 0,1 1 0 0 0,-1-1 0 0 0,0 0 0 0 0,0 0 0 0 0,0 0 0 0 0,1 0 0 0 0,-1 0 0 0 0,0 1 0 0 0,0-1 0 0 0,1 0 0 0 0,11 2 87 0 0,-12-2-80 0 0,7 1 30 0 0,0-1 0 0 0,0-1-1 0 0,1 1 1 0 0,-1-1 0 0 0,0-1 0 0 0,12-3-1 0 0,5-1 62 0 0,129-27 271 0 0,19-4-1886 0 0,-57 16-5684 0 0,-40 10-868 0 0</inkml:trace>
  <inkml:trace contextRef="#ctx0" brushRef="#br0" timeOffset="9.44002E6">187 2628 17823 0 0,'0'0'49'0'0,"0"0"-1"0"0,-1 0 1 0 0,1 0-1 0 0,-1 0 1 0 0,1 0-1 0 0,0 1 1 0 0,-1-1-1 0 0,1 0 0 0 0,-1 0 1 0 0,1 1-1 0 0,0-1 1 0 0,-1 0-1 0 0,1 0 1 0 0,0 1-1 0 0,0-1 1 0 0,-1 0-1 0 0,1 1 1 0 0,0-1-1 0 0,0 0 0 0 0,-1 1 1 0 0,1-1-1 0 0,0 0 1 0 0,0 1-1 0 0,0-1 1 0 0,-1 1-1 0 0,1-1-60 0 0,0 1 75 0 0,0-1-1 0 0,-1 1 0 0 0,1-1 0 0 0,0 1 0 0 0,0-1 0 0 0,-1 1 0 0 0,1 0 0 0 0,0-1 1 0 0,0 1-1 0 0,0-1 0 0 0,0 1 0 0 0,0 0 0 0 0,0-1 0 0 0,0 1 0 0 0,0 0 0 0 0,0-1 1 0 0,0 1-1 0 0,0-1 0 0 0,0 1 0 0 0,0 0 0 0 0,1-1 0 0 0,-1 1 0 0 0,0-1 0 0 0,0 1 1 0 0,1-1-1 0 0,-1 1 0 0 0,0 0 0 0 0,1-1 0 0 0,-1 1 0 0 0,0-1 0 0 0,1 0 0 0 0,-1 1 1 0 0,1-1-1 0 0,0 1 0 0 0,14 5 1641 0 0,-14-6-1762 0 0,4 1 217 0 0,-1 0 1 0 0,1-1-1 0 0,0 0 1 0 0,0 0-1 0 0,-1 0 1 0 0,1-1-1 0 0,0 1 1 0 0,-1-1-1 0 0,1 0 1 0 0,0-1-1 0 0,5-1 1 0 0,8-5 152 0 0,25-15 0 0 0,-10 6-223 0 0,-24 12-51 0 0,9-4-83 0 0,1 0 0 0 0,28-21 0 0 0,-26 13-339 0 0,1-1 1 0 0,28-32-1 0 0,64-93-2483 0 0,-100 122 2447 0 0,-1-1 1 0 0,-1-1 0 0 0,-1 0-1 0 0,-1 0 1 0 0,9-29 0 0 0,-16 37 248 0 0,-1-1-1 0 0,0 1 1 0 0,-1-1 0 0 0,-1 1 0 0 0,-1-1 0 0 0,0 1 0 0 0,-5-28-1 0 0,6 42 234 0 0,0-1-1 0 0,-1 1 0 0 0,1-1 0 0 0,0 0 0 0 0,-1 1 1 0 0,1-1-1 0 0,-1 1 0 0 0,1-1 0 0 0,-1 1 0 0 0,0 0 0 0 0,1-1 1 0 0,-1 1-1 0 0,0-1 0 0 0,0 1 0 0 0,0 0 0 0 0,0 0 0 0 0,0 0 1 0 0,0 0-1 0 0,-1 0 0 0 0,1 0 0 0 0,0 0 0 0 0,0 0 1 0 0,-1 0-1 0 0,1 0 0 0 0,-1 1 0 0 0,1-1 0 0 0,-1 0 0 0 0,1 1 1 0 0,-3-1-1 0 0,2 2 10 0 0,0-1 1 0 0,0 1-1 0 0,-1 0 1 0 0,1 0-1 0 0,0 0 1 0 0,0 0-1 0 0,0 0 1 0 0,0 1-1 0 0,0-1 1 0 0,0 1 0 0 0,1-1-1 0 0,-1 1 1 0 0,0-1-1 0 0,1 1 1 0 0,-3 3-1 0 0,-2 2 139 0 0,4-4-180 0 0,-1-1 0 0 0,1 1 0 0 0,0 0 0 0 0,0 0 0 0 0,0 0-1 0 0,1 0 1 0 0,-1 0 0 0 0,1 0 0 0 0,-1 3 0 0 0,-7 14 58 0 0,-9 13 64 0 0,-14 43 0 0 0,13-32 44 0 0,-66 175 629 0 0,65-164-564 0 0,9-26-21 0 0,1 0 0 0 0,1 0 0 0 0,-7 46 0 0 0,16-72-239 0 0,0 0 0 0 0,-1-1 0 0 0,2 1 0 0 0,-1 0 0 0 0,0-1 0 0 0,0 1 0 0 0,1 0 0 0 0,0-1 0 0 0,-1 1 0 0 0,1-1 0 0 0,0 1 0 0 0,0-1 0 0 0,0 1 0 0 0,1-1 0 0 0,-1 0 0 0 0,1 0 0 0 0,-1 1 0 0 0,1-1 0 0 0,0 0 0 0 0,-1 0 0 0 0,1-1 0 0 0,0 1 0 0 0,0 0 0 0 0,1-1 0 0 0,-1 1 0 0 0,0-1 0 0 0,0 1 0 0 0,1-1 0 0 0,-1 0 0 0 0,1 0 0 0 0,-1 0 0 0 0,1-1 0 0 0,-1 1 0 0 0,1 0 0 0 0,0-1 0 0 0,-1 0 0 0 0,1 0 0 0 0,0 0 0 0 0,-1 0 0 0 0,1 0 0 0 0,0 0 0 0 0,-1 0 0 0 0,1-1 0 0 0,4-1 0 0 0,22-8-53 0 0,40-21 0 0 0,19-6-114 0 0,-80 34 57 0 0,-1-1-1 0 0,0 1 1 0 0,1-1 0 0 0,-1-1-1 0 0,0 1 1 0 0,-1-1 0 0 0,11-10-1 0 0,38-44-1695 0 0,-46 47 1320 0 0,-2 3 279 0 0,0-1-1 0 0,9-18 1 0 0,1-1 221 0 0,-4 4-43 0 0,-12 20 115 0 0,2 1 0 0 0,-1-1 1 0 0,0 1-1 0 0,4-6 0 0 0,-3 7 194 0 0,0 0 439 0 0,-2 5-98 0 0,4 7-651 0 0,0-1 30 0 0,-5-7 0 0 0,1 0 0 0 0,-1 0 0 0 0,1 0 0 0 0,-1 0 0 0 0,1 0 0 0 0,0-1 0 0 0,-1 1 0 0 0,1 0 0 0 0,0 0 0 0 0,-1-1 0 0 0,1 1 0 0 0,0-1 0 0 0,0 1 0 0 0,0 0 0 0 0,0 0 0 0 0,3 1 29 0 0,0-1 0 0 0,0 1-1 0 0,0 0 1 0 0,0-1-1 0 0,0 0 1 0 0,0 0 0 0 0,1 0-1 0 0,-1-1 1 0 0,0 1 0 0 0,0-1-1 0 0,1 0 1 0 0,-1 0-1 0 0,0-1 1 0 0,7 0 0 0 0,-6 0-25 0 0,0 0 0 0 0,1 1 0 0 0,-1 0 0 0 0,9 1 0 0 0,-10 0-4 0 0,0-1 0 0 0,1 0-1 0 0,-1 0 1 0 0,1 0 0 0 0,-1 0 0 0 0,0-1 0 0 0,9-2-1 0 0,-2-1 1 0 0,-7 3 0 0 0,1 0 0 0 0,-1-1 0 0 0,1 0 0 0 0,-1 0 0 0 0,0 0 0 0 0,0-1 0 0 0,0 1 0 0 0,0-1 0 0 0,-1 0 0 0 0,1 0 0 0 0,2-4 0 0 0,3-5-101 0 0,0 0 0 0 0,-1-1 0 0 0,9-19 0 0 0,-16 28 75 0 0,0 1 0 0 0,0-1 0 0 0,0 0-1 0 0,-1 1 1 0 0,1-1 0 0 0,-1 1 0 0 0,0-1-1 0 0,-1-7 1 0 0,1 0-166 0 0,0 10 189 0 0,0 0 0 0 0,0 0 0 0 0,0 0-1 0 0,0 1 1 0 0,0-1 0 0 0,-1 0 0 0 0,1 0-1 0 0,0 1 1 0 0,0-1 0 0 0,0 0 0 0 0,-1 0 0 0 0,1 1-1 0 0,0-1 1 0 0,-1 0 0 0 0,1 1 0 0 0,-1-1-1 0 0,1 0 1 0 0,-1 1 0 0 0,1-1 0 0 0,-1 1-1 0 0,1-1 1 0 0,-1 1 0 0 0,0-1 0 0 0,1 1 0 0 0,-1-1-1 0 0,0 1 1 0 0,1-1 0 0 0,-1 1 0 0 0,0 0-1 0 0,1 0 1 0 0,-1-1 0 0 0,0 1 0 0 0,0 0-1 0 0,-1 0 1 0 0,1-1 4 0 0,-1 1 0 0 0,0 0 0 0 0,0 0-1 0 0,1 0 1 0 0,-1 1 0 0 0,0-1 0 0 0,0 0-1 0 0,1 1 1 0 0,-1-1 0 0 0,0 1 0 0 0,-2 1-1 0 0,-11 6 125 0 0,7-4-16 0 0,-1 1-1 0 0,1-1 1 0 0,1 2-1 0 0,-1-1 1 0 0,-10 11-1 0 0,5-3 59 0 0,1 1 0 0 0,0 0 0 0 0,1 1 0 0 0,0 0 0 0 0,2 1 0 0 0,0 0 0 0 0,-11 25 0 0 0,-10 42 233 0 0,27-75-396 0 0,-3 13 94 0 0,-5 32 0 0 0,10-48-91 0 0,1 1 0 0 0,-1 0-1 0 0,1-1 1 0 0,0 1 0 0 0,1 0-1 0 0,-1-1 1 0 0,1 1 0 0 0,0 0-1 0 0,0-1 1 0 0,1 1 0 0 0,2 4-1 0 0,-3-8 19 0 0,0 0 0 0 0,1 0 0 0 0,-1 0 0 0 0,0 0 0 0 0,1-1 0 0 0,0 1 0 0 0,-1-1 0 0 0,1 1 0 0 0,0-1 0 0 0,0 1 0 0 0,0-1-1 0 0,0 0 1 0 0,0 0 0 0 0,0 0 0 0 0,0 0 0 0 0,0 0 0 0 0,0-1 0 0 0,0 1 0 0 0,1-1 0 0 0,-1 1 0 0 0,0-1 0 0 0,0 0 0 0 0,1 0 0 0 0,3 0 0 0 0,3 0 23 0 0,1-1 0 0 0,-1-1 0 0 0,1 1 0 0 0,13-6 0 0 0,-12 4-111 0 0,0-2-1 0 0,-1 0 0 0 0,1 0 1 0 0,-1 0-1 0 0,-1-2 0 0 0,19-13 0 0 0,48-52-692 0 0,-76 71 749 0 0,54-62-788 0 0,-30 33 431 0 0,-7 6 141 0 0,-1 0 0 0 0,-1-2-1 0 0,23-51 1 0 0,-20 33 87 0 0,-17 43 193 0 0,-5 9 161 0 0,1-1-28 0 0,1-3-52 0 0,1 0 0 0 0,-1 0 0 0 0,1 1 0 0 0,0-1 0 0 0,-1 8 0 0 0,-17 112 1148 0 0,15-92-1175 0 0,-1-1 0 0 0,-16 55 0 0 0,15-70-72 0 0,3-3-34 0 0,-2 0 0 0 0,-9 19 0 0 0,13-29 2 0 0,-1 0 0 0 0,1 0 0 0 0,-1 0 1 0 0,0-1-1 0 0,0 1 0 0 0,0-1 1 0 0,-1 1-1 0 0,1-1 0 0 0,0 0 0 0 0,-1 0 1 0 0,0 0-1 0 0,1 0 0 0 0,-1 0 0 0 0,0-1 1 0 0,0 1-1 0 0,-3 1 0 0 0,3-3 16 0 0,0 1 1 0 0,0-1-1 0 0,0 0 0 0 0,0 1 0 0 0,0-1 0 0 0,0-1 1 0 0,0 1-1 0 0,0 0 0 0 0,0-1 0 0 0,0 1 0 0 0,0-1 1 0 0,0 0-1 0 0,0 0 0 0 0,0 0 0 0 0,1-1 0 0 0,-1 1 1 0 0,0 0-1 0 0,1-1 0 0 0,-1 0 0 0 0,1 0 0 0 0,0 0 1 0 0,-1 0-1 0 0,1 0 0 0 0,-2-2 0 0 0,4 4-8 0 0,0-1-1 0 0,0 1 1 0 0,0 0-1 0 0,-1 0 1 0 0,1 0-1 0 0,0 0 1 0 0,0-1-1 0 0,0 1 1 0 0,0 0-1 0 0,0 0 1 0 0,0 0-1 0 0,0-1 1 0 0,0 1-1 0 0,0 0 1 0 0,0 0-1 0 0,0 0 1 0 0,-1-1-1 0 0,1 1 1 0 0,0 0-1 0 0,0 0 1 0 0,1 0-1 0 0,-1-1 1 0 0,0 1-1 0 0,0 0 1 0 0,0 0-1 0 0,0 0 1 0 0,0-1-1 0 0,0 1 1 0 0,0 0-1 0 0,0 0 1 0 0,0 0-1 0 0,0-1 1 0 0,0 1-1 0 0,0 0 1 0 0,1 0-1 0 0,-1 0 1 0 0,0 0-1 0 0,0 0 1 0 0,0-1-1 0 0,0 1 1 0 0,1 0-1 0 0,-1 0 1 0 0,0 0-1 0 0,0 0 1 0 0,0 0-1 0 0,0 0 1 0 0,1 0 0 0 0,-1-1-1 0 0,0 1 1 0 0,0 0-1 0 0,0 0 1 0 0,1 0-1 0 0,-1 0 1 0 0,0 0-1 0 0,0 0 1 0 0,0 0-1 0 0,1 0 1 0 0,-1 0-1 0 0,0 0 1 0 0,0 0-1 0 0,1 1 1 0 0,20-1 182 0 0,-10 0 22 0 0,24-9 117 0 0,-30 7-296 0 0,1 0-1 0 0,0 0 1 0 0,-1 1-1 0 0,1-1 1 0 0,0 1-1 0 0,0 1 1 0 0,0-1 0 0 0,8 1-1 0 0,4 2 9 0 0,0-1 0 0 0,19-1-1 0 0,-29-1-33 0 0,-1 0-1 0 0,1 0 1 0 0,-1-1 0 0 0,0 0-1 0 0,0 0 1 0 0,0-1 0 0 0,13-6-1 0 0,-6 1 9 0 0,-1-1 1 0 0,1 0-1 0 0,-2-2 0 0 0,1 1 0 0 0,16-20 0 0 0,-4 1-82 0 0,26-41-1 0 0,-34 43-263 0 0,-2 0 1 0 0,22-51-1 0 0,14-65-267 0 0,-39 108 735 0 0,17-66-1313 0 0,22-138 0 0 0,-50 232 1117 0 0,4-14-201 0 0,-3 14 142 0 0,0 1 1 0 0,-1-1-1 0 0,1-11 0 0 0,-2 17 112 0 0,-1 1 0 0 0,1-1-1 0 0,0 1 1 0 0,0 0-1 0 0,0-1 0 0 0,0 1 1 0 0,0-1-1 0 0,0 1 1 0 0,0 0-1 0 0,0-1 1 0 0,0 1-1 0 0,0 0 1 0 0,0-1-1 0 0,1 1 0 0 0,-1 0 1 0 0,0-1-1 0 0,0 1 1 0 0,0 0-1 0 0,0-1 1 0 0,0 1-1 0 0,1 0 1 0 0,-1 0-1 0 0,0-1 0 0 0,0 1 1 0 0,1 0-1 0 0,-1 0 1 0 0,0-1-1 0 0,1 1 1 0 0,-1-1 63 0 0,0 1-57 0 0,-1 1-1 0 0,0-1 1 0 0,1 0 0 0 0,-1 0 0 0 0,1 1 0 0 0,-1-1 0 0 0,0 0 0 0 0,1 1-1 0 0,-1-1 1 0 0,1 1 0 0 0,-1-1 0 0 0,1 1 0 0 0,-1-1 0 0 0,1 1 0 0 0,-1-1 0 0 0,1 1-1 0 0,0-1 1 0 0,-1 1 0 0 0,1 0 0 0 0,-1 0 0 0 0,-6 15 14 0 0,6-13-2 0 0,-10 29-13 0 0,-6 34 1 0 0,3-10-10 0 0,-15 55 156 0 0,-9 31 134 0 0,-47 180 2072 0 0,83-309-2281 0 0,0 1 0 0 0,1-1 0 0 0,0 0 1 0 0,1 0-1 0 0,0 1 0 0 0,1-1 0 0 0,4 22 0 0 0,-4-33-136 0 0,-1-1 1 0 0,1 1-1 0 0,-1 0 0 0 0,1-1 0 0 0,-1 1 0 0 0,1-1 0 0 0,0 1 1 0 0,0-1-1 0 0,0 1 0 0 0,0-1 0 0 0,0 1 0 0 0,0-1 0 0 0,0 0 1 0 0,0 0-1 0 0,1 1 0 0 0,-1-1 0 0 0,0 0 0 0 0,1 0 0 0 0,-1 0 1 0 0,1-1-1 0 0,-1 1 0 0 0,1 0 0 0 0,1 0 0 0 0,13 3-762 0 0</inkml:trace>
  <inkml:trace contextRef="#ctx0" brushRef="#br0" timeOffset="9.44038E6">1520 2369 23039 0 0,'0'3'1024'0'0,"0"1"200"0"0,4-1-976 0 0,4 4-248 0 0,0-3 0 0 0,4 3 0 0 0,3-4 456 0 0,1 1 48 0 0,7 0 8 0 0,12-4 0 0 0,-4-4-416 0 0,8-3-96 0 0,-1 0 0 0 0,1-7 0 0 0,0 1-1208 0 0,3-5-264 0 0,2 1-48 0 0,-10 4-16 0 0</inkml:trace>
  <inkml:trace contextRef="#ctx0" brushRef="#br0" timeOffset="9.44205E6">2125 2788 26031 0 0,'0'0'595'0'0,"-3"-8"790"0"0,1 4-1267 0 0,0-1 0 0 0,1 1 0 0 0,-1-1 0 0 0,1 0 0 0 0,0 0 0 0 0,1 1 0 0 0,-1-1 0 0 0,1-8 0 0 0,0 10-38 0 0,1-1 0 0 0,0 1-1 0 0,-1-1 1 0 0,1 1 0 0 0,1 0 0 0 0,-1-1-1 0 0,0 1 1 0 0,1 0 0 0 0,0 0 0 0 0,0 0-1 0 0,0 0 1 0 0,4-4 0 0 0,11-11-47 0 0,37-31 0 0 0,-4 6-455 0 0,21-32-1530 0 0,-27 27 363 0 0,-24 24 463 0 0,-14 17 518 0 0,1-1 0 0 0,-1 2 0 0 0,10-9 0 0 0,-15 15 96 0 0,-1 0 62 0 0,0 0 258 0 0,-5 11 34 0 0,-25 57 1423 0 0,-21 42 2610 0 0,34-75-3287 0 0,1 1 0 0 0,-13 48 0 0 0,28-81-632 0 0,0 0-1 0 0,0 0 0 0 0,1 1 1 0 0,-1-1-1 0 0,1 0 1 0 0,0 6-1 0 0,0-9 4 0 0,12-3-158 0 0,-4-1 170 0 0,1 0 1 0 0,-1 0-1 0 0,0-1 0 0 0,0 0 0 0 0,-1-1 0 0 0,0 1 0 0 0,0-1 1 0 0,10-10-1 0 0,5-5-169 0 0,95-98-3427 0 0,-80 80 2147 0 0,-22 18 866 0 0,-12 17 656 0 0,-1 1 0 0 0,1-1 0 0 0,0 0 0 0 0,0 1 0 0 0,3-3 0 0 0,-5 5 266 0 0,-1 1-276 0 0,-1 0 1 0 0,1 0-1 0 0,0 0 0 0 0,-1 0 1 0 0,1 0-1 0 0,0 0 1 0 0,-1 0-1 0 0,1 0 1 0 0,-1 0-1 0 0,1 0 0 0 0,0 0 1 0 0,-1 0-1 0 0,1 1 1 0 0,0-1-1 0 0,-1 0 0 0 0,1 0 1 0 0,0 0-1 0 0,0 0 1 0 0,-1 1-1 0 0,1-1 1 0 0,0 0-1 0 0,-1 0 0 0 0,1 1 1 0 0,0-1-1 0 0,-1 1 1 0 0,-6 6 123 0 0,-1 4 207 0 0,0 0 0 0 0,-6 12 1 0 0,2-2 347 0 0,-15 27-105 0 0,24-44-553 0 0,0 1 0 0 0,0 0-1 0 0,0 1 1 0 0,1-1 0 0 0,-1 0 0 0 0,2 1-1 0 0,-1-1 1 0 0,0 1 0 0 0,1-1 0 0 0,0 1-1 0 0,0 0 1 0 0,1 0 0 0 0,0 0 0 0 0,0-1-1 0 0,0 1 1 0 0,1 6 0 0 0,0-12-25 0 0,-1 1 0 0 0,0-1 0 0 0,0 1-1 0 0,0-1 1 0 0,1 1 0 0 0,-1-1 0 0 0,0 1 0 0 0,1-1 0 0 0,-1 1 0 0 0,0-1 0 0 0,1 1-1 0 0,-1-1 1 0 0,0 0 0 0 0,1 1 0 0 0,-1-1 0 0 0,1 0 0 0 0,-1 1 0 0 0,1-1 0 0 0,-1 0 0 0 0,1 0-1 0 0,-1 1 1 0 0,1-1 0 0 0,-1 0 0 0 0,1 0 0 0 0,-1 0 0 0 0,1 0 0 0 0,-1 0 0 0 0,1 0 0 0 0,-1 0-1 0 0,1 0 1 0 0,-1 0 0 0 0,1 0 0 0 0,0 0 0 0 0,-1 0 0 0 0,1 0 0 0 0,-1 0 0 0 0,1 0 0 0 0,-1 0-1 0 0,1-1 1 0 0,0 1 0 0 0,25-11-236 0 0,-21 8 304 0 0,11-4-108 0 0,-2-1 0 0 0,1-1-1 0 0,-1 0 1 0 0,-1-1 0 0 0,16-14 0 0 0,-5 1-1203 0 0,33-42 1 0 0,-53 59 1038 0 0,0 1 1 0 0,0-1 0 0 0,0 0 0 0 0,-1-1 0 0 0,0 1 0 0 0,0-1 0 0 0,-1 1 0 0 0,0-1 0 0 0,0 0 0 0 0,0 0 0 0 0,-1 0 0 0 0,0 0 0 0 0,0 0-1 0 0,-1 0 1 0 0,0-10 0 0 0,0 17 214 0 0,-1 0 0 0 0,1 0 0 0 0,0 0 0 0 0,0-1 0 0 0,0 1 0 0 0,0 0 0 0 0,0 0 0 0 0,0 0 0 0 0,0 0 0 0 0,-1-1 0 0 0,1 1-1 0 0,0 0 1 0 0,0 0 0 0 0,0 0 0 0 0,0 0 0 0 0,-1 0 0 0 0,1-1 0 0 0,0 1 0 0 0,0 0 0 0 0,0 0 0 0 0,-1 0 0 0 0,1 0 0 0 0,0 0 0 0 0,0 0-1 0 0,0 0 1 0 0,-1 0 0 0 0,1 0 0 0 0,0 0 0 0 0,0 0 0 0 0,-1 0 0 0 0,1 0 0 0 0,0 0 0 0 0,0 0 0 0 0,0 0 0 0 0,-1 0 0 0 0,1 0 0 0 0,0 0 0 0 0,0 0-1 0 0,-1 0 1 0 0,1 1 0 0 0,-1-1 39 0 0,1 0 0 0 0,-1 0 1 0 0,0 1-1 0 0,0-1 0 0 0,1 1 0 0 0,-1-1 0 0 0,0 0 0 0 0,1 1 0 0 0,-1-1 0 0 0,1 1 0 0 0,-1 0 1 0 0,1-1-1 0 0,-1 1 0 0 0,1-1 0 0 0,-1 1 0 0 0,1 0 0 0 0,-1-1 0 0 0,0 2 0 0 0,1 1-80 0 0,1 0 0 0 0,-1-1 0 0 0,0 1 0 0 0,1 0 0 0 0,-1-1 0 0 0,1 1 0 0 0,0-1 0 0 0,1 5 0 0 0,-1-4 0 0 0,0-1 0 0 0,0-1 0 0 0,0 1 0 0 0,-1 0 0 0 0,1 0 0 0 0,0-1 0 0 0,1 1 0 0 0,-1 0 0 0 0,0-1 0 0 0,0 1 0 0 0,1-1 0 0 0,-1 0 0 0 0,1 1 0 0 0,-1-1 0 0 0,1 0 0 0 0,0 0 0 0 0,2 2 0 0 0,-1-2 0 0 0,0 1 0 0 0,0-1 0 0 0,0 1 0 0 0,1-1 0 0 0,-1 0 0 0 0,0 0 0 0 0,0 0 0 0 0,1-1 0 0 0,3 1 0 0 0,14-3 0 0 0,-1 0 0 0 0,1-1 0 0 0,36-11 0 0 0,-26 6 0 0 0,-18 4 0 0 0,0-1 0 0 0,18-9 0 0 0,1 0 0 0 0,-22 10-312 0 0,-1 0 0 0 0,1-1 0 0 0,-1 0 0 0 0,0 0 0 0 0,13-12 0 0 0,-20 16 395 0 0,-2 1 28 0 0,0 0-25 0 0,0 0-132 0 0,0 0-61 0 0,-11 17 146 0 0,4-7 509 0 0,-14 17 1 0 0,15-19-355 0 0,-1 0 1 0 0,-8 15 0 0 0,-4 8-170 0 0,12-21-25 0 0,10-15-6 0 0,1 1-7 0 0,-1-1 0 0 0,-1 0 1 0 0,1 0-1 0 0,-1 0 0 0 0,0 0 0 0 0,0 0 0 0 0,0 0 0 0 0,-1-1 0 0 0,2-8 1 0 0,-1-12 77 0 0,0-9-13 0 0,-2 33-51 0 0,0 0 0 0 0,0 0 1 0 0,0-1-1 0 0,-1 1 0 0 0,1 0 1 0 0,-1 0-1 0 0,1 0 0 0 0,-1 0 1 0 0,0 0-1 0 0,0 0 1 0 0,0 0-1 0 0,-2-3 0 0 0,3 5-1 0 0,0-1 0 0 0,-1 1 0 0 0,1-1 0 0 0,-1 0 0 0 0,1 1 0 0 0,-1-1 0 0 0,0 1 0 0 0,1-1 0 0 0,-1 1 0 0 0,1 0 0 0 0,-1-1 0 0 0,0 1 0 0 0,1 0 0 0 0,-1-1 0 0 0,0 1 0 0 0,1 0 0 0 0,-1 0 0 0 0,0-1 0 0 0,0 1 0 0 0,1 0 0 0 0,-1 0 0 0 0,0 0 0 0 0,0 0 0 0 0,1 0 0 0 0,-1 0 0 0 0,-1 0 0 0 0,0 1 0 0 0,1 0 0 0 0,-1-1 0 0 0,1 1 0 0 0,-1 0 0 0 0,1 0 0 0 0,0 0 0 0 0,-1 0 0 0 0,1 0 0 0 0,0 0 0 0 0,0 0 0 0 0,-2 2 0 0 0,-2 4 0 0 0,0 1 0 0 0,0-1 0 0 0,-5 12 0 0 0,10-19 0 0 0,-23 57 74 0 0,6-18 917 0 0,-24 78 0 0 0,39-110-896 0 0,1 0 1 0 0,-1 0-1 0 0,2 0 0 0 0,-1 0 0 0 0,1 0 1 0 0,0 0-1 0 0,1 9 0 0 0,0-14-48 0 0,-1 1 0 0 0,1 0 0 0 0,-1-1 0 0 0,1 1 0 0 0,0-1 0 0 0,0 0 0 0 0,0 1 1 0 0,1-1-1 0 0,-1 0 0 0 0,2 3 0 0 0,-2-4-45 0 0,0 0-1 0 0,0 0 1 0 0,0 0 0 0 0,1 0 0 0 0,-1 0-1 0 0,0 0 1 0 0,0 0 0 0 0,1-1 0 0 0,-1 1 0 0 0,0-1-1 0 0,1 1 1 0 0,-1-1 0 0 0,1 1 0 0 0,-1-1-1 0 0,0 1 1 0 0,1-1 0 0 0,-1 0 0 0 0,4 0-1 0 0,-2 0-37 0 0,-1-1 0 0 0,1 1-1 0 0,0-1 1 0 0,0 0 0 0 0,0 0-1 0 0,-1 0 1 0 0,1 0 0 0 0,0 0-1 0 0,-1 0 1 0 0,1-1 0 0 0,2-2-1 0 0,29-24-608 0 0,-15 12 461 0 0,-10 8 57 0 0,1 0-1 0 0,-1-1 1 0 0,-1 0-1 0 0,0-1 1 0 0,0 0-1 0 0,-1 0 1 0 0,9-16-1 0 0,-8 9-76 0 0,0 0 0 0 0,-1 0 0 0 0,0-1 0 0 0,5-24 0 0 0,-10 33 204 0 0,0-1 0 0 0,0 0 0 0 0,-1 0 0 0 0,0 1 0 0 0,0-1 0 0 0,-1 0 0 0 0,-2-14 0 0 0,2 23 41 0 0,0 0-1 0 0,0-1 0 0 0,-1 1 0 0 0,1 0 1 0 0,0 0-1 0 0,-1 0 0 0 0,1 0 0 0 0,-1 0 1 0 0,1 0-1 0 0,-1 0 0 0 0,0 0 1 0 0,1 0-1 0 0,-2-1 0 0 0,1 2-3 0 0,1-1 1 0 0,-1 1-1 0 0,0 0 0 0 0,1 0 1 0 0,-1 0-1 0 0,0 0 0 0 0,1 0 0 0 0,-1 0 1 0 0,0 0-1 0 0,0 0 0 0 0,1 0 0 0 0,-1 0 1 0 0,0 0-1 0 0,1 0 0 0 0,-1 0 1 0 0,0 1-1 0 0,1-1 0 0 0,-1 0 0 0 0,0 0 1 0 0,1 1-1 0 0,-2 0 0 0 0,-1 0 20 0 0,0 1 1 0 0,1 0-1 0 0,-1 0 0 0 0,0 0 0 0 0,1 0 0 0 0,-1 1 1 0 0,1-1-1 0 0,0 1 0 0 0,0-1 0 0 0,0 1 0 0 0,-3 5 1 0 0,-16 38 538 0 0,11-23 169 0 0,4-8-664 0 0,-1 0 1 0 0,2 0-1 0 0,0 1 0 0 0,1 0 1 0 0,-3 20-1 0 0,7-29-101 0 0,0 0 0 0 0,0-1 0 0 0,1 1 0 0 0,0 0 0 0 0,0 0 0 0 0,0 0 0 0 0,1-1 0 0 0,0 1 0 0 0,3 7 0 0 0,-4-11 0 0 0,1 0 0 0 0,-1 0 0 0 0,1 0 0 0 0,0 0 0 0 0,0 0 0 0 0,0 0 0 0 0,1 0 0 0 0,-1 0 0 0 0,0-1 0 0 0,1 1 0 0 0,0-1 0 0 0,0 0 0 0 0,-1 0 0 0 0,1 0 0 0 0,1 0 0 0 0,-1 0 0 0 0,0-1 0 0 0,6 3 0 0 0,-4-3-49 0 0,0 0-1 0 0,1 0 1 0 0,-1-1 0 0 0,0 1-1 0 0,1-1 1 0 0,-1-1-1 0 0,0 1 1 0 0,0-1 0 0 0,1 0-1 0 0,-1 0 1 0 0,0 0-1 0 0,0-1 1 0 0,0 1 0 0 0,0-2-1 0 0,0 1 1 0 0,-1 0 0 0 0,6-4-1 0 0,1-2-130 0 0,0 0-1 0 0,0-1 1 0 0,-1 0-1 0 0,0-1 1 0 0,11-15-1 0 0,8-18-889 0 0,-19 27 680 0 0,1-4 253 0 0,-2 1 0 0 0,0-2 0 0 0,9-32 0 0 0,-2 8 77 0 0,-12 35 291 0 0,0-1 0 0 0,-1 1-1 0 0,-1-1 1 0 0,1 0 0 0 0,0-12-1 0 0,-13 34 362 0 0,3 1-589 0 0,1 1 0 0 0,0 0 0 0 0,1 1 0 0 0,-5 23 0 0 0,0-2-2 0 0,1-4 53 0 0,1 1-1 0 0,2 0 0 0 0,-2 43 1 0 0,4 100-73 0 0,4-172 0 0 0,0-1 7 0 0,2 64-101 0 0,-1-59 114 0 0,0-1-1 0 0,0 1 1 0 0,0 0 0 0 0,1 0-1 0 0,0-1 1 0 0,1 1 0 0 0,3 8-1 0 0,-5-15 0 0 0,-1 1 0 0 0,0 0 0 0 0,1 0 0 0 0,-1-1 0 0 0,1 1 0 0 0,-1 0 0 0 0,0-1 0 0 0,1 1 0 0 0,0-1 0 0 0,-1 1 0 0 0,1 0 0 0 0,-1-1 0 0 0,1 1 0 0 0,0-1 0 0 0,-1 0 0 0 0,1 1 0 0 0,0-1 0 0 0,-1 1 0 0 0,1-1 0 0 0,0 0 0 0 0,0 0 0 0 0,-1 1 0 0 0,1-1 0 0 0,0 0 0 0 0,0 0 0 0 0,0 0 0 0 0,-1 0 0 0 0,1 0 0 0 0,0 0 0 0 0,0 0 0 0 0,0 0 0 0 0,-1 0 0 0 0,1 0 0 0 0,0-1 0 0 0,0 1 0 0 0,-1 0 0 0 0,1 0 0 0 0,0-1 0 0 0,0 1 0 0 0,-1 0 0 0 0,1-1 0 0 0,0 1 0 0 0,-1-1 0 0 0,1 1 0 0 0,-1-1 0 0 0,1 1 0 0 0,0-1 0 0 0,0-1 0 0 0,2-1 0 0 0,0 0 0 0 0,-1-1 0 0 0,1 1 0 0 0,-1-1 0 0 0,0 0 0 0 0,0 1 0 0 0,3-8 0 0 0,-4 4 0 0 0,0 5 0 0 0,0-1 0 0 0,-1 0 0 0 0,1 1 0 0 0,0-1 0 0 0,0 1 0 0 0,1-1 0 0 0,1-2 0 0 0,3-9 0 0 0,-5 13 0 0 0,-1-1 0 0 0,1 0 0 0 0,0 0 0 0 0,0 0 0 0 0,0 0 0 0 0,0 1 0 0 0,0-1 0 0 0,2-2 0 0 0,3-4 0 0 0,-1 0 0 0 0,0 0 0 0 0,-1-1 0 0 0,0 0 0 0 0,0 1 0 0 0,-1-2 0 0 0,4-15 0 0 0,-7 25 0 0 0,16-36 0 0 0,15-125-1952 0 0,-29 153 1646 0 0,-1 1 1 0 0,0-1-1 0 0,0-10 0 0 0,-1 15-108 0 0,0 0 0 0 0,0 0 0 0 0,-1 0 0 0 0,1 0 0 0 0,-1 0 0 0 0,1 0 0 0 0,-1 0 0 0 0,0 0 0 0 0,0 0 0 0 0,-3-5 0 0 0,4 7-1617 0 0</inkml:trace>
  <inkml:trace contextRef="#ctx0" brushRef="#br0" timeOffset="9.44317E6">3467 2524 13736 0 0,'0'0'400'0'0,"0"-1"0"0"0,-1-17-864 0 0,0 10 1767 0 0,0 0 4465 0 0,1 9-5742 0 0,-1 1 0 0 0,1-1-1 0 0,0 0 1 0 0,-1 0 0 0 0,1 0-1 0 0,-1 0 1 0 0,1 0 0 0 0,-1 0-1 0 0,1 0 1 0 0,-2 2 0 0 0,-3 4 75 0 0,-7 42 1283 0 0,9-36-1235 0 0,1 1 0 0 0,0-1-1 0 0,0 24 1 0 0,2-14-136 0 0,-4 123 42 0 0,-7 83 1922 0 0,0-112-1961 0 0,5-74-16 0 0,4-23 0 0 0,-1 1 0 0 0,-1-1 0 0 0,0 0 0 0 0,-2-1 0 0 0,-12 31 0 0 0,14-41 0 0 0,-3 5 0 0 0,0 0 0 0 0,0 0 0 0 0,-2-1 0 0 0,-12 16 0 0 0,19-27 0 0 0,0 0 0 0 0,0 0 0 0 0,0 0 0 0 0,-1-1 0 0 0,1 1 0 0 0,0-1 0 0 0,-1 1 0 0 0,0-1 0 0 0,1 0 0 0 0,-1 0 0 0 0,0 0 0 0 0,1 0 0 0 0,-1 0 0 0 0,0-1 0 0 0,0 1 0 0 0,0-1 0 0 0,-4 0 0 0 0,5 0 0 0 0,1 0 0 0 0,-1 0 0 0 0,0 0 0 0 0,1-1 0 0 0,-1 1 0 0 0,0 0 0 0 0,1-1 0 0 0,-1 0 0 0 0,1 1 0 0 0,-1-1 0 0 0,1 0 0 0 0,-1 0 0 0 0,1 0 0 0 0,-1 0 0 0 0,1 0 0 0 0,0 0 0 0 0,0 0 0 0 0,-1 0 0 0 0,1 0 0 0 0,0-1 0 0 0,0 1 0 0 0,0 0 0 0 0,0-1 0 0 0,0 1 0 0 0,1-1 0 0 0,-1 1 0 0 0,0-1 0 0 0,1 1 0 0 0,-1-4 0 0 0,-1-8-12 0 0,1 1 0 0 0,1-1-1 0 0,0 0 1 0 0,1 1 0 0 0,1-1-1 0 0,4-21 1 0 0,-5 26-3 0 0,12-42-123 0 0,1 0-1 0 0,34-78 1 0 0,-30 85 153 0 0,1-6 108 0 0,2 1 1 0 0,2 0-1 0 0,58-86 0 0 0,-68 119-208 0 0,0 1 1 0 0,0 0-1 0 0,1 1 0 0 0,1 0 0 0 0,0 2 1 0 0,26-17-1 0 0,-35 25-20 0 0,0 0-1 0 0,0 0 1 0 0,1 0 0 0 0,-1 0-1 0 0,9-1 1 0 0,9 0-246 0 0</inkml:trace>
  <inkml:trace contextRef="#ctx0" brushRef="#br0" timeOffset="9.44453E6">4052 2751 18575 0 0,'-37'14'2094'0'0,"36"-14"-1658"0"0,0 0-382 0 0,1 1 0 0 0,0-1 0 0 0,0 0 0 0 0,0 0 0 0 0,-1 0 1 0 0,1 1-1 0 0,0-1 0 0 0,0 0 0 0 0,-1 0 0 0 0,1 0 0 0 0,0 0 0 0 0,-1 0 1 0 0,1 0-1 0 0,0 0 0 0 0,0 0 0 0 0,-1 1 0 0 0,1-1 0 0 0,0 0 1 0 0,-1 0-1 0 0,1 0 0 0 0,0 0 0 0 0,0 0 0 0 0,-1 0 0 0 0,1-1 0 0 0,0 1 1 0 0,-1 0-1 0 0,1 0 0 0 0,0 0 0 0 0,0 0 0 0 0,-1 0 0 0 0,1 0 1 0 0,0 0-1 0 0,0-1 0 0 0,-1 1 0 0 0,1 0 0 0 0,0 0 0 0 0,0 0 0 0 0,0-1 1 0 0,-1 1-1 0 0,1 0 0 0 0,0 0 0 0 0,0 0 0 0 0,-1-1 0 0 0,32-39 44 0 0,6-16 501 0 0,46-95 0 0 0,-50 81-627 0 0,178-414-792 0 0,-193 429 512 0 0,11-25 280 0 0,-14 39-308 0 0,-15 41 335 0 0,0 0 0 0 0,0 0 0 0 0,0 0 0 0 0,0 0 0 0 0,0 0-1 0 0,-1 0 1 0 0,1 0 0 0 0,0 0 0 0 0,0 0 0 0 0,0 0 0 0 0,0 0 0 0 0,0 0-1 0 0,0 0 1 0 0,0 0 0 0 0,0 0 0 0 0,0 0 0 0 0,-1 0 0 0 0,1 0 0 0 0,0 0-1 0 0,0 0 1 0 0,0 0 0 0 0,0 0 0 0 0,0-1 0 0 0,0 1 0 0 0,0 0 0 0 0,0 0-1 0 0,0 0 1 0 0,0 0 0 0 0,-1 0 0 0 0,1 0 0 0 0,0 0 0 0 0,0 0 0 0 0,0 0 0 0 0,0 0-1 0 0,0 0 1 0 0,0 0 0 0 0,0-1 0 0 0,0 1 0 0 0,0 0 0 0 0,0 0 0 0 0,0 0-1 0 0,0 0 1 0 0,0 0 0 0 0,0 0 0 0 0,0 0 0 0 0,0 0 0 0 0,0 0 0 0 0,0-1-1 0 0,0 1 1 0 0,0 0 0 0 0,0 0 0 0 0,0 0 0 0 0,0 0 0 0 0,0 0 0 0 0,0 0-1 0 0,0 0 1 0 0,0 0 0 0 0,0 0 0 0 0,0 0 0 0 0,0-1 0 0 0,0 1 0 0 0,0 0-1 0 0,0 0 1 0 0,1 0 0 0 0,-1 0 0 0 0,-5 4-27 0 0,5-4 27 0 0,-10 12 40 0 0,1 0 0 0 0,1 1 0 0 0,0 1-1 0 0,1 0 1 0 0,1 0 0 0 0,-8 21 0 0 0,-10 23 49 0 0,0-11-88 0 0,-48 109 0 0 0,-68 199 2048 0 0,121-314-1735 0 0,-8 22 749 0 0,24-55-952 0 0,0 0-1 0 0,1 0 1 0 0,0 0-1 0 0,1 1 1 0 0,-1 15-1 0 0,2-23-108 0 0,0-1 0 0 0,0 1 0 0 0,0 0 0 0 0,0 0 1 0 0,0 0-1 0 0,0 0 0 0 0,0 0 0 0 0,0 0 0 0 0,0-1 0 0 0,1 1 0 0 0,-1 0 0 0 0,0 0 0 0 0,1 0 0 0 0,-1 0 0 0 0,1-1 0 0 0,-1 1 0 0 0,0 0 0 0 0,1 0 1 0 0,0-1-1 0 0,-1 1 0 0 0,1 0 0 0 0,-1-1 0 0 0,1 1 0 0 0,0-1 0 0 0,-1 1 0 0 0,1-1 0 0 0,1 2 0 0 0,0-2-3 0 0,0 0-1 0 0,-1 0 0 0 0,1 1 1 0 0,0-1-1 0 0,-1 0 1 0 0,1 0-1 0 0,0-1 1 0 0,-1 1-1 0 0,1 0 0 0 0,0 0 1 0 0,-1-1-1 0 0,1 1 1 0 0,2-2-1 0 0,4-2-97 0 0,1 0 0 0 0,-1 0 1 0 0,0-1-1 0 0,8-7 0 0 0,41-37-831 0 0,77-87 0 0 0,-97 97-166 0 0,-21 21 545 0 0,-10 15 537 0 0,-3 7 10 0 0,-4 5 9 0 0,1-8-4 0 0,0 5 199 0 0,-1 1 1 0 0,-1-1-1 0 0,1 0 0 0 0,-1 1 0 0 0,0-1 0 0 0,-5 9 0 0 0,0 4 226 0 0,-29 70-284 0 0,33-69 184 0 0,3-18-255 0 0,0 0 0 0 0,0 0 1 0 0,0 0-1 0 0,0-1 0 0 0,-1 1 0 0 0,1 0 0 0 0,-1 0 0 0 0,1 0 1 0 0,-1-1-1 0 0,0 1 0 0 0,1 0 0 0 0,-1-1 0 0 0,0 1 0 0 0,-1 1 1 0 0,1-2 255 0 0,1-1-42 0 0,10 4-155 0 0,-10-3-149 0 0,1-1 1 0 0,-1 1-1 0 0,1-1 1 0 0,-1 0-1 0 0,1 1 1 0 0,0-1-1 0 0,-1 0 1 0 0,1 0-1 0 0,-1 1 1 0 0,1-1-1 0 0,0 0 1 0 0,-1 0-1 0 0,1 0 1 0 0,0 0-1 0 0,-1 0 1 0 0,1 0 0 0 0,0 0-1 0 0,-1 0 1 0 0,1 0-1 0 0,-1 0 1 0 0,2-1-1 0 0,1 0-30 0 0,-1 0 0 0 0,1 0-1 0 0,-1-1 1 0 0,0 1 0 0 0,0-1-1 0 0,1 0 1 0 0,-1 0 0 0 0,0 0-1 0 0,0 0 1 0 0,-1 0 0 0 0,1 0-1 0 0,0 0 1 0 0,-1 0 0 0 0,1-1-1 0 0,-1 1 1 0 0,0-1 0 0 0,2-4-1 0 0,1-3-120 0 0,-1 0-1 0 0,0 0 1 0 0,1-17-1 0 0,-3 25 172 0 0,0-1 0 0 0,0 0 0 0 0,0 1 0 0 0,0-1 0 0 0,0 1 0 0 0,0 0 0 0 0,3-4 0 0 0,5-9 0 0 0,0-18 0 0 0,-8 26 0 0 0,0 0 0 0 0,1 0 0 0 0,4-9 0 0 0,5-15 0 0 0,-11 31 0 0 0,0 0 0 0 0,0 0 0 0 0,0-1 0 0 0,0 1 0 0 0,1 0 0 0 0,-1 0 0 0 0,0 0 0 0 0,0-1 0 0 0,0 1 0 0 0,0 0 0 0 0,0 0 0 0 0,0 0 0 0 0,0-1 0 0 0,0 1 0 0 0,0 0 0 0 0,0 0 0 0 0,0-1 0 0 0,0 1 0 0 0,0 0 0 0 0,0 0 0 0 0,0-1 0 0 0,0 1 0 0 0,0 0 0 0 0,0 0 0 0 0,0 0 0 0 0,0-1 0 0 0,0 1 0 0 0,0 0 0 0 0,0 0 0 0 0,-1 0 0 0 0,1-1 0 0 0,0 1 0 0 0,0 0 0 0 0,0 0 0 0 0,0 0 0 0 0,0 0 0 0 0,-1-1 0 0 0,1 1 0 0 0,0 0 0 0 0,0 0 0 0 0,0 0 0 0 0,-1 0 0 0 0,1 0 0 0 0,0 0 0 0 0,0-1 0 0 0,0 1 0 0 0,-1 0 0 0 0,1 0 0 0 0,0 0 0 0 0,0 0 0 0 0,-1 0 0 0 0,1 0 0 0 0,0 0 0 0 0,-1 0 0 0 0,0 0 0 0 0,0 0 0 0 0,-1 0 0 0 0,1 0 0 0 0,0 0 0 0 0,-1 1 0 0 0,1-1 0 0 0,0 0 0 0 0,-1 1 0 0 0,1-1 0 0 0,0 1 0 0 0,-1-1 0 0 0,1 1 0 0 0,0-1 0 0 0,0 1 0 0 0,0 0 0 0 0,0 0 0 0 0,0 0 0 0 0,-1 0 0 0 0,2 0 0 0 0,-1 0 0 0 0,0 0 0 0 0,0 0 0 0 0,0 0 0 0 0,-1 2 0 0 0,-3 4 0 0 0,1 1 0 0 0,-7 12 0 0 0,8-15 0 0 0,2-1 2 0 0,-11 18 274 0 0,1 2 1 0 0,0-1-1 0 0,2 1 1 0 0,-9 38-1 0 0,17-57-144 0 0,-1 9 118 0 0,-2 26 1 0 0,3-36-254 0 0,2 1 1 0 0,-1-1 0 0 0,0 0 0 0 0,1 0-1 0 0,0 0 1 0 0,0 1 0 0 0,0-1 0 0 0,0 0 0 0 0,1 0-1 0 0,3 6 1 0 0,-5-9 2 0 0,1 0 0 0 0,0 0 0 0 0,-1 0 0 0 0,1 1 0 0 0,0-1 0 0 0,-1 0 0 0 0,1-1 0 0 0,0 1 0 0 0,0 0 0 0 0,0 0 0 0 0,0 0 0 0 0,0 0 0 0 0,0-1 0 0 0,0 1 0 0 0,0 0 0 0 0,0-1 0 0 0,1 1 0 0 0,-1-1 0 0 0,0 0 0 0 0,0 1 0 0 0,0-1 0 0 0,1 0 0 0 0,-1 1 0 0 0,0-1 0 0 0,0 0 0 0 0,1 0 0 0 0,-1 0 0 0 0,0 0 0 0 0,1 0 0 0 0,-1-1 0 0 0,0 1 0 0 0,0 0 0 0 0,0-1 0 0 0,1 1 0 0 0,-1 0 0 0 0,0-1 0 0 0,0 0 0 0 0,0 1 0 0 0,0-1 0 0 0,0 0 0 0 0,1 0 0 0 0,5-4 0 0 0,-1 0 0 0 0,1-1 0 0 0,-1 0 0 0 0,9-12 0 0 0,-13 15 0 0 0,6-6-79 0 0,0-2-1 0 0,-1 1 0 0 0,0-1 1 0 0,-1 0-1 0 0,-1-1 0 0 0,1 0 1 0 0,-2 1-1 0 0,0-2 0 0 0,0 1 1 0 0,3-23-1 0 0,-6 32-15 0 0,2-18-262 0 0,-1 1 0 0 0,1-23 1 0 0,-3 37 364 0 0,0 1 1 0 0,-1-1 0 0 0,0 0 0 0 0,0 1-1 0 0,0-1 1 0 0,0 0 0 0 0,-1 1-1 0 0,0 0 1 0 0,0-1 0 0 0,-1 1 0 0 0,1 0-1 0 0,-6-7 1 0 0,8 11 33 0 0,0 1 0 0 0,-1-1 0 0 0,0 0 0 0 0,1 1 0 0 0,-1-1-1 0 0,1 1 1 0 0,-1-1 0 0 0,0 1 0 0 0,1-1 0 0 0,-1 1 0 0 0,0-1 0 0 0,1 1-1 0 0,-1-1 1 0 0,0 1 0 0 0,0 0 0 0 0,0 0 0 0 0,1-1 0 0 0,-1 1 0 0 0,0 0-1 0 0,0 0 1 0 0,0 0 0 0 0,0 0 0 0 0,1 0 0 0 0,-1 0 0 0 0,0 0 0 0 0,0 0-1 0 0,0 0 1 0 0,0 0 0 0 0,1 0 0 0 0,-1 1 0 0 0,0-1 0 0 0,0 0 0 0 0,0 1 0 0 0,1-1-1 0 0,-1 0 1 0 0,0 1 0 0 0,1-1 0 0 0,-1 1 0 0 0,0-1 0 0 0,1 1 0 0 0,-2 0-1 0 0,1 1-2 0 0,-1-1-1 0 0,1 1 0 0 0,-1 0 1 0 0,1-1-1 0 0,0 1 0 0 0,0 0 0 0 0,0 0 1 0 0,0 0-1 0 0,0 0 0 0 0,0 0 0 0 0,0 0 1 0 0,1 0-1 0 0,-1 0 0 0 0,1 0 1 0 0,-1 2-1 0 0,1-3-20 0 0,0 1-1 0 0,0-1 1 0 0,0 0 0 0 0,0 0 0 0 0,0 0 0 0 0,1 1 0 0 0,-1-1-1 0 0,0 0 1 0 0,1 0 0 0 0,-1 0 0 0 0,1 0 0 0 0,-1 0-1 0 0,1 0 1 0 0,0 0 0 0 0,-1 0 0 0 0,1 0 0 0 0,0 0-1 0 0,0 0 1 0 0,-1 0 0 0 0,3 1 0 0 0,-1-1 30 0 0,-1 0 0 0 0,1 0 0 0 0,0 0 0 0 0,0 0 0 0 0,0 0 0 0 0,0-1 0 0 0,1 1 0 0 0,-1-1 0 0 0,0 1 0 0 0,4-1 0 0 0,4 0 128 0 0,0 0-1 0 0,0-1 1 0 0,20-5-1 0 0,-29 6-174 0 0,18-4-946 0 0,0 0 0 0 0,0-1 0 0 0,-1-1 0 0 0,26-12 0 0 0,-32 11-578 0 0</inkml:trace>
  <inkml:trace contextRef="#ctx0" brushRef="#br0" timeOffset="9.44489E6">4205 2195 22359 0 0,'-32'0'464'0'0,"20"0"112"0"0,9 3-456 0 0,-1 1-120 0 0,4-4 0 0 0,0 0 0 0 0,4 3 528 0 0,8 1 80 0 0,-1-2 24 0 0,5 2 0 0 0,4-4-192 0 0,-2 0-40 0 0,9 0-8 0 0,5 0 0 0 0,2-6-312 0 0,10 2-80 0 0,-2-3 0 0 0</inkml:trace>
  <inkml:trace contextRef="#ctx0" brushRef="#br0" timeOffset="9.46127E6">184 3544 6808 0 0,'-4'6'-1291'0'0,"-1"1"7338"0"0,5-7-5924 0 0,0 0 0 0 0,0 0-1 0 0,-1 0 1 0 0,1 0 0 0 0,0 0-1 0 0,0-1 1 0 0,0 1 0 0 0,-1 0-1 0 0,1 0 1 0 0,0 0 0 0 0,0 0-1 0 0,0 0 1 0 0,0 0 0 0 0,0-1-1 0 0,-1 1 1 0 0,1 0 0 0 0,0 0 0 0 0,0 0-1 0 0,0 0 1 0 0,0-1 0 0 0,0 1-1 0 0,0 0 1 0 0,0 0 0 0 0,-1 0-1 0 0,1-1 1 0 0,0 1 0 0 0,0 0-1 0 0,0 0 1 0 0,0 0 0 0 0,0-1-1 0 0,0 1 1 0 0,0 0 0 0 0,0-1 0 0 0,0-2 17 0 0,-1 0 0 0 0,1 1 1 0 0,0-1-1 0 0,0 0 1 0 0,0 0-1 0 0,0 0 0 0 0,0 0 1 0 0,1 0-1 0 0,-1 0 1 0 0,1 0-1 0 0,1-3 1 0 0,14-34 928 0 0,-3 11-136 0 0,-8 17-804 0 0,1 0-1 0 0,0 1 1 0 0,1-1-1 0 0,1 1 0 0 0,0 1 1 0 0,10-12-1 0 0,-15 20-107 0 0,-1-1 0 0 0,1 1 0 0 0,0 0 1 0 0,0 0-1 0 0,5-3 0 0 0,13-10-185 0 0,-9-1-236 0 0,-12 14 421 0 0,1 0 1 0 0,0 1-1 0 0,0-1 0 0 0,0 1 0 0 0,0 0 1 0 0,0-1-1 0 0,0 1 0 0 0,0 0 1 0 0,1-1-1 0 0,-1 1 0 0 0,0 0 0 0 0,1 0 1 0 0,-1 0-1 0 0,1 0 0 0 0,-1 0 0 0 0,1 1 1 0 0,-1-1-1 0 0,1 0 0 0 0,0 1 0 0 0,-1-1 1 0 0,1 1-1 0 0,0 0 0 0 0,3-1 0 0 0,-4 1-16 0 0,1-1 0 0 0,-1 1-1 0 0,0 0 1 0 0,1-1 0 0 0,-1 1-1 0 0,0-1 1 0 0,0 0 0 0 0,0 1-1 0 0,3-3 1 0 0,10-4-8 0 0,-13 7 3 0 0,-1 0 0 0 0,1 0 0 0 0,-1 0 0 0 0,1 0 0 0 0,0 1 0 0 0,-1-1 0 0 0,1 0 0 0 0,-1 0 0 0 0,1 0 0 0 0,-1 1 0 0 0,0-1 0 0 0,1 0 0 0 0,-1 1 0 0 0,1-1 0 0 0,-1 0 0 0 0,1 1 0 0 0,-1-1 0 0 0,0 0 0 0 0,1 1 0 0 0,-1-1 0 0 0,0 1 0 0 0,1-1 0 0 0,-1 1 0 0 0,0-1 0 0 0,0 0 0 0 0,1 1 0 0 0,-1-1 0 0 0,0 1 0 0 0,0-1 0 0 0,0 2 0 0 0,2 3-25 0 0,-1 0 0 0 0,-1 1-1 0 0,1-1 1 0 0,-1 0 0 0 0,0 1-1 0 0,0-1 1 0 0,-2 8 0 0 0,1 12-107 0 0,1-9 56 0 0,-2 0-1 0 0,1 0 1 0 0,-2 0 0 0 0,0 0 0 0 0,-1 0 0 0 0,0 0 0 0 0,-2-1 0 0 0,0 1 0 0 0,-11 20-1 0 0,14-29 111 0 0,0-1 0 0 0,0 1 0 0 0,1 0 0 0 0,0 0 0 0 0,-1 11-1 0 0,1-11-17 0 0,1 1-1 0 0,-1 0 0 0 0,-4 8 0 0 0,5-13-79 0 0,1-2 64 0 0,0 0-1 0 0,0 1 0 0 0,0-1 1 0 0,0 0-1 0 0,0 0 0 0 0,0 0 0 0 0,0 0 1 0 0,0 0-1 0 0,0 0 0 0 0,1 0 1 0 0,-1 0-1 0 0,0 0 0 0 0,1 0 0 0 0,-1 0 1 0 0,1 0-1 0 0,-1 0 0 0 0,1 0 1 0 0,0 0-1 0 0,-1 0 0 0 0,2 1 0 0 0,-1-1 1 0 0,0-1 0 0 0,0 0 0 0 0,-1 0 0 0 0,1 0 0 0 0,0 0 0 0 0,0 1 0 0 0,-1-1-1 0 0,1 0 1 0 0,0 0 0 0 0,0 0 0 0 0,0-1 0 0 0,-1 1 0 0 0,1 0 0 0 0,0 0 0 0 0,0 0 0 0 0,-1-1 0 0 0,1 1-1 0 0,0 0 1 0 0,-1 0 0 0 0,1-1 0 0 0,1 0 0 0 0,2-2 0 0 0,0 0 0 0 0,0 0 1 0 0,0 0-1 0 0,0-1 0 0 0,5-5 0 0 0,71-77 50 0 0,2-4 535 0 0,-75 81-661 0 0,0 0 0 0 0,-1 0 1 0 0,0-1-1 0 0,-1 0 0 0 0,1 0 0 0 0,-2-1 0 0 0,0 1 0 0 0,3-13 0 0 0,-2 10 112 0 0,-4 12-103 0 0,0 1 0 0 0,-1-1 0 0 0,1 0 0 0 0,-1 0 0 0 0,0 0 0 0 0,1 0 0 0 0,-1 0 0 0 0,0 0 0 0 0,1 0 0 0 0,-1 0-1 0 0,0 0 1 0 0,0 0 0 0 0,0 0 0 0 0,0 0 0 0 0,0 0 0 0 0,0 0 0 0 0,0 0 0 0 0,0 0 0 0 0,0 0 0 0 0,-1 0 0 0 0,0-2-1 0 0,0-5 482 0 0,0 7 227 0 0,-2 5-304 0 0,3-4-337 0 0,-1 3 12 0 0,0 0 0 0 0,0 0 0 0 0,0 0 1 0 0,1 0-1 0 0,-1 0 0 0 0,1 0 0 0 0,-1 1 0 0 0,1-1 0 0 0,0 0 0 0 0,0 0 0 0 0,1 6 0 0 0,-1-7-7 0 0,0-1-1 0 0,1 1 1 0 0,-1 0 0 0 0,0-1 0 0 0,1 1 0 0 0,-1-1-1 0 0,1 1 1 0 0,-1 0 0 0 0,1-1 0 0 0,0 1-1 0 0,0-1 1 0 0,0 0 0 0 0,0 1 0 0 0,0-1 0 0 0,0 0-1 0 0,0 1 1 0 0,0-1 0 0 0,0 0 0 0 0,0 0 0 0 0,1 0-1 0 0,-1 0 1 0 0,3 1 0 0 0,0 0-15 0 0,1-1 0 0 0,0 0-1 0 0,0 0 1 0 0,-1 0 0 0 0,1-1 0 0 0,0 0 0 0 0,0 0-1 0 0,0 0 1 0 0,0 0 0 0 0,0-1 0 0 0,-1 0-1 0 0,1 0 1 0 0,0 0 0 0 0,-1 0 0 0 0,1-1 0 0 0,0 0-1 0 0,-1 0 1 0 0,0 0 0 0 0,0 0 0 0 0,8-6-1 0 0,-6 4 11 0 0,22-17 0 0 0,-26 19 0 0 0,0 0 0 0 0,0 0 0 0 0,0 0 0 0 0,0 0 0 0 0,0 0 0 0 0,-1 0 0 0 0,1-1 0 0 0,-1 1 0 0 0,3-5 0 0 0,-7 16 0 0 0,-6 19 0 0 0,-14 8 0 0 0,18-26 28 0 0,0 1 16 0 0,0-1 0 0 0,0 0 0 0 0,-1 0 0 0 0,-1 0 0 0 0,0-1 0 0 0,-11 13 0 0 0,15-19 46 0 0,0 1 0 0 0,1 0 0 0 0,-1 0 0 0 0,1 0-1 0 0,0 1 1 0 0,0-1 0 0 0,1 0 0 0 0,-1 1-1 0 0,1-1 1 0 0,0 1 0 0 0,0-1 0 0 0,1 1-1 0 0,-1 0 1 0 0,1-1 0 0 0,0 1 0 0 0,0 0 0 0 0,2 6-1 0 0,-2-8-88 0 0,1-1-1 0 0,0 0 1 0 0,0 0 0 0 0,0 1-1 0 0,0-1 1 0 0,0 0-1 0 0,0 0 1 0 0,1 0-1 0 0,-1 0 1 0 0,1 0 0 0 0,-1 0-1 0 0,1-1 1 0 0,2 3-1 0 0,-3-3 1 0 0,0 0-1 0 0,0-1 0 0 0,0 1 1 0 0,1 0-1 0 0,-1 0 0 0 0,0-1 0 0 0,0 1 1 0 0,0-1-1 0 0,1 1 0 0 0,-1-1 1 0 0,0 0-1 0 0,0 0 0 0 0,1 1 1 0 0,-1-1-1 0 0,0 0 0 0 0,1 0 0 0 0,-1 0 1 0 0,0 0-1 0 0,1 0 0 0 0,-1-1 1 0 0,0 1-1 0 0,0 0 0 0 0,1 0 0 0 0,-1-1 1 0 0,0 1-1 0 0,2-2 0 0 0,10-6 14 0 0,-1-1-1 0 0,0-1 0 0 0,0 0 1 0 0,12-15-1 0 0,-16 15 4 0 0,0-1 0 0 0,0 0 0 0 0,11-22 0 0 0,-8 12-156 0 0,67-126-1825 0 0,-69 134 1964 0 0,-9 12 0 0 0,0 1 0 0 0,1-1 0 0 0,-1 1 0 0 0,0 0 0 0 0,1-1 0 0 0,-1 1 0 0 0,0 0 0 0 0,1-1 0 0 0,-1 1 0 0 0,0 0 0 0 0,1-1 0 0 0,-1 1 0 0 0,1 0 0 0 0,-1 0 0 0 0,1 0 0 0 0,-1-1 0 0 0,0 1 0 0 0,1 0 0 0 0,-1 0 0 0 0,1 0 0 0 0,-1 0 0 0 0,1 0 0 0 0,-1 0 0 0 0,1 0 0 0 0,-1 0 0 0 0,1 0 0 0 0,-1 0 0 0 0,1 0 0 0 0,-1 0 0 0 0,1 0 0 0 0,0 1 0 0 0,1 0 0 0 0,-1 1 0 0 0,1 0 0 0 0,0 0-1 0 0,-1 0 1 0 0,1 0 0 0 0,-1 0 0 0 0,0 0-1 0 0,0 0 1 0 0,0 1 0 0 0,0-1 0 0 0,0 0 0 0 0,0 1-1 0 0,-1-1 1 0 0,1 4 0 0 0,0 5 268 0 0,0 0 1 0 0,-1 13 0 0 0,0 8 763 0 0,4 1-991 0 0,-3-1 1 0 0,-1 1-1 0 0,-5 41 0 0 0,5-70 173 0 0,-2 0 0 0 0,1-1-1 0 0,0 1 1 0 0,-1-1 0 0 0,0 1 0 0 0,1-1-1 0 0,-1 0 1 0 0,-1 0 0 0 0,-3 5-1 0 0,-5 8-302 0 0,11-15 89 0 0,-1-1-1 0 0,1 1 1 0 0,-1 0-1 0 0,1-1 1 0 0,-1 1-1 0 0,1 0 1 0 0,-1-1 0 0 0,1 1-1 0 0,-1-1 1 0 0,1 1-1 0 0,-1-1 1 0 0,0 1-1 0 0,1-1 1 0 0,-1 1-1 0 0,0-1 1 0 0,1 0-1 0 0,-1 1 1 0 0,0-1-1 0 0,0 0 1 0 0,1 0-1 0 0,-2 1 1 0 0,-16-4 37 0 0,16 2-137 0 0,-1 1-1 0 0,1-1 1 0 0,0 1 0 0 0,-1-1-1 0 0,1 1 1 0 0,0 0 0 0 0,-1 0 0 0 0,-1 0-1 0 0,-1 1-83 0 0,4 0 157 0 0,0-1 0 0 0,0 0 0 0 0,0 1 0 0 0,0-1 0 0 0,0 0 0 0 0,0 0 0 0 0,0 0 0 0 0,0 0 0 0 0,0 0 0 0 0,0 0 0 0 0,0 0 0 0 0,0 0 0 0 0,0 0 0 0 0,0 0 0 0 0,0-1 0 0 0,0 1 0 0 0,0 0 0 0 0,0-1 0 0 0,-1 0 0 0 0,-6 14 297 0 0,7-12-1 0 0,1-1 64 0 0,0 0 3 0 0,0-2-336 0 0,1-1-1 0 0,0 1 1 0 0,-1 0 0 0 0,1 0-1 0 0,0 0 1 0 0,0 0-1 0 0,0 0 1 0 0,2-2-1 0 0,3-7-283 0 0,-2 2 297 0 0,0 1 0 0 0,0-1 0 0 0,1 1 0 0 0,0 0 0 0 0,0 0 0 0 0,1 1 0 0 0,0 0 0 0 0,1 0 0 0 0,-1 0 0 0 0,1 0 0 0 0,8-5 0 0 0,-12 10 15 0 0,0 0-1 0 0,0 1 0 0 0,0-1 1 0 0,0 1-1 0 0,0-1 0 0 0,0 1 1 0 0,0 0-1 0 0,0 0 0 0 0,1 0 1 0 0,-1 1-1 0 0,0-1 0 0 0,0 1 1 0 0,1 0-1 0 0,-1-1 0 0 0,1 2 1 0 0,-1-1-1 0 0,6 1 0 0 0,-3 0-59 0 0,0-1 0 0 0,1 0 0 0 0,-1 0 0 0 0,0-1 0 0 0,0 1 0 0 0,0-1 0 0 0,0-1 0 0 0,0 1 0 0 0,0-1 0 0 0,0 0 0 0 0,0 0 0 0 0,-1-1 0 0 0,1 0 0 0 0,5-3 0 0 0,-4 0-21 0 0,1 1 0 0 0,-1-1-1 0 0,0-1 1 0 0,0 0 0 0 0,-1 1-1 0 0,0-2 1 0 0,0 1 0 0 0,7-15-1 0 0,-5 11 55 0 0,-6 9 0 0 0,-1-1 0 0 0,1 0 1 0 0,-1 1-1 0 0,1-1 0 0 0,-1 0 0 0 0,0 1 1 0 0,1-6-1 0 0,6-34 52 0 0,-5 34-42 0 0,-3 6 32 0 0,-1 2-26 0 0,0 1 0 0 0,0-1-1 0 0,0 1 1 0 0,0-1 0 0 0,0 1 0 0 0,1 0 0 0 0,-1-1 0 0 0,0 1 0 0 0,0 0 0 0 0,1-1 0 0 0,-1 1 0 0 0,0 0 0 0 0,1 0 0 0 0,-1 0 0 0 0,1 0 0 0 0,-1-1-1 0 0,1 1 1 0 0,-1 0 0 0 0,1 0 0 0 0,-1 2 0 0 0,1-2 46 0 0,-7 17 115 0 0,-5 26 0 0 0,7-26-26 0 0,-9 25-1 0 0,-6 19-259 0 0,18-56 154 0 0,0-1 1 0 0,1 1-1 0 0,0-1 0 0 0,0 1 0 0 0,0-1 1 0 0,1 1-1 0 0,0 0 0 0 0,0-1 1 0 0,0 1-1 0 0,1 0 0 0 0,0-1 0 0 0,0 1 1 0 0,0-1-1 0 0,1 1 0 0 0,-1-1 1 0 0,1 0-1 0 0,4 8 0 0 0,-5-12-44 0 0,0 1-1 0 0,0-1 0 0 0,0 0 0 0 0,0 0 0 0 0,0 0 1 0 0,0 0-1 0 0,0 0 0 0 0,0 0 0 0 0,0 0 1 0 0,1 0-1 0 0,-1 0 0 0 0,0 0 0 0 0,1 0 1 0 0,-1-1-1 0 0,0 1 0 0 0,1-1 0 0 0,-1 1 1 0 0,1-1-1 0 0,-1 0 0 0 0,1 1 0 0 0,-1-1 1 0 0,1 0-1 0 0,-1 0 0 0 0,1 0 0 0 0,-1 0 1 0 0,1 0-1 0 0,-1 0 0 0 0,3-1 0 0 0,-1 0 2 0 0,1 1 0 0 0,-1-1 0 0 0,0 0 0 0 0,0-1 0 0 0,0 1 0 0 0,0 0 0 0 0,0-1 0 0 0,0 0 0 0 0,0 1 0 0 0,0-1 0 0 0,4-4 0 0 0,2-6-3 0 0,0 0 0 0 0,-1 0 0 0 0,0-1 0 0 0,-1 0-1 0 0,6-16 1 0 0,0 3-13 0 0,-5 7-126 0 0,0-1 0 0 0,6-28 0 0 0,-10 34 73 0 0,2-7-23 0 0,-1 0-1 0 0,-2 0 1 0 0,0-1 0 0 0,0-29-1 0 0,-4 48 192 0 0,-1 6-4 0 0,-2 6 97 0 0,-12 55 607 0 0,11-48-691 0 0,0 0 0 0 0,2 1-1 0 0,0 0 1 0 0,-1 22 0 0 0,3-15 55 0 0,0-17-128 0 0,1 1 0 0 0,0-1-1 0 0,0 1 1 0 0,1-1 0 0 0,0 1 0 0 0,3 12 0 0 0,-3-18-36 0 0,-1-1 0 0 0,1 1 0 0 0,-1 0 0 0 0,1-1 0 0 0,0 1 0 0 0,0-1 0 0 0,0 1 0 0 0,-1-1 0 0 0,1 0 0 0 0,1 1 1 0 0,-1-1-1 0 0,0 0 0 0 0,0 0 0 0 0,2 2 0 0 0,-1-2-17 0 0,0 0 1 0 0,1-1-1 0 0,-1 1 1 0 0,0 0-1 0 0,0-1 0 0 0,1 1 1 0 0,-1-1-1 0 0,0 0 0 0 0,0 0 1 0 0,4 0-1 0 0,0-1 31 0 0,0 0 0 0 0,0 0 0 0 0,-1-1 0 0 0,1 1 0 0 0,10-5-1 0 0,5-2-82 0 0,-14 6 57 0 0,-1 0-1 0 0,1-1 0 0 0,0 0 1 0 0,-1 0-1 0 0,0 0 1 0 0,0-1-1 0 0,0 1 1 0 0,0-2-1 0 0,0 1 0 0 0,-1-1 1 0 0,0 1-1 0 0,0-2 1 0 0,0 1-1 0 0,6-9 1 0 0,38-48-1730 0 0,-48 62 1735 0 0,39-53-42 0 0,-35 46 54 0 0,1 0 1 0 0,1 1 0 0 0,-1 0 0 0 0,1 1-1 0 0,10-7 1 0 0,-17 11-7 0 0,0 1-1 0 0,0 0 0 0 0,1 0 1 0 0,-1 0-1 0 0,0 0 1 0 0,0 0-1 0 0,0 0 0 0 0,1 0 1 0 0,-1 0-1 0 0,0 0 0 0 0,0 0 1 0 0,1 0-1 0 0,-1 0 1 0 0,0-1-1 0 0,0 1 0 0 0,0 1 1 0 0,1-1-1 0 0,-1 0 1 0 0,0 0-1 0 0,0 0 0 0 0,1 0 1 0 0,-1 0-1 0 0,0 0 0 0 0,0 0 1 0 0,0 0-1 0 0,1 0 1 0 0,-1 0-1 0 0,0 0 0 0 0,0 1 1 0 0,0-1-1 0 0,0 0 1 0 0,1 0-1 0 0,-1 0 0 0 0,0 0 1 0 0,0 1-1 0 0,0-1 0 0 0,0 0 1 0 0,0 0-1 0 0,1 0 1 0 0,-1 0-1 0 0,0 1 0 0 0,0-1 1 0 0,0 0-1 0 0,0 0 1 0 0,0 1-1 0 0,0-1 0 0 0,0 0 1 0 0,0 0-1 0 0,0 0 0 0 0,0 1 1 0 0,1 8 46 0 0,0-1 41 0 0,0 1 0 0 0,-1-1 0 0 0,0 1 0 0 0,-1 12 0 0 0,-1 7 189 0 0,2-24-235 0 0,1 1 18 0 0,-1 1 1 0 0,0-1-1 0 0,-1 1 0 0 0,0 0 0 0 0,1-1 1 0 0,-2 1-1 0 0,1-1 0 0 0,-3 6 0 0 0,3-7-42 0 0,-1 1-1 0 0,1-1 0 0 0,0 0 1 0 0,0 1-1 0 0,1-1 0 0 0,-1 0 1 0 0,1 9-1 0 0,0-12-126 0 0,0-1 84 0 0,1 0 1 0 0,-1 0 0 0 0,0 1 0 0 0,1-1 0 0 0,-1 0-1 0 0,0 0 1 0 0,1 0 0 0 0,-1 0 0 0 0,0 0-1 0 0,1 0 1 0 0,-1 0 0 0 0,0 0 0 0 0,0-1 0 0 0,1 1-1 0 0,-1 0 1 0 0,0 0 0 0 0,1 0 0 0 0,-1 0 0 0 0,0 0-1 0 0,1 0 1 0 0,-1-1 0 0 0,0 1 0 0 0,0 0-1 0 0,1-1 1 0 0,3-8-59 0 0,-1 0-1 0 0,0 0 0 0 0,-1-1 1 0 0,0 1-1 0 0,1-14 0 0 0,-1-51-393 0 0,-2 68 472 0 0,0 2 8 0 0,-1 0 1 0 0,1 1-1 0 0,-1-1 0 0 0,0 1 0 0 0,0-1 0 0 0,0 1 0 0 0,-1-1 0 0 0,1 1 0 0 0,-1 0 1 0 0,0-1-1 0 0,0 1 0 0 0,0 0 0 0 0,0 0 0 0 0,0 0 0 0 0,-1 1 0 0 0,0-1 0 0 0,1 1 0 0 0,-4-3 1 0 0,4 3 1 0 0,0 1 1 0 0,1 0-1 0 0,-1 0 0 0 0,0 0 1 0 0,0 0-1 0 0,0 0 1 0 0,1 0-1 0 0,-1 1 1 0 0,0-1-1 0 0,0 0 1 0 0,0 1-1 0 0,0 0 1 0 0,0-1-1 0 0,0 1 1 0 0,0 0-1 0 0,0 0 1 0 0,0 0-1 0 0,0 0 0 0 0,0 1 1 0 0,-1-1-1 0 0,2 1 1 0 0,-1-1-1 0 0,0 1 1 0 0,0-1-1 0 0,0 1 1 0 0,0 0-1 0 0,0 0 1 0 0,0 0-1 0 0,1 0 1 0 0,-1 0-1 0 0,0 1 1 0 0,1-1-1 0 0,-1 0 0 0 0,-1 3 1 0 0,-11 12 231 0 0,1 0 1 0 0,1 1-1 0 0,1 1 0 0 0,0 0 1 0 0,1 1-1 0 0,-10 28 0 0 0,16-37-227 0 0,0 1-1 0 0,2 0 1 0 0,-1 0-1 0 0,1 1 0 0 0,1-1 1 0 0,0 0-1 0 0,1 1 1 0 0,0-1-1 0 0,0 0 1 0 0,4 15-1 0 0,-4-24-9 0 0,0 1 0 0 0,1-1 0 0 0,0 0 0 0 0,-1 0 0 0 0,1 0 0 0 0,0 0 0 0 0,0 0 0 0 0,0 0-1 0 0,0-1 1 0 0,0 1 0 0 0,1 0 0 0 0,-1 0 0 0 0,0-1 0 0 0,1 1 0 0 0,-1-1 0 0 0,1 1 0 0 0,0-1 0 0 0,0 0 0 0 0,-1 1 0 0 0,1-1-1 0 0,0 0 1 0 0,0 0 0 0 0,0 0 0 0 0,0-1 0 0 0,0 1 0 0 0,0 0 0 0 0,0-1 0 0 0,0 0 0 0 0,1 1 0 0 0,-1-1 0 0 0,3 0 0 0 0,0 0 1 0 0,-1-1-1 0 0,1 1 1 0 0,0-1 0 0 0,-1 0 0 0 0,1 0 0 0 0,-1-1 0 0 0,0 1 0 0 0,1-1 0 0 0,-1 0 0 0 0,0 0 0 0 0,0-1 0 0 0,0 1 0 0 0,5-5 0 0 0,7-7-21 0 0,-1-1 0 0 0,-1-1-1 0 0,-1 0 1 0 0,0 0 0 0 0,0-1 0 0 0,11-23 0 0 0,-20 31-29 0 0,0 0 0 0 0,-1 0 0 0 0,0 0 0 0 0,0 0 0 0 0,-1-1 0 0 0,0 1 0 0 0,-1 0 0 0 0,0-1 0 0 0,0 0 0 0 0,-1 1 0 0 0,0-1 0 0 0,-1 1 0 0 0,-3-15 0 0 0,1 17 49 0 0,3 7 0 0 0,0-1 0 0 0,0 1 0 0 0,0 0 0 0 0,-1-1 0 0 0,1 1 0 0 0,0-1 0 0 0,0 1 0 0 0,-1 0 0 0 0,1-1 0 0 0,0 1 0 0 0,0 0 0 0 0,-1 0 0 0 0,1-1 0 0 0,0 1 0 0 0,-1 0 0 0 0,1 0 0 0 0,0-1 0 0 0,-1 1 0 0 0,1 0 0 0 0,-1 0 0 0 0,1 0 0 0 0,0-1 0 0 0,-1 1 0 0 0,1 0 0 0 0,-1 0 0 0 0,1 0 0 0 0,0 0 0 0 0,-1 0 0 0 0,1 0 0 0 0,-1 0 0 0 0,1 0 0 0 0,-1 0 0 0 0,1 0 0 0 0,0 0 0 0 0,-1 0 0 0 0,1 1 0 0 0,-1-1 0 0 0,0 0 0 0 0,-8 9 0 0 0,9-8 0 0 0,-6 7 66 0 0,1 0 0 0 0,0 0 1 0 0,0 0-1 0 0,1 1 0 0 0,0 0 0 0 0,-4 12 0 0 0,2-6 10 0 0,0 1 108 0 0,0 1 0 0 0,1-1 1 0 0,-5 28-1 0 0,9-40-166 0 0,1 1 0 0 0,-1-1 0 0 0,1 1-1 0 0,0 0 1 0 0,0-1 0 0 0,1 1 0 0 0,-1-1 0 0 0,1 1 0 0 0,0-1 0 0 0,0 1 0 0 0,1-1 0 0 0,-1 1 0 0 0,1-1 0 0 0,0 0 0 0 0,0 0-1 0 0,0 0 1 0 0,1 0 0 0 0,4 6 0 0 0,-5-8-27 0 0,1 1-1 0 0,-1-1 1 0 0,0 0 0 0 0,1 0-1 0 0,0 0 1 0 0,-1 0 0 0 0,1 0-1 0 0,0-1 1 0 0,0 1 0 0 0,0-1-1 0 0,0 0 1 0 0,0 0-1 0 0,1 0 1 0 0,-1 0 0 0 0,0 0-1 0 0,4 0 1 0 0,-3-2-8 0 0,1 1 1 0 0,-1 0 0 0 0,0-1-1 0 0,1 0 1 0 0,-1 1-1 0 0,0-2 1 0 0,0 1-1 0 0,0 0 1 0 0,0-1-1 0 0,7-4 1 0 0,4-4-60 0 0,-2 0 0 0 0,1-1 1 0 0,-1 0-1 0 0,20-24 0 0 0,-32 35 73 0 0,17-21-107 0 0,-1 0 0 0 0,-1-2 0 0 0,-1 1 0 0 0,-1-2 0 0 0,11-25 0 0 0,44-129-1052 0 0,-24-15 872 0 0,-35 145-108 0 0,12-86-1228 0 0,-18 64 1508 0 0,-3 65 118 0 0,-1 1 0 0 0,0-1 0 0 0,0 0 0 0 0,0 0 0 0 0,-1 0 0 0 0,0 0 0 0 0,0 0 0 0 0,0 0 0 0 0,0 1 0 0 0,-1-1 0 0 0,0 0 0 0 0,0 1 0 0 0,-3-5 0 0 0,5 8 22 0 0,0 1 0 0 0,0-1 0 0 0,-1 1 0 0 0,1-1 0 0 0,0 1 0 0 0,-1-1 0 0 0,1 1-1 0 0,0-1 1 0 0,-1 1 0 0 0,1 0 0 0 0,-1-1 0 0 0,1 1 0 0 0,-1 0 0 0 0,1-1 0 0 0,-1 1-1 0 0,1 0 1 0 0,-1-1 0 0 0,1 1 0 0 0,-1 0 0 0 0,1 0 0 0 0,-1 0 0 0 0,0 0 0 0 0,1 0 0 0 0,-1 0-1 0 0,1 0 1 0 0,-1 0 0 0 0,0 0 0 0 0,0 0 45 0 0,0 0-1 0 0,0 1 1 0 0,0-1-1 0 0,1 1 1 0 0,-1-1 0 0 0,0 1-1 0 0,0-1 1 0 0,1 1-1 0 0,-1 0 1 0 0,0-1 0 0 0,1 1-1 0 0,-1 0 1 0 0,0 0-1 0 0,0 1 1 0 0,-1 1 18 0 0,0 1-1 0 0,0 0 1 0 0,0 0 0 0 0,1 0 0 0 0,-3 8-1 0 0,-3 15-84 0 0,-1 5 0 0 0,-27 161 0 0 0,30-175 0 0 0,-39 147 1171 0 0,6-29-294 0 0,21-76-742 0 0,9-35-17 0 0,2-1 1 0 0,0 1-1 0 0,-2 26 0 0 0,7-40-54 0 0,0-5-18 0 0,1 1 0 0 0,-1 0 1 0 0,1 0-1 0 0,0-1 0 0 0,1 1 0 0 0,-1 0 1 0 0,1 0-1 0 0,3 9 0 0 0,-3-15-44 0 0,-1-1 1 0 0,1 1-1 0 0,-1 0 0 0 0,1-1 1 0 0,-1 1-1 0 0,1 0 0 0 0,-1-1 0 0 0,1 1 1 0 0,0 0-1 0 0,-1-1 0 0 0,1 1 0 0 0,0-1 1 0 0,0 0-1 0 0,-1 1 0 0 0,1-1 0 0 0,0 0 1 0 0,0 1-1 0 0,0-1 0 0 0,0 0 0 0 0,-1 0 1 0 0,1 1-1 0 0,0-1 0 0 0,0 0 1 0 0,0 0-1 0 0,0 0 0 0 0,0 0 0 0 0,-1 0 1 0 0,1-1-1 0 0,0 1 0 0 0,0 0 0 0 0,0 0 1 0 0,0 0-1 0 0,0-1 0 0 0,-1 1 0 0 0,1-1 1 0 0,0 1-1 0 0,1-1 0 0 0,4-2 11 0 0,0-1-1 0 0,0 1 1 0 0,8-7-1 0 0,24-13-60 0 0,-30 19 8 0 0,-1 0 0 0 0,1 0 1 0 0,-1-1-1 0 0,0-1 0 0 0,8-6 1 0 0,-5 1-255 0 0,84-95-724 0 0,-48 33-806 0 0,-44 69 1794 0 0,0 0 0 0 0,0-1 1 0 0,0 1-1 0 0,1-9 0 0 0,-2 9 7 0 0,0-4 9 0 0,-1-1 25 0 0,0 8 42 0 0,0 1 13 0 0,0 0 4 0 0,-16 8 74 0 0,13-5-145 0 0,1 0-1 0 0,0 0 0 0 0,0 0 0 0 0,0 0 1 0 0,1 0-1 0 0,-2 5 0 0 0,-4 6 85 0 0,-9 12 245 0 0,2 1 0 0 0,1 0 1 0 0,1 1-1 0 0,2 0 0 0 0,-8 30 0 0 0,16-47-328 0 0,0 1 0 0 0,0 0 0 0 0,1 19 0 0 0,1-28 0 0 0,0 0 0 0 0,0 1 0 0 0,0-1 0 0 0,1 0 0 0 0,0 1 0 0 0,-1-1 0 0 0,1 0 0 0 0,0 0 0 0 0,1 0 0 0 0,-1 0 0 0 0,0 0 0 0 0,1 0 0 0 0,0 0 0 0 0,0 0 0 0 0,0-1 0 0 0,0 1 0 0 0,4 3 0 0 0,0 1 0 0 0,-5-6 0 0 0,0 0 0 0 0,-1-1 0 0 0,1 1 0 0 0,0 0 0 0 0,0-1 0 0 0,0 1 0 0 0,-1 0 0 0 0,1-1 0 0 0,0 1 0 0 0,0-1 0 0 0,0 1 0 0 0,0-1 0 0 0,0 0 0 0 0,0 1 0 0 0,0-1 0 0 0,0 0 0 0 0,0 0 0 0 0,0 0 0 0 0,0 1 0 0 0,2-1 0 0 0,2 0 0 0 0,0 0 0 0 0,0-1 0 0 0,1 1 0 0 0,-1-1 0 0 0,7-2 0 0 0,-9 2 0 0 0,-1 0 0 0 0,1 0 0 0 0,-1 0 0 0 0,1-1 0 0 0,-1 1 0 0 0,0-1 0 0 0,0 0 0 0 0,0 0 0 0 0,0 0 0 0 0,0 0 0 0 0,0 0 0 0 0,2-2 0 0 0,15-25-326 0 0,0-1 1 0 0,-2-1-1 0 0,-1 0 0 0 0,14-41 0 0 0,-17 26 224 0 0,-9 33 79 0 0,-1-1 1 0 0,2 1-1 0 0,8-17 1 0 0,-13 29 25 0 0,0 1 0 0 0,0 0-1 0 0,0 0 1 0 0,0 0 0 0 0,0 0 0 0 0,0 0 0 0 0,0 0 0 0 0,0 0-1 0 0,0 0 1 0 0,0-1 0 0 0,0 1 0 0 0,0 0 0 0 0,1 0 0 0 0,-1 0-1 0 0,0 0 1 0 0,0 0 0 0 0,0 0 0 0 0,0 0 0 0 0,0 0 0 0 0,0 0-1 0 0,0 0 1 0 0,0 0 0 0 0,0 0 0 0 0,1 0 0 0 0,-1 0 0 0 0,0 0 0 0 0,0 0-1 0 0,0 0 1 0 0,0-1 0 0 0,0 1 0 0 0,0 0 0 0 0,0 0 0 0 0,1 1-1 0 0,-1-1 1 0 0,0 0 0 0 0,0 0 0 0 0,0 0 0 0 0,0 0 0 0 0,0 0-1 0 0,0 0 1 0 0,0 0 0 0 0,1 0 0 0 0,-1 0 0 0 0,0 0 0 0 0,0 0-1 0 0,0 0 1 0 0,0 0 0 0 0,5 7-128 0 0,1 7-57 0 0,4 17 182 0 0,-7-24 0 0 0,-1 0 0 0 0,1 0 0 0 0,-1 0 0 0 0,-1 1 0 0 0,0-1 0 0 0,1 10 0 0 0,-1 16-3 0 0,-1 31 361 0 0,-7-12 193 0 0,-1 0 0 0 0,-17 56 0 0 0,19-91-538 0 0,-1 1-1 0 0,0-2 1 0 0,-1 1 0 0 0,-1-1-1 0 0,0 0 1 0 0,-18 22-1 0 0,24-35-132 0 0,1 0 0 0 0,0-1 0 0 0,-1 1 0 0 0,1-1-1 0 0,-1 1 1 0 0,0-1 0 0 0,0 0 0 0 0,-4 2 0 0 0,6-3 64 0 0,0-1 0 0 0,-1 1 0 0 0,1 0 0 0 0,-1-1 0 0 0,1 1 0 0 0,0-1-1 0 0,-1 0 1 0 0,1 1 0 0 0,-1-1 0 0 0,1 0 0 0 0,-1 0 0 0 0,1 0 0 0 0,-1 0 0 0 0,1 0 0 0 0,-1 0 0 0 0,1-1 0 0 0,-1 1 0 0 0,1 0 0 0 0,-1-1 0 0 0,1 1 0 0 0,-3-2 0 0 0,3 1-11 0 0,-1-1 1 0 0,1 1 0 0 0,0-1-1 0 0,0 1 1 0 0,0-1-1 0 0,0 1 1 0 0,0-1 0 0 0,0 0-1 0 0,1 0 1 0 0,-1 1 0 0 0,0-4-1 0 0,-3-4-236 0 0,4 8 69 0 0,0-12-191 0 0,10-31 529 0 0,-9 41-24 0 0,0-1 1 0 0,0 1 0 0 0,1 0-1 0 0,-1 0 1 0 0,1 0 0 0 0,0 0 0 0 0,0 0-1 0 0,0 0 1 0 0,5-5 0 0 0,-3 5 18 0 0,0 0 1 0 0,0 0 0 0 0,0 1 0 0 0,1 0 0 0 0,-1-1 0 0 0,1 1 0 0 0,0 1-1 0 0,-1-1 1 0 0,1 1 0 0 0,9-2 0 0 0,-4 2 107 0 0,-1 0 1 0 0,1 1 0 0 0,0 0-1 0 0,17 2 1 0 0,-17 0-5 0 0,-3-2-16 0 0,0 1-1 0 0,0 1 0 0 0,14 4 1 0 0,-20-6-226 0 0,1 1-1 0 0,-1-1 1 0 0,1 1 0 0 0,-1 0-1 0 0,1 0 1 0 0,-1 0 0 0 0,0 0-1 0 0,0 0 1 0 0,1 0 0 0 0,-1 0 0 0 0,0 0-1 0 0,0 0 1 0 0,0 1 0 0 0,0-1-1 0 0,0 0 1 0 0,0 1 0 0 0,-1-1-1 0 0,1 1 1 0 0,0-1 0 0 0,-1 1 0 0 0,1-1-1 0 0,0 4 1 0 0,-1-1-73 0 0,0 0 0 0 0,0 0 1 0 0,0 0-1 0 0,-1 0 0 0 0,0 0 0 0 0,1 0 0 0 0,-1-1 1 0 0,-1 1-1 0 0,-2 7 0 0 0,-2 8 115 0 0,0-3-3 0 0,-1 0 0 0 0,0 0 0 0 0,-14 21 0 0 0,-4 10 0 0 0,8-19 0 0 0,0 0 0 0 0,-2 0 0 0 0,-35 38 0 0 0,22-28 0 0 0,26-31 183 0 0,0 0 0 0 0,0 0-1 0 0,-1-1 1 0 0,0 0 0 0 0,0 0-1 0 0,-1 0 1 0 0,1-1 0 0 0,-1-1-1 0 0,-15 8 1 0 0,18-10-34 0 0,-1-5-133 0 0,1-3-16 0 0,5 6 0 0 0,-1 0 0 0 0,1-1 0 0 0,0 1 0 0 0,0 0 0 0 0,0 0 0 0 0,-1-1 0 0 0,1 1 0 0 0,0 0 0 0 0,-1 0 0 0 0,1 0 0 0 0,0-1 0 0 0,0 1 0 0 0,-1 0 0 0 0,1 0 0 0 0,0 0 0 0 0,-1 0 0 0 0,1 0 0 0 0,0 0 0 0 0,-1 0 0 0 0,1 0 0 0 0,0 0 0 0 0,-1 0 0 0 0,1 0 0 0 0,0 0 0 0 0,-1 0 0 0 0,1 0 0 0 0,0 0 0 0 0,-1 0 0 0 0,1 0 0 0 0,0 0 0 0 0,-1 0 0 0 0,1 1 0 0 0,0-1 0 0 0,-1 0 0 0 0,1 0 0 0 0,0 0 0 0 0,-1 1 0 0 0,-3 0-23 0 0,0 1 0 0 0,0-1-1 0 0,1 1 1 0 0,-1 0 0 0 0,0 0 0 0 0,1 0-1 0 0,-1 1 1 0 0,-4 4 0 0 0,-11 7-113 0 0,14-11 192 0 0,0 1 0 0 0,0 0 1 0 0,1 0-1 0 0,0 0 0 0 0,-5 7 0 0 0,8-10-53 0 0,2-4 5 0 0,9-10 16 0 0,18-30 21 0 0,-1 1-40 0 0,42-50-1 0 0,-52 71 14 0 0,25-33 402 0 0,172-206-139 0 0,-192 239-290 0 0,44-35 0 0 0,-38 34 11 0 0,-19 15-100 0 0,0 2 0 0 0,13-8 0 0 0,-14 9 7 0 0,0 0-1 0 0,0-1 1 0 0,11-10-1 0 0,48-36 731 0 0,-44 35-919 0 0,25-23 0 0 0,-31 28 661 0 0,-16 11-373 0 0,1-1-1 0 0,0 0 1 0 0,0 0-1 0 0,-1 0 1 0 0,1 0-1 0 0,0 0 1 0 0,-1 0-1 0 0,1 0 1 0 0,-1-1-1 0 0,1 1 1 0 0,-1 0-1 0 0,0-1 1 0 0,0 1-1 0 0,0-1 1 0 0,0 0-1 0 0,0 1 1 0 0,0-1 0 0 0,0 0-1 0 0,0 1 1 0 0,0-1-1 0 0,-1 0 1 0 0,1 0-1 0 0,-1 0 1 0 0,1 0-1 0 0,-1 0 1 0 0,0 0-1 0 0,0-2 1 0 0,0 2 0 0 0,0-1-1 0 0,-1 1 1 0 0,1 0 0 0 0,-1-1 0 0 0,0 1 0 0 0,0 0 0 0 0,1 0-1 0 0,-2 0 1 0 0,1 0 0 0 0,0-1 0 0 0,0 1 0 0 0,-1 1-1 0 0,1-1 1 0 0,-1 0 0 0 0,-3-3 0 0 0,-1-1 66 0 0,-2 0 0 0 0,-11-8 0 0 0,18 13-52 0 0,-3-1 11 0 0,0 0-1 0 0,0 1 1 0 0,0-1-1 0 0,0 1 1 0 0,0 0 0 0 0,0 0-1 0 0,0 0 1 0 0,0 1-1 0 0,-5-1 1 0 0,-2 1 73 0 0,1 0 0 0 0,-18 2 0 0 0,24-1-28 0 0,-1 1 0 0 0,0-1 0 0 0,1 1 0 0 0,0 0 0 0 0,-1 1 0 0 0,1-1 0 0 0,0 0 0 0 0,0 1-1 0 0,0 0 1 0 0,0 0 0 0 0,1 0 0 0 0,-1 1 0 0 0,1-1 0 0 0,0 1 0 0 0,0 0 0 0 0,0 0 0 0 0,-2 5 0 0 0,-2 1 123 0 0,2 1 0 0 0,-1-1 1 0 0,2 1-1 0 0,-1 0 0 0 0,-4 23 1 0 0,7-27 14 0 0,1 1 0 0 0,0-1 0 0 0,0 11 0 0 0,1-15-145 0 0,0 0 1 0 0,0 0-1 0 0,1 0 0 0 0,-1 0 0 0 0,1 0 0 0 0,0-1 0 0 0,-1 1 1 0 0,1 0-1 0 0,1 0 0 0 0,-1-1 0 0 0,3 5 0 0 0,1 0-67 0 0,0 0-1 0 0,0 0 0 0 0,1-1 0 0 0,7 7 0 0 0,-10-11-3 0 0,1 0 0 0 0,0 1 0 0 0,0-1 0 0 0,-1 0 0 0 0,1-1 0 0 0,0 1 0 0 0,1-1-1 0 0,-1 1 1 0 0,0-1 0 0 0,5 0 0 0 0,7 2-44 0 0,0-1 0 0 0,0-1 0 0 0,28-1 0 0 0,-38 0-158 0 0,-1 0-1 0 0,0-1 1 0 0,0 0-1 0 0,0-1 0 0 0,0 1 1 0 0,0-1-1 0 0,0 0 1 0 0,0 0-1 0 0,0 0 0 0 0,-1 0 1 0 0,1-1-1 0 0,-1 0 1 0 0,0 0-1 0 0,1 0 0 0 0,4-7 1 0 0,0 1-452 0 0,46-57-6372 0 0,-41 41 4755 0 0</inkml:trace>
  <inkml:trace contextRef="#ctx0" brushRef="#br0" timeOffset="9.46164E6">2287 3109 23039 0 0,'0'0'512'0'0,"0"0"96"0"0,0 0 32 0 0,0 0 0 0 0,0 0-512 0 0,0 0-128 0 0,0 0 0 0 0,0 0 0 0 0,0 0 0 0 0,0 0 0 0 0,0 0 0 0 0,0 0 0 0 0,0 0-1208 0 0,0 7-264 0 0,-3-3-48 0 0,3 2-16 0 0</inkml:trace>
  <inkml:trace contextRef="#ctx0" brushRef="#br0" timeOffset="9.46164E6">1228 3074 23887 0 0,'-39'4'672'0'0,"24"-1"160"0"0,-4 1-672 0 0,-1 3-160 0 0,5-4 0 0 0,0 1 0 0 0,7 3 448 0 0,-4-4 48 0 0,5 1 16 0 0,7-4 0 0 0,0 0-416 0 0,0 0-96 0 0,7 3 0 0 0,8-3-7352 0 0,5 0-1487 0 0</inkml:trace>
  <inkml:trace contextRef="#ctx0" brushRef="#br0" timeOffset="9.46341E6">3274 3405 14104 0 0,'-47'50'1665'0'0,"13"-13"-439"0"0,34-37-722 0 0,0 0 111 0 0,-1 1-584 0 0,1 0 0 0 0,0-1 0 0 0,0 1 0 0 0,0 0 0 0 0,0-1-1 0 0,0 1 1 0 0,1 0 0 0 0,-1 0 0 0 0,0-1 0 0 0,0 1 0 0 0,0 0 0 0 0,1-1 0 0 0,-1 1 0 0 0,0 0-1 0 0,1-1 1 0 0,-1 1 0 0 0,0-1 0 0 0,1 1 0 0 0,-1 0 0 0 0,1-1 0 0 0,-1 1 0 0 0,1-1-1 0 0,-1 1 1 0 0,1-1 0 0 0,-1 1 0 0 0,1-1 0 0 0,-1 0 0 0 0,1 1 0 0 0,0-1 0 0 0,-1 0 0 0 0,1 1-1 0 0,0-1 1 0 0,-1 0 0 0 0,1 0 0 0 0,0 0 0 0 0,0 0 0 0 0,-1 0 0 0 0,1 1 0 0 0,0-1 0 0 0,-1 0-1 0 0,2-1 1 0 0,3 1 209 0 0,0-1-1 0 0,0 0 0 0 0,0-1 1 0 0,0 1-1 0 0,4-3 0 0 0,0 1-87 0 0,-3 0-147 0 0,0 0 0 0 0,0 0-1 0 0,0-1 1 0 0,-1 0-1 0 0,1 0 1 0 0,-1 0-1 0 0,0 0 1 0 0,0-1 0 0 0,6-8-1 0 0,18-15 14 0 0,-11 12-11 0 0,-1-1 0 0 0,0-1 0 0 0,-2 0 0 0 0,15-21 0 0 0,16-20 40 0 0,3-2 75 0 0,50-84 0 0 0,-30 41-336 0 0,-28 39 152 0 0,11-15 218 0 0,-49 76-182 0 0,-2 2 2 0 0,1-1 1 0 0,0 0 0 0 0,-1 0 0 0 0,0 0 0 0 0,1 1 0 0 0,-1-1-1 0 0,0 0 1 0 0,0-4 0 0 0,-1 7 24 0 0,0 0-1 0 0,0 0 1 0 0,0 0 0 0 0,0-1-1 0 0,0 1 1 0 0,0 0 0 0 0,0 0-1 0 0,0 0 1 0 0,-1-1 0 0 0,1 1 0 0 0,0 0-1 0 0,0 0 1 0 0,0 0 0 0 0,0-1-1 0 0,0 1 1 0 0,0 0 0 0 0,-1 0-1 0 0,1 0 1 0 0,0 0 0 0 0,0 0-1 0 0,0-1 1 0 0,0 1 0 0 0,-1 0-1 0 0,1 0 1 0 0,0 0 0 0 0,0 0-1 0 0,0 0 1 0 0,-1 0 0 0 0,1 0 0 0 0,0 0-1 0 0,0 0 1 0 0,-1 0 0 0 0,1 0-1 0 0,0 0 1 0 0,0 0 0 0 0,0 0-1 0 0,-1 0 1 0 0,1 0 0 0 0,-9 0 25 0 0,7 0-26 0 0,0 1 0 0 0,0 0 0 0 0,0 0 0 0 0,0 0 0 0 0,0 1 0 0 0,0-1 0 0 0,0 0 0 0 0,0 1 0 0 0,0-1 0 0 0,1 1 0 0 0,-4 3 0 0 0,-15 22 0 0 0,16-21 0 0 0,-62 98 78 0 0,-1 3-84 0 0,-20 13 35 0 0,-16 24 574 0 0,54-74-240 0 0,19-29 189 0 0,-48 87 0 0 0,72-116-182 0 0,-7 23-1 0 0,12-31-355 0 0,0 0 0 0 0,0 0 0 0 0,0 1 0 0 0,0-1-1 0 0,1 0 1 0 0,-1 1 0 0 0,1-1 0 0 0,1 0-1 0 0,0 7 1 0 0,-1-9-14 0 0,1-1 0 0 0,0 1 0 0 0,0 0 0 0 0,0-1 0 0 0,0 1 0 0 0,0-1 0 0 0,0 0 0 0 0,1 1 0 0 0,-1-1 0 0 0,0 0 0 0 0,1 0 0 0 0,-1 1 0 0 0,1-1 0 0 0,-1 0 0 0 0,1-1 0 0 0,-1 1 0 0 0,1 0 0 0 0,0 0 0 0 0,3 0 0 0 0,-3 0 0 0 0,1 0 0 0 0,0 0 0 0 0,0-1 0 0 0,0 1 0 0 0,0-1 0 0 0,0 0 0 0 0,-1 1 0 0 0,1-1 0 0 0,0-1 0 0 0,0 1 0 0 0,5-1 0 0 0,0-2 0 0 0,-1-1 0 0 0,0 1 0 0 0,0-1 0 0 0,-1 0 0 0 0,1-1 0 0 0,8-7 0 0 0,35-37 0 0 0,-32 29 0 0 0,22-25-444 0 0,58-86 0 0 0,-23 29-106 0 0,161-212 28 0 0,-143 172 458 0 0,-116 170 64 0 0,-58 100 0 0 0,-125 185 16 0 0,112-165 298 0 0,15-25-92 0 0,68-104-159 0 0,1-1 1 0 0,-12 35-1 0 0,21-51-40 0 0,0 0 0 0 0,1 1 0 0 0,-1-1 0 0 0,1 0 0 0 0,-1 1 1 0 0,1-1-1 0 0,0 4 0 0 0,0-5-20 0 0,0-1 0 0 0,0 1 0 0 0,0-1 1 0 0,0 1-1 0 0,1-1 0 0 0,-1 1 0 0 0,0-1 0 0 0,0 1 0 0 0,1-1 1 0 0,-1 1-1 0 0,0-1 0 0 0,0 0 0 0 0,1 1 0 0 0,-1-1 0 0 0,1 0 0 0 0,-1 1 1 0 0,0-1-1 0 0,1 0 0 0 0,-1 1 0 0 0,1-1 0 0 0,-1 0 0 0 0,1 0 1 0 0,-1 0-1 0 0,1 1 0 0 0,-1-1 0 0 0,0 0 0 0 0,1 0 0 0 0,-1 0 0 0 0,1 0 1 0 0,-1 0-1 0 0,1 0 0 0 0,-1 0 0 0 0,1 0 0 0 0,0 0 0 0 0,-1 0 1 0 0,1 0-1 0 0,-1 0 0 0 0,0 0 0 0 0,1 0 0 0 0,0-1 0 0 0,8-2 21 0 0,0 0 0 0 0,0 0-1 0 0,-1-1 1 0 0,1 0 0 0 0,-1-1 0 0 0,0 1-1 0 0,0-2 1 0 0,9-7 0 0 0,1 0 18 0 0,36-28-18 0 0,63-63-1 0 0,-44 36-22 0 0,-27 25-245 0 0,29-24-360 0 0,-75 67 595 0 0,0 0 1 0 0,0-1-1 0 0,1 1 0 0 0,-1 0 0 0 0,0 0 0 0 0,0-1 0 0 0,0 1 0 0 0,1 0 1 0 0,-1 0-1 0 0,0 0 0 0 0,0-1 0 0 0,1 1 0 0 0,-1 0 0 0 0,0 0 1 0 0,1 0-1 0 0,-1 0 0 0 0,0 0 0 0 0,0 0 0 0 0,1 0 0 0 0,-1 0 0 0 0,0 0 1 0 0,1 0-1 0 0,-1 0 0 0 0,0 0 0 0 0,1 0 0 0 0,-1 0 0 0 0,0 0 0 0 0,1 0 1 0 0,-1 0-1 0 0,0 0 0 0 0,0 0 0 0 0,1 0 0 0 0,0 0 0 0 0,-2 11-126 0 0,-9 15 75 0 0,1-12 100 0 0,-1 0-1 0 0,-17 18 1 0 0,8-9 219 0 0,10-13-206 0 0,-37 51 1064 0 0,42-55-1019 0 0,0 1 1 0 0,0 0 0 0 0,0 1 0 0 0,1-1-1 0 0,0 1 1 0 0,0-1 0 0 0,-1 10 0 0 0,3-15-96 0 0,1 0 0 0 0,0 0 0 0 0,0 0-1 0 0,0 0 1 0 0,0 0 0 0 0,0-1 0 0 0,0 1 0 0 0,0 0 0 0 0,1 0 0 0 0,-1 0 0 0 0,1 0 0 0 0,-1 0 0 0 0,1 0 0 0 0,0 0 0 0 0,0-1 0 0 0,0 1 0 0 0,2 3 0 0 0,-1-3 5 0 0,0 1 0 0 0,1-1 0 0 0,-1 0 0 0 0,1 0 0 0 0,-1 0 0 0 0,1-1 1 0 0,-1 1-1 0 0,1 0 0 0 0,0-1 0 0 0,4 2 0 0 0,1-1 7 0 0,0 1 0 0 0,0-2 0 0 0,0 1 0 0 0,0-1 0 0 0,0 0 0 0 0,1-1 0 0 0,14 0 0 0 0,-11-1-15 0 0,0 0 0 0 0,-1-1 0 0 0,1-1 0 0 0,0 1 0 0 0,-1-2 0 0 0,1 0 0 0 0,-1 0 0 0 0,0-1 0 0 0,20-12 0 0 0,-20 10-46 0 0,-1-1 1 0 0,1 0-1 0 0,-2-1 0 0 0,1 0 0 0 0,-1-1 1 0 0,-1 1-1 0 0,1-2 0 0 0,12-21 0 0 0,-12 15-41 0 0,-1 1 0 0 0,-1-1-1 0 0,0 0 1 0 0,-1 0 0 0 0,6-35-1 0 0,-9 36-144 0 0,-1 0 0 0 0,1-18 0 0 0,-3 34 226 0 0,0 0 0 0 0,0 0 0 0 0,0-1 0 0 0,0 1 1 0 0,0 0-1 0 0,0-1 0 0 0,0 1 0 0 0,0 0 0 0 0,0-1 0 0 0,0 1 0 0 0,0 0 0 0 0,0 0 0 0 0,0-1 0 0 0,0 1 0 0 0,0 0 0 0 0,0-1 0 0 0,0 1 0 0 0,0 0 0 0 0,-1 0 0 0 0,1-1 0 0 0,0 1 0 0 0,0 0 0 0 0,0 0 0 0 0,0 0 0 0 0,-1-1 0 0 0,1 1 0 0 0,0 0 1 0 0,0 0-1 0 0,-1 0 0 0 0,1-1 0 0 0,-1 1 0 0 0,-4 2 6 0 0,5-2-15 0 0,-6 3 15 0 0,1 0-1 0 0,-1 1 1 0 0,1 0 0 0 0,0-1 0 0 0,0 2-1 0 0,-6 5 1 0 0,-25 32 77 0 0,27-31-44 0 0,-22 26 397 0 0,-33 43 703 0 0,55-68-792 0 0,1 1-1 0 0,0 0 1 0 0,1 1 0 0 0,-8 22 0 0 0,14-32-280 0 0,-1 0 0 0 0,2 0 0 0 0,-1 0 1 0 0,0 0-1 0 0,1 0 0 0 0,0 0 0 0 0,0 0 1 0 0,0 0-1 0 0,0 0 0 0 0,1 0 0 0 0,-1 0 1 0 0,2 5-1 0 0,-1-7-56 0 0,-1-1 1 0 0,1 1-1 0 0,0-1 1 0 0,-1 1 0 0 0,1-1-1 0 0,0 0 1 0 0,0 1-1 0 0,0-1 1 0 0,0 0 0 0 0,0 0-1 0 0,0 1 1 0 0,0-1-1 0 0,1 0 1 0 0,-1 0-1 0 0,0 0 1 0 0,1 0 0 0 0,-1-1-1 0 0,0 1 1 0 0,1 0-1 0 0,-1-1 1 0 0,1 1-1 0 0,-1 0 1 0 0,1-1 0 0 0,0 0-1 0 0,-1 1 1 0 0,1-1-1 0 0,-1 0 1 0 0,1 0-1 0 0,0 0 1 0 0,-1 0 0 0 0,4 0-1 0 0,6-2-14 0 0,-1-1-1 0 0,1 1 0 0 0,-1-2 1 0 0,0 1-1 0 0,15-8 1 0 0,-2-1-199 0 0,24-17 1 0 0,-32 20-611 0 0,-1-2 1 0 0,19-17-1 0 0,-13 7-457 0 0</inkml:trace>
  <inkml:trace contextRef="#ctx0" brushRef="#br0" timeOffset="9.46377E6">3363 3031 17327 0 0,'-10'3'344'0'0,"0"0"24"0"0,1 1 1 0 0,-15 8-1 0 0,22-12-275 0 0,1 1 0 0 0,-1 0 0 0 0,1 0 1 0 0,-1 0-1 0 0,1 0 0 0 0,0 0 0 0 0,-1 0 1 0 0,1 1-1 0 0,0-1 0 0 0,0 0 1 0 0,0 1-1 0 0,0-1 0 0 0,0 1 0 0 0,0-1 1 0 0,0 1-1 0 0,1-1 0 0 0,-1 1 0 0 0,0 0 1 0 0,1-1-1 0 0,-1 1 0 0 0,1 3 0 0 0,0-4-92 0 0,0 0 0 0 0,0 0 0 0 0,0 1-1 0 0,1-1 1 0 0,-1 0 0 0 0,0 0 0 0 0,1 0 0 0 0,-1 0-1 0 0,1 0 1 0 0,0 0 0 0 0,-1-1 0 0 0,1 1-1 0 0,0 0 1 0 0,-1 0 0 0 0,1 0 0 0 0,0 0 0 0 0,0-1-1 0 0,0 1 1 0 0,0 0 0 0 0,0-1 0 0 0,-1 1-1 0 0,1-1 1 0 0,0 1 0 0 0,0-1 0 0 0,1 1 0 0 0,-1-1-1 0 0,1 1 1 0 0,3 0-1 0 0,-1 0 0 0 0,1 0-1 0 0,0 0 1 0 0,-1-1 0 0 0,7 1-1 0 0,46-5-16 0 0,1-2 0 0 0,90-22 0 0 0,-98 18-602 0 0,8-3-391 0 0</inkml:trace>
  <inkml:trace contextRef="#ctx0" brushRef="#br0" timeOffset="9.46701E6">4328 3655 13792 0 0,'0'0'629'0'0,"0"0"-12"0"0,0 0-322 0 0,0 0 93 0 0,0 0 85 0 0,1-2 20 0 0,3-5-217 0 0,0 0 0 0 0,1 0 0 0 0,0 0-1 0 0,0 0 1 0 0,8-6 0 0 0,12-17 85 0 0,-8 10 148 0 0,25-25-1 0 0,4-4-62 0 0,3-19-302 0 0,3-4-311 0 0,-43 64 65 0 0,1-4-333 0 0,-9 11 381 0 0,0 0 0 0 0,0 0-1 0 0,0 1 1 0 0,0-1 0 0 0,0 1-1 0 0,0-1 1 0 0,0 0 0 0 0,0 1 0 0 0,0 0-1 0 0,0-1 1 0 0,0 1 0 0 0,0 0-1 0 0,0-1 1 0 0,0 1 0 0 0,0 0 0 0 0,0 0-1 0 0,0 0 1 0 0,0 0 0 0 0,1 0-1 0 0,1 1 1 0 0,-2-1 47 0 0,0 1-1 0 0,0 0 1 0 0,0 1-1 0 0,0-1 1 0 0,-1 0-1 0 0,1 0 1 0 0,0 0-1 0 0,0 0 0 0 0,-1 1 1 0 0,1-1-1 0 0,0 0 1 0 0,-1 1-1 0 0,1-1 1 0 0,-1 0-1 0 0,0 1 1 0 0,0-1-1 0 0,1 3 1 0 0,-2 26-37 0 0,-5-4 301 0 0,-1 0 0 0 0,-1 0 0 0 0,-21 43 0 0 0,20-50 3 0 0,-1-1 0 0 0,-1 0 0 0 0,-1 0 0 0 0,-19 21 0 0 0,18-26-228 0 0,0-1 0 0 0,-1 0 0 0 0,0-1 0 0 0,-1 0 0 0 0,-29 15 0 0 0,44-26-31 0 0,0 1 0 0 0,0-1 0 0 0,0 0 0 0 0,0 0 1 0 0,0 0-1 0 0,-1 0 0 0 0,1 1 0 0 0,0-1 0 0 0,0 0 0 0 0,0 0 0 0 0,-1 0 0 0 0,1 0 0 0 0,0 0 0 0 0,0 0 0 0 0,-1 0 0 0 0,1 0 0 0 0,0 0 0 0 0,0 0 0 0 0,0 0 0 0 0,-1 0 0 0 0,1 0 0 0 0,0 0 0 0 0,0 0 0 0 0,-1 0 0 0 0,1 0 0 0 0,0 0 0 0 0,0 0 0 0 0,-1 0 0 0 0,1 0 0 0 0,0 0 0 0 0,0 0 0 0 0,0 0 0 0 0,-1 0 0 0 0,1 0 0 0 0,0-1 0 0 0,0 1 1 0 0,0 0-1 0 0,-1 0 0 0 0,3-10 4 0 0,11-12-21 0 0,-9 18 7 0 0,-2 2 2 0 0,-1 0 1 0 0,1 0 0 0 0,-1 1-1 0 0,1-1 1 0 0,0 1-1 0 0,-1-1 1 0 0,1 1 0 0 0,0-1-1 0 0,0 1 1 0 0,0 0 0 0 0,0 0-1 0 0,0 0 1 0 0,0 0-1 0 0,0 1 1 0 0,1-1 0 0 0,2 0-1 0 0,22-6 81 0 0,-19 5-31 0 0,0 0 1 0 0,0 1-1 0 0,0-1 1 0 0,12 1-1 0 0,-11 0-37 0 0,0-1 0 0 0,-1 1 0 0 0,1-2 0 0 0,-1 1 1 0 0,1-1-1 0 0,-1-1 0 0 0,14-7 0 0 0,11-4 226 0 0,-25 12-190 0 0,0-1-1 0 0,0 0 0 0 0,0-1 1 0 0,0 1-1 0 0,-1-2 0 0 0,0 1 1 0 0,0-1-1 0 0,11-11 0 0 0,19-18-354 0 0,-23 23 257 0 0,17-19 1 0 0,-27 27 29 0 0,0-1 1 0 0,0 0 0 0 0,-1 0-1 0 0,0 0 1 0 0,0 0-1 0 0,-1-1 1 0 0,1 1-1 0 0,1-9 1 0 0,0 3-55 0 0,-3 10 71 0 0,0 0-1 0 0,-1 0 1 0 0,1 0 0 0 0,-1 0 0 0 0,1-1-1 0 0,-1 1 1 0 0,0 0 0 0 0,1 0 0 0 0,-1-1-1 0 0,0 1 1 0 0,0 0 0 0 0,0-1 0 0 0,0 1-1 0 0,0 0 1 0 0,0-1 0 0 0,0 1-1 0 0,-1 0 1 0 0,1 0 0 0 0,-1-2 0 0 0,-1-5-9 0 0,2 8 15 0 0,0-1 0 0 0,0 0-1 0 0,0 0 1 0 0,0 1 0 0 0,-1-1 0 0 0,1 0 0 0 0,0 0 0 0 0,0 1 0 0 0,-1-1 0 0 0,1 0-1 0 0,-1 1 1 0 0,1-1 0 0 0,0 0 0 0 0,-1 1 0 0 0,1-1 0 0 0,-1 0 0 0 0,0 1 0 0 0,0-2-1 0 0,-6-2-5 0 0,6 3 9 0 0,0 0-1 0 0,0 0 1 0 0,0 0 0 0 0,-1 0 0 0 0,1 0 0 0 0,0 0 0 0 0,0 0 0 0 0,-1 1 0 0 0,1-1 0 0 0,-1 1 0 0 0,1-1 0 0 0,0 1 0 0 0,-1-1 0 0 0,1 1-1 0 0,-1 0 1 0 0,1-1 0 0 0,-1 1 0 0 0,1 0 0 0 0,-1 0 0 0 0,1 0 0 0 0,-1 1 0 0 0,1-1 0 0 0,-1 0 0 0 0,1 0 0 0 0,-1 1 0 0 0,1-1 0 0 0,-1 1-1 0 0,-1 0 1 0 0,-4 5 11 0 0,-1 1 1 0 0,1 0-1 0 0,1 0 0 0 0,-1 1 0 0 0,1-1 0 0 0,0 1 0 0 0,1 1 0 0 0,0-1 0 0 0,0 1 0 0 0,1 0 0 0 0,0 0 0 0 0,-3 13 0 0 0,4-14 24 0 0,1-1-1 0 0,-1 0 1 0 0,-1 0 0 0 0,-4 8-1 0 0,-3 5 80 0 0,9-16-37 0 0,1 0 1 0 0,0 0-1 0 0,0 0 1 0 0,0 0-1 0 0,0 0 0 0 0,0 1 1 0 0,1-1-1 0 0,0 4 1 0 0,3 36 353 0 0,-3-42-419 0 0,0 1 0 0 0,1-1 0 0 0,-1 1 0 0 0,1-1 0 0 0,-1 1 0 0 0,1-1 0 0 0,0 0 0 0 0,0 0 0 0 0,2 5 0 0 0,-2-6-11 0 0,0 0 0 0 0,0 0 0 0 0,1 0 0 0 0,-1-1 0 0 0,0 1 0 0 0,0 0 0 0 0,0-1 0 0 0,1 1 0 0 0,-1 0 0 0 0,0-1 0 0 0,1 1 0 0 0,-1-1 0 0 0,0 0 0 0 0,1 0 0 0 0,-1 1 0 0 0,0-1 0 0 0,1 0 0 0 0,-1 0 0 0 0,3 0 0 0 0,0-1 10 0 0,1 1 0 0 0,0-1 1 0 0,-1 0-1 0 0,1 0 0 0 0,-1 0 0 0 0,1 0 1 0 0,-1-1-1 0 0,0 0 0 0 0,5-2 0 0 0,35-25-27 0 0,-25 16-36 0 0,9-7 45 0 0,29-29 1 0 0,-38 32 4 0 0,0-1 2 0 0,22-28 0 0 0,-15 16 0 0 0,25-32-299 0 0,63-103-1 0 0,-69 97-349 0 0,-20 31-220 0 0,-3-1-1 0 0,-1-1 0 0 0,-2-1 0 0 0,-1-1 1 0 0,16-60-1 0 0,-33 99 761 0 0,0-1 1 0 0,-1 0 0 0 0,1 0-1 0 0,-1 1 1 0 0,0-1-1 0 0,1 0 1 0 0,-1 0-1 0 0,-1 1 1 0 0,1-5 0 0 0,-1 5 54 0 0,0 0 1 0 0,1 1-1 0 0,-1-1 1 0 0,0 1 0 0 0,1-1-1 0 0,-1 1 1 0 0,0-1-1 0 0,0 1 1 0 0,-1-1 0 0 0,1 1-1 0 0,0 0 1 0 0,0 0-1 0 0,0 0 1 0 0,-3-2 0 0 0,2 2 58 0 0,1 1 0 0 0,0 0 1 0 0,0-1-1 0 0,0 1 1 0 0,0 0-1 0 0,0 0 0 0 0,0 0 1 0 0,0 0-1 0 0,0 0 1 0 0,0 0-1 0 0,0 0 0 0 0,0 1 1 0 0,0-1-1 0 0,-1 0 0 0 0,1 0 1 0 0,0 1-1 0 0,0-1 1 0 0,0 1-1 0 0,0-1 0 0 0,-1 2 1 0 0,-18 11 382 0 0,7-1-14 0 0,1 1-1 0 0,0 1 1 0 0,0 0 0 0 0,-14 24-1 0 0,-31 68 689 0 0,37-69-354 0 0,-41 92 634 0 0,-68 200 0 0 0,121-305-1279 0 0,-26 66 972 0 0,31-84-941 0 0,0 1-1 0 0,1 0 1 0 0,0-1 0 0 0,0 1 0 0 0,0 0 0 0 0,1 0 0 0 0,0 0 0 0 0,1 0 0 0 0,-1 0 0 0 0,1 0-1 0 0,2 13 1 0 0,-2-18-94 0 0,1-1 0 0 0,-1 0 0 0 0,1 0 0 0 0,-1 1 0 0 0,1-1 0 0 0,-1 0 0 0 0,1 0 0 0 0,0 1 0 0 0,0-1 0 0 0,-1 0 0 0 0,1 0 0 0 0,0 0 0 0 0,0 0 0 0 0,0 0 0 0 0,0 0 0 0 0,0 0 0 0 0,0 0 0 0 0,1-1 0 0 0,-1 1 0 0 0,0 0 0 0 0,0-1 0 0 0,1 1 0 0 0,-1-1 0 0 0,0 1 0 0 0,0-1 0 0 0,1 0 0 0 0,-1 1 0 0 0,1-1 0 0 0,-1 0 0 0 0,0 0 0 0 0,1 0 0 0 0,-1 0 0 0 0,0 0 0 0 0,1 0 0 0 0,1-1 0 0 0,3 1 0 0 0,0-1 0 0 0,0-1 0 0 0,0 1 0 0 0,0-1 0 0 0,0 0 0 0 0,7-4 0 0 0,5-4 0 0 0,31-24 0 0 0,-14 10 0 0 0,-21 12-25 0 0,0 1 0 0 0,-1-2 0 0 0,0 0 0 0 0,-1-1 0 0 0,-1 0 0 0 0,13-20 0 0 0,9-10-706 0 0,0-7-195 0 0,-30 45 779 0 0,1 0 1 0 0,-1 0-1 0 0,0 0 0 0 0,4-12 0 0 0,3-5-543 0 0,-10 22 433 0 0,0 1-6 0 0,-7-3 95 0 0,3 2 203 0 0,0 0 1 0 0,0 0-1 0 0,0 1 0 0 0,0-1 0 0 0,-1 1 0 0 0,-6 1 0 0 0,8-1 9 0 0,0 1 0 0 0,1 0 1 0 0,-1 0-1 0 0,0 1 0 0 0,1-1 1 0 0,-1 0-1 0 0,1 1 0 0 0,-1-1 1 0 0,1 1-1 0 0,0 0 0 0 0,0 0 0 0 0,-4 4 1 0 0,-21 31 541 0 0,14-18-394 0 0,-14 26 514 0 0,21-34-496 0 0,1 0 0 0 0,1 0 0 0 0,-7 21 0 0 0,5-14-124 0 0,5-12-57 0 0,-1 1 1 0 0,1 0-1 0 0,0 0 0 0 0,0 0 0 0 0,1 0 0 0 0,1 8 0 0 0,-1-12-20 0 0,0 0 0 0 0,0 0-1 0 0,0 0 1 0 0,1 0 0 0 0,-1 0-1 0 0,1-1 1 0 0,0 1 0 0 0,0 0-1 0 0,0-1 1 0 0,0 1 0 0 0,0 0-1 0 0,1-1 1 0 0,-1 0 0 0 0,1 1-1 0 0,0-1 1 0 0,0 0 0 0 0,2 3-1 0 0,-3-4-7 0 0,1-1 1 0 0,-1 1-1 0 0,1 0 0 0 0,-1-1 0 0 0,0 1 0 0 0,1-1 0 0 0,-1 0 1 0 0,1 0-1 0 0,-1 1 0 0 0,1-1 0 0 0,-1 0 0 0 0,1 0 0 0 0,-1 0 0 0 0,1 0 1 0 0,2-1-1 0 0,25-8 35 0 0,-13 4-16 0 0,2-1-79 0 0,0-1 0 0 0,0-1 0 0 0,-1-1 0 0 0,0 0-1 0 0,19-15 1 0 0,-10 5-107 0 0,-1-2 0 0 0,26-26 0 0 0,-7 5-560 0 0,-25 24-142 0 0,-1-1 0 0 0,23-31 0 0 0,-22 27-713 0 0,-18 22 1278 0 0,-1 1 82 0 0,0 0 19 0 0,0 0 47 0 0,-1 1 169 0 0,0-1 1 0 0,1 1-1 0 0,-1-1 1 0 0,0 1-1 0 0,0-1 1 0 0,1 1-1 0 0,-1-1 1 0 0,1 1-1 0 0,-1 0 1 0 0,0 0-1 0 0,1-1 1 0 0,-1 1-1 0 0,0 1 1 0 0,-1 2 80 0 0,-13 11 534 0 0,11-12-347 0 0,0 0 0 0 0,1 1 0 0 0,-1 0-1 0 0,1-1 1 0 0,0 1 0 0 0,-5 9 0 0 0,-2 4 537 0 0,8-13-588 0 0,-1 0-1 0 0,1 0 1 0 0,0 0-1 0 0,-1 0 0 0 0,2 0 1 0 0,-1 1-1 0 0,0-1 1 0 0,-1 9-1 0 0,3-12-224 0 0,1 0-1 0 0,-1 0 1 0 0,0 0 0 0 0,0 0-1 0 0,1 0 1 0 0,-1 0 0 0 0,1 0-1 0 0,-1 0 1 0 0,1 0 0 0 0,-1 0-1 0 0,1-1 1 0 0,-1 1 0 0 0,1 0-1 0 0,0 0 1 0 0,-1-1 0 0 0,1 1-1 0 0,0 0 1 0 0,0-1 0 0 0,1 2-1 0 0,3-3-144 0 0,-1 0 1 0 0,1-1-1 0 0,-1 1 0 0 0,0-1 0 0 0,9-5 0 0 0,-11 5 35 0 0,1-1-1 0 0,0 0 0 0 0,-1 0 1 0 0,1-1-1 0 0,-1 1 1 0 0,0 0-1 0 0,0-1 1 0 0,0 1-1 0 0,-1-1 1 0 0,1 0-1 0 0,-1 0 1 0 0,2-7-1 0 0,-1 1-100 0 0,0 1 91 0 0,-1 0 0 0 0,0-1 0 0 0,0 1 0 0 0,-1 0 0 0 0,0 0 1 0 0,-1-11-1 0 0,-2 13 83 0 0,3 7 38 0 0,0 0 0 0 0,-1-1 0 0 0,1 1-1 0 0,-1 0 1 0 0,1 0 0 0 0,-1-1 0 0 0,1 1 0 0 0,-1 0 0 0 0,1 0-1 0 0,-1 0 1 0 0,1 0 0 0 0,-1 0 0 0 0,1 0 0 0 0,-1 0 0 0 0,1 0-1 0 0,-1 0 1 0 0,1 0 0 0 0,-1 0 0 0 0,1 0 0 0 0,-1 0 0 0 0,1 0-1 0 0,-1 0 1 0 0,0 1 0 0 0,-10 3 285 0 0,3 0-74 0 0,1 0-1 0 0,0 1 1 0 0,0 0-1 0 0,0 0 1 0 0,1 0-1 0 0,-10 11 1 0 0,-32 43 618 0 0,40-49-554 0 0,-27 32 310 0 0,23-28-297 0 0,0 1 0 0 0,0 0 0 0 0,1 1 1 0 0,1 0-1 0 0,-9 18 0 0 0,18-30-265 0 0,0-1 0 0 0,0 1 0 0 0,0 0-1 0 0,0 0 1 0 0,1 0 0 0 0,-1 0 0 0 0,1 0 0 0 0,0 0 0 0 0,0 0 0 0 0,0 0 0 0 0,2 7 0 0 0,-1-9-23 0 0,-1-1 0 0 0,0 1 1 0 0,1-1-1 0 0,-1 1 1 0 0,1-1-1 0 0,0 1 1 0 0,0-1-1 0 0,-1 1 1 0 0,1-1-1 0 0,0 1 0 0 0,0-1 1 0 0,0 0-1 0 0,1 0 1 0 0,-1 0-1 0 0,0 1 1 0 0,0-1-1 0 0,1 0 1 0 0,-1 0-1 0 0,0-1 0 0 0,1 1 1 0 0,-1 0-1 0 0,1 0 1 0 0,-1-1-1 0 0,1 1 1 0 0,0-1-1 0 0,-1 1 1 0 0,1-1-1 0 0,-1 0 0 0 0,1 0 1 0 0,3 1-1 0 0,4-2 1 0 0,0 0 0 0 0,0-1 0 0 0,0 1 0 0 0,0-2 0 0 0,-1 1 0 0 0,1-1 0 0 0,-1-1 0 0 0,1 1 0 0 0,9-7 0 0 0,2-2 19 0 0,0-1 0 0 0,25-22-1 0 0,-26 18-186 0 0,-2-1 0 0 0,31-38 0 0 0,24-47-731 0 0,-15 18 430 0 0,42-59-697 0 0,-8 9-1846 0 0,-82 122 2472 0 0,0-1-1 0 0,11-23 1 0 0,-17 30 476 0 0,-1 0 0 0 0,1 0-1 0 0,-1 0 1 0 0,0 0 0 0 0,-1 0 0 0 0,1-1-1 0 0,-1-11 1 0 0,-1 18 195 0 0,0 1 205 0 0,0 0 88 0 0,0 0 16 0 0,0 0 5 0 0,-1 0-394 0 0,1 0 0 0 0,-1 0 1 0 0,1 0-1 0 0,-1 0 0 0 0,0 0 0 0 0,1 0 0 0 0,-1 0 0 0 0,0 0 1 0 0,1 0-1 0 0,-1 1 0 0 0,1-1 0 0 0,-1 0 0 0 0,1 1 0 0 0,-1-1 1 0 0,1 0-1 0 0,-1 1 0 0 0,1-1 0 0 0,-1 0 0 0 0,1 1 0 0 0,-1-1 0 0 0,1 1 1 0 0,-1-1-1 0 0,1 1 0 0 0,0-1 0 0 0,-1 2 0 0 0,-11 17 425 0 0,11-18-435 0 0,-4 8 27 0 0,1 0 1 0 0,1 0 0 0 0,-4 13-1 0 0,-9 21 18 0 0,-111 205 1806 0 0,92-177-1047 0 0,-39 72 796 0 0,57-110-1239 0 0,1 1 0 0 0,-13 44 0 0 0,28-74-399 0 0,0 0 1 0 0,0-1 0 0 0,1 1 0 0 0,-1 0 0 0 0,1 0 0 0 0,0-1-1 0 0,0 5 1 0 0,0-8-10 0 0,0 1-1 0 0,0-1 1 0 0,0 0-1 0 0,0 0 1 0 0,0 0-1 0 0,0 0 1 0 0,0 1-1 0 0,1-1 1 0 0,-1 0-1 0 0,0 0 1 0 0,0 0-1 0 0,0 1 1 0 0,0-1-1 0 0,0 0 1 0 0,0 0-1 0 0,0 0 1 0 0,1 0-1 0 0,-1 0 1 0 0,0 1-1 0 0,0-1 1 0 0,0 0-1 0 0,0 0 1 0 0,1 0-1 0 0,-1 0 1 0 0,0 0-1 0 0,0 0 1 0 0,0 0 0 0 0,1 0-1 0 0,-1 0 1 0 0,0 1-1 0 0,0-1 1 0 0,0 0-1 0 0,1 0 1 0 0,-1 0-1 0 0,0 0 1 0 0,0 0-1 0 0,0 0 1 0 0,1-1-1 0 0,-1 1 1 0 0,0 0-1 0 0,0 0 1 0 0,0 0-1 0 0,1 0 1 0 0,8-4-23 0 0,5-8 4 0 0,49-48-40 0 0,-11 14-154 0 0,-2 3-78 0 0,-21 12-344 0 0,0-1 0 0 0,24-37-1 0 0,-30 42 322 0 0,-19 21 220 0 0,-21 27 28 0 0,4-5 52 0 0,-3 2 83 0 0,12-13-21 0 0,0 0 0 0 0,0 0 0 0 0,0 0-1 0 0,-4 9 1 0 0,-12 25 417 0 0,13-29-257 0 0,1 0 0 0 0,1 1 0 0 0,0 0 0 0 0,0 0-1 0 0,1 1 1 0 0,-4 20 0 0 0,7-30-189 0 0,1 0-18 0 0,0-1 1 0 0,-1 0 0 0 0,1 1-1 0 0,0-1 1 0 0,0 0 0 0 0,0 0-1 0 0,0 1 1 0 0,0-1 0 0 0,0 0-1 0 0,0 1 1 0 0,0-1 0 0 0,1 0 0 0 0,-1 2-1 0 0,2-1-1 0 0,0-1-1 0 0,0 0 0 0 0,0 1 1 0 0,0-1-1 0 0,0 0 0 0 0,0-1 1 0 0,0 1-1 0 0,1 0 0 0 0,-1-1 1 0 0,0 1-1 0 0,0-1 0 0 0,1 1 1 0 0,-1-1-1 0 0,0 0 0 0 0,0 0 1 0 0,1 0-1 0 0,-1 0 0 0 0,0-1 1 0 0,1 1-1 0 0,-1-1 0 0 0,0 1 1 0 0,0-1-1 0 0,3 0 0 0 0,3-3 6 0 0,1 0-1 0 0,0 0 0 0 0,-1-1 1 0 0,11-7-1 0 0,-3-1-68 0 0,-1 0 0 0 0,-1 0 0 0 0,15-18 0 0 0,-15 15-71 0 0,1 1 0 0 0,22-18 1 0 0,-17 23-534 0 0,-17 8 533 0 0,0 1 0 0 0,0-1 0 0 0,0 0 1 0 0,0 1-1 0 0,4-4 0 0 0,-7 4 26 0 0,0 1-18 0 0,0 0-90 0 0,0 0 206 0 0,1 1 0 0 0,-1-1 1 0 0,0 0-1 0 0,0 0 0 0 0,1 0 0 0 0,-1 0 0 0 0,0 0 0 0 0,0 1 0 0 0,1-1 0 0 0,-1 0 0 0 0,0 0 1 0 0,0 0-1 0 0,0 1 0 0 0,1-1 0 0 0,-1 0 0 0 0,0 0 0 0 0,0 1 0 0 0,0-1 0 0 0,0 0 1 0 0,1 0-1 0 0,-1 1 0 0 0,0-1 0 0 0,0 0 0 0 0,0 1 0 0 0,0-1 0 0 0,0 0 0 0 0,0 0 0 0 0,0 1 1 0 0,0-1-1 0 0,0 0 0 0 0,0 1 0 0 0,0-1 0 0 0,0 0 0 0 0,0 0 0 0 0,0 1 0 0 0,-5 13-379 0 0,2-5 252 0 0,1 1 279 0 0,-1 0 0 0 0,0 0 0 0 0,-1-1 0 0 0,0 1 0 0 0,0-1 0 0 0,-7 11 0 0 0,-12 25 392 0 0,17-34-325 0 0,5-8-60 0 0,-1-1-1 0 0,1 0 0 0 0,0 1 0 0 0,0-1 0 0 0,0 1 1 0 0,0 0-1 0 0,-1 3 0 0 0,1 3-66 0 0,1-8-81 0 0,0 1 0 0 0,0-1 0 0 0,0 1-1 0 0,0-1 1 0 0,0 1 0 0 0,0-1 0 0 0,0 0-1 0 0,1 1 1 0 0,-1-1 0 0 0,0 1 0 0 0,1-1 0 0 0,-1 1-1 0 0,2 1 1 0 0,-2-2-3 0 0,0-1 0 0 0,0 0 1 0 0,0 0-1 0 0,0 0 0 0 0,0 0 0 0 0,0 0 0 0 0,0 0 0 0 0,0 0 1 0 0,1 1-1 0 0,-1-1 0 0 0,0 0 0 0 0,0 0 0 0 0,0 0 0 0 0,0 0 0 0 0,0 0 1 0 0,0 0-1 0 0,0 0 0 0 0,0 0 0 0 0,0 0 0 0 0,0 1 0 0 0,0-1 0 0 0,0 0 1 0 0,1 0-1 0 0,-1 0 0 0 0,0 0 0 0 0,0 0 0 0 0,0 0 0 0 0,0 0 1 0 0,0 0-1 0 0,0 0 0 0 0,0 0 0 0 0,1 0 0 0 0,-1 0 0 0 0,0 0 0 0 0,0 0 1 0 0,0 0-1 0 0,0 0 0 0 0,0 0 0 0 0,0 0 0 0 0,0 0 0 0 0,1 0 0 0 0,-1 0 1 0 0,0 0-1 0 0,0 0 0 0 0,0 0 0 0 0,5-6-94 0 0,4-12-122 0 0,-7 14 170 0 0,1-3-41 0 0,0 0 1 0 0,0 0 0 0 0,-1 0-1 0 0,2-10 1 0 0,4-11-163 0 0,50-126-145 0 0,-42 105 51 0 0,-8 27-82 0 0,-8 21 195 0 0,0 1-8 0 0,-1-1 39 0 0,0 0 209 0 0,0 0 1 0 0,0 0-1 0 0,0 1 0 0 0,0-1 0 0 0,0 0 0 0 0,0 1 1 0 0,0-1-1 0 0,0 1 0 0 0,-1-1 0 0 0,1 1 0 0 0,0-1 0 0 0,0 1 1 0 0,0 0-1 0 0,-1 0 0 0 0,1 0 0 0 0,0-1 0 0 0,0 1 0 0 0,-1 1 1 0 0,1-1-1 0 0,0 0 0 0 0,0 0 0 0 0,-1 0 0 0 0,1 0 0 0 0,0 1 1 0 0,0-1-1 0 0,-2 1 0 0 0,0 1 59 0 0,0 0 0 0 0,0 0 0 0 0,0 0 0 0 0,1 0 1 0 0,-1 1-1 0 0,-3 3 0 0 0,1-2 7 0 0,-6 7 153 0 0,0 0 0 0 0,1 0 0 0 0,0 1 0 0 0,1 0 0 0 0,0 1-1 0 0,1 0 1 0 0,0 0 0 0 0,1 1 0 0 0,-7 21 0 0 0,12-30-222 0 0,1 0 1 0 0,0 0-1 0 0,0 0 1 0 0,1 0-1 0 0,0 0 1 0 0,0 0-1 0 0,0 0 1 0 0,0 0-1 0 0,1-1 1 0 0,-1 1-1 0 0,1 0 1 0 0,1 0 0 0 0,-1 0-1 0 0,3 6 1 0 0,-2-8-5 0 0,-1 0 0 0 0,1-1 1 0 0,-1 1-1 0 0,1-1 1 0 0,0 1-1 0 0,0-1 1 0 0,0 0-1 0 0,0 0 1 0 0,0 0-1 0 0,1 0 0 0 0,-1 0 1 0 0,1 0-1 0 0,-1-1 1 0 0,1 1-1 0 0,-1-1 1 0 0,1 0-1 0 0,0 0 1 0 0,0 0-1 0 0,0 0 1 0 0,0 0-1 0 0,0 0 0 0 0,0-1 1 0 0,0 1-1 0 0,0-1 1 0 0,3 0-1 0 0,-3-1-6 0 0,0 1 0 0 0,0-1 0 0 0,0 1 0 0 0,-1-1-1 0 0,1 0 1 0 0,0 0 0 0 0,0-1 0 0 0,-1 1 0 0 0,1-1 0 0 0,-1 1-1 0 0,3-3 1 0 0,2-1-24 0 0,-1 0-1 0 0,11-11 0 0 0,-10 7-216 0 0,-1 0 0 0 0,0 0 1 0 0,0 0-1 0 0,-1-1 0 0 0,0 0 0 0 0,-1 0 0 0 0,0 0 0 0 0,3-16 0 0 0,0-5-431 0 0,6-49 0 0 0,-16 49 766 0 0,3 30 166 0 0,0 1 58 0 0,0 0 6 0 0,0 0-30 0 0,0 0-129 0 0,0 0-53 0 0,0 0-11 0 0,11 7-1 0 0,-7-3-97 0 0,0 0 0 0 0,0 0 0 0 0,0 0 0 0 0,-1 1 0 0 0,1-1-1 0 0,-1 1 1 0 0,0 0 0 0 0,0 0 0 0 0,-1 0 0 0 0,0 0 0 0 0,0 0 0 0 0,0 1 0 0 0,0-1-1 0 0,-1 1 1 0 0,0-1 0 0 0,0 1 0 0 0,0 0 0 0 0,0 5 0 0 0,-2 7 85 0 0,0-1 0 0 0,0-1 1 0 0,-2 1-1 0 0,-8 31 0 0 0,6-28 286 0 0,-2-1-1 0 0,-1 1 0 0 0,0-2 1 0 0,-13 23-1 0 0,16-33-184 0 0,6-7 44 0 0,7-13-138 0 0,0-5-92 0 0,1 1 1 0 0,17-25-1 0 0,-15 25-7 0 0,13-16-109 0 0,29-31 1 0 0,-40 48 55 0 0,40-36-316 0 0,-41 40 64 0 0,0 1 0 0 0,1 0 0 0 0,0 1 1 0 0,18-10-1 0 0,-31 19 309 0 0,1-1 0 0 0,0 1 0 0 0,-1-1 0 0 0,1 1 0 0 0,-1 0 1 0 0,1-1-1 0 0,-1 1 0 0 0,1 0 0 0 0,0 0 0 0 0,-1 0 0 0 0,1-1 0 0 0,0 1 0 0 0,-1 0 0 0 0,1 0 1 0 0,0 0-1 0 0,-1 0 0 0 0,1 0 0 0 0,0 0 0 0 0,-1 0 0 0 0,1 0 0 0 0,0 0 0 0 0,-1 0 0 0 0,1 1 1 0 0,0-1-1 0 0,-1 0 0 0 0,1 0 0 0 0,-1 1 0 0 0,2 0 0 0 0,-1 0 6 0 0,-1-1 1 0 0,1 1-1 0 0,-1 1 0 0 0,1-1 1 0 0,-1 0-1 0 0,1 0 0 0 0,-1 0 1 0 0,0 0-1 0 0,1 0 0 0 0,-1 0 1 0 0,0 0-1 0 0,0 0 0 0 0,0 1 1 0 0,0-1-1 0 0,0 1 0 0 0,-1 6 63 0 0,0 1 1 0 0,0-1-1 0 0,-4 13 0 0 0,-2 4 400 0 0,-2 0 0 0 0,0-1 0 0 0,-2 0-1 0 0,-14 24 1 0 0,12-24-104 0 0,2-1 1 0 0,0 2-1 0 0,-9 31 0 0 0,18-53-1722 0 0,2-5 585 0 0,2-7-305 0 0,-1 4-186 0 0,2-6-1053 0 0</inkml:trace>
  <inkml:trace contextRef="#ctx0" brushRef="#br0" timeOffset="9.46736E6">6343 2993 19023 0 0,'0'0'544'0'0,"0"0"104"0"0,-5 3-520 0 0,-2 5-128 0 0,3-1 0 0 0,0-2 0 0 0,1 6 424 0 0,-1 0 56 0 0,-1-1 16 0 0,2 1 0 0 0,-1 2-400 0 0,4-6-96 0 0,0 3 0 0 0,-4-3 0 0 0,4 0-360 0 0,0 4-96 0 0,0-8-24 0 0</inkml:trace>
  <inkml:trace contextRef="#ctx0" brushRef="#br0" timeOffset="9.46771E6">5697 3134 20703 0 0,'0'0'456'0'0,"0"0"96"0"0,9 0 24 0 0,2 0 0 0 0,5 0-464 0 0,4-4-112 0 0,7 8 0 0 0,3-8 0 0 0,5 1 456 0 0,8-1 72 0 0,0-2 16 0 0,-1-1 0 0 0,4-3-232 0 0,-2 3-48 0 0,1 0-8 0 0,-1-4 0 0 0,-2 5-1352 0 0,0-1-280 0 0</inkml:trace>
  <inkml:trace contextRef="#ctx0" brushRef="#br0" timeOffset="9.47105E6">176 4507 14792 0 0,'-35'26'817'0'0,"47"-32"327"0"0,-10 5-1061 0 0,0 0 0 0 0,0 0-1 0 0,0-1 1 0 0,0 1-1 0 0,0 0 1 0 0,0-1 0 0 0,0 1-1 0 0,2-3 1 0 0,4-4 3 0 0,0 0 1 0 0,1 0-1 0 0,0 1 0 0 0,0 0 1 0 0,1 0-1 0 0,-1 1 0 0 0,1 1 1 0 0,18-8-1 0 0,13-7-63 0 0,-25 12-16 0 0,0 1 1 0 0,1 0 0 0 0,20-6-1 0 0,53-11-255 0 0,-72 24 264 0 0,-18 0 14 0 0,0 0 0 0 0,0 0 0 0 0,0 0-1 0 0,0 0 1 0 0,1 0 0 0 0,-1 0 0 0 0,0 1-1 0 0,0-1 1 0 0,0 0 0 0 0,0 0-1 0 0,0 0 1 0 0,0 0 0 0 0,0 1 0 0 0,0-1-1 0 0,0 0 1 0 0,0 0 0 0 0,0 0 0 0 0,0 0-1 0 0,0 1 1 0 0,0-1 0 0 0,0 0 0 0 0,0 0-1 0 0,0 0 1 0 0,0 1 0 0 0,0-1-1 0 0,0 0 1 0 0,0 0 0 0 0,0 0 0 0 0,0 0-1 0 0,0 1 1 0 0,0-1 0 0 0,0 0 0 0 0,0 0-1 0 0,0 0 1 0 0,-1 0 0 0 0,1 0 0 0 0,0 1-1 0 0,0-1 1 0 0,0 0 0 0 0,-2-1-3 0 0,1 0 0 0 0,0 0 1 0 0,-1 0-1 0 0,1-1 0 0 0,0 1 0 0 0,0 0 1 0 0,-1-1-1 0 0,1 1 0 0 0,0 0 1 0 0,0-1-1 0 0,1 0 0 0 0,-1 1 1 0 0,0-1-1 0 0,0 1 0 0 0,1-1 0 0 0,-1 0 1 0 0,1-2-1 0 0,-7-35 146 0 0,7 38-172 0 0,-3-20-252 0 0,-1 1 0 0 0,-13-39 0 0 0,16 57 234 0 0,0 0 0 0 0,0 0 1 0 0,0 0-1 0 0,-1 1 1 0 0,1-1-1 0 0,0 0 0 0 0,-1 1 1 0 0,1-1-1 0 0,-1 1 0 0 0,1-1 1 0 0,-1 1-1 0 0,0 0 1 0 0,0 0-1 0 0,1 0 0 0 0,-1 0 1 0 0,0 0-1 0 0,0 0 0 0 0,0 0 1 0 0,0 1-1 0 0,0-1 1 0 0,-3 0-1 0 0,2 1 11 0 0,0-1 1 0 0,-1 1-1 0 0,1-1 1 0 0,0 1-1 0 0,-1 0 1 0 0,1 0 0 0 0,0 1-1 0 0,0-1 1 0 0,-1 1-1 0 0,1 0 1 0 0,0-1-1 0 0,0 1 1 0 0,-4 2-1 0 0,0 1 74 0 0,0 1 1 0 0,0-1-1 0 0,0 1 0 0 0,1 1 1 0 0,0-1-1 0 0,-9 11 0 0 0,-27 41 740 0 0,17-21-411 0 0,14-22-220 0 0,2 1 1 0 0,0 0 0 0 0,-10 23-1 0 0,15-30-89 0 0,1 0-1 0 0,1 0 0 0 0,-1 0 0 0 0,1 0 0 0 0,1 0 1 0 0,0 0-1 0 0,0 1 0 0 0,0-1 0 0 0,1 12 0 0 0,1-15-75 0 0,0 1-1 0 0,1-1 1 0 0,-1 0-1 0 0,1 1 0 0 0,0-1 1 0 0,1 0-1 0 0,-1 0 1 0 0,1 0-1 0 0,0-1 1 0 0,0 1-1 0 0,6 7 0 0 0,-6-9-6 0 0,-1-1 0 0 0,1 1 1 0 0,0 0-1 0 0,0-1 0 0 0,0 1 0 0 0,0-1 0 0 0,1 0 0 0 0,-1 0 0 0 0,0 0 0 0 0,1-1 0 0 0,-1 1 0 0 0,1-1 0 0 0,0 0 0 0 0,0 0 0 0 0,-1 0 0 0 0,1 0 0 0 0,4-1 0 0 0,19 2-21 0 0,-22-1 11 0 0,-1 0 0 0 0,1 0 0 0 0,-1-1 0 0 0,1 0 1 0 0,-1 0-1 0 0,1 0 0 0 0,-1-1 0 0 0,1 1 0 0 0,-1-1 0 0 0,1 0 0 0 0,-1-1 0 0 0,9-2 0 0 0,8-11-189 0 0,0-1-1 0 0,0-1 0 0 0,26-29 0 0 0,-10 10 9 0 0,-3 0-191 0 0,44-58-1 0 0,-54 60 165 0 0,-14 19 86 0 0,1 0 1 0 0,22-22-1 0 0,-33 37 104 0 0,0 0-1 0 0,0-1 1 0 0,1 1 0 0 0,-1 0 0 0 0,0-1-1 0 0,0 1 1 0 0,0 0 0 0 0,1 0-1 0 0,-1-1 1 0 0,0 1 0 0 0,0 0-1 0 0,1 0 1 0 0,-1 0 0 0 0,0 0 0 0 0,1-1-1 0 0,-1 1 1 0 0,0 0 0 0 0,0 0-1 0 0,1 0 1 0 0,-1 0 0 0 0,0 0-1 0 0,1 0 1 0 0,-1 0 0 0 0,0 0 0 0 0,1 0-1 0 0,-1 0 1 0 0,0 0 0 0 0,1 0-1 0 0,-1 0 1 0 0,1 0 0 0 0,-2 11-137 0 0,-12 23 533 0 0,10-27-313 0 0,-2 4 170 0 0,-5 14 256 0 0,10-24-448 0 0,-1 1 1 0 0,1-1 0 0 0,0 1 0 0 0,-1-1 0 0 0,1 0 0 0 0,0 1 0 0 0,0-1-1 0 0,0 0 1 0 0,0 1 0 0 0,0-1 0 0 0,1 1 0 0 0,-1-1 0 0 0,0 0 0 0 0,1 3-1 0 0,2-1-31 0 0,1 0 1 0 0,-1 0-1 0 0,0-1 0 0 0,1 1 0 0 0,-1-1 0 0 0,1 0 0 0 0,0 0 0 0 0,6 2 0 0 0,-8-3-23 0 0,-1-1 0 0 0,1 1 0 0 0,-1-1 0 0 0,1 1 0 0 0,-1-1 0 0 0,1 0 0 0 0,0 0 0 0 0,-1 0-1 0 0,1 0 1 0 0,-1 0 0 0 0,1 0 0 0 0,-1-1 0 0 0,1 1 0 0 0,-1 0 0 0 0,1-1 0 0 0,-1 1 0 0 0,1-1 0 0 0,-1 0-1 0 0,1 1 1 0 0,1-2 0 0 0,1-1-13 0 0,0-1 0 0 0,0 0 0 0 0,0 0 0 0 0,6-6 0 0 0,-8 7-25 0 0,0 0 0 0 0,0 0 0 0 0,0 1 0 0 0,1-1 0 0 0,-1 1-1 0 0,1-1 1 0 0,0 1 0 0 0,-1 0 0 0 0,1 0 0 0 0,0 0 0 0 0,0 1-1 0 0,1-1 1 0 0,4-1 0 0 0,27-1-1310 0 0,-36 10 1626 0 0,2-6-188 0 0,-1 1 1 0 0,0-1-1 0 0,0 1 1 0 0,0 0-1 0 0,0-1 1 0 0,0 1-1 0 0,0-1 1 0 0,0 1-1 0 0,0 0 1 0 0,0-1-1 0 0,0 1 1 0 0,0-1-1 0 0,0 1 1 0 0,0 0-1 0 0,-1-1 1 0 0,1 1-1 0 0,0-1 1 0 0,-1 1-1 0 0,-8 9 96 0 0,0 0 0 0 0,0 0 0 0 0,1 1 0 0 0,-8 15 0 0 0,-17 20 172 0 0,-21 24 642 0 0,53-69-982 0 0,0 1-1 0 0,0-1 0 0 0,0 1 0 0 0,0 0 1 0 0,0-1-1 0 0,0 1 0 0 0,0 0 0 0 0,0 0 1 0 0,1 0-1 0 0,-1 0 0 0 0,1 0 0 0 0,-1 0 1 0 0,1 0-1 0 0,0 0 0 0 0,0 0 0 0 0,0 0 1 0 0,0 0-1 0 0,0 0 0 0 0,0 0 0 0 0,1 0 1 0 0,-1 0-1 0 0,1 0 0 0 0,-1 0 0 0 0,1-1 1 0 0,0 1-1 0 0,0 0 0 0 0,-1 0 0 0 0,1 0 1 0 0,1-1-1 0 0,-1 1 0 0 0,0 0 1 0 0,0-1-1 0 0,1 1 0 0 0,-1-1 0 0 0,0 0 1 0 0,1 1-1 0 0,0-1 0 0 0,-1 0 0 0 0,1 0 1 0 0,0 0-1 0 0,-1 0 0 0 0,1 0 0 0 0,0 0 1 0 0,0-1-1 0 0,0 1 0 0 0,0 0 0 0 0,0-1 1 0 0,0 0-1 0 0,0 1 0 0 0,2-1 0 0 0,3 0-130 0 0,1 0 0 0 0,-1-1 0 0 0,0 0 0 0 0,11-3-1 0 0,-15 3 81 0 0,0 1 0 0 0,0-2-1 0 0,0 1 1 0 0,0 0 0 0 0,-1-1 0 0 0,1 1-1 0 0,0-1 1 0 0,-1 0 0 0 0,0 0 0 0 0,1 0-1 0 0,-1 0 1 0 0,0 0 0 0 0,3-4-1 0 0,-1 0 32 0 0,3-3-5 0 0,0-1 0 0 0,10-20-1 0 0,-8 13-55 0 0,2 0 0 0 0,0 1 0 0 0,1 0-1 0 0,0 1 1 0 0,20-17 0 0 0,-26 24 49 0 0,6-4-335 0 0,-1 0 0 0 0,-1-1 1 0 0,0 0-1 0 0,12-22 0 0 0,-22 34 293 0 0,0 1 35 0 0,-2 2 105 0 0,0-1 0 0 0,0 1-1 0 0,0-1 1 0 0,0 1 0 0 0,1 0 0 0 0,-1 0 0 0 0,0 0 0 0 0,1 0 0 0 0,-1 0 0 0 0,0 2-1 0 0,-5 6 215 0 0,1-2-4 0 0,0 0 1 0 0,-6 13 0 0 0,-6 10 353 0 0,-24 34 638 0 0,10-12-774 0 0,25-42-380 0 0,0 0-1 0 0,-8 21 0 0 0,13-28-89 0 0,0 0-1 0 0,1 1 0 0 0,0 0 0 0 0,0-1 1 0 0,0 1-1 0 0,0 0 0 0 0,0-1 0 0 0,1 1 1 0 0,0 0-1 0 0,1 8 0 0 0,-1-12-25 0 0,0-1 0 0 0,0 1 0 0 0,0 0 0 0 0,1-1 0 0 0,-1 1 0 0 0,0 0 0 0 0,0-1 0 0 0,1 1 0 0 0,-1-1 0 0 0,0 1 0 0 0,1 0 0 0 0,-1-1 0 0 0,1 1 0 0 0,-1-1 0 0 0,1 1 0 0 0,-1-1 0 0 0,1 1 0 0 0,-1-1 0 0 0,1 1 0 0 0,-1-1 0 0 0,1 0 0 0 0,0 1 0 0 0,-1-1 0 0 0,1 0 0 0 0,-1 1 0 0 0,1-1 0 0 0,0 0 0 0 0,-1 0 0 0 0,1 0 0 0 0,1 1 0 0 0,16-4 0 0 0,-16 2 0 0 0,12-3-35 0 0,1 0 0 0 0,-1-2-1 0 0,1 1 1 0 0,-2-2 0 0 0,1 0-1 0 0,-1 0 1 0 0,20-16 0 0 0,-10 4-104 0 0,-1 0 0 0 0,-1-2 1 0 0,-1-1-1 0 0,-2 0 0 0 0,0-2 1 0 0,-1 0-1 0 0,26-49 0 0 0,58-143-707 0 0,-85 181 747 0 0,62-152-340 0 0,-24 53-807 0 0,-48 120 1041 0 0,0 0 1 0 0,-1-1-1 0 0,0 0 1 0 0,-2 0-1 0 0,1 0 1 0 0,-2-1-1 0 0,1-24 1 0 0,-3 39 440 0 0,0 1 20 0 0,-5 11 402 0 0,-17 21 2 0 0,2 2 0 0 0,-23 47 0 0 0,-22 78 460 0 0,23-27-456 0 0,13-49-399 0 0,-58 139 133 0 0,76-197-160 0 0,-12 44 1 0 0,18-55-129 0 0,4-11-96 0 0,-2 7 78 0 0,1 0 0 0 0,-3 13 1 0 0,5-20-79 0 0,-1-1 1 0 0,1 1-1 0 0,0 0 1 0 0,0 0-1 0 0,1 0 0 0 0,-1-1 1 0 0,1 1-1 0 0,-1 0 1 0 0,1 0-1 0 0,0-1 0 0 0,0 1 1 0 0,2 5-1 0 0,-1-6-14 0 0,-1 1 0 0 0,1 0 0 0 0,0-1 0 0 0,-1 1 0 0 0,1-1 0 0 0,0 0 0 0 0,1 0 0 0 0,2 3 0 0 0,-4-5 0 0 0,0 1 0 0 0,0-1 0 0 0,0 1 0 0 0,0-1 0 0 0,0 1 0 0 0,0-1 0 0 0,0 0 0 0 0,1 0 0 0 0,-1 1 0 0 0,0-1 0 0 0,0 0 0 0 0,0 0 0 0 0,0 0 0 0 0,1 0 0 0 0,-1-1 0 0 0,0 1 0 0 0,0 0 0 0 0,0 0 0 0 0,0-1 0 0 0,0 1 0 0 0,0-1 0 0 0,0 1 0 0 0,0-1 0 0 0,2 0 0 0 0,10-8-66 0 0,0 0 0 0 0,-1-1-1 0 0,0 0 1 0 0,-1-1 0 0 0,14-15 0 0 0,-14 12-31 0 0,2 1 0 0 0,0 1 1 0 0,25-19-1 0 0,-27 23-12 0 0,0-1 0 0 0,0 0 0 0 0,-1 0 0 0 0,11-14 0 0 0,33-45-397 0 0,-53 67 501 0 0,6-9-149 0 0,-1-1 0 0 0,0 0 0 0 0,-1 0 0 0 0,1-1 0 0 0,-2 0 0 0 0,0 0 0 0 0,5-23 0 0 0,-9 8-62 0 0,-9 35 84 0 0,3-3 142 0 0,-8 7 47 0 0,0 1 0 0 0,0 0 0 0 0,1 1 0 0 0,-17 25 0 0 0,-47 95 1299 0 0,53-89-835 0 0,21-39-378 0 0,0 0 0 0 0,0 1 0 0 0,0-1 0 0 0,1 1 0 0 0,0 0 0 0 0,-1 12 0 0 0,2-16-113 0 0,1 0 0 0 0,0 0-1 0 0,0 0 1 0 0,0 0-1 0 0,0-1 1 0 0,0 1-1 0 0,1 0 1 0 0,-1 0-1 0 0,1 0 1 0 0,0-1 0 0 0,0 1-1 0 0,0 0 1 0 0,0-1-1 0 0,0 1 1 0 0,1 0-1 0 0,-1-1 1 0 0,1 0-1 0 0,2 4 1 0 0,-3-5-24 0 0,0 0 1 0 0,0-1-1 0 0,1 1 0 0 0,-1 0 1 0 0,0-1-1 0 0,0 1 0 0 0,0-1 1 0 0,1 1-1 0 0,-1-1 1 0 0,0 0-1 0 0,1 0 0 0 0,-1 1 1 0 0,0-1-1 0 0,2 0 0 0 0,22-2 126 0 0,-19 2-82 0 0,-1-1-41 0 0,1 0-1 0 0,0 0 0 0 0,-1-1 0 0 0,0 0 1 0 0,1 0-1 0 0,-1 0 0 0 0,0 0 1 0 0,8-6-1 0 0,4-4 26 0 0,18-14 1 0 0,-4 1-19 0 0,1-1-555 0 0,48-50-1 0 0,-61 57 430 0 0,-8 7-110 0 0,16-23 1 0 0,-11 13 49 0 0,-7 10 53 0 0,0-2 1 0 0,-2 1 0 0 0,7-16-1 0 0,-13 27 89 0 0,-2 4-7 0 0,-5 9-42 0 0,-7 19-15 0 0,12-26 92 0 0,0-1 0 0 0,0 0 0 0 0,1 0 0 0 0,0 1 0 0 0,-1-1 0 0 0,1 0 0 0 0,1 1 0 0 0,-1-1 0 0 0,0 0 0 0 0,1 1 0 0 0,0-1 0 0 0,-1 0 0 0 0,1 0 0 0 0,3 6 0 0 0,-4-8 0 0 0,0 0 0 0 0,1-1 0 0 0,-1 1 0 0 0,0 0 0 0 0,1 0 0 0 0,-1 0 0 0 0,1-1 0 0 0,-1 1 0 0 0,1 0 0 0 0,-1-1 0 0 0,1 1 0 0 0,-1 0 0 0 0,1-1 0 0 0,0 1 0 0 0,0-1 0 0 0,-1 1 0 0 0,1-1 0 0 0,0 1 0 0 0,0-1 0 0 0,-1 1 0 0 0,1-1 0 0 0,0 0 0 0 0,0 1 0 0 0,0-1 0 0 0,1 0 0 0 0,5 3 0 0 0,-6-3-1 0 0,-1 0-1 0 0,0 0 0 0 0,1 1 1 0 0,-1-1-1 0 0,0 0 0 0 0,1 1 1 0 0,-1-1-1 0 0,1 0 0 0 0,-1 0 1 0 0,1 0-1 0 0,-1 0 0 0 0,1 1 0 0 0,-1-1 1 0 0,1 0-1 0 0,-1 0 0 0 0,0 0 1 0 0,1 0-1 0 0,-1 0 0 0 0,1 0 1 0 0,-1 0-1 0 0,1 0 0 0 0,-1-1 1 0 0,1 1-1 0 0,-1 0 0 0 0,1 0 1 0 0,-1 0-1 0 0,1 0 0 0 0,-1 0 1 0 0,0-1-1 0 0,1 1 0 0 0,-1 0 1 0 0,1-1-1 0 0,-1 1 0 0 0,0 0 0 0 0,1 0 1 0 0,-1-1-1 0 0,0 1 0 0 0,1-1 1 0 0,-1 1-1 0 0,1-1 0 0 0,-1 0-22 0 0,5-2 5 0 0,-1-1-1 0 0,1 1 1 0 0,-1 0 0 0 0,1 0-1 0 0,0 1 1 0 0,0 0 0 0 0,8-3-1 0 0,-12 5 20 0 0,-1 0 0 0 0,1-1 0 0 0,-1 1 0 0 0,1 0 0 0 0,-1 0 0 0 0,1 0 0 0 0,-1 0 0 0 0,1-1 0 0 0,-1 1 0 0 0,1 0 0 0 0,-1-1 0 0 0,1 1 0 0 0,-1 0 0 0 0,1-1 0 0 0,-1 1 0 0 0,0 0 0 0 0,1-1 0 0 0,-1 1 0 0 0,0-1 0 0 0,1 1 0 0 0,-1-1 0 0 0,0 1 0 0 0,0-1-1 0 0,1 0 1 0 0,8-15 12 0 0,-8 14 41 0 0,-1 2 11 0 0,0 0 0 0 0,-2 0-58 0 0,0 1 0 0 0,0-1 0 0 0,0 0 0 0 0,1 1-1 0 0,-1-1 1 0 0,0 1 0 0 0,0-1 0 0 0,0 1 0 0 0,0 0 0 0 0,-3 2-1 0 0,-2 3 45 0 0,1 0 0 0 0,-1 0 0 0 0,1 0 0 0 0,-8 11 0 0 0,-16 17 274 0 0,26-30-308 0 0,-1 1 0 0 0,1 0 0 0 0,0 0 1 0 0,-4 7-1 0 0,-9 12 80 0 0,9-15 107 0 0,0 1 1 0 0,1 0-1 0 0,0 1 1 0 0,-7 15-1 0 0,12-23-141 0 0,0 1 0 0 0,1 0 0 0 0,-1 0 1 0 0,1 0-1 0 0,0-1 0 0 0,0 1 0 0 0,0 0 0 0 0,1 0 0 0 0,-1 0 0 0 0,1 1 0 0 0,0-1 0 0 0,0 0 0 0 0,1 0 0 0 0,-1 0 0 0 0,1 0 0 0 0,0 0 0 0 0,1 4 1 0 0,-1-6-45 0 0,0 0 0 0 0,0 0 0 0 0,0 0 1 0 0,1 0-1 0 0,-1 0 0 0 0,0-1 0 0 0,1 1 1 0 0,-1 0-1 0 0,1-1 0 0 0,0 1 0 0 0,-1-1 1 0 0,1 0-1 0 0,0 1 0 0 0,0-1 0 0 0,0 0 1 0 0,0 0-1 0 0,0 0 0 0 0,0 0 0 0 0,0-1 1 0 0,0 1-1 0 0,0-1 0 0 0,0 1 0 0 0,1-1 1 0 0,-1 0-1 0 0,0 1 0 0 0,0-1 0 0 0,0 0 1 0 0,1-1-1 0 0,-1 1 0 0 0,4-1 0 0 0,-1 0 12 0 0,1 0 0 0 0,0-1 0 0 0,0 0-1 0 0,-1 0 1 0 0,1 0 0 0 0,-1-1 0 0 0,0 0 0 0 0,0 0-1 0 0,0 0 1 0 0,5-5 0 0 0,3-4-72 0 0,-5 5 38 0 0,0 0 0 0 0,14-9 1 0 0,-10 8-65 0 0,-1 0 0 0 0,0 0 1 0 0,-1-2-1 0 0,16-16 1 0 0,32-48-913 0 0,-49 62 821 0 0,-2-1 0 0 0,11-23 0 0 0,-11 21-355 0 0,13-22 0 0 0,-12 27 135 0 0,-7 9 439 0 0,-2 1-30 0 0,0 1 1 0 0,0-1-1 0 0,0 0 0 0 0,0 1 0 0 0,0-1 0 0 0,0 1 0 0 0,0-1 1 0 0,0 1-1 0 0,0 0 0 0 0,0-1 0 0 0,0 1 0 0 0,0 0 0 0 0,1-1 1 0 0,-1 1-1 0 0,0 0 0 0 0,1 0 0 0 0,-1 0 0 0 0,0 1 0 0 0,-13 22 373 0 0,10-16-245 0 0,-16 25 32 0 0,11-20-12 0 0,1 1 0 0 0,1-1 1 0 0,0 1-1 0 0,1 1 0 0 0,-7 22 1 0 0,7-18 184 0 0,4-15-293 0 0,1 0 0 0 0,-1 0 0 0 0,1-1 0 0 0,0 1 0 0 0,0 0-1 0 0,1 0 1 0 0,-1 0 0 0 0,1 0 0 0 0,-1 0 0 0 0,1 0 0 0 0,1 8 0 0 0,0-11-62 0 0,0 0 0 0 0,0 0 0 0 0,-1 0-1 0 0,1 0 1 0 0,0 0 0 0 0,0 0 0 0 0,0-1-1 0 0,0 1 1 0 0,0 0 0 0 0,0-1 0 0 0,0 1 0 0 0,0-1-1 0 0,0 1 1 0 0,0-1 0 0 0,0 1 0 0 0,0-1-1 0 0,1 0 1 0 0,-1 1 0 0 0,0-1 0 0 0,0 0 0 0 0,0 0-1 0 0,1 0 1 0 0,-1 0 0 0 0,0 0 0 0 0,0 0-1 0 0,0 0 1 0 0,2-1 0 0 0,4 0-3 0 0,-1 0 0 0 0,0 0 1 0 0,10-3-1 0 0,5-5-67 0 0,-1-1 1 0 0,0-1-1 0 0,0 0 1 0 0,-1-2-1 0 0,-1 0 1 0 0,18-17-1 0 0,-18 17-203 0 0,21-12 0 0 0,-22 14-168 0 0,26-19 0 0 0,-41 28 379 0 0,0 0-1 0 0,0 0 1 0 0,0 1-1 0 0,1-1 1 0 0,-1 1 0 0 0,1 0-1 0 0,-1-1 1 0 0,5 0-1 0 0,-6 2 47 0 0,0 0 0 0 0,0-1 0 0 0,0 1 0 0 0,-1 1 0 0 0,1-1 0 0 0,0 0 0 0 0,0 0 0 0 0,0 0 0 0 0,-1 0 0 0 0,1 0 0 0 0,0 1 0 0 0,0-1 0 0 0,-1 0 0 0 0,1 1 0 0 0,0-1 0 0 0,0 1 0 0 0,-1-1 0 0 0,1 1 0 0 0,0-1 0 0 0,-1 1 0 0 0,1-1 0 0 0,-1 1 0 0 0,1 0 0 0 0,-1-1 0 0 0,1 1 0 0 0,-1 0 0 0 0,1-1 0 0 0,-1 1 0 0 0,0 0 0 0 0,1-1 0 0 0,-1 1 0 0 0,0 0 0 0 0,1 1 0 0 0,-1 1 31 0 0,1 0 0 0 0,-1 0 0 0 0,1 0 1 0 0,-1 0-1 0 0,0 0 0 0 0,0 0 0 0 0,0 0 1 0 0,0 1-1 0 0,-1-1 0 0 0,0 0 0 0 0,1 0 1 0 0,-1 0-1 0 0,0 0 0 0 0,0-1 0 0 0,0 1 1 0 0,-4 5-1 0 0,-3 12 192 0 0,5-9-37 0 0,-1-1 0 0 0,-1 1 0 0 0,1-1 0 0 0,-10 14 0 0 0,8-10-37 0 0,6-9-514 0 0,7-9-69 0 0,-2-1 355 0 0,0 0 0 0 0,0-1 0 0 0,-1 0 0 0 0,0 0 0 0 0,0 0 0 0 0,0 0 0 0 0,-1-1 0 0 0,0 1 0 0 0,0-1 0 0 0,-1 0 0 0 0,0 0 0 0 0,0 0 0 0 0,-1 0 0 0 0,0 0 0 0 0,1-10 0 0 0,10-38 27 0 0,-9 34 46 0 0,1-17-136 0 0,-3 26 93 0 0,-1 9 44 0 0,1 1 1 0 0,-1-1 0 0 0,0 1 0 0 0,0-1 0 0 0,0 1 0 0 0,0-1-1 0 0,0 1 1 0 0,-1-1 0 0 0,1 1 0 0 0,-1-1 0 0 0,0 1 0 0 0,1-1 0 0 0,-1 1-1 0 0,-2-3 1 0 0,3 5 12 0 0,0-1 0 0 0,0 1 1 0 0,0 0-1 0 0,-1-1 0 0 0,1 1 0 0 0,0 0 0 0 0,0-1 0 0 0,0 1 0 0 0,-1 0 0 0 0,1-1 0 0 0,0 1 0 0 0,-1 0 0 0 0,1 0 0 0 0,0-1 1 0 0,-1 1-1 0 0,1 0 0 0 0,0 0 0 0 0,-1-1 0 0 0,1 1 0 0 0,0 0 0 0 0,-1 0 0 0 0,1 0 0 0 0,-1 0 0 0 0,1 0 0 0 0,0 0 0 0 0,-1 0 0 0 0,1 0 1 0 0,-1 0-1 0 0,1 0 0 0 0,0 0 0 0 0,-1 0 0 0 0,1 0 0 0 0,-1 0 0 0 0,1 0 0 0 0,0 0 0 0 0,-1 0 0 0 0,1 0 0 0 0,-1 0 0 0 0,1 1 1 0 0,0-1-1 0 0,-1 0 0 0 0,0 1 0 0 0,1-1 8 0 0,-5 1 39 0 0,0 1 0 0 0,0 0 0 0 0,0 0 0 0 0,1 0 1 0 0,-1 1-1 0 0,1-1 0 0 0,0 1 0 0 0,-1 0 0 0 0,1 1 0 0 0,0-1 0 0 0,1 0 0 0 0,-1 1 0 0 0,-3 5 0 0 0,-2 2 125 0 0,1 0 1 0 0,0 0-1 0 0,-11 23 0 0 0,17-29-117 0 0,0-1-1 0 0,0 0 1 0 0,0 1-1 0 0,1-1 1 0 0,-1 1-1 0 0,1 0 1 0 0,0-1-1 0 0,0 1 1 0 0,1 0-1 0 0,0-1 1 0 0,0 1-1 0 0,0 0 1 0 0,0 0-1 0 0,1 0 1 0 0,0 5-1 0 0,2 0 23 0 0,-2-4-16 0 0,0-1 0 0 0,0 1-1 0 0,1-1 1 0 0,0 0 0 0 0,0 0 0 0 0,1 0 0 0 0,-1 0-1 0 0,4 5 1 0 0,-5-9-39 0 0,2 4-1 0 0,1 0 1 0 0,0 0-1 0 0,0-1 0 0 0,0 1 0 0 0,0-1 0 0 0,7 5 1 0 0,-10-8-41 0 0,1 0 0 0 0,-1 0 0 0 0,1-1 0 0 0,0 1 0 0 0,-1-1 0 0 0,1 1 0 0 0,-1-1 0 0 0,1 1 0 0 0,0-1 0 0 0,0 0 0 0 0,-1 0 0 0 0,1 0 0 0 0,0 0 0 0 0,-1 0 0 0 0,1 0 1 0 0,0 0-1 0 0,-1-1 0 0 0,1 1 0 0 0,0 0 0 0 0,-1-1 0 0 0,1 0 0 0 0,0 1 0 0 0,-1-1 0 0 0,1 0 0 0 0,-1 0 0 0 0,1 0 0 0 0,1-2 0 0 0,1 0 19 0 0,0-1 0 0 0,0 0 0 0 0,0 0 0 0 0,0 0 0 0 0,4-8 0 0 0,-4 7 0 0 0,-1 1 0 0 0,0-1 0 0 0,1 1 0 0 0,8-7 0 0 0,-7 6-134 0 0,1 0 0 0 0,-2 0 0 0 0,1 0 0 0 0,-1 0 0 0 0,1-1-1 0 0,-1 0 1 0 0,-1 0 0 0 0,6-11 0 0 0,1-6-344 0 0,7-24 0 0 0,-15 41 569 0 0,-1 3-91 0 0,0-1 0 0 0,0 1 0 0 0,-1-1 0 0 0,1 0 0 0 0,-1 1 0 0 0,0-6 0 0 0,0 5 0 0 0,0 4 0 0 0,0 0 0 0 0,0 0 0 0 0,0 0 0 0 0,0 0 0 0 0,0-1 0 0 0,0 1 0 0 0,0 0 0 0 0,0 0 0 0 0,0 0 0 0 0,0 0 0 0 0,0 0 0 0 0,0 0-1 0 0,0 0 1 0 0,0 0 0 0 0,0 0 0 0 0,0 0 0 0 0,0 0 0 0 0,0 0 0 0 0,0-1 0 0 0,0 1 0 0 0,0 0 0 0 0,0 0 0 0 0,0 0 0 0 0,0 0 0 0 0,0 0 0 0 0,0 0 0 0 0,0 0 0 0 0,0 0 0 0 0,0 0-1 0 0,0 0 1 0 0,0 0 0 0 0,0 0 0 0 0,0-1 0 0 0,0 1 0 0 0,0 0 0 0 0,0 0 0 0 0,0 0 0 0 0,0 0 0 0 0,0 0 0 0 0,0 0 0 0 0,0 0 0 0 0,-1 0 0 0 0,1 0 0 0 0,0 0 0 0 0,0 0-1 0 0,0 0 1 0 0,0 0 0 0 0,0 0 0 0 0,0 0 0 0 0,0 0 0 0 0,0 0 0 0 0,0 0 0 0 0,0 0 0 0 0,0 0 0 0 0,0 0 0 0 0,-1 0 0 0 0,1 0 0 0 0,0 0 0 0 0,0 0 0 0 0,0 0 0 0 0,-4 6 26 0 0,-2 8 353 0 0,-1 4 87 0 0,5-15-341 0 0,0 1 0 0 0,1 0 0 0 0,0-1 0 0 0,-1 1 0 0 0,2 0-1 0 0,-1 0 1 0 0,0 0 0 0 0,0 7 0 0 0,1 0 10 0 0,1 1 1 0 0,0-1-1 0 0,0 1 0 0 0,5 15 0 0 0,-5-22-93 0 0,1-1-1 0 0,-1 1 0 0 0,1-1 1 0 0,0 0-1 0 0,0 0 1 0 0,1 0-1 0 0,-1 0 1 0 0,1 0-1 0 0,0 0 0 0 0,0-1 1 0 0,0 1-1 0 0,0-1 1 0 0,7 5-1 0 0,-4-4-256 0 0,-5-3 58 0 0,0 1-1 0 0,1-1 0 0 0,-1 0 1 0 0,1 0-1 0 0,-1-1 0 0 0,1 1 1 0 0,0 0-1 0 0,-1 0 0 0 0,1-1 0 0 0,0 1 1 0 0,0-1-1 0 0,-1 1 0 0 0,4-1 1 0 0,3 0-1909 0 0</inkml:trace>
  <inkml:trace contextRef="#ctx0" brushRef="#br0" timeOffset="9.47145E6">2207 4138 21623 0 0,'0'0'480'0'0,"0"0"96"0"0,-8 0 16 0 0,8 0 16 0 0,0 0-488 0 0,0 0-120 0 0,0 0 0 0 0,0 0 0 0 0,4 4-160 0 0,4-2-64 0 0,-5-2 0 0 0,-3 0-8 0 0,9 0-1168 0 0,-9 0-232 0 0</inkml:trace>
  <inkml:trace contextRef="#ctx0" brushRef="#br0" timeOffset="9.4718E6">1101 3979 22663 0 0,'5'4'1000'0'0,"2"2"216"0"0,5 1-976 0 0,3-4-240 0 0,5 4 0 0 0,-1 0 0 0 0,4-3 256 0 0,4 6 0 0 0,5-2 0 0 0,-2-6 0 0 0,6 1-416 0 0,2 1-72 0 0,1-4-24 0 0,0-4 0 0 0,3-1-1408 0 0,-3-3-280 0 0</inkml:trace>
  <inkml:trace contextRef="#ctx0" brushRef="#br0" timeOffset="9.4718E6">1035 3858 21743 0 0,'0'0'960'0'0,"0"0"200"0"0,0 0-928 0 0,0 0-232 0 0,9 0 0 0 0</inkml:trace>
  <inkml:trace contextRef="#ctx0" brushRef="#br0" timeOffset="9.47313E6">2006 4034 11744 0 0,'0'-1'118'0'0,"-1"-1"0"0"0,1 1 1 0 0,-1 0-1 0 0,1 0 1 0 0,-1 0-1 0 0,1 0 0 0 0,-1 0 1 0 0,1 0-1 0 0,0-1 0 0 0,0 1 1 0 0,0-2-1 0 0,-3-8-114 0 0,2 9 74 0 0,1 2-53 0 0,0-1-1 0 0,0 0 0 0 0,0 0 0 0 0,0 0 1 0 0,0 0-1 0 0,0 1 0 0 0,0-1 1 0 0,0 0-1 0 0,0 0 0 0 0,1 0 1 0 0,-1 1-1 0 0,1-2 0 0 0,16-11 107 0 0,-13 8-107 0 0,-3 6 45 0 0,0-1-66 0 0,-1 0 0 0 0,0 0 1 0 0,0 1-1 0 0,0-1 0 0 0,1 0 1 0 0,-1 0-1 0 0,0 0 1 0 0,0 0-1 0 0,0 0 0 0 0,1 1 1 0 0,-1-1-1 0 0,0 0 1 0 0,0 0-1 0 0,0 0 0 0 0,0 1 1 0 0,0-1-1 0 0,1 0 1 0 0,-1 0-1 0 0,0 0 0 0 0,0 1 1 0 0,0-1-1 0 0,0 0 0 0 0,0 0 1 0 0,0 1-1 0 0,0-1 1 0 0,0 0-1 0 0,0 0 0 0 0,0 1 1 0 0,0-1-1 0 0,0 0 1 0 0,0 0-1 0 0,0 1 0 0 0,0-1 1 0 0,0 0-1 0 0,0 0 0 0 0,0 1 1 0 0,0-1-1 0 0,-4 6 328 0 0,4-6-848 0 0</inkml:trace>
  <inkml:trace contextRef="#ctx0" brushRef="#br0" timeOffset="9.47375E6">2752 3969 14920 0 0,'-2'-1'253'0'0,"0"-1"1"0"0,-1 1 0 0 0,1-1-1 0 0,0 0 1 0 0,0 1 0 0 0,0-1-1 0 0,0 0 1 0 0,0 0 0 0 0,-2-3 0 0 0,3 4-164 0 0,1 0 0 0 0,-1 0 0 0 0,0 0 0 0 0,1 0 0 0 0,-1 0 0 0 0,1-1 0 0 0,-1 1 0 0 0,1 0 0 0 0,0 0 0 0 0,0 0 0 0 0,-1-1 0 0 0,1 1 0 0 0,0 0 0 0 0,0 0 0 0 0,0 0 0 0 0,0-1 0 0 0,0 1 0 0 0,1 0 0 0 0,-1 0 0 0 0,0-1 0 0 0,0 1 0 0 0,2-2 0 0 0,2-6 121 0 0,1 0 0 0 0,1 0 0 0 0,-1 1 0 0 0,14-15 0 0 0,-15 18-188 0 0,1 0-1 0 0,-1 1 1 0 0,1 0-1 0 0,0 0 1 0 0,0 0-1 0 0,1 1 1 0 0,-1 0-1 0 0,1 0 1 0 0,6-3-1 0 0,-8 5-22 0 0,-1 0 0 0 0,0 0-1 0 0,1 0 1 0 0,-1 0-1 0 0,1 1 1 0 0,-1 0-1 0 0,1-1 1 0 0,-1 1-1 0 0,1 0 1 0 0,-1 1 0 0 0,1-1-1 0 0,-1 1 1 0 0,1-1-1 0 0,-1 1 1 0 0,1 0-1 0 0,-1 0 1 0 0,0 1 0 0 0,0-1-1 0 0,0 1 1 0 0,1-1-1 0 0,-1 1 1 0 0,-1 0-1 0 0,1 0 1 0 0,0 1 0 0 0,0-1-1 0 0,-1 0 1 0 0,1 1-1 0 0,-1 0 1 0 0,0-1-1 0 0,0 1 1 0 0,0 0 0 0 0,0 0-1 0 0,2 6 1 0 0,-2-3-35 0 0,0-1 1 0 0,0 1 0 0 0,-1-1 0 0 0,0 1 0 0 0,0-1-1 0 0,0 8 1 0 0,-2-10 17 0 0,1 1 1 0 0,-1-1-1 0 0,1 0 0 0 0,-1 0 0 0 0,0 0 1 0 0,-1 0-1 0 0,1 0 0 0 0,0 0 0 0 0,-1 0 1 0 0,1 0-1 0 0,-1 0 0 0 0,-3 3 0 0 0,-2 1-10 0 0,0 1-1 0 0,0-2 0 0 0,-1 1 0 0 0,1-1 0 0 0,-1 0 0 0 0,-1-1 1 0 0,-8 5-1 0 0,-17 11-38 0 0,28-17 65 0 0,4-2-3 0 0,0 0 0 0 0,-1-1 0 0 0,1 1-1 0 0,-1 0 1 0 0,1-1 0 0 0,-1 0 0 0 0,0 0 0 0 0,1 0-1 0 0,-1 0 1 0 0,0 0 0 0 0,0 0 0 0 0,0-1 0 0 0,0 1 0 0 0,-3-1-1 0 0,4 0-27 0 0,2 0 124 0 0,0 0 16 0 0,2 0-101 0 0,0 1 1 0 0,0-1-1 0 0,0 1 0 0 0,0 0 0 0 0,0-1 0 0 0,0 1 0 0 0,0 0 0 0 0,-1 0 0 0 0,1 0 0 0 0,0 0 0 0 0,-1 0 0 0 0,1 1 0 0 0,-1-1 0 0 0,1 1 0 0 0,1 1 1 0 0,-1-1-10 0 0,0 1 1 0 0,0-1 0 0 0,0 1 0 0 0,0 0 0 0 0,0-1 0 0 0,-1 1 0 0 0,1 0 0 0 0,1 4 0 0 0,1 6 1 0 0,-3-8-2 0 0,1 0 0 0 0,-1 0 1 0 0,0 0-1 0 0,0 0 0 0 0,0 8 1 0 0,3 29-1418 0 0,0-32 8 0 0</inkml:trace>
  <inkml:trace contextRef="#ctx0" brushRef="#br0" timeOffset="9.4741E6">3018 4490 20815 0 0,'-9'3'456'0'0,"2"1"96"0"0,-4-1 24 0 0,2 1 8 0 0,2-1-464 0 0,3 1-120 0 0,4-4 0 0 0,0 0 0 0 0,0 0-744 0 0,0 0-176 0 0</inkml:trace>
  <inkml:trace contextRef="#ctx0" brushRef="#br0" timeOffset="9.84279E6">7528 3277 19351 0 0,'-12'-8'2103'0'0,"5"-12"-1643"0"0,7 15 312 0 0,0 4-662 0 0,0 0 0 0 0,0 0 1 0 0,0-1-1 0 0,0 1 0 0 0,0 0 0 0 0,0 0 0 0 0,0 0 1 0 0,1 0-1 0 0,-1 0 0 0 0,0 0 0 0 0,1 0 0 0 0,-1 0 1 0 0,0 0-1 0 0,1 0 0 0 0,-1 0 0 0 0,1 0 0 0 0,0 0 1 0 0,-1 0-1 0 0,1 1 0 0 0,0-1 0 0 0,0 0 0 0 0,-1 0 1 0 0,1 1-1 0 0,0-1 0 0 0,1 0 0 0 0,0-1 140 0 0,-2 2-245 0 0,1-1 1 0 0,-1 1-1 0 0,1-1 1 0 0,-1 1 0 0 0,0-1-1 0 0,1 1 1 0 0,-1 0-1 0 0,1-1 1 0 0,-1 1 0 0 0,1 0-1 0 0,0-1 1 0 0,-1 1-1 0 0,1 0 1 0 0,-1 0 0 0 0,1 0-1 0 0,0-1 1 0 0,-1 1 0 0 0,1 0-1 0 0,-1 0 1 0 0,1 0-1 0 0,0 0 1 0 0,-1 0 0 0 0,1 0-1 0 0,0 0 1 0 0,10 1 3551 0 0,-10-1-3548 0 0,-1 1 0 0 0,0 0 1 0 0,1 0-1 0 0,-1-1 1 0 0,1 1-1 0 0,-1 0 0 0 0,0 0 1 0 0,0 0-1 0 0,1-1 0 0 0,-1 1 1 0 0,0 0-1 0 0,0 0 0 0 0,0 0 1 0 0,0 0-1 0 0,0-1 1 0 0,0 3-1 0 0,0 2 16 0 0,1-2 71 0 0,-1-1 0 0 0,0 1 0 0 0,0 0 0 0 0,0-1 0 0 0,0 1 0 0 0,-1 0 0 0 0,1-1 0 0 0,-1 1 0 0 0,1-1 0 0 0,-1 1 0 0 0,0 0 0 0 0,0-1 0 0 0,0 1 0 0 0,-2 2-1 0 0,-23 36-1165 0 0,17-27 1533 0 0,-13 10 647 0 0,18-18-1084 0 0,3-5-364 0 0,1-1-139 0 0,0 0-31 0 0,0 0 97 0 0,5-4 633 0 0,-1-2-176 0 0,0 1-1 0 0,0 0 1 0 0,-1-1 0 0 0,1 0 0 0 0,-1 1 0 0 0,0-2-1 0 0,-1 1 1 0 0,1 0 0 0 0,1-8 0 0 0,8-19-414 0 0,14-11 1243 0 0,-25 43-432 0 0,-2 0-294 0 0,1 0-148 0 0,0 1-1 0 0,0 0 1 0 0,-1 0-1 0 0,1 0 1 0 0,0 0-1 0 0,0 0 1 0 0,0 0-1 0 0,-1 0 1 0 0,1 0-1 0 0,0 0 1 0 0,0 0-1 0 0,0 0 1 0 0,-1 0-1 0 0,1 0 1 0 0,0 0-1 0 0,0 0 1 0 0,0 0-1 0 0,0 0 1 0 0,-1 0-1 0 0,1 0 1 0 0,0 0-1 0 0,0 0 1 0 0,0 1-1 0 0,-1-1 1 0 0,1 0-1 0 0,0 0 1 0 0,0 0-1 0 0,0 0 1 0 0,0 0-1 0 0,0 0 1 0 0,-1 1-1 0 0,1-1 1 0 0,0 0-1 0 0,0 0 1 0 0,0 0-1 0 0,0 0 1 0 0,0 1-1 0 0,0-1 1 0 0,0 0 0 0 0,0 0-1 0 0,0 0 1 0 0,0 0-1 0 0,0 1 1 0 0,-1-1-1 0 0,1 1-7 0 0,-1 1 0 0 0,1-1 0 0 0,-1 0 0 0 0,1 1 0 0 0,-1-1-1 0 0,1 1 1 0 0,0-1 0 0 0,-1 1 0 0 0,1 2 0 0 0,0-3-330 0 0,0-1-138 0 0,0 0-33 0 0</inkml:trace>
  <inkml:trace contextRef="#ctx0" brushRef="#br0" timeOffset="9.84486E6">7855 3659 24127 0 0,'-14'8'1588'0'0,"12"-7"-1465"0"0,0 1-1 0 0,0-1 0 0 0,0 0 0 0 0,0 0 1 0 0,0 0-1 0 0,0 0 0 0 0,0 0 1 0 0,-1 0-1 0 0,1-1 0 0 0,0 1 0 0 0,-1-1 1 0 0,1 0-1 0 0,-3 1 0 0 0,5-1 614 0 0,0 0 28 0 0,0 0-37 0 0,0 0-173 0 0,0 0-70 0 0,0-2-431 0 0,1-1 0 0 0,-1 1 0 0 0,1 0 0 0 0,0 0-1 0 0,0 0 1 0 0,0 0 0 0 0,0 0 0 0 0,0 0-1 0 0,1 1 1 0 0,-1-1 0 0 0,1 0 0 0 0,-1 0 0 0 0,1 1-1 0 0,-1-1 1 0 0,1 1 0 0 0,0 0 0 0 0,0-1 0 0 0,2 0-1 0 0,12-12-88 0 0,14-23 27 0 0,-2-1 1 0 0,40-72-1 0 0,-50 78 43 0 0,90-193-22 0 0,-69 137-12 0 0,-27 66-18 0 0,1 0 0 0 0,0 1 0 0 0,23-27 0 0 0,-24 33-85 0 0,-7 8-89 0 0,-4 5 112 0 0,0 0 0 0 0,0 0 0 0 0,0 0 0 0 0,0 1 0 0 0,1-1 0 0 0,-1 0 0 0 0,1 1 0 0 0,-1-1 0 0 0,1 1 0 0 0,0 0 0 0 0,-1-1 0 0 0,1 1 0 0 0,0 0 0 0 0,0 0 0 0 0,0 0 0 0 0,0 0 0 0 0,0 0 0 0 0,4 0 0 0 0,-6 1 80 0 0,1 0-1 0 0,-1 0 0 0 0,1 1 1 0 0,-1-1-1 0 0,0 0 0 0 0,1 0 1 0 0,-1 1-1 0 0,1-1 0 0 0,-1 0 0 0 0,0 1 1 0 0,1-1-1 0 0,-1 0 0 0 0,1 1 1 0 0,-1-1-1 0 0,0 1 0 0 0,0-1 0 0 0,1 1 1 0 0,-1-1-1 0 0,0 1 0 0 0,0-1 1 0 0,1 1-1 0 0,-1-1 0 0 0,0 1 1 0 0,0-1-1 0 0,0 1 0 0 0,0-1 0 0 0,0 1 1 0 0,2 13 42 0 0,-3-5-59 0 0,-1 1 0 0 0,1-1 0 0 0,-2 0 0 0 0,-4 14 0 0 0,3-8 6 0 0,-70 198 28 0 0,-5-17 859 0 0,57-139-365 0 0,-21 63 621 0 0,42-115-1112 0 0,0 1-1 0 0,0-1 1 0 0,0 1-1 0 0,1 9 1 0 0,0-13-15 0 0,0 1 1 0 0,0 0 0 0 0,0-1 0 0 0,1 1 0 0 0,-1-1 0 0 0,1 1 0 0 0,-1-1 0 0 0,1 1-1 0 0,0-1 1 0 0,0 0 0 0 0,3 5 0 0 0,-4-7-6 0 0,0 0 0 0 0,0 0 0 0 0,1 1 0 0 0,-1-1 0 0 0,0 0 0 0 0,1 0 0 0 0,-1 0 0 0 0,0 1 0 0 0,1-1 0 0 0,-1 0 0 0 0,0 0 0 0 0,1 0 0 0 0,-1 0 0 0 0,0 0 0 0 0,1 0 0 0 0,-1 0 0 0 0,0 1 0 0 0,1-1 0 0 0,-1 0 0 0 0,1 0 0 0 0,-1 0 0 0 0,0-1 0 0 0,1 1 0 0 0,-1 0 0 0 0,0 0 0 0 0,1 0 0 0 0,-1 0 0 0 0,0 0 0 0 0,1 0 0 0 0,-1 0 0 0 0,0-1 0 0 0,1 1 0 0 0,-1 0 0 0 0,0 0 0 0 0,1 0 0 0 0,-1-1 0 0 0,1 0 0 0 0,11-11 0 0 0,-10 9 0 0 0,14-11-23 0 0,-12 10 12 0 0,0 1-1 0 0,0-1 0 0 0,-1 0 0 0 0,5-5 1 0 0,93-153-677 0 0,-24 34-164 0 0,31-58-239 0 0,16-79 1091 0 0,-118 245-14 0 0,5-20 0 0 0,-5 11 347 0 0,-16 78-168 0 0,-3 0 0 0 0,-1 0 0 0 0,-3-2 0 0 0,-2 0 0 0 0,-35 63 0 0 0,-3-1 169 0 0,29-56-131 0 0,13-26-109 0 0,2 0 0 0 0,1 1 0 0 0,-14 45 0 0 0,25-68-107 0 0,-1 0-1 0 0,1 0 1 0 0,1 1-1 0 0,-1-1 1 0 0,1 1-1 0 0,0-1 1 0 0,0 1-1 0 0,0-1 1 0 0,2 8-1 0 0,-2-12 14 0 0,1-1-1 0 0,-1 0 1 0 0,0 1-1 0 0,1-1 1 0 0,-1 0-1 0 0,0 1 1 0 0,1-1-1 0 0,-1 0 1 0 0,0 0 0 0 0,1 1-1 0 0,-1-1 1 0 0,1 0-1 0 0,-1 0 1 0 0,0 0-1 0 0,1 1 1 0 0,-1-1-1 0 0,1 0 1 0 0,-1 0-1 0 0,1 0 1 0 0,-1 0-1 0 0,1 0 1 0 0,-1 0-1 0 0,0 0 1 0 0,1 0-1 0 0,-1 0 1 0 0,1 0-1 0 0,-1 0 1 0 0,1 0-1 0 0,-1 0 1 0 0,1 0-1 0 0,-1-1 1 0 0,0 1-1 0 0,1 0 1 0 0,-1 0-1 0 0,1 0 1 0 0,-1-1-1 0 0,0 1 1 0 0,1-1-1 0 0,16-11 3 0 0,-17 12-2 0 0,77-76 6 0 0,9-8-84 0 0,-71 72-301 0 0,27-16 0 0 0,-32 22 205 0 0,0 0 0 0 0,0-1 0 0 0,0-1 0 0 0,-1 1 0 0 0,0-1 0 0 0,12-14 0 0 0,-9 6-89 0 0,18-33-1 0 0,-29 48 178 0 0,-1 2 70 0 0,1 1 0 0 0,-1-1 0 0 0,1 1 0 0 0,-1-1 0 0 0,0 1 0 0 0,1 0 0 0 0,-1-1 0 0 0,0 1 0 0 0,0 2 0 0 0,-3 7 107 0 0,0 0 1 0 0,0 0-1 0 0,-1 0 1 0 0,-9 17 0 0 0,-7 20 143 0 0,15-33-198 0 0,-14 53 636 0 0,18-60-566 0 0,-1 0 1 0 0,1 0 0 0 0,1 0 0 0 0,-1 0-1 0 0,1 0 1 0 0,2 12 0 0 0,-1-16-53 0 0,-1-1-1 0 0,1 0 1 0 0,0 0-1 0 0,0 0 1 0 0,0 0-1 0 0,1 0 1 0 0,-1 0-1 0 0,1 0 1 0 0,-1-1-1 0 0,1 1 1 0 0,2 2-1 0 0,-3-4-55 0 0,0 0-1 0 0,0 0 1 0 0,0 0-1 0 0,0 0 0 0 0,1 0 1 0 0,-1-1-1 0 0,0 1 1 0 0,0 0-1 0 0,0-1 0 0 0,0 1 1 0 0,1-1-1 0 0,-1 0 1 0 0,0 1-1 0 0,1-1 0 0 0,-1 0 1 0 0,0 0-1 0 0,1 0 1 0 0,-1 0-1 0 0,0 0 0 0 0,1 0 1 0 0,-1 0-1 0 0,0 0 1 0 0,1 0-1 0 0,-1-1 0 0 0,0 1 1 0 0,0 0-1 0 0,1-1 1 0 0,1 0-1 0 0,38-17 2 0 0,41-20 0 0 0,-72 33 0 0 0,-1-1 0 0 0,0 0 0 0 0,0 0 0 0 0,0-1 0 0 0,-1-1 0 0 0,8-8 0 0 0,-1 1-216 0 0,0 0 0 0 0,24-16 1 0 0,-16 12-353 0 0,-20 16 497 0 0,0 0 0 0 0,0 0 0 0 0,0-1 0 0 0,-1 1 0 0 0,1 0-1 0 0,-1-1 1 0 0,0 0 0 0 0,0 1 0 0 0,-1-1 0 0 0,1 0-1 0 0,-1 0 1 0 0,0 0 0 0 0,0 0 0 0 0,0 0 0 0 0,0 0 0 0 0,-1 0-1 0 0,0-1 1 0 0,0 1 0 0 0,0 0 0 0 0,0 0 0 0 0,0 0 0 0 0,-1 0-1 0 0,0-1 1 0 0,0 1 0 0 0,-2-7 0 0 0,1 10 26 0 0,1 0 1 0 0,0 0-1 0 0,-1-1 0 0 0,1 1 1 0 0,-1 0-1 0 0,1 0 0 0 0,-1 0 1 0 0,1 0-1 0 0,-1 1 1 0 0,0-1-1 0 0,1 0 0 0 0,-1 1 1 0 0,0-1-1 0 0,0 1 1 0 0,1-1-1 0 0,-1 1 0 0 0,0 0 1 0 0,0 0-1 0 0,-2 0 0 0 0,-3 0 33 0 0,0 0-1 0 0,-1 0 1 0 0,-9 2-1 0 0,14-1 13 0 0,-1 1 0 0 0,1-1-1 0 0,0 0 1 0 0,-1 1 0 0 0,1 0-1 0 0,0 0 1 0 0,0 0 0 0 0,0 0 0 0 0,0 0-1 0 0,0 0 1 0 0,-3 4 0 0 0,-26 34 26 0 0,24-30 11 0 0,-2 6 349 0 0,1 1 0 0 0,0-1 0 0 0,1 2 0 0 0,1-1 0 0 0,-9 33 0 0 0,14-42-252 0 0,0 1 1 0 0,0-1-1 0 0,1 1 1 0 0,0-1-1 0 0,1 1 1 0 0,0 0-1 0 0,0-1 0 0 0,1 1 1 0 0,0 0-1 0 0,0-1 1 0 0,3 9-1 0 0,-3-13-133 0 0,0 0-1 0 0,1-1 1 0 0,-1 1 0 0 0,1 0 0 0 0,0-1-1 0 0,0 0 1 0 0,0 1 0 0 0,0-1-1 0 0,1 0 1 0 0,-1 0 0 0 0,1 0-1 0 0,-1-1 1 0 0,1 1 0 0 0,0 0 0 0 0,0-1-1 0 0,1 0 1 0 0,-1 0 0 0 0,0 0-1 0 0,1 0 1 0 0,-1-1 0 0 0,1 1-1 0 0,0-1 1 0 0,-1 0 0 0 0,1 0 0 0 0,0 0-1 0 0,5 0 1 0 0,-2-1-2 0 0,1 0 1 0 0,-1-1-1 0 0,0 1 1 0 0,1-2-1 0 0,-1 1 0 0 0,0-1 1 0 0,0 0-1 0 0,0-1 0 0 0,0 0 1 0 0,0 0-1 0 0,-1 0 0 0 0,12-9 1 0 0,-4 3-122 0 0,-1-1 0 0 0,0 0 0 0 0,-1-1 1 0 0,20-23-1 0 0,0-6-1019 0 0,-2-1 0 0 0,31-57 0 0 0,-54 85 1145 0 0,-6 9 1 0 0,1 0 0 0 0,0 1 0 0 0,0-1 0 0 0,0 1 0 0 0,0 0 0 0 0,1 0 0 0 0,-1 0 0 0 0,1 0 0 0 0,0 0 0 0 0,0 0 0 0 0,3-2 0 0 0,-5 4 332 0 0,0 2-293 0 0,-1-1-1 0 0,0 0 1 0 0,0 0-1 0 0,0 0 0 0 0,1 0 1 0 0,-1 1-1 0 0,0-1 0 0 0,0 0 1 0 0,0 0-1 0 0,1 0 1 0 0,-1 1-1 0 0,0-1 0 0 0,0 0 1 0 0,0 0-1 0 0,0 0 0 0 0,0 1 1 0 0,0-1-1 0 0,1 0 0 0 0,-1 1 1 0 0,0-1-1 0 0,0 0 1 0 0,0 0-1 0 0,0 1 0 0 0,0-1 1 0 0,0 0-1 0 0,0 0 0 0 0,0 1 1 0 0,0-1-1 0 0,0 0 0 0 0,0 1 1 0 0,0 10 141 0 0,0-9-140 0 0,0 11-32 0 0,-1-4-12 0 0,1 1-1 0 0,1 0 1 0 0,0-1-1 0 0,2 12 1 0 0,-3-21-1 0 0,1 1 0 0 0,-1 0 0 0 0,0 0 0 0 0,0 0 0 0 0,1-1 0 0 0,-1 1 0 0 0,1 0 0 0 0,-1-1 0 0 0,1 1 0 0 0,-1 0 0 0 0,1-1 0 0 0,-1 1 0 0 0,1 0 0 0 0,0-1 0 0 0,-1 1 0 0 0,1-1 0 0 0,0 1 0 0 0,-1-1 0 0 0,1 0 0 0 0,0 1 0 0 0,0-1 0 0 0,-1 0 0 0 0,1 1 0 0 0,0-1 0 0 0,0 0 0 0 0,0 0 0 0 0,-1 0 0 0 0,1 0 0 0 0,0 1 0 0 0,0-1 0 0 0,0 0 0 0 0,0-1 0 0 0,1 1 0 0 0,3-1 0 0 0,0 0 0 0 0,1 0 0 0 0,-1-1 0 0 0,7-2 0 0 0,1-1 0 0 0,-2 3-104 0 0,-1-1-1 0 0,16-7 1 0 0,-23 9 53 0 0,0-1 0 0 0,0 0 0 0 0,0 0-1 0 0,0 0 1 0 0,0 0 0 0 0,0 0 0 0 0,0-1 0 0 0,-1 1-1 0 0,0-1 1 0 0,5-5 0 0 0,-3 1-169 0 0,15-19-498 0 0,-18 24 705 0 0,0 1-1 0 0,1-1 0 0 0,-1 1 1 0 0,1 0-1 0 0,0-1 0 0 0,-1 1 0 0 0,1 0 1 0 0,0 0-1 0 0,0 0 0 0 0,0 0 1 0 0,0 0-1 0 0,2 0 0 0 0,-3 0-23 0 0,0 1 0 0 0,0-1 0 0 0,0 1 0 0 0,0-1 0 0 0,0 1 0 0 0,0-1-1 0 0,-1 0 1 0 0,1 1 0 0 0,0-1 0 0 0,0 0 0 0 0,0 0 0 0 0,-1 0 0 0 0,1 0 0 0 0,0 0 0 0 0,-1 0 0 0 0,1 0-1 0 0,-1 0 1 0 0,2-1 0 0 0,4-18-719 0 0,-6 19 1055 0 0,0 4-229 0 0,0 0 0 0 0,0 0 1 0 0,0 0-1 0 0,-1 0 1 0 0,1 0-1 0 0,-1 0 0 0 0,0 0 1 0 0,0 0-1 0 0,0-1 1 0 0,0 1-1 0 0,0 0 1 0 0,-1 0-1 0 0,1-1 0 0 0,-1 1 1 0 0,0-1-1 0 0,0 0 1 0 0,0 1-1 0 0,0-1 1 0 0,0 0-1 0 0,0 0 0 0 0,-4 3 1 0 0,-3 3 367 0 0,2 1 0 0 0,-1-1 1 0 0,1 2-1 0 0,1-1 0 0 0,0 1 1 0 0,0 0-1 0 0,-6 14 0 0 0,-1 2-291 0 0,10-20-147 0 0,0 0 0 0 0,0 0 0 0 0,1 0 0 0 0,0 1 0 0 0,0-1 0 0 0,1 1 0 0 0,-1-1 0 0 0,2 1 0 0 0,-1 0 0 0 0,1 0 0 0 0,0 12 0 0 0,1-17 0 0 0,0 1-1 0 0,0-1 1 0 0,0 0-1 0 0,0 0 1 0 0,0 0 0 0 0,1 0-1 0 0,-1 0 1 0 0,1 0-1 0 0,-1-1 1 0 0,1 1-1 0 0,0 0 1 0 0,-1-1 0 0 0,1 1-1 0 0,0-1 1 0 0,0 1-1 0 0,0-1 1 0 0,0 0 0 0 0,4 1-1 0 0,0 1 18 0 0,0 0 0 0 0,1-1 0 0 0,-1 0 1 0 0,1 0-1 0 0,9 1 0 0 0,-7-2-20 0 0,0 0 1 0 0,1-1-1 0 0,-1 0 0 0 0,1-1 1 0 0,-1 0-1 0 0,0-1 1 0 0,0 1-1 0 0,0-2 0 0 0,0 1 1 0 0,0-1-1 0 0,0-1 1 0 0,0 1-1 0 0,-1-2 0 0 0,0 1 1 0 0,0-1-1 0 0,0 0 1 0 0,11-10-1 0 0,-7 4-78 0 0,7-4-584 0 0,0-2 0 0 0,26-31 0 0 0,51-78 605 0 0,-94 122-11 0 0,1 0 0 0 0,0 0 0 0 0,-1 0 1 0 0,0-1-1 0 0,0 1 0 0 0,0-1 0 0 0,0 0 0 0 0,-1 0 0 0 0,0 1 0 0 0,0-1 1 0 0,0 0-1 0 0,0-9 0 0 0,-1 12-47 0 0,-4 2 145 0 0,1 0 0 0 0,0 0 0 0 0,-1 0 0 0 0,1 0 0 0 0,0 0 0 0 0,-1 1 0 0 0,1 0 0 0 0,0-1 0 0 0,-1 1 0 0 0,1 0 0 0 0,0 1 0 0 0,0-1 0 0 0,0 1 0 0 0,0-1 0 0 0,0 1 0 0 0,0 0 0 0 0,-4 4-1 0 0,-5 4 482 0 0,1 0 0 0 0,-17 19-1 0 0,20-19-391 0 0,1-1-1 0 0,0 1 1 0 0,1 0-1 0 0,0 1 0 0 0,0 0 1 0 0,1 0-1 0 0,0 0 0 0 0,1 0 1 0 0,1 1-1 0 0,0 0 1 0 0,0 0-1 0 0,1-1 0 0 0,0 1 1 0 0,1 17-1 0 0,1-22-109 0 0,1-1 0 0 0,-1 1 0 0 0,1-1 0 0 0,1 1-1 0 0,-1-1 1 0 0,1 0 0 0 0,0 0 0 0 0,1 0 0 0 0,-1 0 0 0 0,1 0 0 0 0,0 0 0 0 0,1 0-1 0 0,-1-1 1 0 0,1 0 0 0 0,0 0 0 0 0,7 6 0 0 0,-8-7-37 0 0,1-1 0 0 0,0 0-1 0 0,0 0 1 0 0,0 0 0 0 0,0-1 0 0 0,1 0 0 0 0,-1 0 0 0 0,1 0-1 0 0,-1 0 1 0 0,1 0 0 0 0,0-1 0 0 0,6 1 0 0 0,-4-1 7 0 0,0-1 0 0 0,0 0 1 0 0,0 0-1 0 0,0 0 0 0 0,0-1 0 0 0,0 0 1 0 0,13-4-1 0 0,-4-1 20 0 0,-1 0 0 0 0,1-1 0 0 0,-2-1-1 0 0,1 0 1 0 0,-1-1 0 0 0,20-16 0 0 0,-20 14-126 0 0,24-25 0 0 0,-34 31 75 0 0,0 1 0 0 0,-1-1 0 0 0,1 0 1 0 0,-1-1-1 0 0,0 1 0 0 0,0-1 0 0 0,-1 1 1 0 0,1-1-1 0 0,1-7 0 0 0,-4 12 61 0 0,0 0 0 0 0,0 1 0 0 0,0-1-1 0 0,0 0 1 0 0,0 0 0 0 0,0 1 0 0 0,1-1 0 0 0,-1 0 0 0 0,0 1-1 0 0,0-1 1 0 0,1 0 0 0 0,-1 1 0 0 0,0-1 0 0 0,1 1 0 0 0,-1-1 0 0 0,0 0-1 0 0,1 1 1 0 0,-1-1 0 0 0,1 1 0 0 0,-1-1 0 0 0,1 1 0 0 0,-1-1-1 0 0,1 1 1 0 0,0 0 0 0 0,-1-1 0 0 0,1 1 0 0 0,-1 0 0 0 0,1-1-1 0 0,0 1 1 0 0,-1 0 0 0 0,1 0 0 0 0,0 0 0 0 0,0-1 0 0 0,17-6-1117 0 0,-16 6 733 0 0,0 0-1 0 0,0 0 1 0 0,-1 0 0 0 0,1 0-1 0 0,-1 0 1 0 0,1 0 0 0 0,-1 0-1 0 0,1 0 1 0 0,1-3 0 0 0,-3 4 161 0 0,4-7-1807 0 0</inkml:trace>
  <inkml:trace contextRef="#ctx0" brushRef="#br0" timeOffset="9.84522E6">8087 3275 27527 0 0,'0'0'608'0'0,"0"0"120"0"0,4 7 24 0 0,7-5 24 0 0,5-2-616 0 0,4-2-160 0 0,3-9 0 0 0,11 1 0 0 0,5-1 256 0 0,8 4 32 0 0,12-3 0 0 0,2 4 0 0 0,6-5-640 0 0,2 4-128 0 0,8 0-32 0 0</inkml:trace>
  <inkml:trace contextRef="#ctx0" brushRef="#br0" timeOffset="9.84633E6">10615 3491 20063 0 0,'-3'2'162'0'0,"-1"0"-1"0"0,0 0 1 0 0,1 0-1 0 0,-1-1 1 0 0,0 0-1 0 0,0 1 1 0 0,-6 0-1 0 0,7-2-81 0 0,0 0-1 0 0,0 0 1 0 0,1 1 0 0 0,-1-2-1 0 0,0 1 1 0 0,-5-1 0 0 0,8 1-23 0 0,-1 0 0 0 0,1 0 0 0 0,0 0 0 0 0,-1-1 0 0 0,1 1 0 0 0,-1 0 0 0 0,1 0 0 0 0,0-1 0 0 0,-1 1 0 0 0,1 0 0 0 0,0 0 1 0 0,-1-1-1 0 0,1 1 0 0 0,0 0 0 0 0,-1-1 0 0 0,1 1 0 0 0,0-1 0 0 0,0 1 0 0 0,-1 0 0 0 0,1-1 0 0 0,0 1 0 0 0,0-1 0 0 0,0 1 0 0 0,0 0 0 0 0,0-1 1 0 0,-1 0-1 0 0,3-15 455 0 0,8-13-208 0 0,-10 29-272 0 0,5-8-116 0 0,0 1 0 0 0,1-1 0 0 0,-1 2-1 0 0,1-1 1 0 0,1 0 0 0 0,-1 1 0 0 0,11-7 0 0 0,-8 6 54 0 0,25-18 303 0 0,-26 20-173 0 0,0 0-1 0 0,0-1 1 0 0,0-1-1 0 0,7-7 1 0 0,0-3-77 0 0,-7 9-158 0 0,0-1 1 0 0,-1-1 0 0 0,13-18-1 0 0,-20 27-47 0 0,0 1 274 0 0,0 0 120 0 0,0 0 20 0 0,-12-6 6 0 0,10 6-238 0 0,1 1 0 0 0,0-1 0 0 0,0 1 0 0 0,0-1 0 0 0,-1 1-1 0 0,1-1 1 0 0,0 1 0 0 0,0 0 0 0 0,0 0 0 0 0,0-1 0 0 0,0 1 0 0 0,0 0-1 0 0,0 0 1 0 0,0 0 0 0 0,0 0 0 0 0,1 0 0 0 0,-1 0 0 0 0,0 0 0 0 0,1 1-1 0 0,-2 0 1 0 0,-11 28 15 0 0,-17 53 255 0 0,10-30 133 0 0,-19 75 0 0 0,38-123-403 0 0,0 1 0 0 0,1 0 0 0 0,-1-1 0 0 0,1 1 0 0 0,0 0 0 0 0,0 0 0 0 0,2 6 0 0 0,-2-10 0 0 0,0-1 0 0 0,1 0 0 0 0,-1 0 0 0 0,0 1 0 0 0,1-1 0 0 0,-1 0 0 0 0,1 0 0 0 0,-1 1 0 0 0,1-1 0 0 0,0 0 0 0 0,-1 0 0 0 0,1 0 0 0 0,0 0 0 0 0,0 0 0 0 0,0 0 0 0 0,0 0 0 0 0,0 0 0 0 0,0 0 0 0 0,0-1 0 0 0,0 1 0 0 0,0 0 0 0 0,0 0 0 0 0,0-1 0 0 0,0 1 0 0 0,1-1 0 0 0,-1 1 0 0 0,0-1 0 0 0,0 0 0 0 0,1 1 0 0 0,-1-1 0 0 0,0 0 0 0 0,1 0 0 0 0,-1 0 0 0 0,0 0 0 0 0,1 0 0 0 0,1 0 0 0 0,3-2 20 0 0,0 0 0 0 0,0-1 0 0 0,-1 1 0 0 0,1-1 0 0 0,-1 0 0 0 0,0 0 0 0 0,0-1 0 0 0,0 0 0 0 0,0 1 0 0 0,5-7 0 0 0,2 0 31 0 0,10-10-24 0 0,-1-1 0 0 0,-1-2 0 0 0,22-30-1 0 0,26-29-212 0 0,-42 51 149 0 0,-10 13-17 0 0,24-24-1 0 0,-35 38 50 0 0,0 0-1 0 0,0 0 1 0 0,0 1-1 0 0,0-1 0 0 0,0 1 1 0 0,1 0-1 0 0,-1 1 0 0 0,1-1 1 0 0,0 1-1 0 0,9-2 0 0 0,-14 4 6 0 0,0 0 0 0 0,0-1 0 0 0,0 1 0 0 0,0 0 0 0 0,-1 0 0 0 0,1 0 0 0 0,0 0 0 0 0,0 0 0 0 0,0 1 0 0 0,0-1 0 0 0,0 0 0 0 0,0 0 0 0 0,0 1 0 0 0,0-1 0 0 0,-1 0 0 0 0,1 1 0 0 0,0-1 0 0 0,0 1 0 0 0,0-1 0 0 0,-1 1 0 0 0,1-1 0 0 0,0 1 0 0 0,-1 0 0 0 0,1-1 0 0 0,0 1 0 0 0,-1 0 0 0 0,1 0 0 0 0,-1-1 0 0 0,1 1 0 0 0,-1 0 0 0 0,1 0 0 0 0,-1 0 0 0 0,0-1 0 0 0,1 3 0 0 0,0 2 0 0 0,0 0 0 0 0,0 1 0 0 0,0-1 0 0 0,0 11 0 0 0,-1-4 0 0 0,1 2 8 0 0,-2 0-1 0 0,0 0 1 0 0,0 0-1 0 0,-2 0 1 0 0,1 0-1 0 0,-2 0 0 0 0,0-1 1 0 0,-1 0-1 0 0,-10 21 1 0 0,5-14 10 0 0,-1-1 0 0 0,-1-1 0 0 0,-1 0 0 0 0,0-1-1 0 0,-1 0 1 0 0,-25 21 0 0 0,38-36-6 0 0,-1-1-1 0 0,1 0 0 0 0,-1 0 1 0 0,1 0-1 0 0,-1 0 1 0 0,1 0-1 0 0,-1 0 1 0 0,0-1-1 0 0,1 1 0 0 0,-1 0 1 0 0,0-1-1 0 0,0 1 1 0 0,-2-1-1 0 0,2 0 53 0 0,7-4 0 0 0,17-13-475 0 0,0-1 0 0 0,-1-1 0 0 0,-1-1-1 0 0,33-44 1 0 0,-37 41-757 0 0</inkml:trace>
  <inkml:trace contextRef="#ctx0" brushRef="#br0" timeOffset="9.84669E6">10661 2750 23039 0 0,'-19'7'1024'0'0,"0"-3"200"0"0,3 3-976 0 0,1-7-248 0 0,7 3 0 0 0,8-3 0 0 0,0 0 144 0 0,0 0-16 0 0,8 0-8 0 0</inkml:trace>
  <inkml:trace contextRef="#ctx0" brushRef="#br0" timeOffset="9.84862E6">11583 3632 10136 0 0,'0'3'35'0'0,"0"-11"1044"0"0,0 6-781 0 0,0 2 74 0 0,7-14 557 0 0,-1-2-777 0 0,-6 14-61 0 0,1 0 0 0 0,-1 0 0 0 0,1 0 0 0 0,-1 0 0 0 0,1 1 1 0 0,0-1-1 0 0,0 0 0 0 0,-1 0 0 0 0,1 1 0 0 0,1-1 0 0 0,-1 0 0 0 0,0 1 0 0 0,0-1 0 0 0,1 1 0 0 0,-1 0 0 0 0,0-1 0 0 0,1 1 1 0 0,-1 0-1 0 0,1 0 0 0 0,0 0 0 0 0,1-1 0 0 0,0 1-75 0 0,-1 0 0 0 0,0 0 0 0 0,0 0-1 0 0,0-1 1 0 0,0 1 0 0 0,0-1 0 0 0,0 1 0 0 0,0-1 0 0 0,-1 0 0 0 0,1 1 0 0 0,0-1 0 0 0,-1 0-1 0 0,0 0 1 0 0,1 0 0 0 0,-1 0 0 0 0,0-1 0 0 0,1-2 0 0 0,0 2 0 0 0,-1 0-1 0 0,1 1 1 0 0,-1-1-1 0 0,1 0 1 0 0,0 1 0 0 0,0 0-1 0 0,0-1 1 0 0,0 1-1 0 0,0 0 1 0 0,0 0 0 0 0,5-3-1 0 0,19-9 120 0 0,-20 9-134 0 0,1 1 0 0 0,0 1 0 0 0,0-1 0 0 0,0 1 0 0 0,1 0 0 0 0,-1 0 0 0 0,1 1 0 0 0,-1 0 0 0 0,15-1 1 0 0,-21 3 8 0 0,0 0 1 0 0,1 0-1 0 0,-1 0 1 0 0,0 0-1 0 0,0 0 1 0 0,0 0-1 0 0,1 0 1 0 0,-1 1-1 0 0,0-1 1 0 0,0 1-1 0 0,0-1 1 0 0,0 1-1 0 0,1-1 1 0 0,-1 1-1 0 0,0-1 1 0 0,0 1-1 0 0,0 0 1 0 0,1 1-1 0 0,1 0 31 0 0,-3-1 67 0 0,1 1 1 0 0,0-1 0 0 0,0 1 0 0 0,-1-1 0 0 0,1 1 0 0 0,-1 0 0 0 0,1-1 0 0 0,-1 1 0 0 0,0 3 0 0 0,1-2-46 0 0,-2 0 1 0 0,1 0-1 0 0,0 0 1 0 0,-1 0-1 0 0,1 0 1 0 0,-1 0-1 0 0,0 0 1 0 0,0 0-1 0 0,0 0 0 0 0,0 0 1 0 0,-1-1-1 0 0,1 1 1 0 0,-1 0-1 0 0,-2 3 1 0 0,3-6-120 0 0,1 0-68 0 0,0 0-18 0 0,0 0 57 0 0,0 0 246 0 0,0 0 109 0 0,0 0 18 0 0,-1 0-271 0 0,0-1 0 0 0,0 1 1 0 0,0-1-1 0 0,1 0 0 0 0,-1 1 1 0 0,0-1-1 0 0,0 0 1 0 0,0 0-1 0 0,1 0 0 0 0,-1 1 1 0 0,0-1-1 0 0,1 0 0 0 0,-1 0 1 0 0,1 0-1 0 0,-1 0 0 0 0,1 0 1 0 0,0 0-1 0 0,-1 0 0 0 0,1 0 1 0 0,0 0-1 0 0,0 0 0 0 0,0 0 1 0 0,-1-1-1 0 0,1 0 0 0 0,-1-7-4 0 0,-2-1 0 0 0,1 0 0 0 0,0 0 0 0 0,0 0 0 0 0,0-14 0 0 0,0-1-14 0 0,-9-30 12 0 0,10 49-2 0 0,0 1 0 0 0,-1-1 0 0 0,1 0 1 0 0,-1 0-1 0 0,-3-6 0 0 0,4 11-8 0 0,1-1 0 0 0,-1 0 0 0 0,0 1-1 0 0,1-1 1 0 0,-1 1 0 0 0,0 0 0 0 0,0-1 0 0 0,0 1 0 0 0,0 0 0 0 0,-1 0 0 0 0,1-1 0 0 0,0 1 0 0 0,0 0 0 0 0,-1 0 0 0 0,1 0 0 0 0,-1 0 0 0 0,1 1 0 0 0,-1-1 0 0 0,1 0 0 0 0,-1 1 0 0 0,1-1 0 0 0,-1 1-1 0 0,-2-1 1 0 0,3 1 19 0 0,-1 0 0 0 0,1 1-1 0 0,-1-1 1 0 0,1 1 0 0 0,0-1-1 0 0,-1 1 1 0 0,1 0 0 0 0,0-1-1 0 0,-1 1 1 0 0,1 0 0 0 0,0 0-1 0 0,0 0 1 0 0,0 0 0 0 0,0 0-1 0 0,0 0 1 0 0,0 0 0 0 0,0 0-1 0 0,0 1 1 0 0,-1 1 0 0 0,-14 27 104 0 0,15-28-127 0 0,-14 34 348 0 0,1-1 1 0 0,2 2-1 0 0,1 0 0 0 0,2 0 1 0 0,-6 60-1 0 0,15-94-335 0 0,0 1 1 0 0,0 0-1 0 0,0-1 0 0 0,0 1 1 0 0,1-1-1 0 0,0 1 0 0 0,0 0 1 0 0,0-1-1 0 0,0 0 1 0 0,0 1-1 0 0,1-1 0 0 0,-1 0 1 0 0,1 1-1 0 0,0-1 0 0 0,3 3 1 0 0,-3-4 3 0 0,-1 0 1 0 0,1 0 0 0 0,-1 0-1 0 0,1-1 1 0 0,0 1 0 0 0,0-1-1 0 0,0 1 1 0 0,0-1 0 0 0,0 0-1 0 0,0 0 1 0 0,1 0-1 0 0,-1 0 1 0 0,0 0 0 0 0,0 0-1 0 0,1-1 1 0 0,-1 1 0 0 0,0-1-1 0 0,1 0 1 0 0,-1 1 0 0 0,1-1-1 0 0,-1 0 1 0 0,0 0 0 0 0,5-1-1 0 0,1-1-33 0 0,0-1 0 0 0,0 0 0 0 0,-1 0-1 0 0,1-1 1 0 0,-1 1 0 0 0,1-2 0 0 0,-1 1 0 0 0,-1-1-1 0 0,1 0 1 0 0,-1 0 0 0 0,6-7 0 0 0,1-1-214 0 0,-2 0 0 0 0,0 0 0 0 0,0-2 0 0 0,10-18 1 0 0,-14 21-62 0 0,0-1 73 0 0,0 1-1 0 0,-1-1 1 0 0,6-16 0 0 0,-3 10 135 0 0,-8 17 81 0 0,1 0-1 0 0,-1 0 0 0 0,0 0 1 0 0,0 0-1 0 0,-1 0 0 0 0,1 0 0 0 0,0-1 1 0 0,-1 1-1 0 0,1-4 0 0 0,-1 4-23 0 0,0 2 120 0 0,0 0 70 0 0,-3 8 235 0 0,-4 8 373 0 0,2 1 0 0 0,-8 32 0 0 0,12-42-563 0 0,0 0 0 0 0,0 1 0 0 0,1-1 0 0 0,0 0 0 0 0,1 0 1 0 0,-1 1-1 0 0,1-1 0 0 0,1 0 0 0 0,2 11 0 0 0,-3-15-130 0 0,0 1 0 0 0,1-1-1 0 0,-1 0 1 0 0,1 1 0 0 0,-1-1 0 0 0,1 0 0 0 0,0 0-1 0 0,3 3 1 0 0,-4-5-78 0 0,0 0 1 0 0,1 0-1 0 0,-1-1 0 0 0,0 1 0 0 0,1 0 0 0 0,-1 0 0 0 0,0-1 1 0 0,1 1-1 0 0,-1 0 0 0 0,1-1 0 0 0,-1 0 0 0 0,1 1 1 0 0,0-1-1 0 0,-1 0 0 0 0,1 0 0 0 0,-1 0 0 0 0,1 0 0 0 0,-1 0 1 0 0,1 0-1 0 0,2 0 0 0 0,27-7-2030 0 0,-15 0-163 0 0</inkml:trace>
  <inkml:trace contextRef="#ctx0" brushRef="#br0" timeOffset="9.84997E6">12252 3603 18479 0 0,'0'0'674'0'0,"0"0"-566"0"0,0 0 1 0 0,0 0-1 0 0,0 0 1 0 0,1 0 0 0 0,-1 1-1 0 0,0-1 1 0 0,0 0-1 0 0,0 0 1 0 0,0 0-1 0 0,0 0 1 0 0,0 0 0 0 0,0 1-1 0 0,0-1 1 0 0,1 0-1 0 0,-1 0 1 0 0,0 0-1 0 0,0 0 1 0 0,0 0-1 0 0,0 0 1 0 0,0 0 0 0 0,1 1-1 0 0,-1-1 1 0 0,0 0-1 0 0,0 0 1 0 0,0 0-1 0 0,0 0 1 0 0,1 0 0 0 0,-1 0-1 0 0,0 0 1 0 0,0 0-1 0 0,0 0 1 0 0,1 0-1 0 0,-1 0 1 0 0,0 0-1 0 0,0 0 1 0 0,0 0 0 0 0,0 0-1 0 0,1 0 1 0 0,-1 0-1 0 0,6-2-108 0 0,0-1 0 0 0,0 1 0 0 0,0-1 0 0 0,0 0 0 0 0,0 0 0 0 0,-1 0 0 0 0,1-1 0 0 0,8-8 0 0 0,38-41 0 0 0,-43 43 0 0 0,16-21-451 0 0,-2-1 0 0 0,31-56-1 0 0,-16 26 4 0 0,0-2 38 0 0,-4-1 0 0 0,-2-2 1 0 0,-3-1-1 0 0,20-73 1 0 0,-40 117 327 0 0,23-44 0 0 0,0-2-760 0 0,-24 51 546 0 0,-8 19 296 0 0,0 0 0 0 0,0 0 0 0 0,0 0 0 0 0,0 0 0 0 0,0 0 0 0 0,0 0 0 0 0,0 0 0 0 0,0 0 0 0 0,0 0 0 0 0,-1 0 0 0 0,1 0 0 0 0,0 0 0 0 0,0 0 0 0 0,0 0 0 0 0,0 0 0 0 0,0 0 0 0 0,0 0 0 0 0,0 0 0 0 0,0 0 0 0 0,0 0 0 0 0,0 0 0 0 0,-1 0 0 0 0,1 0 0 0 0,0 0 0 0 0,0 0 0 0 0,0 0 0 0 0,0 0 0 0 0,0-1 0 0 0,0 1 0 0 0,0 0 0 0 0,0 0 0 0 0,0 0 0 0 0,0 0 0 0 0,0 0 0 0 0,0 0 0 0 0,0 0 0 0 0,0 0 0 0 0,0 0 0 0 0,0 0 0 0 0,0 0 0 0 0,0-1 0 0 0,0 1 0 0 0,0 0 0 0 0,0 0 0 0 0,0 0 0 0 0,0 0 0 0 0,0 0 0 0 0,0 0 0 0 0,0 0 0 0 0,0 0 0 0 0,0 0 0 0 0,0-1 0 0 0,0 1 0 0 0,0 0 0 0 0,0 0 0 0 0,0 0 0 0 0,0 0 0 0 0,0 0 0 0 0,0 0 0 0 0,0 0 0 0 0,0 0 0 0 0,0 0 0 0 0,0 0 0 0 0,0 0 0 0 0,-5 3 0 0 0,5-3 0 0 0,-6 7 62 0 0,-1 0 1 0 0,1 0-1 0 0,0 1 0 0 0,1 0 0 0 0,-7 13 0 0 0,-19 47 392 0 0,23-49-409 0 0,-120 282 2211 0 0,111-258-2256 0 0,-20 83-1 0 0,2 48 1442 0 0,33-161-1216 0 0,-2 5-148 0 0,2-1-1 0 0,-1 2 1 0 0,2-1 0 0 0,2 27-1 0 0,-1-42-76 0 0,1-1 0 0 0,0 1 0 0 0,-1-1 0 0 0,1 1 0 0 0,0-1 0 0 0,1 0 0 0 0,-1 1 0 0 0,0-1 0 0 0,1 0 0 0 0,-1 0 0 0 0,1 0 0 0 0,0 0 0 0 0,0 0 0 0 0,-1 0 0 0 0,1-1 0 0 0,0 1 0 0 0,1-1 0 0 0,-1 1 0 0 0,0-1 0 0 0,0 0 0 0 0,1 1 0 0 0,4 0 0 0 0,-4-1 0 0 0,0 1 0 0 0,1-1 0 0 0,-1-1 0 0 0,0 1 0 0 0,1 0 0 0 0,-1-1 0 0 0,1 0 0 0 0,-1 0 0 0 0,0 0 0 0 0,1 0 0 0 0,-1 0 0 0 0,1-1 0 0 0,-1 0 0 0 0,0 0 0 0 0,1 1 0 0 0,5-4 0 0 0,12-10-4 0 0,0-1 0 0 0,-1-1 0 0 0,-1 0 0 0 0,33-37 0 0 0,-30 31-40 0 0,2-7-524 0 0,0 0 0 0 0,-2-1-1 0 0,35-62 1 0 0,-54 86 378 0 0,0 0 0 0 0,0 0 0 0 0,-1 0 0 0 0,0-1 0 0 0,0 1 0 0 0,0-1 0 0 0,-1 1-1 0 0,1-13 1 0 0,-3 14 190 0 0,-1 5 0 0 0,-3 5 0 0 0,5-5 0 0 0,-6 14 354 0 0,1 0 0 0 0,0 0-1 0 0,1 0 1 0 0,-4 22-1 0 0,-6 18-363 0 0,-17 52 92 0 0,31-106-81 0 0,-3 12 319 0 0,0 1 1 0 0,0 0 0 0 0,0 20-1 0 0,2-31-281 0 0,1 1-1 0 0,0 0 0 0 0,0-1 1 0 0,1 1-1 0 0,-1 0 1 0 0,0 0-1 0 0,1-1 0 0 0,0 1 1 0 0,0-1-1 0 0,-1 1 0 0 0,1-1 1 0 0,1 1-1 0 0,-1-1 1 0 0,0 1-1 0 0,1-1 0 0 0,-1 0 1 0 0,1 0-1 0 0,0 0 0 0 0,-1 0 1 0 0,1 0-1 0 0,0 0 1 0 0,0 0-1 0 0,4 2 0 0 0,-4-3-37 0 0,0-1 0 0 0,-1 1 0 0 0,1-1-1 0 0,0 0 1 0 0,0 0 0 0 0,-1 1 0 0 0,1-1-1 0 0,0 0 1 0 0,0-1 0 0 0,0 1 0 0 0,-1 0-1 0 0,1 0 1 0 0,0-1 0 0 0,0 1 0 0 0,-1-1-1 0 0,1 0 1 0 0,0 1 0 0 0,-1-1 0 0 0,3-1-1 0 0,1-1 0 0 0,1 0-1 0 0,-1-1 0 0 0,0 0 1 0 0,6-4-1 0 0,9-12-103 0 0,-1 0 0 0 0,-1-1 0 0 0,-1 0-1 0 0,0-2 1 0 0,20-38 0 0 0,-31 51-35 0 0,18-33-1420 0 0,32-79 0 0 0,-34 67 2777 0 0,-17 112 603 0 0,-1-26-1151 0 0,-2-16-639 0 0,1 1-1 0 0,1-1 1 0 0,6 18 0 0 0,-6-18-83 0 0,-1-6 39 0 0,3 9-51 0 0,-1-1 1 0 0,-1 1-1 0 0,3 24 1 0 0,-6-36 51 0 0,-1 0 1 0 0,0-1 0 0 0,-1 1-1 0 0,1 0 1 0 0,-1 0-1 0 0,0-1 1 0 0,0 1 0 0 0,-1-1-1 0 0,0 1 1 0 0,0-1-1 0 0,0 1 1 0 0,-1-1 0 0 0,1 0-1 0 0,-1 0 1 0 0,-4 5-1 0 0,0-1 79 0 0,-1 1 0 0 0,-1-1 0 0 0,-11 10 0 0 0,18-17-55 0 0,-1 0 1 0 0,1 0-1 0 0,0-1 0 0 0,0 1 0 0 0,0-1 0 0 0,-1 1 1 0 0,1-1-1 0 0,-1 0 0 0 0,1 0 0 0 0,-1 0 0 0 0,0 0 0 0 0,1 0 1 0 0,-1-1-1 0 0,0 1 0 0 0,0-1 0 0 0,1 0 0 0 0,-1 0 1 0 0,0 0-1 0 0,0 0 0 0 0,1 0 0 0 0,-4-1 0 0 0,-3-3-12 0 0,8 4 34 0 0,0 0 0 0 0,0-1 0 0 0,0 1 0 0 0,0-1 1 0 0,1 1-1 0 0,-1-1 0 0 0,0 0 0 0 0,0 1 0 0 0,0-1 0 0 0,1 0 0 0 0,-1 0 0 0 0,0 1 0 0 0,1-1 0 0 0,-1 0 0 0 0,0 0 0 0 0,1 0 0 0 0,-1 0 0 0 0,1 0 0 0 0,0 0 0 0 0,-1 0 0 0 0,1 0 0 0 0,0 0 0 0 0,-1 0 1 0 0,1 0-1 0 0,0 0 0 0 0,0 0 0 0 0,0 0 0 0 0,0 0 0 0 0,0 0 0 0 0,0 0 0 0 0,1-1 0 0 0,-1-2 124 0 0,0 2-123 0 0,0 0 0 0 0,0 1 0 0 0,0-1 0 0 0,0 0 0 0 0,1 0-1 0 0,-1 1 1 0 0,1-1 0 0 0,-1 0 0 0 0,1 1 0 0 0,0-1 0 0 0,0 0 0 0 0,0 1-1 0 0,0-1 1 0 0,0 1 0 0 0,0-1 0 0 0,2-1 0 0 0,1-1-16 0 0,0 1 1 0 0,0 0-1 0 0,0 0 1 0 0,0 1-1 0 0,7-4 1 0 0,-8 5-14 0 0,1 0 0 0 0,0 0 0 0 0,0 0 0 0 0,0 0 1 0 0,7 0-1 0 0,-8 1-4 0 0,0 0 1 0 0,0 0-1 0 0,0-1 1 0 0,0 1-1 0 0,0-1 0 0 0,0 0 1 0 0,0 0-1 0 0,0 0 1 0 0,-1 0-1 0 0,1 0 1 0 0,5-4-1 0 0,-5 3-2 0 0,0 0 0 0 0,1 0 0 0 0,-1 0 0 0 0,1 1 0 0 0,-1-1 0 0 0,1 1 0 0 0,0 0 0 0 0,-1 0 0 0 0,1 0 0 0 0,0 0 0 0 0,0 1 0 0 0,0 0 0 0 0,5 0 0 0 0,-3 0 0 0 0,-1-1 0 0 0,1 1 0 0 0,-1-1 0 0 0,1 0 0 0 0,-1-1 0 0 0,6-1 0 0 0,0-3-11 0 0,0 0 0 0 0,0-1-1 0 0,-1-1 1 0 0,0 1-1 0 0,15-16 1 0 0,-2 2-1 0 0,-7 5 19 0 0,0 1 1 0 0,-1-2-1 0 0,18-26 0 0 0,34-62 33 0 0,-47 72-37 0 0,0-2-231 0 0,-1-1 0 0 0,-2-1-1 0 0,-1-1 1 0 0,-2 0 0 0 0,-2-1-1 0 0,-1 0 1 0 0,8-60 0 0 0,-14 62-85 0 0,1 1-92 0 0,-2-1 0 0 0,-1 1 0 0 0,-3-46-1 0 0,-8 34 1044 0 0,8 48-616 0 0,0-1 1 0 0,0 1-1 0 0,0-1 1 0 0,0 1-1 0 0,0-1 1 0 0,0 1-1 0 0,0-1 1 0 0,0 1 0 0 0,0 0-1 0 0,0-1 1 0 0,0 1-1 0 0,-1-1 1 0 0,1 1-1 0 0,0-1 1 0 0,0 1-1 0 0,0-1 1 0 0,-1 1-1 0 0,1 0 1 0 0,0-1 0 0 0,-1 1-1 0 0,1 0 1 0 0,0-1-1 0 0,-1 1 1 0 0,1 0-1 0 0,0-1 1 0 0,-1 1-1 0 0,1 0 1 0 0,-1 0-1 0 0,1-1 1 0 0,-1 1 0 0 0,1 0-1 0 0,0 0 1 0 0,-1 0-1 0 0,1 0 1 0 0,-1 0-1 0 0,1 0 1 0 0,-1-1-1 0 0,1 1 1 0 0,-1 0 0 0 0,1 0-1 0 0,-1 0 1 0 0,1 1-1 0 0,-1-1 1 0 0,0 0-1 0 0,0 0-15 0 0,0 1-1 0 0,-1 0 0 0 0,1-1 0 0 0,0 1 1 0 0,0 0-1 0 0,0 0 0 0 0,0 0 0 0 0,0 0 1 0 0,0 0-1 0 0,0 0 0 0 0,0 0 0 0 0,0 0 1 0 0,1 0-1 0 0,-1 0 0 0 0,-1 2 0 0 0,-4 11-9 0 0,1 0 0 0 0,0 1 1 0 0,1-1-1 0 0,-3 21 0 0 0,-4 64 405 0 0,8-60 141 0 0,-3 20 137 0 0,-15 180-266 0 0,17 1 540 0 0,13-146 220 0 0,-7-81-1481 0 0,1-1 1 0 0,0 1-1 0 0,1-1 1 0 0,0 0-1 0 0,10 18 1 0 0,-7-20-704 0 0</inkml:trace>
  <inkml:trace contextRef="#ctx0" brushRef="#br0" timeOffset="9.85034E6">13366 3311 18599 0 0,'0'-11'784'0'0,"0"0"-624"0"0,8 2 608 0 0,-1 2 120 0 0,1-4 24 0 0,4 1 8 0 0,7 6-376 0 0,0-3-80 0 0,8 4-16 0 0,4-1 0 0 0,4-2-248 0 0,4-1-48 0 0,4 0-16 0 0,0-3 0 0 0,-5 3-448 0 0,1-4-88 0 0,0 0-16 0 0</inkml:trace>
  <inkml:trace contextRef="#ctx0" brushRef="#br0" timeOffset="9.85069E6">12975 2802 27111 0 0,'-31'14'568'0'0,"19"-7"120"0"0,8-4-552 0 0,4-3-136 0 0,0 0 0 0 0,0 0 0 0 0,4 4-120 0 0,1-1-48 0 0,2 4-16 0 0,5-3-11048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04T19:04:32.9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0 914 17503 0 0,'0'0'399'0'0,"0"0"60"0"0,0 0 21 0 0,0 0-59 0 0,0 0-204 0 0,0 0 170 0 0,0 0 101 0 0,0 0 21 0 0,6-1 883 0 0,2-2-1331 0 0,-1 0 0 0 0,0-1-1 0 0,1 1 1 0 0,-1-2-1 0 0,0 1 1 0 0,-1-1 0 0 0,1 0-1 0 0,-1-1 1 0 0,0 1-1 0 0,0-1 1 0 0,-1 0 0 0 0,9-12-1 0 0,3-7 131 0 0,-2-1 0 0 0,14-29-1 0 0,-24 44-187 0 0,0 0 1 0 0,-1 0-1 0 0,0 0 0 0 0,2-13 0 0 0,-5 20 270 0 0,-3 4-161 0 0,-3 9-205 0 0,-7 15-208 0 0,-7 46 289 0 0,3 0 1 0 0,-9 100-1 0 0,8-52 16 0 0,-2 17 1024 0 0,-3 213 0 0 0,23-337-1028 0 0,0-1 0 0 0,0 1 0 0 0,1-1 0 0 0,3 12 0 0 0,-4-21 0 0 0,1 6-74 0 0,8-25-1316 0 0,-8 14 1286 0 0,-1-1 0 0 0,0 1 1 0 0,0 0-1 0 0,0-9 0 0 0,2-5 111 0 0,6-59 24 0 0,0 1-187 0 0,2 21 146 0 0,31-147 9 0 0,-16 86-34 0 0,44-163-79 0 0,-7 77 38 0 0,-54 176-218 0 0,1 1 1 0 0,1 0-1 0 0,21-37 0 0 0,-31 62 275 0 0,-1-1 0 0 0,0 1-1 0 0,0 0 1 0 0,0-1 0 0 0,0 1-1 0 0,0 0 1 0 0,1-1 0 0 0,-1 1 0 0 0,0 0-1 0 0,0 0 1 0 0,1-1 0 0 0,-1 1-1 0 0,0 0 1 0 0,0 0 0 0 0,1-1-1 0 0,-1 1 1 0 0,0 0 0 0 0,1 0-1 0 0,-1 0 1 0 0,0 0 0 0 0,1 0 0 0 0,-1-1-1 0 0,1 1 1 0 0,3 6-141 0 0,-2 13 55 0 0,-5 27 79 0 0,-1 0 0 0 0,-3 0 0 0 0,-14 49 0 0 0,6-37 549 0 0,-4-1 0 0 0,-32 72-1 0 0,42-112-334 0 0,-1 0 0 0 0,-17 23 0 0 0,24-35-184 0 0,-3 3 60 0 0,6-8-63 0 0,0 0-1 0 0,-1 0 1 0 0,1 1 0 0 0,0-1-1 0 0,0 0 1 0 0,-1 1 0 0 0,1-1-1 0 0,0 0 1 0 0,-1 0-1 0 0,1 0 1 0 0,0 1 0 0 0,-1-1-1 0 0,1 0 1 0 0,0 0-1 0 0,-1 0 1 0 0,1 0 0 0 0,0 0-1 0 0,-1 1 1 0 0,1-1-1 0 0,0 0 1 0 0,-1 0 0 0 0,1 0-1 0 0,-1 0 1 0 0,1 0-1 0 0,0 0 1 0 0,-1 0 0 0 0,1 0-1 0 0,0-1 1 0 0,-1 1-1 0 0,1 0 1 0 0,0 0 0 0 0,-1 0-1 0 0,-1-3-4 0 0,-1-5 4 0 0,4 5 0 0 0,-1 1 0 0 0,1 0 0 0 0,-1 0 0 0 0,1-1 0 0 0,0 1 0 0 0,0 0 0 0 0,0 0 0 0 0,0 0 0 0 0,0 0 0 0 0,1 0 0 0 0,-1 0 0 0 0,0 0 0 0 0,1 1 0 0 0,0-1 0 0 0,2-2 0 0 0,1-1 0 0 0,1 0 0 0 0,0 1 0 0 0,10-6 0 0 0,24-6 0 0 0,47-29 0 0 0,-67 33-19 0 0,0 0-1 0 0,-1-1 0 0 0,-1-2 0 0 0,26-24 1 0 0,-22 16 42 0 0,0-1 1 0 0,33-49-1 0 0,21-44-1315 0 0,-67 99 945 0 0,-8 15 167 0 0,1 0 1 0 0,-1 0 0 0 0,1 0 0 0 0,-1 1 0 0 0,1-1 0 0 0,2-2 0 0 0,-3 4-332 0 0,-1 1 69 0 0,-1 17 276 0 0,-2-6 434 0 0,0-1-1 0 0,-9 18 1 0 0,8-17 35 0 0,-1 0 0 0 0,-3 17 0 0 0,6-23-149 0 0,1 0-1 0 0,1-1 0 0 0,-1 1 0 0 0,1 0 1 0 0,0 0-1 0 0,0 0 0 0 0,1 5 0 0 0,-1-9-120 0 0,0 1-1 0 0,1-1 1 0 0,-1 0-1 0 0,1 0 0 0 0,-1 0 1 0 0,1 1-1 0 0,-1-1 1 0 0,1 0-1 0 0,-1 0 0 0 0,1 0 1 0 0,0 0-1 0 0,0 0 1 0 0,0 0-1 0 0,-1 0 0 0 0,1 0 1 0 0,0-1-1 0 0,0 1 1 0 0,0 0-1 0 0,0 0 1 0 0,1-1-1 0 0,-1 1 0 0 0,0-1 1 0 0,0 1-1 0 0,0-1 1 0 0,0 1-1 0 0,1-1 0 0 0,-1 0 1 0 0,0 0-1 0 0,0 1 1 0 0,1-1-1 0 0,-1 0 0 0 0,0 0 1 0 0,2 0-1 0 0,1-1-58 0 0,1 1 0 0 0,-1 0-1 0 0,0-1 1 0 0,1 0 0 0 0,-1 0 0 0 0,0 0-1 0 0,0-1 1 0 0,1 1 0 0 0,-1-1 0 0 0,7-4-1 0 0,0-2-153 0 0,-1 0 0 0 0,14-12 0 0 0,-20 16 133 0 0,8-6-798 0 0,-11 10 599 0 0,-6 5 221 0 0,-5 6 274 0 0,1 0 0 0 0,1 1 0 0 0,0 0 0 0 0,0 0 0 0 0,2 0 0 0 0,-1 1 0 0 0,-4 13 0 0 0,5-11-121 0 0,-13 32 1000 0 0,18-44-1062 0 0,0 1 0 0 0,0-1 0 0 0,0 0 0 0 0,1 1 0 0 0,-1-1 0 0 0,1 1 0 0 0,0 0 0 0 0,0-1 0 0 0,1 1 0 0 0,-1-1 0 0 0,2 6 0 0 0,-1-8-66 0 0,-1 0 0 0 0,1 0 0 0 0,-1 0 0 0 0,1-1 0 0 0,0 1 0 0 0,-1 0 0 0 0,1 0 0 0 0,0-1 0 0 0,0 1 0 0 0,-1-1 0 0 0,1 1 0 0 0,0-1 0 0 0,0 1 0 0 0,0-1 0 0 0,0 1 0 0 0,0-1 0 0 0,0 0 0 0 0,0 1 0 0 0,0-1 0 0 0,0 0 0 0 0,0 0 0 0 0,0 0 0 0 0,0 0 0 0 0,0 0 0 0 0,0 0 0 0 0,0 0 0 0 0,0 0 0 0 0,0 0 0 0 0,0 0 0 0 0,1-1 0 0 0,2 0 0 0 0,0 1 0 0 0,0-1 0 0 0,0-1 0 0 0,0 1 0 0 0,0-1 0 0 0,6-2 0 0 0,184-105-2568 0 0,-156 88 2254 0 0,56-34-796 0 0,-78 43 1110 0 0,-9 6 0 0 0,0 1 0 0 0,1 1 0 0 0,7-5 0 0 0,-14 9 0 0 0,-1 0 0 0 0,0 0 0 0 0,0 0 0 0 0,0 0 0 0 0,0 0 0 0 0,0 0 0 0 0,0 0 0 0 0,0 0 0 0 0,1 0 0 0 0,-1 0 0 0 0,0 0 0 0 0,0 0 0 0 0,0 0 0 0 0,0 0 0 0 0,0 0 0 0 0,0 0 0 0 0,1 0 0 0 0,-1 0 0 0 0,0 0 0 0 0,0 0 0 0 0,0 0 0 0 0,0 0 0 0 0,0 0 0 0 0,0 0 0 0 0,0 0 0 0 0,1 0 0 0 0,-1 0 0 0 0,0 0 0 0 0,0 0 0 0 0,0 0 0 0 0,0 0 0 0 0,0 1 0 0 0,0-1 0 0 0,0 0 0 0 0,0 0 0 0 0,0 0 0 0 0,0 0 0 0 0,0 0 0 0 0,1 0 0 0 0,-1 0 0 0 0,0 0 0 0 0,0 1 0 0 0,0-1 0 0 0,0 0 0 0 0,0 0 0 0 0,0 0 0 0 0,0 0 0 0 0,0 0 0 0 0,0 0 0 0 0,0 1 0 0 0,0-1 0 0 0,0 0 0 0 0,0 0 0 0 0,0 0 0 0 0,-1 5 0 0 0,-1 2 2 0 0,-1 0 0 0 0,0 0-1 0 0,-1 0 1 0 0,-4 7 0 0 0,-4 7 363 0 0,2-2 55 0 0,7-14-305 0 0,1-1 0 0 0,-1 0 0 0 0,1 0 0 0 0,0 1 0 0 0,0-1 0 0 0,1 1 0 0 0,-1 0 0 0 0,1 0 0 0 0,-1 8 0 0 0,2-13-115 0 0,0 1 0 0 0,0-1 0 0 0,0 0 0 0 0,0 1 0 0 0,0-1 0 0 0,0 0 0 0 0,0 0 0 0 0,0 1 0 0 0,0-1 0 0 0,0 0 0 0 0,0 1 0 0 0,0-1 0 0 0,0 0 0 0 0,0 0 0 0 0,0 1 0 0 0,0-1 0 0 0,0 0 0 0 0,1 0 0 0 0,-1 1 0 0 0,0-1 0 0 0,0 0 0 0 0,0 0 0 0 0,0 1 0 0 0,1-1 0 0 0,-1 0 0 0 0,0 0 0 0 0,0 0 0 0 0,0 1 0 0 0,1-1 0 0 0,-1 0 0 0 0,0 0 0 0 0,0 0 0 0 0,1 0 0 0 0,-1 0 0 0 0,0 0 0 0 0,1 0 0 0 0,-1 1 0 0 0,0-1 0 0 0,0 0 0 0 0,1 0 0 0 0,-1 0 0 0 0,0 0 0 0 0,1 0 0 0 0,-1 0 0 0 0,0 0 0 0 0,0 0 0 0 0,1 0 0 0 0,-1-1 0 0 0,0 1 0 0 0,1 0 0 0 0,7-4 0 0 0,-5 1-44 0 0,1-1-1 0 0,-1 1 1 0 0,0-1-1 0 0,0 0 0 0 0,0 0 1 0 0,-1 0-1 0 0,0 0 1 0 0,3-6-1 0 0,-1 1-236 0 0,-1-1-1 0 0,0 0 1 0 0,0 0-1 0 0,-1 0 1 0 0,1-13-1 0 0,-3 20 286 0 0,1 0 0 0 0,-1 0 1 0 0,0 0-1 0 0,0 0 0 0 0,-1 1 0 0 0,1-1 0 0 0,0 0 0 0 0,-1 0 0 0 0,0 0 0 0 0,0 1 0 0 0,1-1 0 0 0,-1 0 0 0 0,-1 1 1 0 0,1-1-1 0 0,0 1 0 0 0,-1 0 0 0 0,1-1 0 0 0,-1 1 0 0 0,0 0 0 0 0,0 0 0 0 0,0 0 0 0 0,0 0 0 0 0,-4-3 0 0 0,5 4 64 0 0,-1 1 0 0 0,0-1 1 0 0,1 0-1 0 0,-1 1 0 0 0,0 0 0 0 0,1-1 0 0 0,-1 1 0 0 0,0 0 0 0 0,0 0 0 0 0,0 0 0 0 0,1 0 0 0 0,-1 0 0 0 0,0 0 0 0 0,0 1 0 0 0,1-1 0 0 0,-1 0 1 0 0,0 1-1 0 0,1 0 0 0 0,-1-1 0 0 0,0 1 0 0 0,1 0 0 0 0,-1 0 0 0 0,1 0 0 0 0,-1 0 0 0 0,1 0 0 0 0,-1 0 0 0 0,1 0 0 0 0,-2 3 0 0 0,-5 3 35 0 0,2 1 1 0 0,-1 0-1 0 0,-8 13 0 0 0,14-20-55 0 0,-7 13 349 0 0,1-1 1 0 0,0 2-1 0 0,-6 16 0 0 0,11-26-395 0 0,1 0 0 0 0,0 0 0 0 0,-1 0 0 0 0,2 0 0 0 0,-1 0 0 0 0,1 0 0 0 0,0 0 0 0 0,0 1 0 0 0,1 8 0 0 0,0-11-2 0 0,-1-1 0 0 0,1 1 0 0 0,-1-1-1 0 0,1 1 1 0 0,0-1 0 0 0,0 1 0 0 0,0-1 0 0 0,0 1 0 0 0,1-1-1 0 0,-1 0 1 0 0,0 0 0 0 0,1 0 0 0 0,0 0 0 0 0,-1 0-1 0 0,1 0 1 0 0,0 0 0 0 0,0 0 0 0 0,0-1 0 0 0,1 1-1 0 0,2 1 1 0 0,-4-2-17 0 0,1-1-1 0 0,-1 1 0 0 0,1-1 1 0 0,-1 1-1 0 0,1-1 1 0 0,-1 0-1 0 0,1 1 1 0 0,-1-1-1 0 0,1 0 0 0 0,-1 0 1 0 0,1 0-1 0 0,-1-1 1 0 0,1 1-1 0 0,-1 0 0 0 0,1 0 1 0 0,-1-1-1 0 0,3 0 1 0 0,-1-1-62 0 0,-1 1 0 0 0,1 0 0 0 0,-1-1 0 0 0,0 0 0 0 0,1 0 0 0 0,-1 1 0 0 0,0-1 0 0 0,3-5 0 0 0,-1 3-39 0 0,-1-1 1 0 0,0 0-1 0 0,0 0 1 0 0,0 0 0 0 0,-1 0-1 0 0,0 0 1 0 0,0-1 0 0 0,0 1-1 0 0,1-8 1 0 0,6-50-944 0 0,-8 59 987 0 0,-1 1 1 0 0,0 0-1 0 0,0 0 1 0 0,0 0-1 0 0,-1-1 1 0 0,0-3-1 0 0,-2-15 223 0 0,3 2 1266 0 0,2 20-1186 0 0,0 1 1 0 0,1 0-1 0 0,-1 0 0 0 0,0 0 1 0 0,0 1-1 0 0,3 1 0 0 0,-4-1-188 0 0,1-1-1 0 0,-1 0 0 0 0,1 0 1 0 0,-1 0-1 0 0,1 0 0 0 0,0 0 1 0 0,-1 0-1 0 0,1 0 1 0 0,0 0-1 0 0,0-1 0 0 0,-1 1 1 0 0,1-1-1 0 0,0 1 0 0 0,3-1 1 0 0,-1 0-345 0 0,1 0 0 0 0,-1-1 0 0 0,0 0 0 0 0,1 0 0 0 0,5-2 0 0 0,-8 2 287 0 0,0 1 1 0 0,0-1-1 0 0,0 0 0 0 0,0 0 1 0 0,0 0-1 0 0,0 0 1 0 0,0 0-1 0 0,0 0 1 0 0,2-3-1 0 0,2 0 23 0 0,-6 4-9 0 0,1 0 0 0 0,-1 0 0 0 0,1 0 0 0 0,-1 0 1 0 0,0 0-1 0 0,1 0 0 0 0,-1 0 0 0 0,1 0 0 0 0,-1 0 0 0 0,1 0 0 0 0,-1 0 0 0 0,1 0 1 0 0,-1 0-1 0 0,0 0 0 0 0,1 0 0 0 0,-1-1 0 0 0,1 1 0 0 0,-1 0 0 0 0,0 0 0 0 0,1-1 1 0 0,-1 1-1 0 0,0 0 0 0 0,1 0 0 0 0,-1-1 0 0 0,0 1 0 0 0,1-1 0 0 0,15-4-1532 0 0,-13 4 1480 0 0,0 1 0 0 0,0-1 0 0 0,-1 0 0 0 0,1 0 0 0 0,0 0 0 0 0,-1 0-1 0 0,5-3 1 0 0,0 0 59 0 0,-4 1 4 0 0,0 1 1 0 0,0 0 0 0 0,1 0-1 0 0,-1 1 1 0 0,1-1 0 0 0,6-2-1 0 0,-10 4 38 0 0,1 0-1 0 0,-1 0 1 0 0,1 0 0 0 0,-1 1-1 0 0,1-1 1 0 0,0 0-1 0 0,-1 0 1 0 0,1 0-1 0 0,-1 0 1 0 0,1 0-1 0 0,-1 1 1 0 0,1-1-1 0 0,-1 0 1 0 0,1 0-1 0 0,-1 1 1 0 0,1-1 0 0 0,-1 0-1 0 0,1 1 1 0 0,-1-1-1 0 0,0 1 1 0 0,1-1-1 0 0,-1 0 1 0 0,0 1-1 0 0,1-1 1 0 0,-1 1-1 0 0,0-1 1 0 0,1 1 0 0 0,-1-1-1 0 0,0 1 1 0 0,0-1-1 0 0,0 1 1 0 0,1 0-1 0 0,6 22 351 0 0,-7-21-383 0 0,32 214 1390 0 0,-15-82-742 0 0,-7-71-661 0 0,-3 1 0 0 0,-1 116 0 0 0,-9-158-401 0 0,0-1 0 0 0,-1 0-1 0 0,-1 0 1 0 0,-2 0 0 0 0,-8 20-1 0 0,13-37 304 0 0,0 0-1 0 0,0 0 1 0 0,0-1-1 0 0,0 1 1 0 0,-1-1-1 0 0,1 0 1 0 0,-1 1 0 0 0,0-1-1 0 0,0 0 1 0 0,0-1-1 0 0,-1 1 1 0 0,1-1-1 0 0,-1 1 1 0 0,1-1-1 0 0,-9 3 1 0 0,10-4 96 0 0,0 0 0 0 0,0 0 0 0 0,-1 0 0 0 0,1-1 0 0 0,-1 1 0 0 0,1-1 0 0 0,0 1 0 0 0,-1-1 0 0 0,1 0 0 0 0,-1 0 0 0 0,1 0 0 0 0,-1 0 0 0 0,1-1 1 0 0,0 1-1 0 0,-1-1 0 0 0,1 1 0 0 0,0-1 0 0 0,-1 0 0 0 0,1 0 0 0 0,0 0 0 0 0,0 0 0 0 0,0 0 0 0 0,0-1 0 0 0,0 1 0 0 0,0-1 0 0 0,0 1 0 0 0,0-1 0 0 0,-2-2 0 0 0,2 1 0 0 0,1 1 0 0 0,-1 0 0 0 0,1-1 0 0 0,-1 0 1 0 0,1 1-1 0 0,0-1 0 0 0,0 1 0 0 0,0-1 0 0 0,1 0 0 0 0,-1 0 0 0 0,1 0 0 0 0,-1 0 0 0 0,1 1 0 0 0,0-6 0 0 0,1-3 111 0 0,0 1 1 0 0,5-17-1 0 0,-5 22-6 0 0,14-40 1079 0 0,-2 11-1208 0 0,2-9-761 0 0,33-62 1 0 0,-17 41 801 0 0,-17 36 214 0 0,0 0 1 0 0,2 1-1 0 0,0 1 0 0 0,2 0 0 0 0,1 1 0 0 0,25-24 0 0 0,94-103 127 0 0,-130 142-356 0 0,-1 0 0 0 0,6-13 0 0 0,3-6 0 0 0,-13 26 0 0 0,-1 0 0 0 0,0 0 0 0 0,-1-1 0 0 0,1 1 0 0 0,0-1 0 0 0,0-4 0 0 0,-1 0 0 0 0,-1 0 0 0 0,0 8 0 0 0,0-1 0 0 0,0 1 0 0 0,0 0 0 0 0,0-1 0 0 0,0 1 0 0 0,0-1 0 0 0,0 1 0 0 0,-1 0 0 0 0,1-1 0 0 0,0 1 0 0 0,0 0 0 0 0,0-1 0 0 0,0 1 0 0 0,-1 0 0 0 0,1-1 0 0 0,0 1 0 0 0,0 0 0 0 0,-1-1 0 0 0,1 1 0 0 0,0 0 0 0 0,-1 0 0 0 0,1-1 0 0 0,0 1 0 0 0,-1 0 0 0 0,1 0 0 0 0,0 0 0 0 0,-1 0 0 0 0,1-1 0 0 0,0 1 0 0 0,-1 0 0 0 0,1 0 0 0 0,0 0 0 0 0,-1 0 0 0 0,1 0 0 0 0,-1 0 0 0 0,1 0 0 0 0,0 0 0 0 0,-1 0 0 0 0,1 0 0 0 0,-1 0 0 0 0,1 0 0 0 0,0 0 0 0 0,-1 0 0 0 0,1 0 0 0 0,-1 1 0 0 0,-2-1-1 0 0,0 1 0 0 0,0-1 1 0 0,0 1-1 0 0,0-1 0 0 0,0 1 0 0 0,0 0 0 0 0,0 1 0 0 0,0-1 0 0 0,0 0 0 0 0,0 1 0 0 0,-4 3 0 0 0,-28 25 452 0 0,23-19 71 0 0,0 1-272 0 0,1 1 0 0 0,0 0 0 0 0,1 1 0 0 0,0 0 0 0 0,1 0 0 0 0,0 1 0 0 0,2 0 0 0 0,-1 1 1 0 0,2 0-1 0 0,0 0 0 0 0,-5 26 0 0 0,10-38-213 0 0,0 0 0 0 0,0 0 0 0 0,1 1 0 0 0,0-1 1 0 0,0 0-1 0 0,0 0 0 0 0,0 0 0 0 0,0 0 0 0 0,1 0 0 0 0,0 0 0 0 0,0 0 1 0 0,0 0-1 0 0,3 7 0 0 0,-3-9 33 0 0,1 1-1 0 0,0-1 1 0 0,-1 0 0 0 0,1 0 0 0 0,0 0 0 0 0,0 0-1 0 0,0 0 1 0 0,0-1 0 0 0,0 1 0 0 0,1 0-1 0 0,-1-1 1 0 0,0 0 0 0 0,1 1 0 0 0,-1-1-1 0 0,1 0 1 0 0,0 0 0 0 0,-1-1 0 0 0,1 1 0 0 0,0 0-1 0 0,4-1 1 0 0,1 0-193 0 0,0 0-1 0 0,0-1 0 0 0,0 0 1 0 0,-1-1-1 0 0,1 1 1 0 0,0-1-1 0 0,-1-1 0 0 0,1 0 1 0 0,12-7-1 0 0,-14 7 22 0 0,-1-1-1 0 0,1 1 1 0 0,-1-1-1 0 0,9-9 1 0 0,5-4-346 0 0,40-37-1045 0 0,-38 33 954 0 0,53-63-1509 0 0,-48 56 1160 0 0,-17 17 739 0 0,0 1 1 0 0,1 0-1 0 0,1 1 0 0 0,17-13 0 0 0,-24 19 213 0 0,-3 3-13 0 0,-1 0-1 0 0,0 0 1 0 0,1 0-1 0 0,-1 0 1 0 0,0 0-1 0 0,1 0 1 0 0,-1 0-1 0 0,0 0 1 0 0,1 1 0 0 0,-1-1-1 0 0,0 0 1 0 0,1 0-1 0 0,-1 0 1 0 0,0 0-1 0 0,1 1 1 0 0,-1-1-1 0 0,0 0 1 0 0,0 0-1 0 0,1 0 1 0 0,-1 1-1 0 0,0-1 1 0 0,0 0-1 0 0,0 1 1 0 0,1-1-1 0 0,-1 0 1 0 0,0 0-1 0 0,0 1 1 0 0,0-1-1 0 0,1 1 1 0 0,4 9 345 0 0,-3-1-223 0 0,-1-4 97 0 0,0 1 0 0 0,1 0 0 0 0,0-1 1 0 0,0 1-1 0 0,0-1 0 0 0,5 8 0 0 0,-6-11-270 0 0,8 1 0 0 0,-9-3 0 0 0,1 1-10 0 0,-1-1 0 0 0,1 0 0 0 0,0 1-1 0 0,0-1 1 0 0,-1 0 0 0 0,1 0 0 0 0,0 1 0 0 0,0-1 0 0 0,0 0-1 0 0,-1 0 1 0 0,1 0 0 0 0,0 0 0 0 0,0 0 0 0 0,0 0-1 0 0,-1-1 1 0 0,1 1 0 0 0,0 0 0 0 0,0 0 0 0 0,-1 0-1 0 0,1-1 1 0 0,0 1 0 0 0,0-1 0 0 0,1 0-157 0 0,0 0 75 0 0,0 0 0 0 0,0-1 0 0 0,-1 1 0 0 0,1-1 0 0 0,0 1 0 0 0,-1-1 0 0 0,1 0 0 0 0,-1 0 0 0 0,0 0 0 0 0,0 1 0 0 0,0-1 0 0 0,0 0 0 0 0,0 0 0 0 0,0 0 0 0 0,0-1 0 0 0,-1 1 0 0 0,2-3 0 0 0,2-8 85 0 0,-2 9-116 0 0,0 0-1 0 0,0-1 1 0 0,-1 1-1 0 0,0-1 1 0 0,0 1-1 0 0,0-1 1 0 0,0 0-1 0 0,-1 1 1 0 0,0-1-1 0 0,0 0 1 0 0,0 1-1 0 0,0-1 1 0 0,-1 0-1 0 0,0 1 1 0 0,-2-8-1 0 0,3 11 146 0 0,0 0 1 0 0,0 0-1 0 0,0 1 0 0 0,-1-1 0 0 0,1 0 0 0 0,0 0 0 0 0,-1 0 0 0 0,1 0 0 0 0,-1 0 0 0 0,1 0 0 0 0,-1 0 0 0 0,1 1 0 0 0,-1-1 1 0 0,0 0-1 0 0,1 0 0 0 0,-1 1 0 0 0,0-1 0 0 0,1 0 0 0 0,-1 1 0 0 0,0-1 0 0 0,0 1 0 0 0,0-1 0 0 0,0 1 0 0 0,0-1 0 0 0,1 1 1 0 0,-1 0-1 0 0,0-1 0 0 0,0 1 0 0 0,0 0 0 0 0,0 0 0 0 0,0 0 0 0 0,0 0 0 0 0,0 0 0 0 0,0 0 0 0 0,0 0 0 0 0,0 0 0 0 0,0 0 1 0 0,0 0-1 0 0,-2 1 0 0 0,-2 1 157 0 0,0 0 0 0 0,0 0 1 0 0,1 0-1 0 0,-1 0 1 0 0,-6 6-1 0 0,7-6-147 0 0,0 2 124 0 0,1 0 0 0 0,-1 0-1 0 0,1 0 1 0 0,-1 0-1 0 0,1 1 1 0 0,0-1 0 0 0,1 1-1 0 0,-1 0 1 0 0,-1 5 0 0 0,-3 5 239 0 0,0-4-47 0 0,1 1 0 0 0,1 1 0 0 0,0-1 0 0 0,1 1 0 0 0,1 0 0 0 0,-1 0 0 0 0,2 0 0 0 0,0 0 0 0 0,1 0 0 0 0,0 0 0 0 0,1 23 0 0 0,1-34-351 0 0,-1 0 1 0 0,0 0-1 0 0,1 0 1 0 0,0 0-1 0 0,-1 0 0 0 0,1 0 1 0 0,0 0-1 0 0,0 0 1 0 0,0 0-1 0 0,0 0 0 0 0,0-1 1 0 0,1 1-1 0 0,-1 0 1 0 0,0-1-1 0 0,1 1 0 0 0,-1 0 1 0 0,1-1-1 0 0,0 0 1 0 0,-1 1-1 0 0,1-1 0 0 0,0 0 1 0 0,0 0-1 0 0,0 0 1 0 0,0 0-1 0 0,0-1 0 0 0,0 1 1 0 0,0 0-1 0 0,0-1 1 0 0,0 1-1 0 0,4-1 0 0 0,0 1-90 0 0,0-1-1 0 0,0 0 0 0 0,0-1 0 0 0,0 1 0 0 0,-1-1 1 0 0,1 0-1 0 0,0 0 0 0 0,0-1 0 0 0,10-4 0 0 0,2-3-90 0 0,-1 0 0 0 0,0-2-1 0 0,0 0 1 0 0,-1 0 0 0 0,-1-2-1 0 0,0 0 1 0 0,-1 0 0 0 0,0-2-1 0 0,17-23 1 0 0,-12 11-113 0 0,-2 0-1 0 0,0-1 1 0 0,-2-1-1 0 0,-2-1 1 0 0,11-31 0 0 0,-13 31 166 0 0,23-65-493 0 0,38-171 0 0 0,-69 254 660 0 0,-1 0 0 0 0,-1 0 0 0 0,0 1 1 0 0,-1-1-1 0 0,0 0 0 0 0,-1 0 0 0 0,-4-23 0 0 0,-2 1 1212 0 0,6 32-700 0 0,1 2 42 0 0,0 0 8 0 0,0 0-79 0 0,0 25-368 0 0,-5 123 340 0 0,-4-33 723 0 0,4-30-837 0 0,1-35-415 0 0,-14 251 1532 0 0,17-244-1015 0 0,-1-25-415 0 0,4 36 1 0 0,-1-57-104 0 0,-1-3-219 0 0,1 0 1 0 0,0 0-1 0 0,1 0 1 0 0,-1 0-1 0 0,2 0 0 0 0,-1 0 1 0 0,5 10-1 0 0,-6-17-1315 0 0,3-9-2411 0 0,1 0 1937 0 0</inkml:trace>
  <inkml:trace contextRef="#ctx0" brushRef="#br0" timeOffset="366.51">2132 548 23039 0 0,'0'0'528'0'0,"2"1"70"0"0,18 4-107 0 0,1-1 1 0 0,35 3-1 0 0,-33-4-110 0 0,-9-2 139 0 0,26 1 1 0 0,-35-3-413 0 0,1 1 0 0 0,-1-1 0 0 0,1 0-1 0 0,-1-1 1 0 0,0 1 0 0 0,0-1 0 0 0,0 0-1 0 0,6-3 1 0 0,86-39 643 0 0,-3 9-5539 0 0,-54 23-4078 0 0</inkml:trace>
  <inkml:trace contextRef="#ctx0" brushRef="#br0" timeOffset="727.74">1035 365 30519 0 0,'-31'12'864'0'0,"17"-8"192"0"0,6 0-848 0 0,8-4-208 0 0,0-12 0 0 0,4 4 0 0 0,10 8-560 0 0,4-8-152 0 0,-1 1-32 0 0,3-5-11584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04T19:04:16.5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54 960 19807 0 0,'-45'39'2158'0'0,"45"-39"-2149"0"0,-1 1 0 0 0,1 0 0 0 0,-1-1 0 0 0,0 1 1 0 0,1-1-1 0 0,-1 1 0 0 0,1 0 0 0 0,-1-1 0 0 0,1 1 0 0 0,0 0 1 0 0,-1 0-1 0 0,1 0 0 0 0,0-1 0 0 0,0 1 0 0 0,-1 0 0 0 0,1 0 1 0 0,0 0-1 0 0,0-1 0 0 0,0 1 0 0 0,0 0 0 0 0,0 0 0 0 0,0 0 1 0 0,0 0-1 0 0,0-1 0 0 0,1 3 0 0 0,-1 0 141 0 0,-1 0-34 0 0,1-1 1 0 0,-1 1-1 0 0,1-1 0 0 0,0 0 1 0 0,0 1-1 0 0,0-1 1 0 0,0 1-1 0 0,0-1 1 0 0,1 1-1 0 0,-1-1 1 0 0,1 1-1 0 0,0-1 0 0 0,-1 0 1 0 0,3 5-1 0 0,-2-6-97 0 0,0 0-1 0 0,0 0 0 0 0,0 0 0 0 0,-1 0 0 0 0,1-1 0 0 0,0 1 1 0 0,0 0-1 0 0,0 0 0 0 0,1-1 0 0 0,-1 1 0 0 0,0-1 0 0 0,0 1 1 0 0,0-1-1 0 0,0 1 0 0 0,1-1 0 0 0,-1 0 0 0 0,0 1 1 0 0,0-1-1 0 0,0 0 0 0 0,1 0 0 0 0,-1 0 0 0 0,0 0 0 0 0,0 0 1 0 0,1 0-1 0 0,-1 0 0 0 0,0-1 0 0 0,0 1 0 0 0,1 0 1 0 0,-1-1-1 0 0,0 1 0 0 0,0-1 0 0 0,1 0 0 0 0,4-1-13 0 0,-1-1 1 0 0,0 1-1 0 0,0-1 0 0 0,0 0 0 0 0,0 0 1 0 0,-1-1-1 0 0,1 1 0 0 0,4-6 0 0 0,-1 0 3 0 0,0 0-1 0 0,-2 0 0 0 0,9-13 0 0 0,11-22 25 0 0,-2-1 0 0 0,-2 0 0 0 0,-1-2 0 0 0,16-60 0 0 0,-18 43-39 0 0,25-112-46 0 0,-35 131 23 0 0,19-130-1138 0 0,-25 158 1116 0 0,-2 15 52 0 0,-1 0 0 0 0,1-1 0 0 0,-1 1 0 0 0,0 0-1 0 0,1-1 1 0 0,-1 1 0 0 0,0-1 0 0 0,-1 1 0 0 0,1 0 0 0 0,0-1-1 0 0,-2-3 1 0 0,0-1-1 0 0,2 5 1 0 0,0 1-1 0 0,0-1 1 0 0,-1 1-1 0 0,1 0 1 0 0,-1-1-1 0 0,1 1 0 0 0,-1 0 1 0 0,1 0-1 0 0,-1-1 1 0 0,0 1-1 0 0,0 0 1 0 0,1 0-1 0 0,-1 0 1 0 0,0 0-1 0 0,0 0 0 0 0,0 0 1 0 0,0 0-1 0 0,0 0 1 0 0,-2-1-1 0 0,2 2-1 0 0,0 0-1 0 0,0 0 0 0 0,0 0 0 0 0,0 0 1 0 0,1 0-1 0 0,-1 0 0 0 0,0 0 1 0 0,0 0-1 0 0,0 0 0 0 0,1 1 0 0 0,-1-1 1 0 0,0 0-1 0 0,0 1 0 0 0,1-1 1 0 0,-1 0-1 0 0,0 1 0 0 0,1-1 0 0 0,-1 1 1 0 0,0-1-1 0 0,1 1 0 0 0,-1-1 1 0 0,1 1-1 0 0,-2 1 0 0 0,-11 15 8 0 0,4 1-5 0 0,0 1 0 0 0,1 1 0 0 0,1 0 0 0 0,-5 27 0 0 0,-2 1 0 0 0,-56 172 568 0 0,39-124 397 0 0,-24 139 0 0 0,52-218-763 0 0,1 0 1 0 0,1 0 0 0 0,0 1 0 0 0,2 20 0 0 0,0-30-134 0 0,0-1 1 0 0,0 1-1 0 0,1 0 0 0 0,0-1 1 0 0,0 1-1 0 0,1-1 0 0 0,0 0 1 0 0,0 0-1 0 0,1 0 0 0 0,-1 0 1 0 0,9 10-1 0 0,-10-15-72 0 0,0 0 0 0 0,0 0 1 0 0,1 0-1 0 0,-1 0 0 0 0,0-1 0 0 0,1 1 0 0 0,-1-1 0 0 0,1 1 0 0 0,0-1 0 0 0,-1 0 1 0 0,1 0-1 0 0,0 0 0 0 0,0 0 0 0 0,-1-1 0 0 0,1 1 0 0 0,0-1 0 0 0,0 0 0 0 0,0 0 1 0 0,0 0-1 0 0,0 0 0 0 0,0 0 0 0 0,-1 0 0 0 0,1-1 0 0 0,0 0 0 0 0,0 1 0 0 0,0-1 1 0 0,3-2-1 0 0,7-2-38 0 0,0-1 1 0 0,0-1 0 0 0,0 0 0 0 0,12-10 0 0 0,-22 15 30 0 0,17-12-447 0 0,-1 0-1 0 0,33-33 0 0 0,90-84-3668 0 0,-109 102 3260 0 0,-15 12 392 0 0,1 1 0 0 0,0 1 0 0 0,26-14 0 0 0,-43 28 330 0 0,-2 1 192 0 0,0 0 47 0 0,0 0 50 0 0,8 8 722 0 0,-6-6-760 0 0,-1 0-1 0 0,0 0 1 0 0,0 0-1 0 0,0 0 1 0 0,0 0-1 0 0,0 0 1 0 0,-1 0-1 0 0,1 0 1 0 0,-1 1-1 0 0,1-1 1 0 0,-1 0-1 0 0,0 0 1 0 0,0 0 0 0 0,0 1-1 0 0,0-1 1 0 0,0 0-1 0 0,0 0 1 0 0,0 0-1 0 0,-1 1 1 0 0,0 2-1 0 0,-2 16 853 0 0,-1 22 969 0 0,4-41-1784 0 0,0-2-15 0 0,0 0-62 0 0,0 0-246 0 0,0 0-61 0 0,4-8-252 0 0,-2-3 83 0 0,-1 1-1 0 0,1-1 0 0 0,-1 1 1 0 0,-1-1-1 0 0,0 0 0 0 0,-1 1 1 0 0,-3-21-1 0 0,1 2-652 0 0,3 25 997 0 0,0 0-1 0 0,0 0 1 0 0,0 0 0 0 0,-1 0 0 0 0,0 0 0 0 0,1 0 0 0 0,-1 0-1 0 0,-1 0 1 0 0,1 0 0 0 0,-1 1 0 0 0,1-1 0 0 0,-1 0 0 0 0,-3-4-1 0 0,3 6 127 0 0,1 1 0 0 0,-1-1-1 0 0,0 0 1 0 0,1 1-1 0 0,-1-1 1 0 0,0 1 0 0 0,0 0-1 0 0,0-1 1 0 0,0 1 0 0 0,0 0-1 0 0,0 0 1 0 0,0 1-1 0 0,-3-2 1 0 0,3 2 29 0 0,1 0-1 0 0,-1 0 1 0 0,0-1-1 0 0,1 1 1 0 0,-1 1-1 0 0,1-1 1 0 0,-1 0-1 0 0,0 0 1 0 0,1 1 0 0 0,-1-1-1 0 0,1 1 1 0 0,-1-1-1 0 0,1 1 1 0 0,-1-1-1 0 0,1 1 1 0 0,0 0-1 0 0,-1 0 1 0 0,1 0 0 0 0,0 0-1 0 0,-3 2 1 0 0,-2 4 228 0 0,-1 0-1 0 0,1 1 1 0 0,0 0 0 0 0,1 0 0 0 0,0 0 0 0 0,0 1 0 0 0,1 0 0 0 0,0 0 0 0 0,0 0-1 0 0,-3 17 1 0 0,3-10-75 0 0,1 1 0 0 0,0 0 0 0 0,1 0-1 0 0,1-1 1 0 0,2 25 0 0 0,0-31-157 0 0,0 0 1 0 0,1 1-1 0 0,0-1 1 0 0,5 16-1 0 0,-5-22-81 0 0,0 1 0 0 0,0-1-1 0 0,0 0 1 0 0,0 0 0 0 0,0 0 0 0 0,1-1 0 0 0,0 1-1 0 0,0-1 1 0 0,0 1 0 0 0,0-1 0 0 0,0 0 0 0 0,8 5-1 0 0,-8-6-34 0 0,1 1 0 0 0,0-2 0 0 0,-1 1 0 0 0,1 0 0 0 0,0-1 0 0 0,0 1 0 0 0,0-1 0 0 0,0 0-1 0 0,6 0 1 0 0,-7-1 6 0 0,0 0 0 0 0,-1 0-1 0 0,1 0 1 0 0,-1 0-1 0 0,1-1 1 0 0,-1 1 0 0 0,1-1-1 0 0,-1 0 1 0 0,0 0 0 0 0,1 0-1 0 0,-1 0 1 0 0,0 0-1 0 0,1 0 1 0 0,-1-1 0 0 0,0 1-1 0 0,0-1 1 0 0,2-2 0 0 0,2-1-149 0 0,-1-1 1 0 0,0 0-1 0 0,-1 0 1 0 0,1-1-1 0 0,-1 1 1 0 0,-1-1 0 0 0,1 0-1 0 0,-1 0 1 0 0,0-1-1 0 0,-1 1 1 0 0,1 0 0 0 0,-2-1-1 0 0,2-9 1 0 0,-1 3 9 0 0,-1 0 1 0 0,0 0-1 0 0,-2 0 0 0 0,1 0 1 0 0,-2 1-1 0 0,-4-23 1 0 0,3 20 146 0 0,2 11 42 0 0,0-1 0 0 0,-1 0 0 0 0,1 1 0 0 0,-4-8 0 0 0,-6-12 160 0 0,8 18 54 0 0,0 0 0 0 0,-8-14 0 0 0,6 16 196 0 0,3 7 283 0 0,2-1-687 0 0,0 0 0 0 0,0 0 0 0 0,0 0-1 0 0,0 0 1 0 0,0 0 0 0 0,0 0 0 0 0,1 0 0 0 0,-1 0-1 0 0,0 0 1 0 0,1 0 0 0 0,0 1 0 0 0,3 5-17 0 0,0 0-3 0 0,1 0 0 0 0,0 0 0 0 0,6 7 1 0 0,-8-11-21 0 0,0-1 0 0 0,1 1 0 0 0,-1-1 1 0 0,0 0-1 0 0,1 0 0 0 0,-1 0 1 0 0,1 0-1 0 0,-1-1 0 0 0,7 2 1 0 0,-5-1-107 0 0,1 0 0 0 0,0-1 0 0 0,0 0 0 0 0,1 0 0 0 0,-1-1 0 0 0,0 0 0 0 0,0 0 0 0 0,0 0 0 0 0,0-1 0 0 0,11-2 1 0 0,-4-1-267 0 0,1 0 1 0 0,-1-2-1 0 0,20-10 1 0 0,-14 8 202 0 0,-16 8 97 0 0,0-1 1 0 0,0 0-1 0 0,0-1 1 0 0,0 1-1 0 0,0-1 1 0 0,-1 1-1 0 0,1-1 1 0 0,0 0-1 0 0,3-3 1 0 0,3-6-146 0 0,-1-1 0 0 0,9-15 0 0 0,-2 2 77 0 0,-10 18 148 0 0,-18 63 1392 0 0,9-39-1087 0 0,-2 34-1 0 0,4-32-83 0 0,-5 24 0 0 0,6-38 23 0 0,-3 13 436 0 0,-10 25 1 0 0,12-37-641 0 0,-1-1 0 0 0,1 1 0 0 0,-1-1 0 0 0,-1 0 0 0 0,1 0 0 0 0,-1 0 0 0 0,0 0 0 0 0,-5 5 0 0 0,-3 3 45 0 0,10-10-130 0 0,-1-1 0 0 0,1 1 1 0 0,-1-1-1 0 0,1 1 0 0 0,-5 2 0 0 0,-2 5-6 0 0,5-4 209 0 0,3-6-17 0 0,1 0-10 0 0,14 13 18 0 0,-10-12-157 0 0,1 1 0 0 0,-1-1 0 0 0,0 0 1 0 0,1 0-1 0 0,-1-1 0 0 0,1 1 0 0 0,-1-1 0 0 0,1 0 0 0 0,0 0 0 0 0,-1-1 0 0 0,9-1 0 0 0,-4 1-23 0 0,5-2-43 0 0,-1-1 1 0 0,1-1 0 0 0,-1 0 0 0 0,0 0-1 0 0,0-2 1 0 0,12-7 0 0 0,-22 12 80 0 0,17-10-7 0 0,-1-2 0 0 0,0 0 0 0 0,24-25 0 0 0,-26 23 0 0 0,3-4-75 0 0,-1-2 0 0 0,0 0 0 0 0,17-30-1 0 0,-19 28-408 0 0,-9 11 138 0 0,-1 1 0 0 0,-1-1 0 0 0,0 0 0 0 0,7-26 0 0 0,-10 31 257 0 0,0 1 77 0 0,-3 11 23 0 0,4 45 338 0 0,-4-26-90 0 0,-1 0-1 0 0,-1 0 0 0 0,-2 1 1 0 0,0-2-1 0 0,-1 1 1 0 0,-1 0-1 0 0,-1-1 0 0 0,-2 0 1 0 0,-10 21-1 0 0,14-35-246 0 0,0-1-1 0 0,-1-1 1 0 0,0 1-1 0 0,0-1 1 0 0,-1 1-1 0 0,-9 6 1 0 0,-6 6-167 0 0,11-10 25 0 0,-5 5-2 0 0,16-14 132 0 0,1 0 0 0 0,-1 0 0 0 0,0 0 0 0 0,0 0 0 0 0,0 0 0 0 0,0 0 0 0 0,1 0 0 0 0,-1 0 0 0 0,0 0 0 0 0,0 0 0 0 0,0 0 0 0 0,1 0 0 0 0,-1 0 0 0 0,0 0 0 0 0,0 0 0 0 0,0 0 0 0 0,0 0 0 0 0,1 0-1 0 0,-1 0 1 0 0,0 0 0 0 0,0 0 0 0 0,0 0 0 0 0,0 0 0 0 0,1 0 0 0 0,-1 0 0 0 0,0 0 0 0 0,0 0 0 0 0,0 1 0 0 0,0-1 0 0 0,0 0 0 0 0,1 0 0 0 0,-1 0 0 0 0,0 0 0 0 0,0 0 0 0 0,0 1 0 0 0,0-1 0 0 0,0 0 0 0 0,0 0 0 0 0,0 0 0 0 0,0 0 0 0 0,0 1 0 0 0,1-1 0 0 0,-1 0-1 0 0,0 0 1 0 0,0 0 0 0 0,0 0 0 0 0,0 1 0 0 0,0-1 0 0 0,0 0 0 0 0,0 0 0 0 0,0 0 0 0 0,0 0 0 0 0,0 1 0 0 0,-1-1 0 0 0,1 0 0 0 0,0 0 0 0 0,0 0 0 0 0,0 1 0 0 0,0-1 0 0 0,0 0 0 0 0,0 0 0 0 0,0 0 0 0 0,0 0 0 0 0,0 0 0 0 0,0 1 0 0 0,-1-1 0 0 0,15-3 12 0 0,-14 3-11 0 0,10-3 64 0 0,0-1 0 0 0,0-1 0 0 0,0 0 0 0 0,-1 0 0 0 0,16-11 0 0 0,42-40-55 0 0,-19 15-5 0 0,108-94-275 0 0,-142 124 206 0 0,0 1 1 0 0,20-11 0 0 0,-29 19 7 0 0,-1-1-1 0 0,1 1 1 0 0,0 0 0 0 0,0 1-1 0 0,0-1 1 0 0,0 1 0 0 0,0 0 0 0 0,0 0-1 0 0,0 1 1 0 0,0-1 0 0 0,0 1 0 0 0,6 1-1 0 0,84 17-917 0 0,-93-18 970 0 0,2 1-30 0 0,0 0-1 0 0,0 0 1 0 0,0 0-1 0 0,6 4 1 0 0,-9-5 29 0 0,0 0-1 0 0,0 1 0 0 0,-1 0 1 0 0,1-1-1 0 0,0 1 1 0 0,-1-1-1 0 0,1 1 1 0 0,0 0-1 0 0,-1 0 1 0 0,1-1-1 0 0,0 1 1 0 0,-1 0-1 0 0,0 0 1 0 0,1 0-1 0 0,-1 0 1 0 0,1-1-1 0 0,-1 1 1 0 0,0 0-1 0 0,1 0 1 0 0,-1 0-1 0 0,0 0 1 0 0,0 0-1 0 0,0 0 1 0 0,0 1-1 0 0,-1 4 74 0 0,-1 1 0 0 0,1-1 0 0 0,-1 0 0 0 0,-1 0 0 0 0,1 0 0 0 0,-1 0 0 0 0,0 0 0 0 0,0-1 0 0 0,-7 9 0 0 0,0 2 183 0 0,7-11-83 0 0,-1-1 0 0 0,1 0 0 0 0,-1 0 0 0 0,1 0 0 0 0,-1 0 0 0 0,0-1 0 0 0,0 0 0 0 0,-1 0 0 0 0,1 0 0 0 0,-8 4 0 0 0,4-3-135 0 0,8-4-33 0 0,-1 1 1 0 0,1 0 0 0 0,-1-1 0 0 0,0 1-1 0 0,0-1 1 0 0,0 0 0 0 0,0 1 0 0 0,1-1-1 0 0,-1 0 1 0 0,0 1 0 0 0,0-1 0 0 0,0 0-1 0 0,0 0 1 0 0,0 0 0 0 0,0 0 0 0 0,0 0-1 0 0,0 0 1 0 0,-2 0 0 0 0,-12-1-3 0 0,-8 1-26 0 0,8 0-43 0 0,1-1-1 0 0,0 2 1 0 0,0 0-1 0 0,0 1 1 0 0,-1 0 0 0 0,-16 6-1 0 0,26-7-21 0 0,3-1 85 0 0,1 0 0 0 0,-1 0 0 0 0,1 1-1 0 0,0-1 1 0 0,-1 1 0 0 0,1-1 0 0 0,0 1 0 0 0,-1-1-1 0 0,1 1 1 0 0,0 0 0 0 0,0-1 0 0 0,0 1 0 0 0,-1 0-1 0 0,0 2 1 0 0,-6 5 8 0 0,8-8 0 0 0,0 0 0 0 0,0 0 0 0 0,0 1 0 0 0,0-1 0 0 0,0 0 0 0 0,0 0 0 0 0,0 0 0 0 0,0 0 0 0 0,0 0 0 0 0,0 1 0 0 0,0-1 0 0 0,0 0 0 0 0,0 0 0 0 0,0 0 0 0 0,0 0 0 0 0,0 1 0 0 0,1-1 0 0 0,-1 0 0 0 0,0 0 0 0 0,0 0 0 0 0,0 0 0 0 0,0 0 0 0 0,0 0 0 0 0,0 0 0 0 0,0 1 0 0 0,1-1 0 0 0,-1 0 0 0 0,0 0 0 0 0,0 0 0 0 0,0 0 0 0 0,0 0 0 0 0,0 0 0 0 0,1 0 0 0 0,-1 0 0 0 0,0 0 0 0 0,0 0 0 0 0,0 0 0 0 0,0 0 0 0 0,1 0 0 0 0,-1 0 0 0 0,0 0 0 0 0,0 0 0 0 0,0 0 0 0 0,0 0 0 0 0,0 0 0 0 0,1 0 0 0 0,-1 0 0 0 0,0 0 0 0 0,8-1 0 0 0,-7 1 0 0 0,0 0 0 0 0,0 0 0 0 0,0 0 0 0 0,-1 0 0 0 0,1-1 0 0 0,0 1 0 0 0,0 0 0 0 0,0 0 0 0 0,-1-1 0 0 0,1 1 0 0 0,0-1 0 0 0,-1 1 0 0 0,1 0 0 0 0,0-1 0 0 0,-1 0 0 0 0,1 1 0 0 0,-1-1 0 0 0,1 1 0 0 0,0-2 0 0 0,1-1 0 0 0,27-15-943 0 0,49-23 0 0 0,-54 29 765 0 0,-9 4 178 0 0,23-17 0 0 0,-33 22 0 0 0,6-5 0 0 0,-9 7 0 0 0,4-8 0 0 0,-1-1 0 0 0,-1-7 0 0 0,2 7-11 0 0,0-3 20 0 0,-5-6 57 0 0,-1 16 122 0 0,-1-1 0 0 0,0 1-1 0 0,0 0 1 0 0,0-1-1 0 0,0 1 1 0 0,0 0 0 0 0,-3-6-1 0 0,1 5 67 0 0,2 3-237 0 0,0 0-1 0 0,0 1 1 0 0,-1-1 0 0 0,1 0 0 0 0,0 1 0 0 0,-1 0-1 0 0,1-1 1 0 0,0 1 0 0 0,-3-1 0 0 0,1 1-20 0 0,-1-2 43 0 0,1 1-1 0 0,-1 1 0 0 0,1-1 1 0 0,-1 1-1 0 0,1-1 0 0 0,-1 1 1 0 0,1 0-1 0 0,-1 0 0 0 0,1 0 1 0 0,-1 1-1 0 0,1 0 0 0 0,-1-1 1 0 0,1 1-1 0 0,-1 0 0 0 0,-4 3 1 0 0,-5 1 185 0 0,1 1 0 0 0,-20 13 1 0 0,27-16-195 0 0,1 0 0 0 0,1 0 0 0 0,-1 0 1 0 0,0 1-1 0 0,1-1 0 0 0,0 1 1 0 0,0 0-1 0 0,0 0 0 0 0,-4 6 0 0 0,3-1 80 0 0,0 0-1 0 0,0 0 1 0 0,-3 17-1 0 0,5-17 55 0 0,0 0 0 0 0,0 1-1 0 0,1-1 1 0 0,1 0 0 0 0,0 0-1 0 0,0 1 1 0 0,0-1 0 0 0,5 18 0 0 0,-4-21-163 0 0,1 0 0 0 0,0 0 0 0 0,0 0 0 0 0,0 0 0 0 0,1-1 0 0 0,0 1 1 0 0,0-1-1 0 0,1 0 0 0 0,-1 0 0 0 0,1 0 0 0 0,0 0 0 0 0,0-1 0 0 0,1 1 1 0 0,5 3-1 0 0,-6-5-106 0 0,1 0 0 0 0,-1-1 0 0 0,1 1 0 0 0,0-1 0 0 0,0 0 0 0 0,0-1 0 0 0,0 1 0 0 0,8 0 0 0 0,-9-1 75 0 0,-1-1 0 0 0,1 1 0 0 0,-1-1 0 0 0,0 0 0 0 0,1 0 0 0 0,-1 0 0 0 0,1-1 0 0 0,-1 1 0 0 0,1-1 0 0 0,-1 0 0 0 0,0 0 0 0 0,0 0 0 0 0,6-3 0 0 0,-2-1-17 0 0,1 0-1 0 0,-1-1 0 0 0,0-1 1 0 0,0 1-1 0 0,-1-1 0 0 0,0 0 1 0 0,0 0-1 0 0,0-1 0 0 0,-1 0 1 0 0,0 0-1 0 0,-1 0 0 0 0,0-1 1 0 0,0 1-1 0 0,-1-1 0 0 0,0 0 1 0 0,3-14-1 0 0,-2 6-24 0 0,-1 1-97 0 0,0 0-1 0 0,2-30 0 0 0,-5 43 151 0 0,1-1 0 0 0,-2 0 0 0 0,1 0-1 0 0,0 0 1 0 0,-1 1 0 0 0,0-1 0 0 0,0 0 0 0 0,0 0 0 0 0,0 1-1 0 0,0-1 1 0 0,-1 1 0 0 0,0-1 0 0 0,0 1 0 0 0,0 0 0 0 0,0 0 0 0 0,0 0-1 0 0,-5-5 1 0 0,6 7 35 0 0,0 0-1 0 0,0 1 1 0 0,0-1 0 0 0,0 0-1 0 0,0 1 1 0 0,0-1 0 0 0,0 1-1 0 0,0-1 1 0 0,0 1 0 0 0,0 0-1 0 0,0-1 1 0 0,0 1 0 0 0,0 0-1 0 0,0 0 1 0 0,0 0 0 0 0,-1 0-1 0 0,1 0 1 0 0,0 0-1 0 0,0 0 1 0 0,0 0 0 0 0,0 0-1 0 0,0 1 1 0 0,0-1 0 0 0,0 0-1 0 0,0 1 1 0 0,0-1 0 0 0,-1 1-1 0 0,1-1 1 0 0,1 1 0 0 0,-3 0-1 0 0,1 1 49 0 0,-1 0 1 0 0,0 0-1 0 0,1 1 0 0 0,0-1 0 0 0,-1 1 0 0 0,1-1 1 0 0,0 1-1 0 0,0 0 0 0 0,-2 4 0 0 0,0 4 41 0 0,1-1 0 0 0,-1 1-1 0 0,2 0 1 0 0,0 0 0 0 0,0 0-1 0 0,1 0 1 0 0,0 0 0 0 0,1 1-1 0 0,0-1 1 0 0,3 15 0 0 0,-2-19-103 0 0,0 0 0 0 0,1 0 0 0 0,0-1 0 0 0,1 1 0 0 0,-1-1 1 0 0,1 1-1 0 0,1-1 0 0 0,-1 0 0 0 0,1 0 0 0 0,0-1 0 0 0,0 1 0 0 0,1-1 1 0 0,0 0-1 0 0,-1 0 0 0 0,2 0 0 0 0,8 6 0 0 0,-12-10-47 0 0,1 0 0 0 0,0 0 1 0 0,-1 0-1 0 0,1 0 0 0 0,-1 0 0 0 0,1-1 0 0 0,0 1 0 0 0,0-1 0 0 0,-1 0 0 0 0,1 0 1 0 0,0 0-1 0 0,-1 0 0 0 0,1-1 0 0 0,4 0 0 0 0,-3 0-34 0 0,0 0 0 0 0,0 0 0 0 0,-1 0-1 0 0,1-1 1 0 0,-1 1 0 0 0,1-1 0 0 0,-1 0 0 0 0,1 0-1 0 0,4-4 1 0 0,10-11-138 0 0,0-1-1 0 0,-2 0 0 0 0,28-41 1 0 0,-5 6-86 0 0,-32 41 252 0 0,1 1-1 0 0,0 1 0 0 0,0-1 1 0 0,11-9-1 0 0,-14 15 48 0 0,2-6 3 0 0,4-9 0 0 0,-6 12 0 0 0,-4 5 0 0 0,-1 3 0 0 0,0 0 0 0 0,0 0 0 0 0,0 0 0 0 0,0-1 0 0 0,0 1 0 0 0,0 0 0 0 0,0 0 0 0 0,0 0 0 0 0,0 0 0 0 0,0-1 0 0 0,0 1 0 0 0,0 0 0 0 0,0 0 0 0 0,0 0 0 0 0,0-1 0 0 0,1 1 0 0 0,-1 0 0 0 0,0 0 0 0 0,0 0 0 0 0,0 0 0 0 0,0 0 0 0 0,0-1 0 0 0,0 1 0 0 0,1 0 0 0 0,-1 0 0 0 0,0 0 0 0 0,0 0 0 0 0,0 0 0 0 0,0 0 0 0 0,1 0 0 0 0,-1 0 0 0 0,0-1 0 0 0,0 1 0 0 0,0 0 0 0 0,0 0 0 0 0,1 0 0 0 0,-1 0 0 0 0,0 0 0 0 0,0 0 0 0 0,0 0 0 0 0,1 0 0 0 0,-1 0 0 0 0,0 0 0 0 0,0 0 0 0 0,0 0 0 0 0,1 0 0 0 0,-1 1 0 0 0,0-1 0 0 0,0 0 0 0 0,0 0 0 0 0,0 0 0 0 0,1 0 0 0 0,-1 0 0 0 0,0 0 0 0 0,0 0 0 0 0,0 0 0 0 0,0 1 0 0 0,1-1 0 0 0,-1 0 0 0 0,0 0 0 0 0,0 0 0 0 0,8 6 0 0 0,-8-6 0 0 0,1 0 0 0 0,0 1 0 0 0,-1-1 0 0 0,1 0 0 0 0,0 1 0 0 0,-1-1 0 0 0,1 0 0 0 0,0 0 0 0 0,0 0 0 0 0,-1 1 0 0 0,1-1 0 0 0,0 0 0 0 0,0 0 0 0 0,-1 0 0 0 0,1 0 0 0 0,0-1 0 0 0,0 1 0 0 0,0 0 0 0 0,-1 0 0 0 0,1 0 0 0 0,1-1 0 0 0,4 0 0 0 0,0 1 0 0 0,-1 0 0 0 0,0-1 0 0 0,0 1 0 0 0,0-1 0 0 0,0 0 0 0 0,0 0 0 0 0,0-1 0 0 0,0 1 0 0 0,6-4 0 0 0,-5 3 0 0 0,-1 0 0 0 0,1 1 0 0 0,-1 0 0 0 0,1 0 0 0 0,0 0 0 0 0,5 1 0 0 0,-5-1 0 0 0,-14 5 277 0 0,-1 1 0 0 0,0 0 0 0 0,1 0-1 0 0,-15 12 1 0 0,10-7 374 0 0,11-9-651 0 0,0 0 0 0 0,0 1 0 0 0,1-1 0 0 0,-1 1 0 0 0,0 0 0 0 0,0 0 0 0 0,-1 2 0 0 0,-12 13 370 0 0,11-14-285 0 0,1 1 0 0 0,0-1 0 0 0,0 0 0 0 0,1 1-1 0 0,-1 0 1 0 0,1-1 0 0 0,-2 5 0 0 0,-3 9 76 0 0,2-1 0 0 0,0 1 0 0 0,1 0-1 0 0,-3 20 1 0 0,7-32-143 0 0,-1 1-1 0 0,1-1 1 0 0,0 0 0 0 0,1 1-1 0 0,-1-1 1 0 0,1 0 0 0 0,0 1-1 0 0,3 6 1 0 0,-4-10-18 0 0,1 1 0 0 0,0-1 0 0 0,0 0 0 0 0,0 1 0 0 0,0-1 0 0 0,1 0 0 0 0,-1 0 0 0 0,1 0 1 0 0,-1 0-1 0 0,1 0 0 0 0,0 0 0 0 0,-1 0 0 0 0,1 0 0 0 0,0-1 0 0 0,0 1 0 0 0,0-1 0 0 0,1 1 0 0 0,-1-1 0 0 0,4 2 0 0 0,-2-2-29 0 0,1 0 1 0 0,-1-1-1 0 0,0 1 0 0 0,0-1 0 0 0,1 0 0 0 0,-1 0 1 0 0,0 0-1 0 0,0-1 0 0 0,1 0 0 0 0,-1 0 1 0 0,0 0-1 0 0,0 0 0 0 0,0 0 0 0 0,0-1 1 0 0,0 0-1 0 0,0 0 0 0 0,-1 0 0 0 0,1 0 1 0 0,4-4-1 0 0,7-6-266 0 0,0 0 0 0 0,-1-1 0 0 0,13-16 1 0 0,-13 13-56 0 0,-6 7 163 0 0,-1 0-1 0 0,0-1 1 0 0,10-20-1 0 0,6-10 10 0 0,-21 38 179 0 0,-2 2 0 0 0,1-1-1 0 0,-1 1 1 0 0,1-1-1 0 0,-1 1 1 0 0,0-1-1 0 0,0 0 1 0 0,1 1 0 0 0,-1-1-1 0 0,0 1 1 0 0,0-1-1 0 0,0 1 1 0 0,1-1-1 0 0,-1 0 1 0 0,0 1 0 0 0,0-1-1 0 0,0 0 1 0 0,0 1-1 0 0,0-1 1 0 0,0 1-1 0 0,0-1 1 0 0,-1-1 0 0 0,1 1 63 0 0,0 1-57 0 0,0-1 1 0 0,0 1 0 0 0,0-1 0 0 0,0 1-1 0 0,0 0 1 0 0,0-1 0 0 0,-1 1 0 0 0,1-1-1 0 0,0 1 1 0 0,0 0 0 0 0,-1-1 0 0 0,1 1-1 0 0,0 0 1 0 0,0 0 0 0 0,-1-1 0 0 0,1 1 0 0 0,0 0-1 0 0,-1-1 1 0 0,1 1 0 0 0,0 0 0 0 0,-1 0-1 0 0,1-1 1 0 0,-3 2 64 0 0,1 0-1 0 0,-1 0 1 0 0,1 0 0 0 0,-1 0-1 0 0,1 0 1 0 0,0 0 0 0 0,0 1-1 0 0,0-1 1 0 0,0 1 0 0 0,0 0-1 0 0,0-1 1 0 0,0 1 0 0 0,0 0-1 0 0,0 0 1 0 0,1 0 0 0 0,-1 0-1 0 0,1 1 1 0 0,0-1 0 0 0,-1 0-1 0 0,1 1 1 0 0,0-1-1 0 0,-1 5 1 0 0,-1 4 36 0 0,0-1 1 0 0,1 1-1 0 0,0-1 0 0 0,0 1 0 0 0,1 0 0 0 0,1 0 0 0 0,0-1 1 0 0,0 1-1 0 0,1 0 0 0 0,1 0 0 0 0,0-1 0 0 0,0 1 1 0 0,4 10-1 0 0,-5-19-106 0 0,-1 0 1 0 0,1 0-1 0 0,0 0 1 0 0,0 0-1 0 0,0-1 0 0 0,0 1 1 0 0,1 0-1 0 0,-1 0 1 0 0,0-1-1 0 0,1 1 1 0 0,-1-1-1 0 0,1 1 0 0 0,-1-1 1 0 0,1 0-1 0 0,0 1 1 0 0,-1-1-1 0 0,1 0 1 0 0,0 0-1 0 0,0 0 1 0 0,2 0-1 0 0,-1 0-2 0 0,-1-1 1 0 0,1 0-1 0 0,0 0 0 0 0,-1 0 1 0 0,1 0-1 0 0,0 0 0 0 0,-1 0 1 0 0,1-1-1 0 0,0 0 0 0 0,-1 1 1 0 0,1-1-1 0 0,-1 0 1 0 0,5-2-1 0 0,4-3-81 0 0,0-1 1 0 0,-1 0-1 0 0,0-1 0 0 0,0 0 0 0 0,11-11 1 0 0,0-4-693 0 0,0-1-1 0 0,18-28 1 0 0,-22 28-32 0 0,-11 17 198 0 0,0 0 1 0 0,15-12 0 0 0,-9 8-267 0 0,-11 10 861 0 0,-1 1 1 0 0,1-1-1 0 0,0 1 0 0 0,-1-1 1 0 0,1 1-1 0 0,-1-1 1 0 0,1 1-1 0 0,0-1 1 0 0,-1 1-1 0 0,1 0 1 0 0,0-1-1 0 0,0 1 1 0 0,-1 0-1 0 0,1-1 0 0 0,0 1 1 0 0,0 0-1 0 0,1 0 1 0 0,2 4-12 0 0,-4-3 24 0 0,4 4 10 0 0,-1 0 0 0 0,0 0 0 0 0,0 0-1 0 0,-1 0 1 0 0,1 1 0 0 0,-1-1 0 0 0,0 1-1 0 0,-1 0 1 0 0,1-1 0 0 0,-1 1 0 0 0,1 11-1 0 0,-1 8 204 0 0,-3 37 0 0 0,2-47-88 0 0,-12 118 2075 0 0,5-62-1450 0 0,-3 3-599 0 0,-3 0 0 0 0,-3-1 0 0 0,-37 102 0 0 0,45-153 115 0 0,-17 30-1 0 0,13-30-59 0 0,8-30-63 0 0,5-3-100 0 0,0-1 0 0 0,1 1 0 0 0,5-16-1 0 0,-5 19-25 0 0,17-50-12 0 0,38-86 0 0 0,-21 60-305 0 0,-12 27 120 0 0,3 2 0 0 0,3 0-1 0 0,2 2 1 0 0,67-87-1 0 0,-61 97 180 0 0,1 2 0 0 0,60-48 0 0 0,-33 38-1853 0 0,-38 33-7414 0 0</inkml:trace>
  <inkml:trace contextRef="#ctx0" brushRef="#br0" timeOffset="1632.24">3731 874 11976 0 0,'0'0'266'0'0,"0"0"44"0"0,-1 0 178 0 0,-4 1-352 0 0,2 0-37 0 0,0 0 1 0 0,0 1-1 0 0,1-1 1 0 0,-1 1-1 0 0,1 0 1 0 0,-1 0-1 0 0,1 0 1 0 0,0 0-1 0 0,-1 0 1 0 0,1 0-1 0 0,0 1 1 0 0,1-1-1 0 0,-1 0 1 0 0,0 1-1 0 0,-2 4 1 0 0,-2 7 2243 0 0,-11 29 0 0 0,8-17-1467 0 0,5-17-446 0 0,2 1-1 0 0,-4 17 1 0 0,0 0 486 0 0,5-9-362 0 0,1-17-405 0 0,0-1-12 0 0,0 0 50 0 0,6-3 701 0 0,1-2-792 0 0,-1 1-1 0 0,1-2 1 0 0,-1 1 0 0 0,0-1 0 0 0,0 0-1 0 0,-1 0 1 0 0,0 0 0 0 0,0-1 0 0 0,6-10 0 0 0,9-12 63 0 0,188-233-439 0 0,-193 243 223 0 0,38-45-732 0 0,78-123-1 0 0,-73 97-63 0 0,-4 6 218 0 0,64-135-377 0 0,-92 165 932 0 0,-22 48 102 0 0,-3 6 82 0 0,-11 1 122 0 0,7 0-200 0 0,1 0 0 0 0,0 1 1 0 0,0-1-1 0 0,0 1 0 0 0,0-1 0 0 0,0 1 0 0 0,0 0 0 0 0,0 0 0 0 0,0 0 0 0 0,-2 3 0 0 0,-16 28 259 0 0,7-12-121 0 0,-35 57 246 0 0,-39 87 0 0 0,15-27 26 0 0,40-80-240 0 0,-52 91 456 0 0,69-126-499 0 0,1 2-1 0 0,2-1 1 0 0,0 2 0 0 0,2-1-1 0 0,1 1 1 0 0,-7 33-1 0 0,12-44-90 0 0,2-7-21 0 0,0 0-1 0 0,1 1 1 0 0,-1 12-1 0 0,2-19-32 0 0,0 0-1 0 0,0 0 0 0 0,0 1 0 0 0,1-1 0 0 0,-1 0 0 0 0,1 0 1 0 0,-1 1-1 0 0,1-1 0 0 0,0 0 0 0 0,0 0 0 0 0,0 0 1 0 0,0 0-1 0 0,0 0 0 0 0,0 0 0 0 0,1 0 0 0 0,-1-1 0 0 0,3 4 1 0 0,-1-4 0 0 0,-1 1 1 0 0,0-1-1 0 0,1 0 1 0 0,0 0-1 0 0,-1 0 1 0 0,1 0-1 0 0,0 0 1 0 0,-1-1-1 0 0,1 1 1 0 0,0-1-1 0 0,0 1 1 0 0,-1-1-1 0 0,1 0 1 0 0,3-1-1 0 0,4 1-26 0 0,-1-1-1 0 0,0 0 0 0 0,10-4 1 0 0,9-4-356 0 0,-1-1 0 0 0,0-2 0 0 0,-1-1 0 0 0,34-22 1 0 0,-41 22-318 0 0,29-28 0 0 0,-35 31 486 0 0,-8 5 95 0 0,0-1 0 0 0,0 0 0 0 0,0 0-1 0 0,3-6 1 0 0,14-17-306 0 0,22-26-257 0 0,-12 14-186 0 0,-27 32 616 0 0,-2 4 1015 0 0,-1 11-175 0 0,-3-3-539 0 0,1 1 1 0 0,-1-1-1 0 0,0 0 0 0 0,0 1 1 0 0,0-1-1 0 0,0 0 1 0 0,-1 0-1 0 0,1 0 0 0 0,-1 0 1 0 0,-2 2-1 0 0,-8 18 310 0 0,5-5-78 0 0,-4 11 157 0 0,1 0 0 0 0,-7 30 0 0 0,17-56-334 0 0,-1 0 0 0 0,1-1 0 0 0,0 1 0 0 0,0 0 0 0 0,0 0 0 0 0,0-1 0 0 0,0 1 0 0 0,0 0 0 0 0,1-1 0 0 0,-1 1 0 0 0,1 0 0 0 0,0-1 0 0 0,0 1 0 0 0,1 3 0 0 0,-1-5-110 0 0,0 0 0 0 0,0 0 1 0 0,0 0-1 0 0,0 0 0 0 0,0 0 1 0 0,0 0-1 0 0,0 0 0 0 0,0 0 1 0 0,1 0-1 0 0,-1-1 0 0 0,0 1 0 0 0,0 0 1 0 0,1-1-1 0 0,-1 1 0 0 0,1-1 1 0 0,-1 0-1 0 0,0 1 0 0 0,1-1 1 0 0,-1 0-1 0 0,1 0 0 0 0,-1 0 0 0 0,1 0 1 0 0,-1 0-1 0 0,0 0 0 0 0,1 0 1 0 0,-1 0-1 0 0,1 0 0 0 0,2-2 1 0 0,3 1-73 0 0,0-1 0 0 0,-1 0 0 0 0,1 0 0 0 0,0 0 0 0 0,-1-1 0 0 0,1 0 1 0 0,-1-1-1 0 0,0 1 0 0 0,0-1 0 0 0,10-9 0 0 0,-1 0-156 0 0,-7 7 30 0 0,-1-1-1 0 0,9-9 0 0 0,-14 14 151 0 0,-1-1 0 0 0,1 0 0 0 0,0 0 0 0 0,0 1 0 0 0,-1-1 0 0 0,0 0 0 0 0,1 0 0 0 0,-1 0 0 0 0,-1-1 0 0 0,1 1 0 0 0,0-3 0 0 0,1-3-87 0 0,-1-1 68 0 0,1 0-1 0 0,-1 1 1 0 0,-1-1 0 0 0,0 0 0 0 0,0 0 0 0 0,-1 0 0 0 0,-3-15 0 0 0,4 23 59 0 0,-2-2-1 0 0,-10-3 17 0 0,11 6 7 0 0,-1 1 0 0 0,0-1 0 0 0,0 1-1 0 0,0-1 1 0 0,0 1 0 0 0,0 0 0 0 0,0 0 0 0 0,0 0 0 0 0,0 0-1 0 0,0 0 1 0 0,0 0 0 0 0,0 1 0 0 0,0-1 0 0 0,0 1 0 0 0,0-1 0 0 0,0 1-1 0 0,0 0 1 0 0,0 0 0 0 0,1-1 0 0 0,-1 1 0 0 0,0 1 0 0 0,1-1-1 0 0,-1 0 1 0 0,0 0 0 0 0,1 1 0 0 0,-3 2 0 0 0,-3 4 120 0 0,0 0 0 0 0,1 0 1 0 0,-10 18-1 0 0,10-17-8 0 0,-2 5 72 0 0,-1 0 0 0 0,2 0 0 0 0,0 1-1 0 0,1 1 1 0 0,1-1 0 0 0,0 1 0 0 0,1 0-1 0 0,-3 18 1 0 0,7-30-169 0 0,0-1 0 0 0,0 1 0 0 0,0-1 0 0 0,0 1 0 0 0,1-1 0 0 0,-1 1 0 0 0,1-1 0 0 0,0 0 0 0 0,0 1-1 0 0,0-1 1 0 0,1 0 0 0 0,1 3 0 0 0,-2-4-21 0 0,-1-1 0 0 0,1 1-1 0 0,0-1 1 0 0,0 0 0 0 0,0 1-1 0 0,1-1 1 0 0,-1 0 0 0 0,0 0 0 0 0,0 0-1 0 0,1 0 1 0 0,-1 0 0 0 0,0 0-1 0 0,1 0 1 0 0,-1 0 0 0 0,1 0-1 0 0,-1-1 1 0 0,1 1 0 0 0,0-1 0 0 0,-1 1-1 0 0,1-1 1 0 0,0 0 0 0 0,-1 1-1 0 0,1-1 1 0 0,0 0 0 0 0,-1 0-1 0 0,3-1 1 0 0,10-1-165 0 0,0-1 0 0 0,-1 0-1 0 0,0-2 1 0 0,0 1 0 0 0,14-8-1 0 0,-4 0-438 0 0,39-26 0 0 0,-57 33 388 0 0,1 0 0 0 0,-1 0-1 0 0,6-6 1 0 0,7-8-75 0 0,-14 15 210 0 0,1-1 0 0 0,-2 1 0 0 0,1-1 0 0 0,-1 0 0 0 0,1 0 0 0 0,-2 0 0 0 0,1-1 0 0 0,0 1 0 0 0,1-8 0 0 0,8-13-51 0 0,-7 13-456 0 0,-1 0 1 0 0,0 0-1 0 0,3-15 0 0 0,-6 20 219 0 0,0 8 301 0 0,-1-1 0 0 0,0 0 0 0 0,0 0 0 0 0,0 1 0 0 0,0-1 0 0 0,0 0 0 0 0,0 0 0 0 0,0 0 0 0 0,0 1 0 0 0,-1-1 1 0 0,1 0-1 0 0,0 0 0 0 0,0 0 0 0 0,-1 1 0 0 0,1-1 0 0 0,0 0 0 0 0,-1 1 0 0 0,1-1 0 0 0,-1 0 0 0 0,1 0 7 0 0,-1 0-513 0 0</inkml:trace>
  <inkml:trace contextRef="#ctx0" brushRef="#br0" timeOffset="1980.78">3976 589 23039 0 0,'-35'-2'1153'0'0,"-34"-5"-1"0"0,52 4-950 0 0,15 3-205 0 0,1 0 0 0 0,0 0 0 0 0,-1 0 0 0 0,1-1 0 0 0,0 1 1 0 0,-1-1-1 0 0,1 1 0 0 0,0-1 0 0 0,0 1 0 0 0,-1-1 0 0 0,1 0 0 0 0,0 1 0 0 0,-2-3 0 0 0,3 3 19 0 0,-1-1 0 0 0,1 1 0 0 0,-1-1 0 0 0,1 0 0 0 0,0 1 0 0 0,0-1 0 0 0,-1 1 0 0 0,1-1-1 0 0,0 0 1 0 0,0 1 0 0 0,-1-1 0 0 0,1 0 0 0 0,0 1 0 0 0,0-1 0 0 0,0 0 0 0 0,0 1 0 0 0,0-1 0 0 0,0 0-1 0 0,0 1 1 0 0,1-2 0 0 0,-1 0 57 0 0,1 0 0 0 0,0 0 0 0 0,0 0 0 0 0,0 0 0 0 0,0 0 0 0 0,1 0 0 0 0,-1 0 0 0 0,0 0 0 0 0,1 0 0 0 0,-1 1 0 0 0,1-1 0 0 0,0 1 0 0 0,0-1 0 0 0,-1 1 0 0 0,4-2 0 0 0,14-7-5 0 0,0 1 1 0 0,0 1-1 0 0,1 1 0 0 0,26-6 0 0 0,-11 3-106 0 0,161-38-1379 0 0,-123 33 707 0 0</inkml:trace>
  <inkml:trace contextRef="#ctx0" brushRef="#br0" timeOffset="5887.99">5462 923 15496 0 0,'-3'1'456'0'0,"-52"18"742"0"0,53-19-993 0 0,0 1 0 0 0,0-1-1 0 0,0 0 1 0 0,-1 0 0 0 0,1 1 0 0 0,0-2-1 0 0,-3 1 1 0 0,-3 0 1922 0 0,8 0-1832 0 0,0 0-51 0 0,0 0-11 0 0,0-3-236 0 0,0 1-1 0 0,1 0 0 0 0,-1 0 1 0 0,1-1-1 0 0,0 1 0 0 0,-1 0 0 0 0,1 0 1 0 0,0 0-1 0 0,0 0 0 0 0,1 0 1 0 0,-1 0-1 0 0,0 0 0 0 0,1 0 0 0 0,-1 1 1 0 0,1-1-1 0 0,1-1 0 0 0,6-5-68 0 0,19-13 0 0 0,-12 9 75 0 0,3-3-846 0 0,-1 0 0 0 0,0-1-1 0 0,-1-2 1 0 0,-1 1-1 0 0,-1-2 1 0 0,22-34 0 0 0,-33 45 566 0 0,0-1 1 0 0,0 0-1 0 0,0 0 1 0 0,-1 0-1 0 0,-1 0 1 0 0,0-1-1 0 0,0 1 1 0 0,-1-1-1 0 0,0 0 1 0 0,0-18-1 0 0,-1 28 281 0 0,0 0 0 0 0,0 0 0 0 0,0 0 0 0 0,0 0 0 0 0,0 0 0 0 0,0-1 0 0 0,0 1 0 0 0,0 0 0 0 0,0 0 0 0 0,0 0 0 0 0,0 0 0 0 0,0 0 0 0 0,0 0 0 0 0,0 0-1 0 0,1 0 1 0 0,-1 0 0 0 0,0 0 0 0 0,0 0 0 0 0,0 0 0 0 0,0 0 0 0 0,0 0 0 0 0,0 0 0 0 0,0 0 0 0 0,0 0 0 0 0,0 0 0 0 0,0 0 0 0 0,1 0 0 0 0,-1 0 0 0 0,0 0 0 0 0,0 0 0 0 0,0 0 0 0 0,0 0-1 0 0,0 0 1 0 0,0 0 0 0 0,0 0 0 0 0,0 0 0 0 0,0 0 0 0 0,1 0 0 0 0,-1 0 0 0 0,0 0 0 0 0,0 0 0 0 0,0 0 0 0 0,0 0 0 0 0,0 0 0 0 0,0 0 0 0 0,0 0 0 0 0,0 0 0 0 0,0 0 0 0 0,0 0-1 0 0,0 0 1 0 0,0 0 0 0 0,1 1 0 0 0,-1-1 0 0 0,0 0 0 0 0,0 0 0 0 0,0 0 0 0 0,0 0 0 0 0,0 0 0 0 0,0 0 0 0 0,0 0 0 0 0,4 5 158 0 0,1 3 91 0 0,-1-1 1 0 0,0 2-1 0 0,0-1 0 0 0,-1 0 0 0 0,0 1 1 0 0,-1-1-1 0 0,0 1 0 0 0,1 9 1 0 0,-1-2 328 0 0,-1 1 1 0 0,0 0 0 0 0,-3 24-1 0 0,0-29-276 0 0,0 0 0 0 0,-1 0-1 0 0,-1 0 1 0 0,-8 21-1 0 0,3-11-174 0 0,-2-1-1 0 0,-21 34 1 0 0,26-46-135 0 0,-1 1 0 0 0,-1-1 0 0 0,1-1 0 0 0,-1 1 0 0 0,-1-1 0 0 0,0-1 0 0 0,-15 10 0 0 0,-11-4 47 0 0,34-13 178 0 0,1 0 77 0 0,0 0 12 0 0,0 0-12 0 0,0 0-64 0 0,0 0-30 0 0,0 0-4 0 0,9-8 0 0 0,72-61-200 0 0,24-22 0 0 0,-45 37 293 0 0,20-21 278 0 0,94-130-1008 0 0,-122 126-220 0 0,4-4-731 0 0,-41 63 909 0 0,-1-1-1 0 0,-1 0 1 0 0,15-33 0 0 0,21-71-1121 0 0,-48 122 1603 0 0,0 0 1 0 0,-1 0 0 0 0,1 0-1 0 0,0-1 1 0 0,-1 1 0 0 0,0 0-1 0 0,1-5 1 0 0,-2 7-2 0 0,1 0 0 0 0,0 0 0 0 0,0 0 0 0 0,0 0 0 0 0,-1 0 0 0 0,1-1 0 0 0,0 1 0 0 0,-1 0 0 0 0,1 0 0 0 0,-1 0 0 0 0,1 0-1 0 0,-1 0 1 0 0,1 0 0 0 0,-1 1 0 0 0,0-1 0 0 0,0 0 0 0 0,1 0 0 0 0,-1 0 0 0 0,0 0 0 0 0,0 1 0 0 0,0-1 0 0 0,-2-1 0 0 0,3 2-1 0 0,-1 0 0 0 0,1 0 0 0 0,-1 0 1 0 0,1-1-1 0 0,-1 1 0 0 0,1 0 0 0 0,-1 0 0 0 0,1 0 0 0 0,-1 0 0 0 0,1 0 0 0 0,-1 0 0 0 0,1 0 0 0 0,-1 0 0 0 0,1 0 0 0 0,-1 0 1 0 0,1 0-1 0 0,-1 0 0 0 0,1 0 0 0 0,-1 1 0 0 0,1-1 0 0 0,0 0 0 0 0,-1 0 0 0 0,1 0 0 0 0,-1 1 0 0 0,1-1 0 0 0,-1 0 1 0 0,1 1-1 0 0,0-1 0 0 0,-1 0 0 0 0,1 1 0 0 0,0-1 0 0 0,-1 0 0 0 0,1 1 0 0 0,0-1 0 0 0,-1 1 0 0 0,1-1 0 0 0,0 1 1 0 0,0-1-1 0 0,0 0 0 0 0,-1 1 0 0 0,1-1 0 0 0,0 1 0 0 0,0-1 0 0 0,0 2 0 0 0,-1 1 3 0 0,-28 42-4 0 0,4-6 0 0 0,-48 77 175 0 0,15-23 201 0 0,11-11 57 0 0,-49 79 1471 0 0,19-18 144 0 0,63-115-1512 0 0,1 1 0 0 0,1 0 0 0 0,-12 47 0 0 0,23-69-536 0 0,0 0 0 0 0,0-1 0 0 0,1 1 0 0 0,0 0 0 0 0,0 0 0 0 0,1 0 0 0 0,-1 0 0 0 0,1 0 0 0 0,1 0 0 0 0,0 0 0 0 0,0-1 0 0 0,0 1 0 0 0,0-1 0 0 0,6 11 0 0 0,-6-15 0 0 0,0 0 0 0 0,0 0 0 0 0,0 0 0 0 0,0 0 0 0 0,1 0 0 0 0,-1 0 0 0 0,0-1 0 0 0,1 1 0 0 0,-1-1 0 0 0,1 0 0 0 0,0 1 0 0 0,-1-1 0 0 0,1-1 0 0 0,0 1 0 0 0,5 1 0 0 0,-2-1 0 0 0,0 0 0 0 0,0-1 0 0 0,0 0 0 0 0,0 0 0 0 0,0 0 0 0 0,8-2 0 0 0,-5 0-256 0 0,1-1 0 0 0,-1 0 0 0 0,0 0-1 0 0,-1-1 1 0 0,1 0 0 0 0,-1-1 0 0 0,11-7-1 0 0,4-5-1557 0 0,23-23 0 0 0,-1 1 380 0 0,94-85-3647 0 0,-122 108 3744 0 0,20-13 0 0 0,4-4 887 0 0,-35 25 578 0 0,-6 7-48 0 0,0 1-1 0 0,0 0 0 0 0,1 0 0 0 0,-1-1 1 0 0,0 1-1 0 0,0 0 0 0 0,0 0 1 0 0,0-1-1 0 0,0 1 0 0 0,1 0 0 0 0,-1 0 1 0 0,0-1-1 0 0,0 1 0 0 0,0 0 1 0 0,1 0-1 0 0,-1 0 0 0 0,0 0 0 0 0,0-1 1 0 0,1 1-1 0 0,-1 0 0 0 0,0 0 1 0 0,0 0-1 0 0,1 0 0 0 0,-1 0 1 0 0,0 0-1 0 0,1 0 0 0 0,-1 0 0 0 0,0-1 1 0 0,0 1-1 0 0,1 0 0 0 0,-1 0 1 0 0,0 0-1 0 0,1 0 0 0 0,-1 1 0 0 0,0-1 1 0 0,0 0-1 0 0,1 0 0 0 0,-1 0 1 0 0,0 0-1 0 0,1 0 0 0 0,-1 0 0 0 0,0 0 1 0 0,0 0-1 0 0,1 1 0 0 0,1 0-3 0 0,1 10 126 0 0,-3-10-198 0 0,0-1 1 0 0,1 0-1 0 0,-1 1 1 0 0,0-1-1 0 0,0 1 0 0 0,0-1 1 0 0,0 0-1 0 0,0 1 1 0 0,0-1-1 0 0,0 1 1 0 0,0-1-1 0 0,0 1 1 0 0,0-1-1 0 0,0 0 1 0 0,0 1-1 0 0,0-1 1 0 0,0 1-1 0 0,0-1 1 0 0,0 0-1 0 0,0 1 1 0 0,-1 0-1 0 0,1 0 6 0 0,0 0 0 0 0,-1 0 0 0 0,1 0-1 0 0,0 0 1 0 0,0 0 0 0 0,0 0 0 0 0,0 0 0 0 0,0 0 0 0 0,0 0-1 0 0,0 0 1 0 0,0 0 0 0 0,0 0 0 0 0,0 0 0 0 0,0 0 0 0 0,1 0-1 0 0,-1 0 1 0 0,0-1 0 0 0,1 2 0 0 0,3 25 225 0 0,-4-26-161 0 0,0-1 22 0 0,0 0 107 0 0,0 0 49 0 0,0 0 11 0 0,9 3 174 0 0,-8-3-430 0 0,0 1 1 0 0,0-1 0 0 0,0 0-1 0 0,0 0 1 0 0,0 1 0 0 0,-1-1-1 0 0,1 0 1 0 0,0 0 0 0 0,0 0-1 0 0,0 0 1 0 0,0 0 0 0 0,0 0-1 0 0,0 0 1 0 0,1 0 0 0 0,3-1-212 0 0,1-1 0 0 0,-1 1 0 0 0,1-1 0 0 0,-1 0 0 0 0,9-4 0 0 0,-13 6 110 0 0,0-1 71 0 0,0 1-1 0 0,0 0 0 0 0,0-1 1 0 0,0 1-1 0 0,1-1 0 0 0,-1 0 1 0 0,-1 1-1 0 0,1-1 0 0 0,0 0 0 0 0,0 1 1 0 0,0-1-1 0 0,0 0 0 0 0,0 0 1 0 0,-1 0-1 0 0,1 0 0 0 0,0 0 1 0 0,-1 0-1 0 0,1 0 0 0 0,0 0 1 0 0,-1 0-1 0 0,0 0 0 0 0,1 0 1 0 0,-1 0-1 0 0,1-1 0 0 0,-1 0 115 0 0,0 2 8 0 0,0 0-3 0 0,0 0 42 0 0,0 0 181 0 0,0 0 81 0 0,0 0 15 0 0,-9-12 1634 0 0,7 11-1996 0 0,1 1 1 0 0,-1-1 0 0 0,0 0-1 0 0,1 1 1 0 0,-1-1-1 0 0,0 1 1 0 0,0-1 0 0 0,1 1-1 0 0,-1 0 1 0 0,0 0-1 0 0,0 0 1 0 0,1 0 0 0 0,-1 0-1 0 0,0 0 1 0 0,0 0-1 0 0,1 1 1 0 0,-1-1 0 0 0,0 1-1 0 0,1-1 1 0 0,-1 1-1 0 0,0 0 1 0 0,1-1 0 0 0,-3 3-1 0 0,-4 2 274 0 0,1 0 0 0 0,0 1 0 0 0,-11 10 1 0 0,-8 6 371 0 0,11-12-203 0 0,1 1 0 0 0,0 1-1 0 0,-24 26 1 0 0,33-33-388 0 0,1 0 0 0 0,0 0 0 0 0,1 0 0 0 0,-1 1 0 0 0,1 0 0 0 0,0 0 0 0 0,0 0 0 0 0,1 0 0 0 0,0 0 0 0 0,0 0 0 0 0,0 1 0 0 0,1-1 0 0 0,0 1 0 0 0,0 8 0 0 0,1-12-97 0 0,0-1-1 0 0,1 1 1 0 0,-1-1 0 0 0,1 1-1 0 0,0-1 1 0 0,0 0-1 0 0,0 1 1 0 0,0-1 0 0 0,0 0-1 0 0,0 1 1 0 0,0-1 0 0 0,1 0-1 0 0,-1 0 1 0 0,1 0-1 0 0,0 0 1 0 0,-1 0 0 0 0,1-1-1 0 0,0 1 1 0 0,0-1 0 0 0,0 1-1 0 0,1-1 1 0 0,-1 1 0 0 0,0-1-1 0 0,3 1 1 0 0,6 3-15 0 0,1-1 0 0 0,-1 0 0 0 0,20 4 0 0 0,-29-8 7 0 0,7 3 1 0 0,-2-1-19 0 0,1 0-1 0 0,-1-1 0 0 0,0 0 1 0 0,0 0-1 0 0,1 0 1 0 0,-1-1-1 0 0,1 0 0 0 0,-1-1 1 0 0,8 0-1 0 0,-1-3-39 0 0,-5 3-94 0 0,0-1 1 0 0,-1-1 0 0 0,1 1 0 0 0,-1-2 0 0 0,12-5 0 0 0,-4-1-320 0 0,0-2-1 0 0,-1 0 0 0 0,17-16 0 0 0,5-6-48 0 0,-19 18 581 0 0,-1-1 0 0 0,24-33 0 0 0,4-3 60 0 0,-40 47-285 0 0,0 0 0 0 0,-1-1-1 0 0,1 1 1 0 0,-2-1 0 0 0,1 0-1 0 0,-1 0 1 0 0,0 0 0 0 0,2-8-1 0 0,-5 13 155 0 0,0 0 0 0 0,0 0-1 0 0,0 0 1 0 0,0 0 0 0 0,0 1-1 0 0,0-1 1 0 0,-1 0 0 0 0,1 0-1 0 0,-1 0 1 0 0,1 1 0 0 0,-1-1-1 0 0,0 0 1 0 0,0 1 0 0 0,0-1-1 0 0,0 0 1 0 0,0 1 0 0 0,0-1-1 0 0,0 1 1 0 0,-2-2 0 0 0,2 2 7 0 0,-1 0-1 0 0,0 0 1 0 0,0 0 0 0 0,1 0 0 0 0,-1 0 0 0 0,0 0 0 0 0,0 0-1 0 0,0 1 1 0 0,0-1 0 0 0,0 1 0 0 0,0-1 0 0 0,0 1 0 0 0,0 0 0 0 0,0 0-1 0 0,-1 0 1 0 0,1 0 0 0 0,-3 0 0 0 0,1 1 34 0 0,1-1-1 0 0,-1 1 1 0 0,0 0 0 0 0,1 0 0 0 0,0 0-1 0 0,-1 1 1 0 0,1-1 0 0 0,0 1 0 0 0,-5 2-1 0 0,-16 10 281 0 0,20-12-227 0 0,-1 0 0 0 0,1 1-1 0 0,0-1 1 0 0,0 1 0 0 0,0 0 0 0 0,-5 4 0 0 0,5-3 48 0 0,0 1 1 0 0,-1-1-1 0 0,2 1 1 0 0,-1-1-1 0 0,1 1 1 0 0,-1 0-1 0 0,1 0 1 0 0,1 1-1 0 0,-1-1 1 0 0,-3 11-1 0 0,3-3 183 0 0,0-5-158 0 0,1 0 0 0 0,1 0-1 0 0,-2 16 1 0 0,3-21-185 0 0,0 0-1 0 0,1 1 1 0 0,-1-1 0 0 0,1 0-1 0 0,-1 0 1 0 0,1 0-1 0 0,0 0 1 0 0,1 0 0 0 0,-1 0-1 0 0,0 0 1 0 0,1 0-1 0 0,-1 0 1 0 0,4 4 0 0 0,-1-3 21 0 0,-1 0 1 0 0,1 0 0 0 0,0 0 0 0 0,0 0 0 0 0,0-1 0 0 0,1 0-1 0 0,-1 0 1 0 0,1 0 0 0 0,0 0 0 0 0,9 3 0 0 0,-6-3 6 0 0,0-1 1 0 0,0 0-1 0 0,1 0 1 0 0,-1-1-1 0 0,1 0 0 0 0,11-1 1 0 0,-2 0-38 0 0,1-2-1 0 0,-1-1 1 0 0,0 0-1 0 0,0-1 1 0 0,32-12-1 0 0,28-20-567 0 0,-7 4-300 0 0,-59 27 282 0 0,0-1-1 0 0,-1 0 0 0 0,0 0 1 0 0,0-1-1 0 0,16-14 1 0 0,-19 16 171 0 0,-7 5 425 0 0,-1 0 0 0 0,0-1 0 0 0,1 1 0 0 0,-1 0 1 0 0,0 0-1 0 0,1 0 0 0 0,-1-1 0 0 0,0 1 1 0 0,1 0-1 0 0,-1 0 0 0 0,0-1 0 0 0,1 1 0 0 0,-1 0 1 0 0,0-1-1 0 0,1 1 0 0 0,-1 0 0 0 0,0-1 0 0 0,0 1 1 0 0,0-1-1 0 0,1 1 0 0 0,-1 0 0 0 0,0-1 1 0 0,0 0 129 0 0,0 1 166 0 0,0 0 31 0 0,0 0 52 0 0,0 0 187 0 0,0 0 87 0 0,0 0 13 0 0,-3 16 1147 0 0,-4 5-197 0 0,8-15-1491 0 0,-1-6-91 0 0,1 1-1 0 0,-1 0 0 0 0,0-1 0 0 0,0 1 1 0 0,1-1-1 0 0,-1 0 0 0 0,0 1 1 0 0,1-1-1 0 0,-1 1 0 0 0,0-1 0 0 0,1 1 1 0 0,-1-1-1 0 0,0 0 0 0 0,1 1 1 0 0,-1-1-1 0 0,1 0 0 0 0,-1 1 0 0 0,1-1 1 0 0,-1 0-1 0 0,1 0 0 0 0,-1 1 0 0 0,1-1 1 0 0,-1 0-1 0 0,1 0 0 0 0,-1 0 1 0 0,1 0-1 0 0,-1 0 0 0 0,1 0 0 0 0,0 0 1 0 0,-1 0-1 0 0,1 0 0 0 0,-1 0 1 0 0,1 0-1 0 0,-1 0 0 0 0,1 0 0 0 0,-1 0 1 0 0,1 0-1 0 0,-1-1 0 0 0,1 1 1 0 0,-1 0-1 0 0,1 0 0 0 0,-1-1 0 0 0,1 1 1 0 0,-1 0-1 0 0,1-1 0 0 0,-1 1 0 0 0,1 0 1 0 0,-1-1-1 0 0,2-1-87 0 0,-1 1 0 0 0,1-1 1 0 0,-1 1-1 0 0,0-1 0 0 0,1 1 0 0 0,-1-1 1 0 0,0 0-1 0 0,0 0 0 0 0,0 1 0 0 0,-1-1 0 0 0,1 0 1 0 0,0 0-1 0 0,-1 0 0 0 0,1 0 0 0 0,-1 0 1 0 0,0 0-1 0 0,1 0 0 0 0,-1 0 0 0 0,0 0 1 0 0,0 0-1 0 0,-1 0 0 0 0,1 0 0 0 0,-1-4 0 0 0,-1-4-321 0 0,-2-5 88 0 0,-5-16 53 0 0,7 26 253 0 0,0 1 0 0 0,0-1 0 0 0,1 0 0 0 0,-3-9 0 0 0,4 11 0 0 0,-1 1 0 0 0,1-1-1 0 0,-1 0 1 0 0,0 0 0 0 0,0 1-1 0 0,0-1 1 0 0,0 0 0 0 0,0 1-1 0 0,-1-1 1 0 0,1 1-1 0 0,-1 0 1 0 0,1-1 0 0 0,-1 1-1 0 0,0 0 1 0 0,0 0 0 0 0,0 0-1 0 0,0 0 1 0 0,-3-2 0 0 0,3 4-4 0 0,1-1 0 0 0,0 1 1 0 0,0 0-1 0 0,-1-1 0 0 0,1 1 1 0 0,0 0-1 0 0,-1 0 0 0 0,1 0 0 0 0,0 0 1 0 0,-1 0-1 0 0,1 0 0 0 0,0 0 1 0 0,-1 1-1 0 0,1-1 0 0 0,0 0 1 0 0,0 1-1 0 0,-1-1 0 0 0,1 1 1 0 0,0-1-1 0 0,0 1 0 0 0,0-1 0 0 0,-2 2 1 0 0,-1 0 42 0 0,0 1-1 0 0,1 0 1 0 0,-1 0 0 0 0,0 0 0 0 0,-2 4-1 0 0,-8 8 436 0 0,1 0 0 0 0,1 0 0 0 0,0 2 0 0 0,1-1 0 0 0,-16 35 0 0 0,25-48-392 0 0,1 1 0 0 0,0 0-1 0 0,0 0 1 0 0,0 0 0 0 0,1-1 0 0 0,-1 1 0 0 0,1 0 0 0 0,0 0 0 0 0,0 0 0 0 0,0 0 0 0 0,1 0 0 0 0,-1 0 0 0 0,1-1 0 0 0,0 1-1 0 0,0 0 1 0 0,3 6 0 0 0,-3-8-69 0 0,1 1 0 0 0,-1 0 0 0 0,1-1-1 0 0,0 1 1 0 0,0-1 0 0 0,0 1 0 0 0,1-1-1 0 0,-1 0 1 0 0,0 0 0 0 0,1 0 0 0 0,-1 0 0 0 0,1-1-1 0 0,0 1 1 0 0,0 0 0 0 0,-1-1 0 0 0,1 0-1 0 0,0 0 1 0 0,0 0 0 0 0,0 0 0 0 0,0 0-1 0 0,4 0 1 0 0,-1-1-93 0 0,1 0-1 0 0,0 0 0 0 0,0-1 1 0 0,-1 1-1 0 0,1-2 1 0 0,-1 1-1 0 0,1-1 0 0 0,-1 0 1 0 0,1 0-1 0 0,-1 0 1 0 0,0-1-1 0 0,0 0 0 0 0,0 0 1 0 0,0-1-1 0 0,-1 0 1 0 0,1 0-1 0 0,-1 0 0 0 0,5-6 1 0 0,26-16-272 0 0,-27 20 251 0 0,0-1 0 0 0,0 1 0 0 0,9-10-1 0 0,-6 2-152 0 0,16-24 0 0 0,-23 31 220 0 0,-1 2 10 0 0,5-10-26 0 0,2 1 0 0 0,19-20-1 0 0,-26 30 56 0 0,-3 8 0 0 0,-1-1 2 0 0,-1-1 0 0 0,1 1-1 0 0,-1 0 1 0 0,0 0-1 0 0,0-1 1 0 0,0 1-1 0 0,-1 2 1 0 0,-5 14 53 0 0,0 9 229 0 0,-16 43-1 0 0,-1 1 790 0 0,22-65-886 0 0,1-1 0 0 0,0 1 0 0 0,0 0 0 0 0,0 7 0 0 0,1-12-148 0 0,0 1 0 0 0,0 0 0 0 0,1-1 0 0 0,-1 1 0 0 0,1 0 0 0 0,-1-1 0 0 0,1 1 0 0 0,0-1 0 0 0,0 1 0 0 0,0-1 0 0 0,0 1 0 0 0,3 3 0 0 0,-4-6-39 0 0,0 1 0 0 0,1-1 0 0 0,-1 1 0 0 0,1-1 0 0 0,-1 0 1 0 0,0 1-1 0 0,1-1 0 0 0,-1 0 0 0 0,1 1 0 0 0,-1-1 0 0 0,1 0 1 0 0,-1 0-1 0 0,1 1 0 0 0,-1-1 0 0 0,1 0 0 0 0,-1 0 1 0 0,1 0-1 0 0,-1 0 0 0 0,1 0 0 0 0,-1 0 0 0 0,1 0 0 0 0,-1 0 1 0 0,1 0-1 0 0,-1 0 0 0 0,1 0 0 0 0,-1 0 0 0 0,1 0 0 0 0,-1 0 1 0 0,1 0-1 0 0,0 0 0 0 0,-1-1 0 0 0,0 1 0 0 0,1 0 0 0 0,-1 0 1 0 0,1-1-1 0 0,-1 1 0 0 0,1 0 0 0 0,-1-1 0 0 0,1 0 0 0 0,3-1-10 0 0,16-7-513 0 0,-1 0 0 0 0,0-2 0 0 0,0 0 0 0 0,-1-1 0 0 0,31-27 0 0 0,68-66-3839 0 0,-37 29-903 0 0,-79 75 4925 0 0,-1 1 216 0 0,0 0 41 0 0,-5 9 408 0 0,-25 30 1257 0 0,19-26 180 0 0,-16 27 1 0 0,-2 5 1210 0 0,20-33-2230 0 0,1 0 0 0 0,0 1 0 0 0,1 0 0 0 0,-8 20 0 0 0,15-33-736 0 0,0 0 1 0 0,0 0 0 0 0,0 1-1 0 0,0-1 1 0 0,0 0 0 0 0,0 0-1 0 0,0 1 1 0 0,0-1 0 0 0,0 0-1 0 0,0 0 1 0 0,0 0 0 0 0,0 1-1 0 0,0-1 1 0 0,0 0-1 0 0,0 0 1 0 0,0 0 0 0 0,0 1-1 0 0,0-1 1 0 0,0 0 0 0 0,0 0-1 0 0,1 1 1 0 0,-1-1 0 0 0,0 0-1 0 0,0 0 1 0 0,0 0 0 0 0,0 0-1 0 0,0 1 1 0 0,0-1 0 0 0,1 0-1 0 0,-1 0 1 0 0,0 0 0 0 0,0 0-1 0 0,1 1 1 0 0,8 0 106 0 0,11-5-79 0 0,1-7 9 0 0,-11 6-273 0 0,0 0 0 0 0,0-1-1 0 0,14-12 1 0 0,-2 0-152 0 0,-13 11 116 0 0,0 0 1 0 0,11-12-1 0 0,-3-1-308 0 0,-5 6 41 0 0,-1 2 1 0 0,1-1 0 0 0,17-12-1 0 0,-20 18 66 0 0,-1-1-1 0 0,15-18 1 0 0,-14 13 204 0 0,-9 11 392 0 0,0 2 10 0 0,0 0 29 0 0,-3 12 1257 0 0,0-2-974 0 0,1 0 0 0 0,-2 16 0 0 0,-2 12 578 0 0,1-22-702 0 0,-13 29 1 0 0,10-28-56 0 0,-5 20-1 0 0,-2 3 158 0 0,9-24 252 0 0,5-13-605 0 0,0-1-1 0 0,0 0 1 0 0,0 1 0 0 0,0-1-1 0 0,1 0 1 0 0,-1 1 0 0 0,1-1 0 0 0,-1 1-1 0 0,1-1 1 0 0,0 1 0 0 0,0 3-1 0 0,0-5-61 0 0,0 0 0 0 0,0-1 0 0 0,1 1 0 0 0,-1 0 0 0 0,0 0 0 0 0,0 0 0 0 0,0-1-1 0 0,1 1 1 0 0,-1 0 0 0 0,0-1 0 0 0,1 1 0 0 0,-1 0 0 0 0,1-1 0 0 0,-1 1 0 0 0,0 0 0 0 0,1-1 0 0 0,0 1-1 0 0,-1-1 1 0 0,1 1 0 0 0,-1-1 0 0 0,1 1 0 0 0,0-1 0 0 0,-1 1 0 0 0,1-1 0 0 0,0 0 0 0 0,-1 1-1 0 0,1-1 1 0 0,0 0 0 0 0,0 0 0 0 0,0 1 0 0 0,22 1 652 0 0,-21-2-610 0 0,2 0-2 0 0,-1 0 0 0 0,0-1 1 0 0,1 1-1 0 0,-1-1 0 0 0,0 1 1 0 0,0-1-1 0 0,0 0 0 0 0,0 0 1 0 0,0-1-1 0 0,0 1 0 0 0,4-3 1 0 0,0-1-221 0 0,0 0 0 0 0,-1-1 0 0 0,6-6 0 0 0,6-5-330 0 0,-10 9 345 0 0,0-1 0 0 0,0 0 1 0 0,10-18-1 0 0,2-3 158 0 0,0 4-42 0 0,5-7 419 0 0,34-35 0 0 0,-35 41-768 0 0,0-1 0 0 0,-2-1-1 0 0,-2-1 1 0 0,0 0 0 0 0,23-52-1 0 0,-31 57-123 0 0,0-2 1 0 0,-2 0-1 0 0,-1 0 0 0 0,-1 0 0 0 0,-1-1 0 0 0,2-30 0 0 0,6-23 315 0 0,-13 70 190 0 0,1-1 0 0 0,0 1 0 0 0,0-1 0 0 0,7-13 0 0 0,-9 23-30 0 0,-1 2 80 0 0,0 0 44 0 0,0 0 10 0 0,0 0-3 0 0,0 0-23 0 0,-4 17-11 0 0,-28 60 127 0 0,-3-3 1276 0 0,-78 119 0 0 0,78-145-561 0 0,-65 100-74 0 0,93-136-448 0 0,1 1 1 0 0,1 0-1 0 0,0 0 0 0 0,0 1 0 0 0,1-1 0 0 0,1 1 0 0 0,1 0 1 0 0,-2 21-1 0 0,4-31-361 0 0,-1 1-1 0 0,1-1 1 0 0,1 0 0 0 0,-1 0-1 0 0,1 1 1 0 0,-1-1 0 0 0,1 0-1 0 0,0 0 1 0 0,1 0 0 0 0,-1 0-1 0 0,1 0 1 0 0,2 4 0 0 0,-3-5-14 0 0,1 0 0 0 0,0-1 0 0 0,-1 0 0 0 0,1 1 0 0 0,0-1 0 0 0,1 0 0 0 0,-1 0 0 0 0,0 0 0 0 0,1 0 0 0 0,-1 0 1 0 0,1-1-1 0 0,-1 1 0 0 0,1-1 0 0 0,0 0 0 0 0,-1 1 0 0 0,1-1 0 0 0,6 1 0 0 0,-1-1-18 0 0,-1 0 1 0 0,1-1-1 0 0,0 0 0 0 0,0 0 1 0 0,0 0-1 0 0,0-1 0 0 0,0-1 0 0 0,-1 1 1 0 0,1-1-1 0 0,12-5 0 0 0,-1-1-90 0 0,0-1-1 0 0,33-21 1 0 0,-36 19-386 0 0,-1-1-1 0 0,0 0 0 0 0,24-26 1 0 0,33-49-1780 0 0,-34 41 990 0 0,-16 21 280 0 0,-13 16 291 0 0,-1 0-1 0 0,11-17 0 0 0,-14 18 506 0 0,-1 4 133 0 0,-1-1-1 0 0,0 0 0 0 0,0 0 1 0 0,-1 0-1 0 0,0 0 0 0 0,1 0 1 0 0,-2-1-1 0 0,1 1 0 0 0,-1-1 1 0 0,2-6-1 0 0,-3 10 147 0 0,0 2 23 0 0,-2 1-25 0 0,0-1 0 0 0,0 0 0 0 0,0 1 0 0 0,0-1 0 0 0,0 1 0 0 0,0 0-1 0 0,0 0 1 0 0,0 0 0 0 0,0 0 0 0 0,1 0 0 0 0,-1 0 0 0 0,0 0 0 0 0,1 0 0 0 0,-1 1-1 0 0,1-1 1 0 0,-1 1 0 0 0,1-1 0 0 0,0 1 0 0 0,0-1 0 0 0,-2 3 0 0 0,-3 6 111 0 0,1 0 0 0 0,-7 15 0 0 0,4-9 30 0 0,-5 14 30 0 0,9-18-10 0 0,-1-1 0 0 0,-8 13 1 0 0,5-10 79 0 0,1 0 0 0 0,0 0 0 0 0,-7 27 0 0 0,0-1 137 0 0,6-21-235 0 0,-6 27 0 0 0,12-39 18 0 0,0 0-1 0 0,1 0 1 0 0,0 0-1 0 0,1 0 1 0 0,0 1-1 0 0,0-1 0 0 0,1 10 1 0 0,-1-16-235 0 0,1 1 0 0 0,-1-1 1 0 0,0 0-1 0 0,1 1 0 0 0,-1-1 1 0 0,1 0-1 0 0,-1 1 0 0 0,1-1 0 0 0,0 0 1 0 0,-1 0-1 0 0,1 0 0 0 0,0 1 1 0 0,0-1-1 0 0,0 0 0 0 0,0 0 1 0 0,0 0-1 0 0,0 0 0 0 0,0-1 0 0 0,0 1 1 0 0,0 0-1 0 0,0 0 0 0 0,1-1 1 0 0,-1 1-1 0 0,0-1 0 0 0,1 1 0 0 0,-1-1 1 0 0,0 1-1 0 0,1-1 0 0 0,1 0 1 0 0,0 1-6 0 0,0-1 1 0 0,1 0-1 0 0,-1 0 1 0 0,0-1-1 0 0,0 1 1 0 0,1-1-1 0 0,-1 0 1 0 0,0 1 0 0 0,0-2-1 0 0,0 1 1 0 0,4-2-1 0 0,3-3-248 0 0,-1 0 0 0 0,1-1-1 0 0,-1 0 1 0 0,0-1 0 0 0,8-9-1 0 0,10-8-237 0 0,46-46-81 0 0,-7 5-1115 0 0,-24 29 1615 0 0,74-61 219 0 0,-104 87 97 0 0,-10 9-212 0 0,0 0 1 0 0,0 0 0 0 0,0 0-1 0 0,0 1 1 0 0,1-1-1 0 0,-1 0 1 0 0,0 1-1 0 0,1 0 1 0 0,-1-1 0 0 0,1 1-1 0 0,0 0 1 0 0,-1 0-1 0 0,6-1 1 0 0,-8 2-34 0 0,0 1 1 0 0,1-1-1 0 0,-1 0 0 0 0,0 0 1 0 0,0 0-1 0 0,1 0 0 0 0,-1 0 1 0 0,0 1-1 0 0,0-1 0 0 0,1 0 1 0 0,-1 0-1 0 0,0 1 0 0 0,0-1 1 0 0,0 0-1 0 0,1 0 1 0 0,-1 1-1 0 0,0-1 0 0 0,0 0 1 0 0,0 0-1 0 0,0 1 0 0 0,0-1 1 0 0,0 0-1 0 0,1 1 0 0 0,-1-1 1 0 0,0 0-1 0 0,0 1 0 0 0,0-1 1 0 0,0 0-1 0 0,0 1 0 0 0,0-1 1 0 0,0 0-1 0 0,0 0 0 0 0,0 1 1 0 0,0-1-1 0 0,-1 0 0 0 0,1 1 1 0 0,0-1-1 0 0,0 1 0 0 0,-4 14-21 0 0,4-15 22 0 0,-5 10-5 0 0,0 0 1 0 0,0-1-1 0 0,-1 0 0 0 0,0 0 0 0 0,0 0 0 0 0,-11 9 1 0 0,-15 23 173 0 0,9-11 79 0 0,16-22 68 0 0,0 0 0 0 0,1 1-1 0 0,-9 16 1 0 0,14-22-164 0 0,-1 0-1 0 0,1 0 1 0 0,0 0-1 0 0,0 1 1 0 0,0-1-1 0 0,0 4 1 0 0,1-7-160 0 0,0 1 0 0 0,0 0 0 0 0,0-1 0 0 0,0 1 1 0 0,0-1-1 0 0,0 1 0 0 0,0 0 0 0 0,0-1 0 0 0,0 1 1 0 0,1-1-1 0 0,-1 1 0 0 0,0-1 0 0 0,0 1 0 0 0,1-1 1 0 0,-1 1-1 0 0,0-1 0 0 0,1 1 0 0 0,-1-1 0 0 0,1 1 0 0 0,-1-1 1 0 0,0 0-1 0 0,1 1 0 0 0,-1-1 0 0 0,1 0 0 0 0,-1 1 1 0 0,1-1-1 0 0,-1 0 0 0 0,1 1 0 0 0,0-1 0 0 0,-1 0 1 0 0,1 0-1 0 0,-1 0 0 0 0,1 0 0 0 0,-1 0 0 0 0,1 1 1 0 0,0-1-1 0 0,-1 0 0 0 0,1 0 0 0 0,-1 0 0 0 0,1-1 0 0 0,0 1 1 0 0,0 0-1 0 0,7 0-81 0 0,1-1 1 0 0,-1-1-1 0 0,0 1 0 0 0,0-1 1 0 0,1 0-1 0 0,-1-1 1 0 0,15-7-1 0 0,-1-2-326 0 0,29-19 1 0 0,25-30-760 0 0,-54 42 829 0 0,-3 2-89 0 0,35-27-798 0 0,-31 32 903 0 0,-27 15 404 0 0,0 1 1 0 0,0 0-1 0 0,1 0 0 0 0,-1 0 1 0 0,1 0-1 0 0,0 1 1 0 0,1-1-1 0 0,-3 6 1 0 0,-23 49 1359 0 0,25-52-1332 0 0,-2 4 104 0 0,1 1 0 0 0,-4 14 0 0 0,7-22-176 0 0,0 0 1 0 0,1-1-1 0 0,-1 1 1 0 0,1 0-1 0 0,0 0 1 0 0,0 0-1 0 0,0 0 1 0 0,1-1 0 0 0,0 1-1 0 0,-1 0 1 0 0,3 6-1 0 0,0-4-20 0 0,-1 1 0 0 0,1-1 0 0 0,0 0 0 0 0,1 0-1 0 0,5 9 1 0 0,-6-13 56 0 0,-1 1 1 0 0,1-1-1 0 0,0 1 0 0 0,-1-1 1 0 0,1 0-1 0 0,0 0 0 0 0,0 0 0 0 0,0-1 1 0 0,1 1-1 0 0,-1-1 0 0 0,0 1 1 0 0,7 0-1 0 0,0 0-99 0 0,0 0 1 0 0,0-1-1 0 0,0-1 1 0 0,0 0-1 0 0,0 0 0 0 0,0-1 1 0 0,0 0-1 0 0,0-1 1 0 0,-1 0-1 0 0,1 0 0 0 0,0-1 1 0 0,12-6-1 0 0,12-6-532 0 0,61-38 1 0 0,-87 48 580 0 0,5-3-318 0 0,0-1-1 0 0,-1-1 1 0 0,0 0 0 0 0,0-1 0 0 0,-1 0 0 0 0,0-1 0 0 0,-1 0 0 0 0,0-1 0 0 0,9-15-1 0 0,1-5-84 0 0,-12 21 116 0 0,11-20-1 0 0,-17 27 237 0 0,0 0 0 0 0,-1 0 0 0 0,1 0 0 0 0,-1 0 0 0 0,0 0 0 0 0,0 0 0 0 0,0 0 0 0 0,-1-6 0 0 0,0 5 11 0 0,-2-31-99 0 0,1 34 100 0 0,1 0 0 0 0,-1 0 1 0 0,0 1-1 0 0,0-1 0 0 0,0 1 0 0 0,-1-1 0 0 0,1 1 1 0 0,-1-1-1 0 0,1 1 0 0 0,-4-4 0 0 0,3 5 17 0 0,0-1 1 0 0,0 1-1 0 0,0 0 0 0 0,1 0 1 0 0,-1 0-1 0 0,0 0 0 0 0,-1 0 1 0 0,1 0-1 0 0,0 0 0 0 0,0 1 1 0 0,0-1-1 0 0,-5 1 0 0 0,-25-1 344 0 0,29 2-241 0 0,-1 0 1 0 0,0 0-1 0 0,0 0 0 0 0,1 1 0 0 0,-1 0 1 0 0,-5 3-1 0 0,-5 2 175 0 0,4-2-7 0 0,0 0 0 0 0,1 0 0 0 0,0 1 0 0 0,0 1 0 0 0,1-1-1 0 0,0 2 1 0 0,0-1 0 0 0,0 1 0 0 0,1 0 0 0 0,0 0 0 0 0,1 1 0 0 0,0 0-1 0 0,-6 12 1 0 0,7-9 103 0 0,0 0 0 0 0,1 0 0 0 0,0 0 0 0 0,1 1 0 0 0,1 0 0 0 0,0 0 0 0 0,0-1 0 0 0,1 1 0 0 0,1 0 0 0 0,0 0 0 0 0,1 0 0 0 0,3 16-1 0 0,-3-23-297 0 0,0 0-1 0 0,1 0 0 0 0,0 0 1 0 0,0 0-1 0 0,0 0 0 0 0,0 0 1 0 0,1 0-1 0 0,0-1 0 0 0,1 0 1 0 0,-1 1-1 0 0,7 7 0 0 0,-7-11-83 0 0,0 1 1 0 0,0 0-1 0 0,0-1 0 0 0,1 0 0 0 0,-1 0 0 0 0,1 0 1 0 0,-1 0-1 0 0,1 0 0 0 0,0-1 0 0 0,-1 1 1 0 0,1-1-1 0 0,0 0 0 0 0,0 0 0 0 0,0-1 0 0 0,0 1 1 0 0,0-1-1 0 0,0 0 0 0 0,0 0 0 0 0,5-1 0 0 0,-4 1-296 0 0,0-1-1 0 0,0 0 1 0 0,0-1-1 0 0,0 1 1 0 0,0-1-1 0 0,-1 0 1 0 0,1 0-1 0 0,8-6 0 0 0,-2 0-507 0 0,18-15-1 0 0,-24 19 632 0 0,34-32-1529 0 0</inkml:trace>
  <inkml:trace contextRef="#ctx0" brushRef="#br0" timeOffset="6251.51">8810 164 23919 0 0,'-27'4'680'0'0,"19"-4"144"0"0,-2 5-664 0 0,1-1-160 0 0,5 0 0 0 0,-6 0 0 0 0,10-4 704 0 0,-8 0 96 0 0,8 0 32 0 0,0 0 0 0 0,0 0-584 0 0,0 0-120 0 0,0 0-16 0 0,0 0-8 0 0,13 4-936 0 0,-4-4-192 0 0,4-4-40 0 0,1 0-8 0 0</inkml:trace>
  <inkml:trace contextRef="#ctx0" brushRef="#br0" timeOffset="6652.74">5953 746 12152 0 0,'-10'0'105'0'0,"6"1"-14"0"0,1-1-1 0 0,-1 0 1 0 0,0 0 0 0 0,1 0-1 0 0,-1-1 1 0 0,1 1 0 0 0,-1-1-1 0 0,-6-2 1 0 0,-12-2 305 0 0,16 1-385 0 0,5 3 29 0 0,0 0 1 0 0,0 0 0 0 0,1 0 0 0 0,-1 0 0 0 0,0 0-1 0 0,0 0 1 0 0,1 0 0 0 0,-1-1 0 0 0,1 1 0 0 0,-1 0-1 0 0,1 0 1 0 0,0-1 0 0 0,-1 1 0 0 0,1 0 0 0 0,0 0-1 0 0,0-1 1 0 0,0 1 0 0 0,0 0 0 0 0,0-1-1 0 0,1-1 1 0 0,7-27 1647 0 0,-7 24-1440 0 0,4-4 1285 0 0,0 0 0 0 0,11-18 0 0 0,-14 26-1526 0 0,-1 1 0 0 0,0-1 0 0 0,1 1 0 0 0,0-1 0 0 0,-1 1 0 0 0,1 0 1 0 0,0 0-1 0 0,0 0 0 0 0,-1 0 0 0 0,1 0 0 0 0,0 0 0 0 0,0 1 0 0 0,0-1 0 0 0,3 0 0 0 0,34-5 47 0 0,-20 3-46 0 0,257-36-8 0 0,-90 15 0 0 0,384-63 0 0 0,-448 66 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04T19:04:13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71 697 17503 0 0,'-3'5'322'0'0,"-1"0"0"0"0,0 0 0 0 0,1-1 0 0 0,-9 8 0 0 0,3-2-28 0 0,-9 8-238 0 0,9-10 2754 0 0,8-7-2688 0 0,1 0 0 0 0,0 0 0 0 0,-1-1 0 0 0,1 1 0 0 0,0 0 0 0 0,0 0 0 0 0,0-1 0 0 0,-1 1 0 0 0,1 0 0 0 0,0 0 0 0 0,0 0 0 0 0,0-1 0 0 0,0 1 0 0 0,1 0 0 0 0,-1 0 0 0 0,0-1 1 0 0,0 1-1 0 0,0 0 0 0 0,0 0 0 0 0,1-1 0 0 0,0 2 0 0 0,8 14 1407 0 0,-7-15-1506 0 0,0 1-1 0 0,0-1 1 0 0,0 0-1 0 0,0 0 1 0 0,0 0-1 0 0,0 0 1 0 0,1 0-1 0 0,-1-1 1 0 0,0 1-1 0 0,1-1 1 0 0,-1 1-1 0 0,0-1 1 0 0,1 0-1 0 0,-1 0 1 0 0,0 0-1 0 0,1 0 1 0 0,-1 0-1 0 0,1-1 1 0 0,-1 1-1 0 0,0-1 1 0 0,0 1-1 0 0,1-1 1 0 0,-1 0-1 0 0,0 0 1 0 0,0 0-1 0 0,0 0 1 0 0,3-2-1 0 0,6-4 97 0 0,1-1 0 0 0,-1 0 0 0 0,15-16 0 0 0,-17 17-105 0 0,6-9-34 0 0,0 0 1 0 0,0-1-1 0 0,17-29 0 0 0,-23 33-2 0 0,15-18-171 0 0,-15 21 78 0 0,0-2 0 0 0,11-19-1 0 0,-7 3-70 0 0,-1 0-1 0 0,-1 0 1 0 0,7-31 0 0 0,15-90-402 0 0,-16 65 601 0 0,-14 73-13 0 0,-1-1 0 0 0,0 1 0 0 0,-1-1 0 0 0,0-21 0 0 0,-5 23 0 0 0,-22-29-21 0 0,25 38-84 0 0,1 1-15 0 0,0 0 6 0 0,-1 1 106 0 0,-1 0-1 0 0,1 1 0 0 0,0-1 1 0 0,0 0-1 0 0,0 0 1 0 0,0 1-1 0 0,0-1 0 0 0,0 1 1 0 0,0-1-1 0 0,0 1 0 0 0,1-1 1 0 0,-2 3-1 0 0,-2 8 9 0 0,1 0 0 0 0,-3 14 0 0 0,-3 13 0 0 0,-10 48 98 0 0,15-64-38 0 0,3-13 20 0 0,-1 0 0 0 0,2 0 0 0 0,-1-1 0 0 0,2 12 1 0 0,-1-18-62 0 0,0 1 1 0 0,1-1 0 0 0,0 0 0 0 0,-1 1-1 0 0,1-1 1 0 0,0 0 0 0 0,1 1 0 0 0,-1-1-1 0 0,0 0 1 0 0,1 0 0 0 0,0 0 0 0 0,0 0-1 0 0,0 0 1 0 0,3 4 0 0 0,-4-7-28 0 0,0 1 1 0 0,0-1 0 0 0,0 1-1 0 0,0-1 1 0 0,0 0 0 0 0,0 0-1 0 0,0 1 1 0 0,0-1-1 0 0,0 0 1 0 0,0 0 0 0 0,0 0-1 0 0,0 0 1 0 0,0 0 0 0 0,0 0-1 0 0,0 0 1 0 0,0 0-1 0 0,0-1 1 0 0,0 1 0 0 0,0 0-1 0 0,0-1 1 0 0,1 1-1 0 0,24-12-215 0 0,-20 9 202 0 0,0 0 21 0 0,0-1 0 0 0,0 0 0 0 0,-1 0 0 0 0,0 0 0 0 0,10-10 0 0 0,22-29 0 0 0,-20 21 0 0 0,-15 21-1 0 0,64-83-1446 0 0,-60 74 1252 0 0,0-1 0 0 0,7-17 0 0 0,-2 3 180 0 0,3-1 104 0 0,-9 19-332 0 0,-1 0 0 0 0,0-1 0 0 0,0 1 1 0 0,-1-1-1 0 0,0 0 0 0 0,-1 0 1 0 0,1 0-1 0 0,1-12 0 0 0,-12 40 177 0 0,1 14 124 0 0,2 0 0 0 0,-1 41 0 0 0,1 3 757 0 0,-1-20-597 0 0,-2 24 232 0 0,-24 104-1 0 0,22-145-410 0 0,-36 124 584 0 0,37-136-505 0 0,-2-1 1 0 0,-1-1 0 0 0,-25 43-1 0 0,33-65-137 0 0,1 0 0 0 0,-1 0 0 0 0,0 0 0 0 0,0 0 0 0 0,-1 0 0 0 0,1-1-1 0 0,-1 0 1 0 0,0 0 0 0 0,0 0 0 0 0,-1-1 0 0 0,1 0 0 0 0,-1 0 0 0 0,0 0 0 0 0,0-1 0 0 0,1 1-1 0 0,-1-1 1 0 0,-7 1 0 0 0,5-2-16 0 0,0 0-1 0 0,0-1 0 0 0,0 0 0 0 0,0 0 1 0 0,-1 0-1 0 0,1-1 0 0 0,0-1 1 0 0,0 1-1 0 0,1-1 0 0 0,-1-1 1 0 0,0 1-1 0 0,-13-8 0 0 0,3 1-106 0 0,0-1 0 0 0,1-1 0 0 0,-23-19 0 0 0,30 22 120 0 0,0-1 0 0 0,1 0 1 0 0,0-1-1 0 0,1 0 1 0 0,0 0-1 0 0,-10-18 0 0 0,6 7 103 0 0,1-1-1 0 0,2 0 0 0 0,0 0 0 0 0,-6-26 1 0 0,13 42-104 0 0,0-1 0 0 0,1 1 1 0 0,0-1-1 0 0,1 0 0 0 0,-1 0 1 0 0,1 1-1 0 0,0-1 0 0 0,1 0 1 0 0,0 0-1 0 0,0 1 0 0 0,0-1 1 0 0,1 1-1 0 0,0-1 0 0 0,0 1 1 0 0,1-1-1 0 0,0 1 0 0 0,0 0 1 0 0,0 0-1 0 0,6-7 0 0 0,-7 11 42 0 0,0 0-1 0 0,0 0 1 0 0,0 0-1 0 0,0 1 1 0 0,0-1 0 0 0,1 1-1 0 0,-1-1 1 0 0,1 1-1 0 0,-1 0 1 0 0,1 0-1 0 0,-1 0 1 0 0,1 0-1 0 0,0 0 1 0 0,2 0-1 0 0,19-7 599 0 0,-19 6-452 0 0,-1 0 0 0 0,1 0 0 0 0,0 1 0 0 0,0 0 0 0 0,0 0 0 0 0,0 0 0 0 0,1 0 0 0 0,-1 1 0 0 0,0-1 0 0 0,0 2 0 0 0,5-1 0 0 0,1 2 136 0 0,-1 0 1 0 0,0 1-1 0 0,1 0 0 0 0,14 6 0 0 0,-4 0-105 0 0,0 1 0 0 0,0 1 0 0 0,-1 1 0 0 0,-1 0-1 0 0,32 27 1 0 0,24 36-6493 0 0,-52-49 3994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04T19:04:37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1216 13824 0 0,'-7'-6'322'0'0,"-1"0"350"0"0,-7-17-64 0 0,14 22-138 0 0,15-15 2271 0 0,-3 7-2609 0 0,0 0 1 0 0,-1-1-1 0 0,0 0 1 0 0,-1 0-1 0 0,16-23 0 0 0,115-134 438 0 0,-114 142-722 0 0,40-29 0 0 0,-36 30 139 0 0,27-27 0 0 0,-30 22-28 0 0,0-1-1 0 0,-3-1 1 0 0,0-1-1 0 0,24-46 0 0 0,-7-11-429 0 0,-24 47-2 0 0,-12 30 278 0 0,-1-1 0 0 0,0 0 0 0 0,-1 0-1 0 0,0-1 1 0 0,-1 1 0 0 0,1-22-1 0 0,-3 1-96 0 0,-7-48-1 0 0,7 78 297 0 0,-1 0-1 0 0,0 0 1 0 0,0 0-1 0 0,0 0 1 0 0,0 0-1 0 0,-1 0 1 0 0,1 1-1 0 0,-1-1 1 0 0,0 0-1 0 0,0 1 0 0 0,-1-1 1 0 0,-3-4-1 0 0,5 7 14 0 0,-1 0 1 0 0,1 0-1 0 0,0 0 0 0 0,0 0 0 0 0,-1 0 0 0 0,1 0 0 0 0,-1 0 1 0 0,1 1-1 0 0,-1-1 0 0 0,1 0 0 0 0,-1 1 0 0 0,1 0 0 0 0,-1-1 0 0 0,0 1 1 0 0,1 0-1 0 0,-1 0 0 0 0,1 0 0 0 0,-1 0 0 0 0,0 0 0 0 0,1 0 1 0 0,-1 0-1 0 0,0 0 0 0 0,1 1 0 0 0,-1-1 0 0 0,1 0 0 0 0,-1 1 0 0 0,1 0 1 0 0,-1-1-1 0 0,1 1 0 0 0,-1 0 0 0 0,1 0 0 0 0,0 0 0 0 0,-2 1 0 0 0,-2 1 93 0 0,1 1-1 0 0,0 0 1 0 0,0 0-1 0 0,0 0 1 0 0,0 0-1 0 0,1 1 1 0 0,-6 7-1 0 0,-15 38 171 0 0,8-16-128 0 0,4-7-107 0 0,1 0 1 0 0,2 0-1 0 0,-7 32 0 0 0,1-6 286 0 0,-9 49-95 0 0,-1 4-88 0 0,1 6 31 0 0,12-48 100 0 0,9-47 40 0 0,1 0 1 0 0,1 1 0 0 0,0-1 0 0 0,4 30-1 0 0,-3-44-317 0 0,1 1-1 0 0,-1 0 0 0 0,1-1 0 0 0,0 1 0 0 0,0-1 1 0 0,0 1-1 0 0,1-1 0 0 0,-1 1 0 0 0,1-1 1 0 0,0 0-1 0 0,0 0 0 0 0,0 0 0 0 0,0 0 0 0 0,1 0 1 0 0,2 2-1 0 0,-3-3-2 0 0,0 0-1 0 0,0-1 1 0 0,0 1 0 0 0,1-1 0 0 0,-1 1-1 0 0,1-1 1 0 0,-1 0 0 0 0,1 0 0 0 0,-1 0-1 0 0,1-1 1 0 0,-1 1 0 0 0,1-1 0 0 0,0 1-1 0 0,-1-1 1 0 0,1 0 0 0 0,0 0 0 0 0,0 0-1 0 0,-1 0 1 0 0,1-1 0 0 0,0 1 0 0 0,3-2-1 0 0,9-3-52 0 0,0-1-1 0 0,0 0 1 0 0,0-1-1 0 0,23-17 1 0 0,3 0-10 0 0,-11 6-110 0 0,-1-2 1 0 0,31-27-1 0 0,-26 20 9 0 0,13-17-975 0 0,-34 30 1086 0 0,22-16 1 0 0,-34 29-482 0 0,-1 1-38 0 0,4 5-96 0 0,-3-2 681 0 0,1 0 0 0 0,-1 0 0 0 0,0 0 1 0 0,0-1-1 0 0,0 1 0 0 0,0 1 0 0 0,0-1 1 0 0,-1 0-1 0 0,1 0 0 0 0,-1 0 0 0 0,0 0 1 0 0,0 5-1 0 0,-1 5 303 0 0,-6 24 0 0 0,5-27-118 0 0,0 1 1 0 0,0 13 0 0 0,2 19 802 0 0,0-41-754 0 0,0-2-113 0 0,0 0-49 0 0,0 0-11 0 0,1-9-1 0 0,7-22-398 0 0,15-38-1 0 0,-10 35-740 0 0,-11 27 872 0 0,0 0 0 0 0,-1 1 0 0 0,1-1 0 0 0,-1 0-1 0 0,-1 0 1 0 0,1 0 0 0 0,-1-1 0 0 0,0 1-1 0 0,-1 0 1 0 0,0 0 0 0 0,-2-9 0 0 0,-1 2 74 0 0,4 12 88 0 0,-1-1 0 0 0,1 1 0 0 0,-1-1 1 0 0,0 1-1 0 0,1 0 0 0 0,-1-1 1 0 0,0 1-1 0 0,0 0 0 0 0,-1 0 1 0 0,1-1-1 0 0,0 1 0 0 0,-1 0 0 0 0,1 0 1 0 0,-1 1-1 0 0,0-1 0 0 0,0 0 1 0 0,0 1-1 0 0,1-1 0 0 0,-1 1 1 0 0,-1-1-1 0 0,1 1 0 0 0,-2-1 1 0 0,1 0 48 0 0,0 2 1 0 0,0-1 0 0 0,1 0 0 0 0,-1 0 0 0 0,0 1 0 0 0,0 0-1 0 0,0-1 1 0 0,0 1 0 0 0,0 0 0 0 0,0 0 0 0 0,0 1 0 0 0,0-1 0 0 0,0 1-1 0 0,1-1 1 0 0,-1 1 0 0 0,0 0 0 0 0,0 0 0 0 0,1 0 0 0 0,-1 1 0 0 0,0-1-1 0 0,1 1 1 0 0,-1-1 0 0 0,1 1 0 0 0,-3 2 0 0 0,-6 5 211 0 0,0 0 0 0 0,0 1 0 0 0,1 1 1 0 0,1 0-1 0 0,0 0 0 0 0,0 1 0 0 0,1 0 1 0 0,0 0-1 0 0,1 1 0 0 0,1 0 0 0 0,-7 19 0 0 0,11-28-125 0 0,1 1 0 0 0,0 0 0 0 0,1-1 0 0 0,-1 1 0 0 0,1-1 0 0 0,0 9-1 0 0,0-11-69 0 0,0 0 0 0 0,1 0 0 0 0,-1 0 0 0 0,0 0-1 0 0,1-1 1 0 0,0 1 0 0 0,-1 0 0 0 0,1 0 0 0 0,0-1-1 0 0,0 1 1 0 0,0-1 0 0 0,0 1 0 0 0,0-1 0 0 0,0 1-1 0 0,0-1 1 0 0,1 1 0 0 0,-1-1 0 0 0,0 0 0 0 0,2 2-1 0 0,1-1-55 0 0,0-1-1 0 0,0 1 1 0 0,0 0-1 0 0,0-1 0 0 0,0 0 1 0 0,1 0-1 0 0,-1 0 0 0 0,0-1 1 0 0,0 1-1 0 0,1-1 0 0 0,-1 0 1 0 0,0 0-1 0 0,0-1 1 0 0,1 1-1 0 0,-1-1 0 0 0,6-1 1 0 0,5-3-107 0 0,0 0 0 0 0,0 0 0 0 0,16-9 0 0 0,-20 8-104 0 0,-1 0-1 0 0,1-1 1 0 0,-1 0-1 0 0,0-1 1 0 0,-1 0 0 0 0,0 0-1 0 0,0-1 1 0 0,-1 0-1 0 0,0-1 1 0 0,0 1 0 0 0,-1-2-1 0 0,-1 1 1 0 0,0-1-1 0 0,0 0 1 0 0,7-19 0 0 0,-12 26 220 0 0,1 0 0 0 0,-1 0 1 0 0,0-1-1 0 0,-1 1 1 0 0,1 0-1 0 0,-1 0 1 0 0,1 0-1 0 0,-1-1 1 0 0,-1 1-1 0 0,1 0 0 0 0,-1-5 1 0 0,0 8 161 0 0,-1 0 20 0 0,-5-2 7 0 0,-6-1 7 0 0,9 7-200 0 0,2-2 30 0 0,-2 2 4 0 0,0 0 1 0 0,-1-1 0 0 0,2 1 0 0 0,-1 1 0 0 0,0-1 0 0 0,0 1 0 0 0,1-1 0 0 0,0 1 0 0 0,-3 5 0 0 0,-3 5 336 0 0,-9 22 1 0 0,10-21 97 0 0,7-12-314 0 0,-1 0-1 0 0,1 0 1 0 0,0 0-1 0 0,0 1 0 0 0,0-1 1 0 0,0 0-1 0 0,0 1 0 0 0,1-1 1 0 0,0 0-1 0 0,-1 1 0 0 0,1-1 1 0 0,0 1-1 0 0,1-1 0 0 0,-1 1 1 0 0,1-1-1 0 0,-1 0 0 0 0,1 1 1 0 0,0-1-1 0 0,0 0 0 0 0,1 0 1 0 0,-1 0-1 0 0,4 6 0 0 0,-2-6-106 0 0,0-1-1 0 0,0 1 0 0 0,1-1 0 0 0,-1 0 0 0 0,1 0 1 0 0,-1 0-1 0 0,1 0 0 0 0,0-1 0 0 0,-1 1 1 0 0,1-1-1 0 0,0 0 0 0 0,7 1 0 0 0,-2 0-30 0 0,-1-1 1 0 0,1 0-1 0 0,0-1 0 0 0,16-1 0 0 0,-11-1-1 0 0,-5 1-69 0 0,1 0 0 0 0,-1-1 0 0 0,1 0 0 0 0,-1 0 0 0 0,17-7 0 0 0,-21 6-18 0 0,-1 1 0 0 0,1-1-1 0 0,0 0 1 0 0,0 0 0 0 0,-1-1-1 0 0,0 1 1 0 0,0-1 0 0 0,0 0-1 0 0,0 0 1 0 0,-1 0 0 0 0,1-1-1 0 0,-1 1 1 0 0,0-1 0 0 0,2-5-1 0 0,10-18-186 0 0,-1-1 0 0 0,16-48 0 0 0,55-213-2753 0 0,-66 230 2065 0 0,30-85-518 0 0,-48 144 1487 0 0,3-8 86 0 0,0-1 0 0 0,0 1 0 0 0,-1-1 0 0 0,-1 0 1 0 0,3-17-1 0 0,-5 27-30 0 0,0-1 0 0 0,0 1 0 0 0,0-1 1 0 0,0 1-1 0 0,0-1 0 0 0,0 0 1 0 0,0 1-1 0 0,-1-1 0 0 0,1 1 0 0 0,0-1 1 0 0,0 1-1 0 0,-1-1 0 0 0,1 1 1 0 0,0-1-1 0 0,-1 1 0 0 0,1-1 0 0 0,0 1 1 0 0,-1 0-1 0 0,1-1 0 0 0,-1 1 1 0 0,1 0-1 0 0,-1-1 0 0 0,1 1 0 0 0,-1 0 1 0 0,1-1-1 0 0,-1 1 0 0 0,1 0 1 0 0,-1 0-1 0 0,1-1 0 0 0,-1 1 0 0 0,1 0 1 0 0,-1 0-1 0 0,0 0 0 0 0,1 0 1 0 0,-1 0-1 0 0,0 0 0 0 0,-22 3 426 0 0,20-3-340 0 0,-3 1-56 0 0,0 1 0 0 0,1 0 1 0 0,-1 0-1 0 0,1 0 0 0 0,-1 0 1 0 0,1 1-1 0 0,-1 0 0 0 0,1 0 1 0 0,-7 6-1 0 0,10-8-67 0 0,-2 4 235 0 0,-1 0-1 0 0,0 1 1 0 0,1-1 0 0 0,0 1-1 0 0,-5 10 1 0 0,-10 29 822 0 0,16-37-997 0 0,-1 0 0 0 0,1 1 0 0 0,0-1-1 0 0,1 1 1 0 0,0-1 0 0 0,-1 13-1 0 0,-5 17 21 0 0,-4 20 182 0 0,-7 79 1 0 0,15-101-264 0 0,-5 209 819 0 0,15-157-322 0 0,-5-78-493 0 0,1 1 1 0 0,5 13-1 0 0,-6-21-22 0 0,0 1 0 0 0,0-1 0 0 0,0 1 0 0 0,1-1 1 0 0,0 0-1 0 0,0 0 0 0 0,0 1 0 0 0,0-1 0 0 0,5 5 1 0 0,-6-8 1 0 0,0 1 1 0 0,1-1 0 0 0,-1 1 0 0 0,1-1 0 0 0,-1 1-1 0 0,1-1 1 0 0,-1 0 0 0 0,1 1 0 0 0,-1-1 0 0 0,1 0-1 0 0,-1 0 1 0 0,1 0 0 0 0,-1-1 0 0 0,1 1 0 0 0,-1 0-1 0 0,0 0 1 0 0,1-1 0 0 0,-1 1 0 0 0,1-1 0 0 0,-1 1-1 0 0,1-1 1 0 0,-1 0 0 0 0,0 0 0 0 0,3-1 0 0 0,1-1 1 0 0,0 0 0 0 0,0-1 0 0 0,-1 0 1 0 0,1 0-1 0 0,5-5 0 0 0,3-8-293 0 0,-1 0-1 0 0,-1 0 1 0 0,-1-1-1 0 0,0-1 0 0 0,-1 1 1 0 0,12-37-1 0 0,-3 7-500 0 0,-9 26 443 0 0,0-1 0 0 0,5-26-1 0 0,-11 41 311 0 0,-5 10 73 0 0,1 1-1 0 0,-1-1 0 0 0,1 1 0 0 0,0-1 0 0 0,0 1 0 0 0,0-1 1 0 0,1 1-1 0 0,-1-1 0 0 0,1 1 0 0 0,-1 0 0 0 0,1 0 0 0 0,0-1 1 0 0,0 1-1 0 0,0 0 0 0 0,0-1 0 0 0,1 1 0 0 0,-1 0 1 0 0,1-1-1 0 0,-1 1 0 0 0,1 0 0 0 0,0-1 0 0 0,2 5 0 0 0,-1-3 17 0 0,0 0-21 0 0,-1 0-1 0 0,2 0 1 0 0,-1 0-1 0 0,0 0 1 0 0,1 0-1 0 0,0 0 1 0 0,0 0-1 0 0,0-1 1 0 0,5 5-1 0 0,-4-4-22 0 0,4 3 3 0 0,1 1 0 0 0,0-1 0 0 0,0 0 0 0 0,0-1 0 0 0,1 0 0 0 0,0-1 0 0 0,21 9-1 0 0,-24-12-7 0 0,-1 0 0 0 0,1-1-1 0 0,0 1 1 0 0,0-2 0 0 0,0 1-1 0 0,0-1 1 0 0,0 0 0 0 0,0 0-1 0 0,12-2 1 0 0,-15 1-5 0 0,-1 0-1 0 0,1 0 1 0 0,0-1 0 0 0,0 1-1 0 0,-1-1 1 0 0,1 0 0 0 0,-1 0 0 0 0,1 0-1 0 0,-1 0 1 0 0,0 0 0 0 0,0-1-1 0 0,0 0 1 0 0,0 1 0 0 0,0-1 0 0 0,0 0-1 0 0,-1-1 1 0 0,0 1 0 0 0,3-4-1 0 0,8-16-32 0 0,14-34 0 0 0,4-28-134 0 0,-29 80 147 0 0,-1 0-1 0 0,0 0 0 0 0,0-1 0 0 0,0 1 0 0 0,-1 0 1 0 0,0-1-1 0 0,-1-10 0 0 0,1 2-61 0 0,0 13-108 0 0,0 1-38 0 0,0 0-6 0 0,-8 0 16 0 0,5-1 207 0 0,1 1 0 0 0,0 0 0 0 0,-1 0 0 0 0,1 1 0 0 0,0-1 0 0 0,-1 0 0 0 0,1 1-1 0 0,0-1 1 0 0,-4 3 0 0 0,2-1 50 0 0,0 0-1 0 0,0 0 0 0 0,1 1 0 0 0,-1 0 1 0 0,1-1-1 0 0,0 1 0 0 0,-1 1 0 0 0,2-1 1 0 0,-4 4-1 0 0,-23 36 770 0 0,22-32-811 0 0,-1 4 360 0 0,1 1-1 0 0,0 0 1 0 0,1 0-1 0 0,-4 18 1 0 0,-1 1-32 0 0,9-28-233 0 0,0 0 1 0 0,1 0-1 0 0,-1 0 1 0 0,1 0 0 0 0,0 0-1 0 0,1 0 1 0 0,0 1-1 0 0,0-1 1 0 0,1 0-1 0 0,1 10 1 0 0,-1-13-43 0 0,0 0 1 0 0,1 0-1 0 0,-1 1 0 0 0,1-1 0 0 0,0 0 1 0 0,0-1-1 0 0,0 1 0 0 0,1 0 1 0 0,-1 0-1 0 0,1-1 0 0 0,0 0 0 0 0,0 1 1 0 0,0-1-1 0 0,0 0 0 0 0,1-1 1 0 0,-1 1-1 0 0,8 4 0 0 0,-5-5-45 0 0,0 1 1 0 0,0-1-1 0 0,0-1 0 0 0,1 1 0 0 0,-1-1 0 0 0,0 0 0 0 0,1 0 0 0 0,-1-1 0 0 0,1 0 1 0 0,-1 0-1 0 0,1 0 0 0 0,-1-1 0 0 0,0 0 0 0 0,1 0 0 0 0,6-3 0 0 0,3-1 7 0 0,-1 0-1 0 0,0-1 0 0 0,-1-1 1 0 0,0 0-1 0 0,15-10 0 0 0,-21 11-144 0 0,0-1 0 0 0,0 0 0 0 0,-1-1 0 0 0,0 0 0 0 0,8-12-1 0 0,0 1-144 0 0,-10 13 159 0 0,-1-1 0 0 0,0 1 0 0 0,-1-1 0 0 0,5-10 0 0 0,4-9-168 0 0,8-11-288 0 0,25-76 0 0 0,4-9-36 0 0,76-163-1229 0 0,-117 267 1696 0 0,-3 9 85 0 0,-2 0 0 0 0,1 0 0 0 0,-1 0 0 0 0,-1 0 0 0 0,1-1 0 0 0,1-16 0 0 0,-1 12 12 0 0,-3 13 43 0 0,0 0 1 0 0,1 0-1 0 0,-1-1 0 0 0,1 1 0 0 0,-1 0 1 0 0,0-1-1 0 0,0 1 0 0 0,0 0 0 0 0,0-1 1 0 0,0 1-1 0 0,0 0 0 0 0,-1-3 0 0 0,-2 0 16 0 0,2 4 54 0 0,1 0-1 0 0,0 0-4 0 0,0 0 32 0 0,0 0 135 0 0,0 0 60 0 0,0 0 11 0 0,0 0-38 0 0,-9 16-69 0 0,-23 61 42 0 0,11-31 252 0 0,-46 76-1 0 0,47-89-313 0 0,-9 18 149 0 0,-41 104-1 0 0,51-105-190 0 0,7-24 20 0 0,2 1 1 0 0,-12 51-1 0 0,19-66-50 0 0,2-1 0 0 0,-1 0-1 0 0,2 1 1 0 0,-1-1 0 0 0,2 1-1 0 0,-1-1 1 0 0,3 13 0 0 0,-2-21-79 0 0,0 1 1 0 0,0-1-1 0 0,0 0 1 0 0,0 0-1 0 0,1 1 1 0 0,-1-1-1 0 0,1 0 1 0 0,-1-1-1 0 0,1 1 1 0 0,0 0-1 0 0,1 0 1 0 0,-1-1-1 0 0,0 1 1 0 0,1-1-1 0 0,-1 0 1 0 0,1 1-1 0 0,0-1 1 0 0,-1-1-1 0 0,1 1 1 0 0,0 0-1 0 0,0-1 1 0 0,0 1-1 0 0,1-1 1 0 0,-1 0-1 0 0,0 0 1 0 0,0 0-1 0 0,1 0 1 0 0,3 0-1 0 0,2-1-6 0 0,0 0-1 0 0,-1 0 1 0 0,1 0-1 0 0,-1-1 1 0 0,1 0-1 0 0,13-4 0 0 0,-5 0 5 0 0,1-1 0 0 0,17-9 0 0 0,-25 9-51 0 0,1 0 0 0 0,-1 0 0 0 0,0-1 0 0 0,0-1 0 0 0,-1 1 0 0 0,15-17 0 0 0,43-59-815 0 0,-43 50 406 0 0,18-29-169 0 0,-20 28-277 0 0,-14 16 387 0 0,-7 16 397 0 0,-1 2 17 0 0,0 0 5 0 0,0 0 6 0 0,-1 2 17 0 0,-15 26-31 0 0,-9 19 281 0 0,17-28-52 0 0,-15 42 634 0 0,16-38-464 0 0,1-5-48 0 0,1 0 1 0 0,-3 24-1 0 0,7-37-238 0 0,1 0 0 0 0,0 0-1 0 0,0 0 1 0 0,0 1 0 0 0,0-1 0 0 0,1 0-1 0 0,0 0 1 0 0,0 0 0 0 0,0 0-1 0 0,1 0 1 0 0,-1 0 0 0 0,6 9-1 0 0,-6-12-26 0 0,0-1 1 0 0,0 1-1 0 0,0-1 0 0 0,0 1 0 0 0,1-1 0 0 0,-1 0 0 0 0,1 1 1 0 0,-1-1-1 0 0,1 0 0 0 0,-1 0 0 0 0,1 0 0 0 0,-1 0 0 0 0,1-1 1 0 0,0 1-1 0 0,-1 0 0 0 0,1-1 0 0 0,0 1 0 0 0,0-1 0 0 0,0 1 1 0 0,0-1-1 0 0,-1 0 0 0 0,1 0 0 0 0,0 0 0 0 0,0 0 1 0 0,0 0-1 0 0,0 0 0 0 0,-1-1 0 0 0,1 1 0 0 0,0-1 0 0 0,0 1 1 0 0,0-1-1 0 0,1 0 0 0 0,8-4-4 0 0,0 0-1 0 0,-1 0 1 0 0,0-1 0 0 0,9-6 0 0 0,-12 7 3 0 0,-3 2-5 0 0,0 0 0 0 0,-1 0-1 0 0,1 0 1 0 0,3-6 0 0 0,11-9-55 0 0,-6 7-12 0 0,-1 1 0 0 0,0-1 0 0 0,18-25 0 0 0,-17 20-5 0 0,0 0-1 0 0,1 1 1 0 0,25-21-1 0 0,-1 0-17 0 0,-32 31 81 0 0,-1 1 0 0 0,1 1 0 0 0,7-6 0 0 0,11-7-77 0 0,-23 17 84 0 0,1-1 0 0 0,0 1 0 0 0,-1 0 0 0 0,1 0 1 0 0,-1 0-1 0 0,1 0 0 0 0,-1 0 0 0 0,1 0 0 0 0,-1 0 0 0 0,0 0 1 0 0,0 0-1 0 0,1 0 0 0 0,-1 0 0 0 0,0 2 0 0 0,-2 9 9 0 0,0 0-1 0 0,0-1 1 0 0,-1 1 0 0 0,-1-1-1 0 0,1 1 1 0 0,-2-1-1 0 0,-5 10 1 0 0,0 1 17 0 0,-49 101 1415 0 0,57-119-1325 0 0,1 0 0 0 0,0 1 0 0 0,0-1 0 0 0,0 0 0 0 0,-1 8 0 0 0,2-11 3 0 0,3-1-104 0 0,0 0 0 0 0,0 0-1 0 0,0-1 1 0 0,0 1 0 0 0,0-1 0 0 0,0 1 0 0 0,-1-1 0 0 0,1 0-1 0 0,0 0 1 0 0,4-2 0 0 0,27-17 47 0 0,-19 11-46 0 0,9-6-140 0 0,-1-2 0 0 0,0-1 0 0 0,-2-1 0 0 0,24-24 0 0 0,54-50-1048 0 0,-93 88 1115 0 0,-1 1 0 0 0,1 0 0 0 0,10-6-1 0 0,-8 6 7 0 0,-8 4 58 0 0,0-1 0 0 0,0 1 0 0 0,0 0-1 0 0,0 0 1 0 0,1 0 0 0 0,-1 0 0 0 0,0 0-1 0 0,0-1 1 0 0,0 1 0 0 0,0 0 0 0 0,1 0-1 0 0,-1 0 1 0 0,0 0 0 0 0,0 0 0 0 0,0 0-1 0 0,0 0 1 0 0,1 0 0 0 0,-1 0 0 0 0,0 0-1 0 0,0 0 1 0 0,0 0 0 0 0,1 0 0 0 0,-1 0-1 0 0,0 0 1 0 0,0 0 0 0 0,0 0 0 0 0,0 0-1 0 0,1 0 1 0 0,-1 0 0 0 0,0 0 0 0 0,0 0-1 0 0,0 0 1 0 0,1 0 0 0 0,-1 0 0 0 0,0 0-1 0 0,0 1 1 0 0,0-1 0 0 0,0 0 0 0 0,0 0-1 0 0,1 0 1 0 0,-1 0 0 0 0,0 0 0 0 0,0 0-1 0 0,0 1 1 0 0,0-1 0 0 0,0 0 0 0 0,0 0 0 0 0,0 0-1 0 0,0 0 1 0 0,1 1 0 0 0,-1-1 0 0 0,0 0-1 0 0,0 0 1 0 0,0 7 4 0 0,-2 4-63 0 0,0 0 0 0 0,0 0-1 0 0,-1 0 1 0 0,0-1 0 0 0,-1 1-1 0 0,-9 16 1 0 0,10-21 2 0 0,2-2 28 0 0,-8 14 256 0 0,2-1-1 0 0,0 1 0 0 0,1 1 0 0 0,-4 23 0 0 0,7-28-51 0 0,1-6 48 0 0,1 0 0 0 0,-1 18 0 0 0,2-23-178 0 0,0 0 0 0 0,0 0 1 0 0,1-1-1 0 0,-1 1 0 0 0,1 0 1 0 0,0 0-1 0 0,0 0 0 0 0,0 0 1 0 0,0-1-1 0 0,0 1 1 0 0,1 0-1 0 0,2 4 0 0 0,-2-6-39 0 0,-1 0 0 0 0,0 1 0 0 0,0-1 0 0 0,1 0 0 0 0,-1 1 0 0 0,1-1 0 0 0,-1 0-1 0 0,1 0 1 0 0,0 0 0 0 0,-1-1 0 0 0,1 1 0 0 0,0 0 0 0 0,0 0 0 0 0,-1-1 0 0 0,1 1 0 0 0,2-1 0 0 0,0 1 10 0 0,0-1 0 0 0,0 0 0 0 0,0 0 0 0 0,0 0 0 0 0,0-1 0 0 0,0 1 0 0 0,5-2 0 0 0,1-1 11 0 0,-1-1 0 0 0,1 0 0 0 0,-1 0 0 0 0,0 0 0 0 0,9-7 0 0 0,-9 5-38 0 0,25-15-596 0 0,-1-2 0 0 0,-1-1 0 0 0,44-43 0 0 0,-57 46 71 0 0,3-3-775 0 0,2 1 0 0 0,51-41 0 0 0,-75 64 1280 0 0,0-1-1 0 0,0 1 0 0 0,0 0 1 0 0,1 0-1 0 0,-1-1 1 0 0,0 1-1 0 0,0 0 0 0 0,1 0 1 0 0,-1 0-1 0 0,0 0 1 0 0,0-1-1 0 0,1 1 0 0 0,-1 0 1 0 0,0 0-1 0 0,1 0 1 0 0,-1 0-1 0 0,0 0 1 0 0,0 0-1 0 0,1 0 0 0 0,-1 0 1 0 0,0 0-1 0 0,1 0 1 0 0,-1 0-1 0 0,0 0 0 0 0,1 0 1 0 0,-1 0-1 0 0,0 0 1 0 0,1 0-1 0 0,-1 0 0 0 0,0 0 1 0 0,0 1-1 0 0,1-1 1 0 0,-1 0-1 0 0,0 0 1 0 0,1 1-1 0 0,1 11-47 0 0,-9 20 663 0 0,7-30-617 0 0,-7 20 925 0 0,-1 0 1 0 0,0-1-1 0 0,-23 41 0 0 0,23-48-157 0 0,1 0 0 0 0,0 0 0 0 0,2 1 0 0 0,-9 28 0 0 0,14-42-706 0 0,0 0 1 0 0,-1 1 0 0 0,1-1-1 0 0,0 0 1 0 0,0 0 0 0 0,0 0-1 0 0,0 0 1 0 0,0 0 0 0 0,0 1-1 0 0,1-1 1 0 0,-1 0 0 0 0,0 0-1 0 0,1 0 1 0 0,-1 0 0 0 0,0 0-1 0 0,1 1 1 0 0,0-1-23 0 0,-1-1 1 0 0,0 0-1 0 0,1 0 1 0 0,-1 0-1 0 0,0 1 1 0 0,1-1-1 0 0,-1 0 1 0 0,0 0-1 0 0,1 0 1 0 0,-1 0 0 0 0,0 1-1 0 0,1-1 1 0 0,-1 0-1 0 0,1 0 1 0 0,-1 0-1 0 0,0 0 1 0 0,1 0-1 0 0,-1 0 1 0 0,1 0-1 0 0,-1 0 1 0 0,0 0-1 0 0,1 0 1 0 0,-1 0-1 0 0,1-1 1 0 0,-1 1-1 0 0,0 0 1 0 0,1 0-1 0 0,-1 0 1 0 0,0 0-1 0 0,1 0 1 0 0,-1-1-1 0 0,0 1 1 0 0,1 0-1 0 0,-1 0 1 0 0,0-1-1 0 0,0 1 1 0 0,1 0-1 0 0,-1-1 1 0 0,0 1-1 0 0,0 0 1 0 0,1-1-1 0 0,-1 1 1 0 0,0 0-1 0 0,0-1 1 0 0,0 1-1 0 0,9-12-62 0 0,-1 0-1 0 0,0 0 0 0 0,-1 0 1 0 0,0-1-1 0 0,9-26 0 0 0,-8 14-77 0 0,-1 0-1 0 0,5-33 0 0 0,-1 6-189 0 0,-6 32 123 0 0,3-25 0 0 0,-6-5-45 0 0,-2 46 243 0 0,0 0 0 0 0,-1 0 0 0 0,1 0 0 0 0,-1 0-1 0 0,0 0 1 0 0,0 0 0 0 0,-1 0 0 0 0,1 0 0 0 0,-4-5-1 0 0,5 8 19 0 0,-1 1 1 0 0,0-1-1 0 0,1 0 0 0 0,-1 1 0 0 0,0-1 0 0 0,1 1 1 0 0,-1-1-1 0 0,0 1 0 0 0,0-1 0 0 0,0 1 0 0 0,0-1 0 0 0,1 1 1 0 0,-1 0-1 0 0,0 0 0 0 0,0-1 0 0 0,0 1 0 0 0,0 0 1 0 0,0 0-1 0 0,0 0 0 0 0,0 0 0 0 0,0 0 0 0 0,0 0 0 0 0,1 0 1 0 0,-1 0-1 0 0,-2 1 0 0 0,1-1 29 0 0,-1 1 0 0 0,1 0 0 0 0,0-1-1 0 0,-1 1 1 0 0,1 0 0 0 0,0 0 0 0 0,0 0 0 0 0,-3 2 0 0 0,-3 5 85 0 0,0 0 0 0 0,0 0 0 0 0,1 1 0 0 0,-1 0 0 0 0,2 1 0 0 0,0-1 0 0 0,0 1 0 0 0,0 0 0 0 0,1 1 0 0 0,1-1 0 0 0,0 1 0 0 0,0 0 0 0 0,-2 14 0 0 0,5-16-43 0 0,0 1-1 0 0,0 0 1 0 0,0-1-1 0 0,1 1 1 0 0,1 0-1 0 0,0 0 1 0 0,0-1-1 0 0,1 1 1 0 0,0-1-1 0 0,1 1 1 0 0,0-1-1 0 0,0 0 1 0 0,1 0-1 0 0,0 0 1 0 0,8 12-1 0 0,-1-4-62 0 0,0 0-1 0 0,1-1 0 0 0,1-1 1 0 0,26 25-1 0 0,13 10-33 0 0,10 8 162 0 0,-47-45-218 0 0,-1 1 0 0 0,0 0-1 0 0,-1 1 1 0 0,-1 1 0 0 0,16 25-1 0 0,-20-25-358 0 0,-1 1-1 0 0,-1 0 1 0 0,-1 0 0 0 0,6 32-1 0 0,-9-41 96 0 0,0 1 0 0 0,-1-1 0 0 0,0 1 0 0 0,-1 0 0 0 0,0 0 0 0 0,0 0 0 0 0,-1-1 0 0 0,0 1 0 0 0,-1 0 0 0 0,1-1 0 0 0,-2 1 0 0 0,1-1 0 0 0,-1 0 0 0 0,-1 0 0 0 0,-3 8 0 0 0,-3-1-40 0 0,0-2-1 0 0,0 1 0 0 0,-1-1 0 0 0,-1 0 0 0 0,0-1 1 0 0,-16 11-1 0 0,19-16 372 0 0,-1 0 0 0 0,0-1 0 0 0,-1 0 0 0 0,0-1 0 0 0,0 0 0 0 0,0-1 0 0 0,0 0 0 0 0,0-1 0 0 0,-21 4 0 0 0,13-4 680 0 0,1-1-1 0 0,-1-1 1 0 0,1-1 0 0 0,-1-1 0 0 0,1 0 0 0 0,0-1 0 0 0,-33-9-1 0 0,47 10-434 0 0,0-1 0 0 0,0 0 0 0 0,1 0 0 0 0,-1 0 0 0 0,1 0 0 0 0,-1-1 0 0 0,1 1 0 0 0,0-1 0 0 0,0 0 0 0 0,0 0 0 0 0,0 0 0 0 0,-3-5 0 0 0,5 6-158 0 0,0 1 1 0 0,-1-1 0 0 0,1 0-1 0 0,0 0 1 0 0,1 0-1 0 0,-1 0 1 0 0,0 0-1 0 0,1 0 1 0 0,-1 0 0 0 0,1 0-1 0 0,-1 0 1 0 0,1 0-1 0 0,0 0 1 0 0,0 0 0 0 0,0 0-1 0 0,0 0 1 0 0,0 0-1 0 0,0-1 1 0 0,1 1-1 0 0,-1 0 1 0 0,1 0 0 0 0,0 0-1 0 0,-1 0 1 0 0,1 0-1 0 0,0 1 1 0 0,2-4-1 0 0,9-10-8 0 0,0 1 0 0 0,1 0 0 0 0,1 0 0 0 0,0 2 0 0 0,23-16 0 0 0,12-12 18 0 0,114-107-737 0 0,-50 42-1546 0 0,-77 69 404 0 0</inkml:trace>
  <inkml:trace contextRef="#ctx0" brushRef="#br0" timeOffset="365.39">2503 290 29119 0 0,'-32'-16'832'0'0,"23"12"160"0"0,-1-5-792 0 0,10 1-200 0 0,0-3 0 0 0,14-1-8280 0 0,-1 0-1695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04T19:31:18.7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1062 15824 0 0,'0'0'464'0'0,"0"0"-9"0"0,0 0-203 0 0,0 0 215 0 0,0 0 128 0 0,0 0 21 0 0,0 0-8 0 0,0 0-62 0 0,0 0-30 0 0,0 0-4 0 0,0 0-29 0 0,0 0-124 0 0,0 0-58 0 0,4-5 239 0 0,9-5-455 0 0,-11 8-82 0 0,1 0-1 0 0,-1 0 0 0 0,0 0 0 0 0,1 0 1 0 0,-1 0-1 0 0,2-3 0 0 0,-1 1-2 0 0,-1 0 0 0 0,1 1 0 0 0,0-1 0 0 0,6-5 0 0 0,3-3 0 0 0,-9 8 32 0 0,-2 3 132 0 0,-1 1 50 0 0,0 0 8 0 0,0 0-51 0 0,2 2-277 0 0,-2-2 99 0 0,0 0 0 0 0,0 0 0 0 0,0 0 0 0 0,1 0 0 0 0,-1 0 0 0 0,0 0 0 0 0,0 0 0 0 0,0 1 0 0 0,0-1 0 0 0,0 0 0 0 0,0 0 0 0 0,1 0 0 0 0,-1 0 1 0 0,0 0-1 0 0,0 0 0 0 0,0 0 0 0 0,0 0 0 0 0,0 0 0 0 0,0 1 0 0 0,0-1 0 0 0,1 0 0 0 0,-1 0 0 0 0,0 0 0 0 0,0 0 0 0 0,0 0 0 0 0,0 0 0 0 0,0 1 0 0 0,0-1 0 0 0,0 0 1 0 0,0 0-1 0 0,0 0 0 0 0,0 0 0 0 0,0 0 0 0 0,0 1 0 0 0,0-1 0 0 0,0 9 24 0 0,1-5 79 0 0,-1 1 0 0 0,0-1 0 0 0,-1 1 0 0 0,1-1 0 0 0,-1 1 0 0 0,0-1 0 0 0,-1 7 0 0 0,0-5 275 0 0,1 0-1 0 0,0 0 1 0 0,0 1-1 0 0,1-1 0 0 0,0 9 1 0 0,0-14-210 0 0,0-1-1 0 0,0 0-14 0 0,0 0-56 0 0,0 0-3 0 0,-5-8-18 0 0,4 3 5 0 0,0 0 1 0 0,-1 0-1 0 0,2 0 0 0 0,-1 0 0 0 0,0-1 0 0 0,1 1 1 0 0,0 0-1 0 0,2-10 0 0 0,-2-4-97 0 0,1 4-271 0 0,3-29-1 0 0,-1 35 295 0 0,-3 8 1 0 0,0 1-1 0 0,1-1 1 0 0,-1 1-1 0 0,0-1 1 0 0,0 1 0 0 0,0-1-1 0 0,1 1 1 0 0,-1-1-1 0 0,0 1 1 0 0,0-1 0 0 0,0 0-1 0 0,0 1 1 0 0,0-1-1 0 0,0 1 1 0 0,0-1-1 0 0,0 1 1 0 0,-1-1 0 0 0,1 1-1 0 0,0-1 1 0 0,0 1-1 0 0,-1-2 1 0 0,5-9 77 0 0,-3 10 83 0 0,-1 1 3 0 0,0 0-4 0 0,-9 1 0 0 0,7 0-134 0 0,1 0-1 0 0,-1-1 1 0 0,0 2-1 0 0,1-1 1 0 0,-1 0-1 0 0,1 0 1 0 0,-1 0-1 0 0,1 1 1 0 0,-1-1 0 0 0,1 1-1 0 0,0-1 1 0 0,-2 4-1 0 0,-12 23 547 0 0,10-17-151 0 0,-2 5 152 0 0,5-6-4100 0 0,2-10-5892 0 0</inkml:trace>
  <inkml:trace contextRef="#ctx0" brushRef="#br0" timeOffset="2820.64">879 642 18151 0 0,'-5'5'1060'0'0,"1"0"-907"0"0,1 1-1 0 0,-1-1 1 0 0,2 1-1 0 0,-1 0 1 0 0,0 0-1 0 0,-1 8 1 0 0,-9 41 2250 0 0,9-34-1927 0 0,-33 171 319 0 0,2 24 819 0 0,30-180-1614 0 0,1 0 0 0 0,3 57 0 0 0,1-65 0 0 0,9-76 0 0 0,-8 21 0 0 0,-1-29 0 0 0,-1 22 0 0 0,-1-58 0 0 0,0 40 0 0 0,6-76 0 0 0,1 92 0 0 0,1 0 0 0 0,2 0 0 0 0,1 1 0 0 0,2 0 0 0 0,23-50 0 0 0,-28 74 0 0 0,1 0 0 0 0,0 0 0 0 0,16-17 0 0 0,-21 25 0 0 0,1 0 0 0 0,0 1 0 0 0,0 0 0 0 0,0 0 0 0 0,0 0 0 0 0,0 0 0 0 0,1 0 0 0 0,-1 1 0 0 0,1 0 0 0 0,-1-1 0 0 0,1 1 0 0 0,-1 1 0 0 0,1-1 0 0 0,0 0 0 0 0,7 1 0 0 0,-9-1 0 0 0,0 1 0 0 0,1 0 0 0 0,-1 0 0 0 0,0 0 0 0 0,1 0 0 0 0,-1 0 0 0 0,0 0 0 0 0,1 1 0 0 0,-1-1 0 0 0,0 1 0 0 0,0 0 0 0 0,1 0 0 0 0,-1 0 0 0 0,0 0 0 0 0,0 0 0 0 0,0 0 0 0 0,0 0 0 0 0,0 0 0 0 0,0 1 0 0 0,0-1 0 0 0,-1 1 0 0 0,1 0 0 0 0,2 3 0 0 0,-1 1 1 0 0,-1-1 1 0 0,-1 1-1 0 0,1-1 0 0 0,-1 1 1 0 0,0 0-1 0 0,0 0 0 0 0,-1 0 0 0 0,1 0 1 0 0,-2 6-1 0 0,-1 10 13 0 0,-5 24-1 0 0,2-14 1 0 0,-2-1-8 0 0,-19 58 0 0 0,9-37-8 0 0,10-26 2 0 0,-89 265 0 0 0,82-266 0 0 0,12-21 0 0 0,-1 1 0 0 0,1-1 0 0 0,-1 1 0 0 0,1 0 0 0 0,1 0 0 0 0,-1-1 0 0 0,1 1 0 0 0,-2 8 0 0 0,3-13 0 0 0,0 1 0 0 0,0-1 0 0 0,0 1 0 0 0,-1-1 0 0 0,1 1 0 0 0,0-1 0 0 0,0 0 0 0 0,0 1 0 0 0,0-1 0 0 0,0 1 0 0 0,0-1 0 0 0,0 1 0 0 0,1-1 0 0 0,-1 0 0 0 0,0 1 0 0 0,0-1 0 0 0,0 1 0 0 0,0-1 0 0 0,0 0 0 0 0,1 1 0 0 0,-1-1 0 0 0,0 0 0 0 0,0 1 0 0 0,1-1 0 0 0,-1 1 0 0 0,0-1 0 0 0,0 0 0 0 0,1 0 0 0 0,-1 1 0 0 0,0-1 0 0 0,1 0 0 0 0,-1 0 0 0 0,1 1 0 0 0,-1-1 0 0 0,0 0 0 0 0,1 0 0 0 0,-1 0 0 0 0,1 0 0 0 0,-1 0 0 0 0,0 1 0 0 0,1-1 0 0 0,-1 0 0 0 0,1 0 0 0 0,-1 0 0 0 0,1 0 0 0 0,-1 0 0 0 0,0 0 0 0 0,1 0 0 0 0,-1 0 0 0 0,1-1 0 0 0,0 1 0 0 0,1 0 0 0 0,8-1 103 0 0,-1 0-1 0 0,1-1 0 0 0,0 0 1 0 0,10-3-1 0 0,-11 2 17 0 0,-1 0 0 0 0,1 1 0 0 0,0 1 0 0 0,0 0-1 0 0,0 0 1 0 0,14 0 0 0 0,67 13 490 0 0,-79-9-606 0 0,-1 0 0 0 0,0 1 0 0 0,0 0-1 0 0,11 6 1 0 0,11 5 307 0 0,-3-3 387 0 0,-17-6-587 0 0,-1-2 1 0 0,1 1 0 0 0,14 2 0 0 0,-22-6-104 0 0,0 0 1 0 0,1-1 0 0 0,-1 0 0 0 0,1 0-1 0 0,-1 0 1 0 0,1 0 0 0 0,-1-1 0 0 0,0 1-1 0 0,1-1 1 0 0,-1 0 0 0 0,0-1 0 0 0,7-2-1 0 0,-3 1 9 0 0,-1-1 1 0 0,0 0-1 0 0,-1-1 0 0 0,1 0 0 0 0,-1 0 0 0 0,0 0 0 0 0,0 0 0 0 0,0-1 0 0 0,-1 0 0 0 0,0-1 0 0 0,6-9 0 0 0,-5 6-238 0 0,0-1 0 0 0,-1 0-1 0 0,0 0 1 0 0,-1-1 0 0 0,0 1 0 0 0,4-23 0 0 0,-3 7 174 0 0,1-30 1 0 0,-6 48-11 0 0,1 0 0 0 0,-2 0 0 0 0,1 1 0 0 0,-1-1 0 0 0,-1 0 0 0 0,0 1 0 0 0,-4-14 0 0 0,5 20-16 0 0,0 1-1 0 0,0-1 1 0 0,0 1-1 0 0,0 0 0 0 0,0 0 1 0 0,0 0-1 0 0,0 0 1 0 0,0 0-1 0 0,-1 0 1 0 0,1 0-1 0 0,0 0 1 0 0,-1 0-1 0 0,1 0 1 0 0,-1 1-1 0 0,1-1 1 0 0,-1 1-1 0 0,1-1 0 0 0,-1 1 1 0 0,1 0-1 0 0,-1-1 1 0 0,-2 1-1 0 0,2 0 117 0 0,0-1-1 0 0,1 1 1 0 0,-1 0-1 0 0,0 0 1 0 0,1 0-1 0 0,-1 1 0 0 0,0-1 1 0 0,1 0-1 0 0,-1 1 1 0 0,0-1-1 0 0,1 1 1 0 0,-1-1-1 0 0,0 1 1 0 0,1 0-1 0 0,-1 0 0 0 0,1-1 1 0 0,0 1-1 0 0,-1 0 1 0 0,1 0-1 0 0,0 1 1 0 0,-2 0-1 0 0,-39 61 1081 0 0,36-53-1064 0 0,1 0 0 0 0,0 1 0 0 0,0-1 0 0 0,-5 20 0 0 0,7-16 16 0 0,-1 1 311 0 0,-4 29-1 0 0,8-41-320 0 0,0 1 1 0 0,0 0 0 0 0,0 0-1 0 0,0-1 1 0 0,0 1 0 0 0,1 0-1 0 0,-1-1 1 0 0,1 1 0 0 0,0 0-1 0 0,0-1 1 0 0,1 1 0 0 0,-1-1-1 0 0,3 5 1 0 0,-2-6-64 0 0,0 0 0 0 0,0 1-1 0 0,0-1 1 0 0,0 0 0 0 0,0-1 0 0 0,1 1-1 0 0,-1 0 1 0 0,1-1 0 0 0,-1 1 0 0 0,1-1 0 0 0,0 0-1 0 0,-1 0 1 0 0,1 0 0 0 0,0 0 0 0 0,0 0-1 0 0,5 0 1 0 0,2 1-1 0 0,-1-2 0 0 0,1 1-1 0 0,17-3 1 0 0,-14 0-10 0 0,0 0 0 0 0,0-1 0 0 0,0 0 0 0 0,0-1 0 0 0,22-11 1 0 0,58-36-358 0 0,-60 31 220 0 0,-13 8 86 0 0,-1-1 0 0 0,0-2 0 0 0,-1 0-1 0 0,20-22 1 0 0,-10 7-203 0 0,38-55-1 0 0,-57 73 174 0 0,1 1 1 0 0,12-11-1 0 0,13-15-148 0 0,-30 31 248 0 0,0 1 0 0 0,1-1 0 0 0,0 1 0 0 0,0 0 0 0 0,1 0 0 0 0,11-6 0 0 0,-17 11-8 0 0,-1 0-1 0 0,1-1 1 0 0,-1 1 0 0 0,1 0-1 0 0,-1 0 1 0 0,1 0 0 0 0,0 0-1 0 0,-1 0 1 0 0,1 0 0 0 0,-1 0-1 0 0,1 0 1 0 0,-1 0 0 0 0,1 0-1 0 0,-1 0 1 0 0,1 0-1 0 0,-1 1 1 0 0,1-1 0 0 0,-1 0-1 0 0,1 0 1 0 0,-1 0 0 0 0,1 1-1 0 0,-1-1 1 0 0,1 0 0 0 0,-1 1-1 0 0,1-1 1 0 0,-1 0 0 0 0,0 1-1 0 0,1-1 1 0 0,-1 1-1 0 0,0-1 1 0 0,1 0 0 0 0,-1 1-1 0 0,0-1 1 0 0,1 1 0 0 0,-1-1-1 0 0,0 1 1 0 0,0-1 0 0 0,0 1-1 0 0,1-1 1 0 0,-1 1-1 0 0,0-1 1 0 0,0 2 0 0 0,7 25 52 0 0,-4 7 190 0 0,-3 41-1 0 0,0-42-72 0 0,0-31-149 0 0,0 0-1 0 0,0 0 1 0 0,0 0-1 0 0,1 0 1 0 0,-1 0 0 0 0,1 0-1 0 0,-1 0 1 0 0,1 0-1 0 0,0 0 1 0 0,-1-1 0 0 0,1 1-1 0 0,0 0 1 0 0,0 0-1 0 0,1 0 1 0 0,1 2 0 0 0,-3-4-7 0 0,1 1 1 0 0,-1-1-1 0 0,1 0 1 0 0,-1 1-1 0 0,1-1 1 0 0,-1 0-1 0 0,1 1 1 0 0,-1-1-1 0 0,1 0 1 0 0,0 0-1 0 0,-1 0 1 0 0,1 1-1 0 0,-1-1 1 0 0,1 0-1 0 0,0 0 1 0 0,-1 0-1 0 0,1 0 1 0 0,-1 0-1 0 0,1 0 1 0 0,0 0-1 0 0,0-1 1 0 0,0 1 3 0 0,0 0 0 0 0,1-1-1 0 0,-1 0 1 0 0,0 1 0 0 0,0-1 0 0 0,0 0 0 0 0,0 0 0 0 0,0 0-1 0 0,0 1 1 0 0,0-1 0 0 0,0 0 0 0 0,0 0 0 0 0,1-2 0 0 0,2-3-216 0 0,-1-1-1 0 0,1 1 1 0 0,-2-1 0 0 0,1 0 0 0 0,0 0 0 0 0,-1 0-1 0 0,2-13 1 0 0,-3 11 1 0 0,0 5 84 0 0,-1 1-1 0 0,0-1 1 0 0,0 0-1 0 0,-1 0 0 0 0,1 0 1 0 0,-1 0-1 0 0,0 0 1 0 0,0 1-1 0 0,0-1 1 0 0,-1 0-1 0 0,1 1 1 0 0,-1-1-1 0 0,0 1 0 0 0,0-1 1 0 0,0 1-1 0 0,0 0 1 0 0,-4-4-1 0 0,4 5 114 0 0,1 1 0 0 0,0 0 0 0 0,-1-1 0 0 0,1 1 0 0 0,0 0 0 0 0,-1 0 0 0 0,1 0 0 0 0,-1 0 0 0 0,0 0 0 0 0,1 0 0 0 0,-1 1 0 0 0,0-1 0 0 0,1 0 0 0 0,-1 1 0 0 0,0-1 0 0 0,0 1 0 0 0,1 0 0 0 0,-1 0 0 0 0,-3-1 0 0 0,-7-1 0 0 0,11 2 0 0 0,-1-1 0 0 0,1 1 0 0 0,-1 0 0 0 0,1-1 0 0 0,0 1 0 0 0,-1 0 0 0 0,1 0 0 0 0,-1 0 0 0 0,1 0 0 0 0,0 0 0 0 0,-1 0 0 0 0,1 0 0 0 0,-1 1 0 0 0,1-1 0 0 0,-3 2 0 0 0,-2 1 7 0 0,0 0 0 0 0,0 1 0 0 0,1 0 0 0 0,0 1-1 0 0,-1-1 1 0 0,1 1 0 0 0,1 0 0 0 0,-8 9 0 0 0,-30 50 122 0 0,28-40-78 0 0,8-15 70 0 0,1 1 1 0 0,1 0 0 0 0,0 0-1 0 0,0 0 1 0 0,1 1 0 0 0,0 0 0 0 0,1-1-1 0 0,0 1 1 0 0,1 0 0 0 0,0 0-1 0 0,0 0 1 0 0,1 0 0 0 0,1 0 0 0 0,0 0-1 0 0,0 0 1 0 0,5 16 0 0 0,-4-22-126 0 0,1 1 1 0 0,0-1-1 0 0,-1 0 1 0 0,2 0-1 0 0,-1 0 0 0 0,0 0 1 0 0,1 0-1 0 0,0-1 1 0 0,0 1-1 0 0,1-1 1 0 0,-1 0-1 0 0,1-1 1 0 0,0 1-1 0 0,0-1 1 0 0,0 0-1 0 0,0 0 0 0 0,0 0 1 0 0,1-1-1 0 0,7 3 1 0 0,-1-1-17 0 0,-1-1 1 0 0,1 0-1 0 0,0-1 1 0 0,0 0-1 0 0,0-1 1 0 0,0-1-1 0 0,0 1 1 0 0,18-3-1 0 0,-4-1 17 0 0,-1-1 0 0 0,0-1 0 0 0,0-2-1 0 0,-1 0 1 0 0,0-1 0 0 0,0-2 0 0 0,-1 0 0 0 0,0-2-1 0 0,24-15 1 0 0,-20 9-414 0 0,-2-1 0 0 0,0-2 0 0 0,0 0 0 0 0,-2-2 0 0 0,38-47 0 0 0,-37 42-8 0 0,-17 20 214 0 0,0 0 0 0 0,0-1 0 0 0,-1 0 0 0 0,9-17 0 0 0,-14 25 195 0 0,-1 1 336 0 0,0 1-190 0 0,0 1 1 0 0,0-1 0 0 0,0 0-1 0 0,0 1 1 0 0,-1-1-1 0 0,1 0 1 0 0,0 1 0 0 0,-1-1-1 0 0,0 2 1 0 0,1-2 43 0 0,-5 15 518 0 0,4-10-480 0 0,-1-1 0 0 0,0 1-1 0 0,1-1 1 0 0,0 1 0 0 0,1 0 0 0 0,-1 0 0 0 0,1-1 0 0 0,0 1-1 0 0,0 0 1 0 0,2 6 0 0 0,-2-9-90 0 0,1-1-76 0 0,-1-1 1 0 0,0 1-1 0 0,1 0 1 0 0,-1 0-1 0 0,1 0 1 0 0,-1 0-1 0 0,1-1 0 0 0,0 1 1 0 0,0 0-1 0 0,0 0 1 0 0,0-1-1 0 0,0 1 1 0 0,0-1-1 0 0,0 1 1 0 0,0-1-1 0 0,1 1 1 0 0,-1-1-1 0 0,1 0 1 0 0,-1 0-1 0 0,1 0 1 0 0,2 2-1 0 0,-2-3-83 0 0,0 1-1 0 0,0-1 0 0 0,0 0 1 0 0,1 0-1 0 0,-1 0 1 0 0,0 0-1 0 0,0-1 1 0 0,0 1-1 0 0,0 0 1 0 0,0-1-1 0 0,0 0 1 0 0,0 1-1 0 0,0-1 1 0 0,0 0-1 0 0,0 0 0 0 0,0 0 1 0 0,-1 0-1 0 0,1 0 1 0 0,0-1-1 0 0,-1 1 1 0 0,1 0-1 0 0,-1-1 1 0 0,1 1-1 0 0,-1-1 1 0 0,2-2-1 0 0,0 0-37 0 0,-1 1 0 0 0,1 0 0 0 0,-1-1 0 0 0,0 0 0 0 0,0 1 0 0 0,-1-1 0 0 0,1 0 0 0 0,-1 0-1 0 0,0 0 1 0 0,0 0 0 0 0,0 0 0 0 0,0-6 0 0 0,-1-5 11 0 0,1 12-8 0 0,-1-1 0 0 0,0 0-1 0 0,0 0 1 0 0,0 0 0 0 0,-1 0 0 0 0,1 0 0 0 0,-1 0-1 0 0,0 0 1 0 0,0 0 0 0 0,0 0 0 0 0,-4-6 0 0 0,5 9-1 0 0,-4-6 49 0 0,-1 0 0 0 0,1-1 0 0 0,-1 2-1 0 0,-9-10 1 0 0,12 14 87 0 0,0 0 0 0 0,-1 0 0 0 0,1 1-1 0 0,-1-1 1 0 0,1 0 0 0 0,-1 1 0 0 0,0 0 0 0 0,0 0 0 0 0,1 0-1 0 0,-1 0 1 0 0,0 0 0 0 0,0 0 0 0 0,0 1 0 0 0,0-1 0 0 0,0 1-1 0 0,-4 0 1 0 0,2 0-63 0 0,0 1 0 0 0,0-1 0 0 0,0 1 0 0 0,0 0 0 0 0,0 1 0 0 0,1-1 0 0 0,-1 1 0 0 0,0 0 0 0 0,1 0 0 0 0,-1 1 0 0 0,1-1 0 0 0,0 1 0 0 0,0 0 0 0 0,-6 5 0 0 0,-1 3 0 0 0,1 0 0 0 0,0 0 0 0 0,-14 22 0 0 0,19-26 0 0 0,1 1 0 0 0,1 0 0 0 0,-1 0 0 0 0,1 1 0 0 0,0-1 0 0 0,1 1 0 0 0,0-1 0 0 0,1 1 0 0 0,-1 0 0 0 0,2-1 0 0 0,-1 1 0 0 0,1 0 0 0 0,1 0 0 0 0,1 13 0 0 0,-1-18 34 0 0,0 0 1 0 0,0-1-1 0 0,0 1 0 0 0,0 0 0 0 0,1-1 0 0 0,-1 1 1 0 0,1-1-1 0 0,0 1 0 0 0,0-1 0 0 0,0 0 0 0 0,0 0 0 0 0,1 0 1 0 0,-1 0-1 0 0,1 0 0 0 0,0-1 0 0 0,0 1 0 0 0,0-1 1 0 0,0 0-1 0 0,0 0 0 0 0,1 0 0 0 0,-1 0 0 0 0,1 0 1 0 0,-1-1-1 0 0,1 1 0 0 0,-1-1 0 0 0,1 0 0 0 0,0 0 1 0 0,0-1-1 0 0,-1 1 0 0 0,1-1 0 0 0,0 0 0 0 0,0 1 1 0 0,6-2-1 0 0,2-1-113 0 0,0-1 0 0 0,0 1 0 0 0,0-2 0 0 0,-1 0 0 0 0,1 0 0 0 0,-1-1-1 0 0,0-1 1 0 0,-1 0 0 0 0,1 0 0 0 0,-1-1 0 0 0,0 0 0 0 0,-1-1 0 0 0,15-14 0 0 0,-6 5-219 0 0,-14 14 171 0 0,-1 1 0 0 0,0-1 0 0 0,0 0 0 0 0,0 0 1 0 0,0-1-1 0 0,-1 1 0 0 0,1-1 0 0 0,3-6 0 0 0,9-12-309 0 0,-1 2 264 0 0,-10 9 172 0 0,0 1 0 0 0,2-12 0 0 0,-3 11 0 0 0,0 1 0 0 0,8-17 0 0 0,15-13 1384 0 0,-25 39-941 0 0,9 3-271 0 0,-9-2-173 0 0,1 0 1 0 0,0 1-1 0 0,0-1 0 0 0,-1 0 0 0 0,1 1 0 0 0,0 0 1 0 0,-1-1-1 0 0,4 3 0 0 0,18 5 1 0 0,-8-4 0 0 0,17 3 0 0 0,-4-1 0 0 0,-23-5-36 0 0,1 1 0 0 0,0-1 0 0 0,0 0 0 0 0,-1-1 0 0 0,1 1-1 0 0,0-1 1 0 0,0 0 0 0 0,0-1 0 0 0,0 1 0 0 0,0-1 0 0 0,11-3 0 0 0,10-2-612 0 0,-24 6 566 0 0,0-1-1 0 0,0 1 1 0 0,0-1-1 0 0,0 1 0 0 0,1-1 1 0 0,-1 0-1 0 0,0 0 1 0 0,0-1-1 0 0,-1 1 0 0 0,4-2 1 0 0,30-21 137 0 0,-35 24 287 0 0,-2 1-211 0 0,0 0 0 0 0,0 1 0 0 0,1-1-1 0 0,-1 1 1 0 0,0-1 0 0 0,1 1 0 0 0,-1-1-1 0 0,1 1 1 0 0,-1-1 0 0 0,1 1 0 0 0,0 2-1 0 0,-2 4-149 0 0,-22 44 29 0 0,14-34 217 0 0,1 1-1 0 0,1 0 0 0 0,0 0 1 0 0,2 0-1 0 0,0 1 1 0 0,1 0-1 0 0,1 0 0 0 0,1 0 1 0 0,0 27-1 0 0,3-46-221 0 0,0 0 0 0 0,0 0 0 0 0,0 0 0 0 0,0 0 1 0 0,0 0-1 0 0,0 0 0 0 0,1 0 0 0 0,-1 0 0 0 0,1 0 0 0 0,-1 0 0 0 0,0 0 0 0 0,1 0 0 0 0,-1 0 0 0 0,1-1 0 0 0,0 1 0 0 0,-1 0 0 0 0,1 0 1 0 0,0 0-1 0 0,0-1 0 0 0,0 2 0 0 0,1-1 9 0 0,0 0 0 0 0,0 0 0 0 0,0 0 0 0 0,0 0 0 0 0,0 0 1 0 0,0-1-1 0 0,1 1 0 0 0,-1 0 0 0 0,2-1 0 0 0,2 1 11 0 0,0-1 0 0 0,0 1 1 0 0,0-1-1 0 0,0-1 0 0 0,0 1 0 0 0,7-3 0 0 0,4-2-96 0 0,0-1 1 0 0,0 0-1 0 0,-1-2 0 0 0,30-17 1 0 0,59-48-412 0 0,-89 61 450 0 0,7-6-263 0 0,-1-1 0 0 0,-1 0-1 0 0,-1-2 1 0 0,20-25-1 0 0,-36 41 261 0 0,-2 2 6 0 0,0 0 1 0 0,1-1-1 0 0,0 1 1 0 0,0 0-1 0 0,0 1 0 0 0,0-1 1 0 0,5-3-1 0 0,-7 5-35 0 0,-1 1 0 0 0,0 0 0 0 0,0 0 27 0 0,1 3 103 0 0,4 15 205 0 0,-1 0-1 0 0,3 37 0 0 0,-3-13 298 0 0,-2-26-300 0 0,-2-11-183 0 0,1 1 0 0 0,-1-1 0 0 0,1 0 0 0 0,2 6 0 0 0,-3-10-76 0 0,1 0 0 0 0,-1 1 0 0 0,1-1 0 0 0,0 0-1 0 0,-1 0 1 0 0,1 0 0 0 0,0 0 0 0 0,0 1 0 0 0,0-1 0 0 0,0 0 0 0 0,0-1 0 0 0,0 1 0 0 0,0 0 0 0 0,0 0 0 0 0,0 0 0 0 0,0 0-1 0 0,0-1 1 0 0,0 1 0 0 0,1-1 0 0 0,1 2 0 0 0,-2-2-13 0 0,0 0 0 0 0,1 0 0 0 0,-1 0-1 0 0,0 0 1 0 0,0 0 0 0 0,0 0 0 0 0,1 0 0 0 0,-1-1 0 0 0,0 1-1 0 0,0 0 1 0 0,0-1 0 0 0,0 1 0 0 0,0-1 0 0 0,1 1 0 0 0,-1-1-1 0 0,0 1 1 0 0,0-1 0 0 0,0 0 0 0 0,-1 0 0 0 0,1 1 0 0 0,0-1-1 0 0,0 0 1 0 0,0 0 0 0 0,0 0 0 0 0,-1 0 0 0 0,1 0 0 0 0,1-2-1 0 0,1-2-70 0 0,0-1-1 0 0,0 1 1 0 0,4-12-1 0 0,2-6-175 0 0,5-14-200 0 0,-9 13 247 0 0,0 0 0 0 0,-1-1 0 0 0,-2 1 1 0 0,0-1-1 0 0,-3-32 0 0 0,0 54 233 0 0,1 0 1 0 0,-1 0-1 0 0,0 0 0 0 0,0 0 0 0 0,0 0 1 0 0,0 0-1 0 0,0 0 0 0 0,-1 0 0 0 0,1 1 1 0 0,-1-1-1 0 0,0 0 0 0 0,0 1 0 0 0,0 0 1 0 0,0-1-1 0 0,-3-2 0 0 0,4 4-11 0 0,-1 0 0 0 0,1 0 0 0 0,0 1 0 0 0,0-1 0 0 0,-1 0 1 0 0,1 1-1 0 0,-1-1 0 0 0,1 1 0 0 0,-1-1 0 0 0,1 1 0 0 0,0-1 0 0 0,-1 1 0 0 0,1 0 0 0 0,-1 0 0 0 0,1 0 0 0 0,-1 0 0 0 0,1 0 0 0 0,-1 0 0 0 0,1 1 0 0 0,-1-1 0 0 0,1 0 0 0 0,-1 1 1 0 0,1-1-1 0 0,-1 1 0 0 0,1-1 0 0 0,0 1 0 0 0,-1 0 0 0 0,1-1 0 0 0,0 1 0 0 0,-1 0 0 0 0,1 0 0 0 0,-2 2 0 0 0,-4 4 130 0 0,0 1 0 0 0,0 0 0 0 0,0 1 0 0 0,1-1-1 0 0,0 1 1 0 0,1 1 0 0 0,0-1 0 0 0,0 1 0 0 0,1-1 0 0 0,0 1 0 0 0,1 1-1 0 0,0-1 1 0 0,1 0 0 0 0,0 1 0 0 0,1-1 0 0 0,0 1 0 0 0,0 0 0 0 0,1-1 0 0 0,1 13-1 0 0,1-6-54 0 0,0-1 0 0 0,1 0 0 0 0,4 17 0 0 0,-5-29-90 0 0,-1 1-1 0 0,1-1 1 0 0,0 1-1 0 0,0-1 1 0 0,0 0-1 0 0,1 0 0 0 0,0 0 1 0 0,-1 0-1 0 0,1 0 1 0 0,1-1-1 0 0,-1 1 0 0 0,0-1 1 0 0,1 0-1 0 0,0 0 1 0 0,5 4-1 0 0,-7-6-3 0 0,-1-1-1 0 0,1 1 1 0 0,-1 0 0 0 0,1-1-1 0 0,0 1 1 0 0,-1-1 0 0 0,1 1-1 0 0,-1-1 1 0 0,1 0 0 0 0,0 0-1 0 0,-1 0 1 0 0,1 1 0 0 0,0-2-1 0 0,-1 1 1 0 0,1 0 0 0 0,0 0-1 0 0,-1 0 1 0 0,1-1 0 0 0,0 1-1 0 0,-1-1 1 0 0,1 0 0 0 0,-1 1-1 0 0,1-1 1 0 0,-1 0 0 0 0,1 0-1 0 0,-1 0 1 0 0,0 0 0 0 0,1 0-1 0 0,1-2 1 0 0,0-1-66 0 0,1 0 0 0 0,-1 0 1 0 0,0 0-1 0 0,0 0 0 0 0,0-1 0 0 0,-1 0 0 0 0,1 1 1 0 0,1-7-1 0 0,10-31-775 0 0,16-79 0 0 0,-4-49-74 0 0,7-34 125 0 0,45-163 644 0 0,-75 353 413 0 0,-1 0-1 0 0,1-30 0 0 0,-3 43 38 0 0,-8 14 257 0 0,1 4-335 0 0,1 0 0 0 0,0 0-1 0 0,2 1 1 0 0,-5 34 0 0 0,-5 112 903 0 0,9-93-785 0 0,-1 54 62 0 0,18 246 0 0 0,-11-359-418 0 0,15 106-484 0 0,-13-104 436 0 0,0-1 1 0 0,1 0 0 0 0,0 0-1 0 0,1 0 1 0 0,0-1-1 0 0,11 18 1 0 0,-13-25-176 0 0,0-1 0 0 0,1 0 0 0 0,-1 0 0 0 0,1 0 0 0 0,0-1 0 0 0,0 1 0 0 0,0-1 0 0 0,7 4 0 0 0,8 2-10384 0 0</inkml:trace>
  <inkml:trace contextRef="#ctx0" brushRef="#br0" timeOffset="4169.12">4587 1299 18151 0 0,'-5'4'375'0'0,"-4"4"117"0"0,0 0 0 0 0,-13 17 0 0 0,9-3 2635 0 0,12-21-1858 0 0,1-1-273 0 0,0 0-120 0 0,0 0-20 0 0,1-1-721 0 0,0 1 0 0 0,1-1 1 0 0,-1-1-1 0 0,0 1 0 0 0,0 0 0 0 0,0 0 1 0 0,0 0-1 0 0,0 0 0 0 0,0-1 0 0 0,0-1 1 0 0,1 0 72 0 0,18-26 507 0 0,44-49 0 0 0,-53 66-713 0 0,-1 0 0 0 0,0-1 0 0 0,-1-1 0 0 0,0 1-1 0 0,7-16 1 0 0,55-110-127 0 0,-49 107 81 0 0,-17 24 30 0 0,0 1 0 0 0,8-15 0 0 0,140-294-343 0 0,-141 291 271 0 0,-6 14-22 0 0,-1-1 1 0 0,8-23 0 0 0,-8 21 17 0 0,-4 12 75 0 0,0 0 0 0 0,-1 1 0 0 0,1-1 0 0 0,0 0 1 0 0,-1 1-1 0 0,0-1 0 0 0,1 0 0 0 0,-1-2 0 0 0,0 3-64 0 0,-1 2 5 0 0,-2 1 62 0 0,0 1 0 0 0,0 0 0 0 0,0 0 0 0 0,1 0 0 0 0,-1 0 0 0 0,1 1 1 0 0,0-1-1 0 0,-2 5 0 0 0,-14 33-42 0 0,6-11 27 0 0,-90 219-40 0 0,16-14 376 0 0,38-74 102 0 0,38-119-286 0 0,6-27-28 0 0,1 0-1 0 0,0 0 0 0 0,1 0 0 0 0,1 0 0 0 0,0 1 1 0 0,2 18-1 0 0,-1-32-92 0 0,0-1 1 0 0,0 1-1 0 0,0-1 0 0 0,1 1 1 0 0,-1 0-1 0 0,0-1 1 0 0,1 1-1 0 0,-1-1 0 0 0,1 1 1 0 0,-1-1-1 0 0,1 1 1 0 0,0-1-1 0 0,0 0 1 0 0,-1 1-1 0 0,1-1 0 0 0,0 0 1 0 0,0 0-1 0 0,1 1 1 0 0,-1-1-1 0 0,0 0 0 0 0,0 0 1 0 0,0 0-1 0 0,1 0 1 0 0,-1-1-1 0 0,0 1 1 0 0,1 0-1 0 0,1 0 0 0 0,-1 0 0 0 0,1-1 0 0 0,-1 0-1 0 0,0 0 1 0 0,1 0 0 0 0,-1 0-1 0 0,1 0 1 0 0,-1-1-1 0 0,0 1 1 0 0,1-1 0 0 0,-1 0-1 0 0,0 1 1 0 0,0-1 0 0 0,1 0-1 0 0,-1 0 1 0 0,0-1-1 0 0,3-1 1 0 0,6-5-3 0 0,0-1-1 0 0,0 0 1 0 0,-1 0-1 0 0,-1-1 1 0 0,9-11-1 0 0,38-58-11 0 0,-50 70 7 0 0,218-344-990 0 0,-192 300 576 0 0,-18 29 53 0 0,16-42 0 0 0,-18 38-271 0 0,18-33 1 0 0,-21 44 300 0 0,-2 0 0 0 0,0 0 0 0 0,-1-1 0 0 0,-1 0 0 0 0,0 0 0 0 0,-1 0-1 0 0,-1-1 1 0 0,-1 1 0 0 0,-1-36 0 0 0,-1 52 333 0 0,0 0-1 0 0,0 0 1 0 0,0 0-1 0 0,0 0 1 0 0,-1 0-1 0 0,1 0 1 0 0,-1 0-1 0 0,0-3 1 0 0,-10 12-248 0 0,8-4 231 0 0,0 0-1 0 0,0 0 0 0 0,0 0 0 0 0,0 0 1 0 0,1 0-1 0 0,-1 1 0 0 0,1-1 0 0 0,0 1 1 0 0,0-1-1 0 0,-3 7 0 0 0,-1 6 129 0 0,-5 21 0 0 0,5-15-44 0 0,-36 102 1159 0 0,-19 68 1441 0 0,51-149-2295 0 0,-8 36 184 0 0,13-49-368 0 0,0-1-95 0 0,-2 34 1 0 0,7-55-87 0 0,0 0 1 0 0,0 1 0 0 0,0-1-1 0 0,1 0 1 0 0,1 0 0 0 0,-1 0-1 0 0,1 0 1 0 0,1 0-1 0 0,3 8 1 0 0,-6-15-10 0 0,1 1 0 0 0,0 0 0 0 0,0 0 1 0 0,0 0-1 0 0,0-1 0 0 0,0 1 0 0 0,0 0 0 0 0,0-1 0 0 0,1 1 0 0 0,-1-1 0 0 0,1 1 0 0 0,-1-1 0 0 0,1 0 1 0 0,-1 0-1 0 0,1 0 0 0 0,0 0 0 0 0,0 0 0 0 0,-1 0 0 0 0,1 0 0 0 0,0 0 0 0 0,0-1 0 0 0,0 1 0 0 0,0-1 0 0 0,0 1 1 0 0,0-1-1 0 0,0 0 0 0 0,0 0 0 0 0,0 0 0 0 0,0 0 0 0 0,0 0 0 0 0,0 0 0 0 0,0 0 0 0 0,0-1 0 0 0,0 1 1 0 0,0-1-1 0 0,0 1 0 0 0,-1-1 0 0 0,1 0 0 0 0,0 0 0 0 0,3-2 0 0 0,11-5-133 0 0,-4 2 8 0 0,-1 0 1 0 0,1-1-1 0 0,-1 0 1 0 0,13-12-1 0 0,26-20-471 0 0,-32 26 241 0 0,-1-1 0 0 0,0-1 0 0 0,16-18 0 0 0,25-31-2214 0 0,-57 63 2402 0 0,-1 1 17 0 0,0 3 67 0 0,-2 12 241 0 0,0 1 0 0 0,-1-1 0 0 0,-1 0 0 0 0,0 0-1 0 0,-12 25 1 0 0,2-2 718 0 0,10-24-515 0 0,1 0 1 0 0,0 0-1 0 0,1 0 1 0 0,1 0-1 0 0,0 0 1 0 0,1 14-1 0 0,0-24-285 0 0,1 0 9 0 0,-1 0 0 0 0,1 0 0 0 0,0 1 0 0 0,0-1 1 0 0,0 0-1 0 0,0 0 0 0 0,1 0 0 0 0,0 0 0 0 0,0 0 0 0 0,0-1 0 0 0,0 1 0 0 0,0 0 0 0 0,1-1 0 0 0,-1 0 0 0 0,1 1 0 0 0,0-1 0 0 0,0 0 0 0 0,5 3 0 0 0,-1-1-41 0 0,-1 0 0 0 0,2 0 0 0 0,-1-1 0 0 0,0 0 0 0 0,1 0-1 0 0,0-1 1 0 0,0 0 0 0 0,11 2 0 0 0,-12-3-29 0 0,1-1-1 0 0,0-1 1 0 0,0 1 0 0 0,-1-1-1 0 0,1-1 1 0 0,0 0 0 0 0,-1 0 0 0 0,1 0-1 0 0,0-1 1 0 0,-1 0 0 0 0,0 0 0 0 0,1-1-1 0 0,-1 0 1 0 0,0 0 0 0 0,0-1 0 0 0,-1 0-1 0 0,1 0 1 0 0,-1 0 0 0 0,9-8 0 0 0,-1-1-144 0 0,-2 1 1 0 0,1-2-1 0 0,-1 1 1 0 0,-1-2 0 0 0,-1 0-1 0 0,0 0 1 0 0,11-22 0 0 0,-14 23-195 0 0,-1 0 0 0 0,0-1 1 0 0,-1 0-1 0 0,0-1 1 0 0,-1 1-1 0 0,3-27 0 0 0,-6 37 108 0 0,-1-1 0 0 0,0 0 0 0 0,0 0 0 0 0,0 1 0 0 0,0-1 0 0 0,-1 0 0 0 0,-2-8 0 0 0,3 14 214 0 0,0 0-1 0 0,0 0 0 0 0,0 0 1 0 0,0 0-1 0 0,0 0 1 0 0,0 0-1 0 0,0 0 0 0 0,0 0 1 0 0,0 0-1 0 0,0 1 0 0 0,0-1 1 0 0,0 0-1 0 0,0 0 1 0 0,0 0-1 0 0,0 0 0 0 0,0 0 1 0 0,0 0-1 0 0,-1 0 0 0 0,1 0 1 0 0,0 0-1 0 0,0 0 1 0 0,0 0-1 0 0,0 0 0 0 0,0 0 1 0 0,0 0-1 0 0,0 0 1 0 0,0 0-1 0 0,0 0 0 0 0,0 0 1 0 0,0 0-1 0 0,0 0 0 0 0,0 0 1 0 0,0 0-1 0 0,-1 0 1 0 0,1 0-1 0 0,0 0 0 0 0,0 0 1 0 0,0 0-1 0 0,0 0 0 0 0,0 0 1 0 0,0 0-1 0 0,0 0 1 0 0,0 0-1 0 0,0 0 0 0 0,0 0 1 0 0,0 0-1 0 0,0 0 0 0 0,0 0 1 0 0,0 0-1 0 0,0 0 1 0 0,-1 0-1 0 0,1 0 0 0 0,0 0 1 0 0,0 0-1 0 0,0 0 0 0 0,0-1 1 0 0,0 1-1 0 0,0 0 1 0 0,0 0-1 0 0,0 0 0 0 0,0 0 1 0 0,0 0-1 0 0,0 0 1 0 0,0 0-1 0 0,-41 44-670 0 0,-6 5 1517 0 0,41-42-428 0 0,-1-1 0 0 0,1 1-1 0 0,-9 11 1 0 0,13-14-230 0 0,0-1 0 0 0,0 0-1 0 0,0 0 1 0 0,1 1 0 0 0,-1-1 0 0 0,1 1-1 0 0,0-1 1 0 0,0 1 0 0 0,0 0 0 0 0,1 0-1 0 0,-1 5 1 0 0,1-3 30 0 0,0 0-1 0 0,0 0 0 0 0,1 0 1 0 0,0 0-1 0 0,1 0 0 0 0,-1 0 1 0 0,3 5-1 0 0,-3-7-153 0 0,1-2 0 0 0,-1 1 0 0 0,1 0 0 0 0,0 0 0 0 0,0 0 0 0 0,0-1 0 0 0,0 1 1 0 0,0-1-1 0 0,0 0 0 0 0,1 1 0 0 0,-1-1 0 0 0,1 0 0 0 0,0-1 0 0 0,0 1 0 0 0,3 1 0 0 0,4 2-22 0 0,1-1-1 0 0,0-1 1 0 0,0 0 0 0 0,0-1-1 0 0,0 0 1 0 0,0 0 0 0 0,1-2-1 0 0,-1 1 1 0 0,0-1 0 0 0,1-1-1 0 0,12-2 1 0 0,1-1-194 0 0,-1-1 0 0 0,1-1 1 0 0,-2-2-1 0 0,25-10 0 0 0,-35 12-293 0 0,1 0-1 0 0,-1-1 1 0 0,-1-1 0 0 0,1 0-1 0 0,-1 0 1 0 0,0-1 0 0 0,-1-1-1 0 0,19-21 1 0 0,-11 1-1593 0 0</inkml:trace>
  <inkml:trace contextRef="#ctx0" brushRef="#br0" timeOffset="4569.07">4708 840 25367 0 0,'-7'3'202'0'0,"-2"1"163"0"0,0 0 1 0 0,0 0-1 0 0,0 1 1 0 0,1 1-1 0 0,0-1 1 0 0,-14 13-1 0 0,22-18-365 0 0,0 0 1 0 0,-1 0-1 0 0,1 1 0 0 0,0-1 1 0 0,-1 0-1 0 0,1 0 0 0 0,0 1 1 0 0,0-1-1 0 0,-1 0 0 0 0,1 1 1 0 0,0-1-1 0 0,0 1 0 0 0,0-1 1 0 0,0 0-1 0 0,-1 1 0 0 0,1-1 1 0 0,0 0-1 0 0,0 1 0 0 0,0-1 1 0 0,0 1-1 0 0,0-1 0 0 0,0 0 0 0 0,0 1 1 0 0,0-1-1 0 0,0 1 0 0 0,0-1 1 0 0,0 0-1 0 0,0 1 0 0 0,1-1 1 0 0,-1 1-1 0 0,0 0 5 0 0,1-1-1 0 0,0 1 1 0 0,-1-1-1 0 0,1 1 1 0 0,0-1-1 0 0,0 1 1 0 0,-1-1-1 0 0,1 0 1 0 0,0 1-1 0 0,0-1 1 0 0,-1 0-1 0 0,1 0 1 0 0,0 1-1 0 0,1-1 1 0 0,32 2 210 0 0,-31-2-180 0 0,63-3 400 0 0,76-13 1 0 0,-77 7-195 0 0,307-47-2101 0 0,-266 41-4918 0 0,-5 2-2223 0 0</inkml:trace>
  <inkml:trace contextRef="#ctx0" brushRef="#br0" timeOffset="7344.07">6968 1179 21191 0 0,'-1'1'73'0'0,"0"0"-1"0"0,0 0 0 0 0,0 0 1 0 0,0 0-1 0 0,0 0 0 0 0,-1 0 1 0 0,1 0-1 0 0,0 0 0 0 0,0 0 1 0 0,-1-1-1 0 0,1 1 0 0 0,-2 0 1 0 0,-12 9 592 0 0,-2 14 10 0 0,15-21-662 0 0,0 1-1 0 0,0-1 0 0 0,0 0 0 0 0,0 0 0 0 0,0 0 0 0 0,-1 0 0 0 0,1 0 0 0 0,-1-1 1 0 0,0 1-1 0 0,0-1 0 0 0,-5 4 0 0 0,5-5 143 0 0,0 1 0 0 0,1 0 0 0 0,-1 1 0 0 0,0-1-1 0 0,1 0 1 0 0,0 1 0 0 0,-1-1 0 0 0,1 1 0 0 0,0 0 0 0 0,0 0 0 0 0,-2 5 0 0 0,-18 42 1166 0 0,14-30-936 0 0,7-18-339 0 0,0 0 1 0 0,0 0-1 0 0,0 1 0 0 0,0-1 1 0 0,0 1-1 0 0,1-1 0 0 0,0 1 0 0 0,-1-1 1 0 0,1 1-1 0 0,0-1 0 0 0,0 1 1 0 0,0-1-1 0 0,1 6 0 0 0,0-8-45 0 0,-1 0 0 0 0,0 0 0 0 0,1 0-1 0 0,-1 0 1 0 0,1 0 0 0 0,-1 1 0 0 0,1-1 0 0 0,-1 0 0 0 0,1 0-1 0 0,-1 0 1 0 0,1 0 0 0 0,-1 0 0 0 0,1-1 0 0 0,-1 1-1 0 0,1 0 1 0 0,-1 0 0 0 0,1 0 0 0 0,-1 0 0 0 0,1 0 0 0 0,-1-1-1 0 0,1 1 1 0 0,-1 0 0 0 0,1-1 0 0 0,1 0-18 0 0,1 0 1 0 0,0 0 1 0 0,0 0 0 0 0,0-1-1 0 0,0 1 1 0 0,0-1-1 0 0,0 0 1 0 0,-1 0-1 0 0,1 0 1 0 0,-1 0 0 0 0,1 0-1 0 0,3-5 1 0 0,23-33 43 0 0,-19 26-42 0 0,66-106 14 0 0,-21 30 0 0 0,-47 79 0 0 0,0-1 0 0 0,0 1 0 0 0,1 1 0 0 0,0-1 0 0 0,12-8 0 0 0,-20 18-21 0 0,-1 0 0 0 0,1 1 0 0 0,-1-1 1 0 0,1 1-1 0 0,0-1 0 0 0,-1 1 0 0 0,1 0 0 0 0,0-1 0 0 0,0 1 0 0 0,-1-1 0 0 0,1 1 0 0 0,0 0 0 0 0,0 0 0 0 0,-1 0 1 0 0,1-1-1 0 0,0 1 0 0 0,0 0 0 0 0,0 0 0 0 0,-1 0 0 0 0,1 0 0 0 0,0 0 0 0 0,0 0 0 0 0,0 0 0 0 0,-1 1 1 0 0,1-1-1 0 0,0 0 0 0 0,1 1 0 0 0,-1 0-31 0 0,0 0 1 0 0,-1-1-1 0 0,1 1 1 0 0,0 0-1 0 0,0 1 1 0 0,-1-1-1 0 0,1 0 1 0 0,-1 0-1 0 0,1 0 1 0 0,-1 0-1 0 0,1 0 1 0 0,-1 1-1 0 0,0-1 1 0 0,1 0-1 0 0,-1 2 1 0 0,1 6-103 0 0,0 0 1 0 0,-1 0-1 0 0,-2 13 0 0 0,-30 190 135 0 0,11-91 22 0 0,-41 165-3 0 0,-21-5 0 0 0,65-224 0 0 0,-2 9 914 0 0,-53 116-1 0 0,73-182-913 0 0,0 0 3 0 0,0 0 0 0 0,0 1 1 0 0,0-1-1 0 0,0 0 0 0 0,0 0 1 0 0,0 0-1 0 0,0 0 0 0 0,0 1 1 0 0,0-1-1 0 0,0 0 0 0 0,0 0 1 0 0,0 0-1 0 0,0 0 0 0 0,-1 1 1 0 0,1-1-1 0 0,0 0 0 0 0,0 0 1 0 0,0 0-1 0 0,0 0 0 0 0,0 0 1 0 0,0 1-1 0 0,0-1 0 0 0,0 0 0 0 0,-1 0 1 0 0,1 0-1 0 0,0 0 0 0 0,0 0 1 0 0,0 0-1 0 0,0 0 0 0 0,-1 1 1 0 0,1-1-1 0 0,0 0 0 0 0,0 0 1 0 0,0 0-1 0 0,0 0 0 0 0,-1 0 1 0 0,1 0-1 0 0,0 0 0 0 0,0 0 1 0 0,0 0-1 0 0,0 0 0 0 0,-1 0 1 0 0,1 0-1 0 0,0 0 0 0 0,-1-3-1 0 0,0 1-1 0 0,0-1 1 0 0,0 1-1 0 0,0-1 1 0 0,1 0 0 0 0,-1 1-1 0 0,1-1 1 0 0,-1 0-1 0 0,1 0 1 0 0,0-3 0 0 0,3-34-4 0 0,7-18 2 0 0,2 0 0 0 0,31-87 0 0 0,58-108 0 0 0,-47 122 0 0 0,190-369-1992 0 0,-198 423 1361 0 0,-29 50 332 0 0,-17 27 270 0 0,0-1 1 0 0,0 0 0 0 0,1 1 0 0 0,-1-1 0 0 0,0 1 0 0 0,0-1 0 0 0,1 1-1 0 0,-1-1 1 0 0,0 1 0 0 0,1-1 0 0 0,-1 1 0 0 0,1-1 0 0 0,-1 1 0 0 0,1-1-1 0 0,-1 1 1 0 0,1 0 0 0 0,-1-1 0 0 0,1 1 0 0 0,-1 0 0 0 0,1-1 0 0 0,-1 1 0 0 0,1 0-1 0 0,0 0 1 0 0,-1 0 0 0 0,1 0 0 0 0,-1-1 0 0 0,2 1 0 0 0,-1 1-33 0 0,0 0 1 0 0,-1-1-1 0 0,1 1 1 0 0,0 0-1 0 0,0 0 1 0 0,-1 0-1 0 0,1 0 1 0 0,0-1-1 0 0,-1 1 0 0 0,1 0 1 0 0,0 2-1 0 0,0-2 42 0 0,-1 0-6 0 0,0-1 0 0 0,0 0 0 0 0,0 1 0 0 0,0-1 0 0 0,0 0 0 0 0,0 1 0 0 0,1-1 0 0 0,-1 0 1 0 0,0 1-1 0 0,0-1 0 0 0,1 0 0 0 0,-1 0 0 0 0,0 1 0 0 0,0-1 0 0 0,1 0 0 0 0,-1 0 0 0 0,0 1 0 0 0,0-1 0 0 0,1 0 0 0 0,-1 0 0 0 0,0 0 0 0 0,1 1 0 0 0,-1-1 0 0 0,0 0 0 0 0,1 0 0 0 0,-1 0 0 0 0,0 0 0 0 0,1 0 0 0 0,-1 0 0 0 0,1 0 0 0 0,-1 0 0 0 0,0 0 0 0 0,1 0 0 0 0,-1 0 0 0 0,0 0 0 0 0,1 0 0 0 0,-1 0 0 0 0,1 0 0 0 0,-1 0 0 0 0,1-1 0 0 0,4 13-567 0 0,-4-8 591 0 0,0 0 0 0 0,-1 0 0 0 0,1 0-1 0 0,-1 0 1 0 0,0 0 0 0 0,0 0 0 0 0,0 0-1 0 0,0 0 1 0 0,-1 0 0 0 0,1 0 0 0 0,-1 0-1 0 0,0 0 1 0 0,-3 6 0 0 0,-2 6 2 0 0,-2-1 0 0 0,-9 15 0 0 0,10-18-3 0 0,-2 2 131 0 0,0-1 0 0 0,-1 0 0 0 0,0 0 0 0 0,-20 18 0 0 0,-53 37 1634 0 0,67-54-1172 0 0,1-1-1 0 0,1 2 0 0 0,-19 23 0 0 0,29-33-391 0 0,1-1-42 0 0,2-3-68 0 0,0 0-1 0 0,0 1 1 0 0,0-1 0 0 0,0 1-1 0 0,0-1 1 0 0,0 1 0 0 0,0-1-1 0 0,-1 4 1 0 0,2-5-85 0 0,0 1-1 0 0,0-1 1 0 0,-1 1 0 0 0,1-1 0 0 0,0 1 0 0 0,0-1-1 0 0,0 0 1 0 0,0 1 0 0 0,0-1 0 0 0,0 1-1 0 0,0-1 1 0 0,0 1 0 0 0,0-1 0 0 0,0 1 0 0 0,0-1-1 0 0,1 1 1 0 0,-1-1 0 0 0,0 1 0 0 0,0-1 0 0 0,0 1-1 0 0,1-1 1 0 0,-1 0 0 0 0,0 1 0 0 0,0-1-1 0 0,1 1 1 0 0,-1-1 0 0 0,0 0 0 0 0,1 1 0 0 0,-1-1-1 0 0,0 0 1 0 0,1 0 0 0 0,-1 1 0 0 0,1-1 0 0 0,-1 0-1 0 0,0 0 1 0 0,1 1 0 0 0,-1-1 0 0 0,1 0-1 0 0,-1 0 1 0 0,1 0 0 0 0,-1 0 0 0 0,1 0 0 0 0,-1 0-2 0 0,3 1-2 0 0,0 0 0 0 0,1-1 0 0 0,-1 0 0 0 0,0 0 0 0 0,0 0 0 0 0,0 0 0 0 0,0-1 0 0 0,0 1 0 0 0,0-1 0 0 0,3 0 0 0 0,31-12 0 0 0,-34 11 0 0 0,19-8 0 0 0,0-1 0 0 0,0-1 0 0 0,24-18 0 0 0,10-5 0 0 0,19-15 0 0 0,-60 39-26 0 0,14-11-121 0 0,0 1 1 0 0,33-16 0 0 0,-48 28-251 0 0,0 0 0 0 0,23-20 0 0 0,-20 16-89 0 0,17-12 0 0 0,-2 3-360 0 0,51-46 1 0 0,-76 62 840 0 0,-3 2 34 0 0,-1 0 0 0 0,0 0 0 0 0,1 0 0 0 0,4-9 0 0 0,-2 3 50 0 0,-2 7-67 0 0,0 6 32 0 0,-12 40 1324 0 0,8-43-1164 0 0,0 0-4 0 0,1 1-195 0 0,0-1 1 0 0,0 0-1 0 0,0 0 0 0 0,1 1 0 0 0,-1-1 1 0 0,0 0-1 0 0,0 0 0 0 0,0 0 0 0 0,0 0 1 0 0,1-1-1 0 0,-1 1 0 0 0,0 0 0 0 0,0 0 1 0 0,0-1-1 0 0,0 1 0 0 0,0-1 0 0 0,0 1 1 0 0,0-1-1 0 0,0 1 0 0 0,0-1 0 0 0,0 0 1 0 0,0 1-1 0 0,0-1 0 0 0,0 0 0 0 0,0 0 1 0 0,1-1-1 0 0,0-1 4 0 0,0 0 1 0 0,0-1-1 0 0,-1 1 1 0 0,1-1-1 0 0,2-7 1 0 0,-3 7-9 0 0,0 3-1 0 0,-1 0 0 0 0,1 0 0 0 0,-1 0 0 0 0,1 0 0 0 0,0 0 0 0 0,0 0 0 0 0,-1 0 0 0 0,1 0 0 0 0,0 0 0 0 0,0 1 0 0 0,0-1 0 0 0,0 0 0 0 0,0 1 0 0 0,0-1 0 0 0,0 0 0 0 0,0 1 0 0 0,1-1 0 0 0,-1 1 0 0 0,0 0 0 0 0,0-1 0 0 0,0 1 0 0 0,0 0 0 0 0,1 0 0 0 0,-1-1 0 0 0,0 1 0 0 0,0 0 0 0 0,3 1 0 0 0,11-4 0 0 0,2-4-165 0 0,-14 6 88 0 0,-1-1 1 0 0,1 1-1 0 0,-1 0 1 0 0,1 0 0 0 0,0 0-1 0 0,0 0 1 0 0,-1 1-1 0 0,5-1 1 0 0,-3 0-321 0 0,-8 1 1063 0 0,-1 2-591 0 0,1 1 1 0 0,-1-1-1 0 0,0 1 0 0 0,1 0 0 0 0,0 0 0 0 0,-1 1 0 0 0,-5 5 1 0 0,-19 15 373 0 0,19-18-222 0 0,1 0 0 0 0,0 0 0 0 0,1 1 0 0 0,0 0 0 0 0,0 1 0 0 0,-12 15 0 0 0,14-17-221 0 0,1 0 0 0 0,-13 10 0 0 0,13-12-7 0 0,0 1 1 0 0,-1 0 0 0 0,-7 11-1 0 0,4-3 1 0 0,6-8 0 0 0,0 0 0 0 0,0-1 0 0 0,-1 1 0 0 0,0-1 0 0 0,0 0 0 0 0,0 1 0 0 0,-7 3 0 0 0,9-6 90 0 0,-1 1-1 0 0,0-1 1 0 0,1 1-1 0 0,-1-1 0 0 0,1 1 1 0 0,0 0-1 0 0,-4 5 1 0 0,6-7-62 0 0,0-1 0 0 0,-1 1 1 0 0,1-1-1 0 0,0 1 0 0 0,-1 0 1 0 0,1-1-1 0 0,0 1 1 0 0,0 0-1 0 0,-1-1 0 0 0,1 1 1 0 0,0 0-1 0 0,0-1 0 0 0,0 1 1 0 0,0 0-1 0 0,0-1 0 0 0,0 1 1 0 0,0 0-1 0 0,0-1 0 0 0,0 1 1 0 0,0 0-1 0 0,0-1 0 0 0,1 1 1 0 0,-1 0-1 0 0,0-1 0 0 0,0 1 1 0 0,1 0-1 0 0,-1-1 0 0 0,0 1 1 0 0,1-1-1 0 0,-1 1 1 0 0,0-1-1 0 0,1 1 0 0 0,-1-1 1 0 0,1 1-1 0 0,-1-1 0 0 0,1 1 1 0 0,-1-1-1 0 0,1 1 0 0 0,0-1 1 0 0,-1 0-1 0 0,1 1 0 0 0,-1-1 1 0 0,1 0-1 0 0,0 0 0 0 0,-1 0 1 0 0,2 1-1 0 0,7 2-68 0 0,0-1 0 0 0,0 0 0 0 0,1 0 0 0 0,-1-1-1 0 0,0 0 1 0 0,1-1 0 0 0,-1 0 0 0 0,1 0 0 0 0,17-4 0 0 0,-3 0-187 0 0,-1-2-1 0 0,-1 0 1 0 0,1-2 0 0 0,-1 0 0 0 0,0-1-1 0 0,28-18 1 0 0,-17 11 244 0 0,-26 14-35 0 0,-1-1 1 0 0,1 0-1 0 0,-1 0 0 0 0,10-8 0 0 0,38-34-1037 0 0,-25 19 559 0 0,52-34-1 0 0,-57 44-45 0 0,19-11-876 0 0,-43 27 1422 0 0,0 0-1 0 0,0 0 0 0 0,0-1 1 0 0,0 1-1 0 0,0 0 1 0 0,0 0-1 0 0,1 0 0 0 0,-1 0 1 0 0,0 0-1 0 0,0 0 1 0 0,0 0-1 0 0,0 0 0 0 0,0 0 1 0 0,0 0-1 0 0,1 0 1 0 0,-1 0-1 0 0,0 0 0 0 0,0 0 1 0 0,0 0-1 0 0,0 0 1 0 0,0 1-1 0 0,0-1 0 0 0,0 0 1 0 0,0 0-1 0 0,1 0 1 0 0,-1 0-1 0 0,0 0 0 0 0,0 0 1 0 0,0 0-1 0 0,0 0 1 0 0,0 0-1 0 0,0 0 0 0 0,0 0 1 0 0,0 0-1 0 0,0 1 1 0 0,0-1-1 0 0,0 0 0 0 0,1 0 1 0 0,-1 0-1 0 0,0 0 1 0 0,0 0-1 0 0,0 0 0 0 0,0 0 1 0 0,0 1-1 0 0,0-1 1 0 0,0 0-1 0 0,0 0 0 0 0,0 0 1 0 0,0 0-1 0 0,0 0 1 0 0,0 0-1 0 0,0 0 0 0 0,0 1 1 0 0,0-1-1 0 0,0 0 1 0 0,-1 5 191 0 0,-1 3 115 0 0,-1 0-1 0 0,1 0 1 0 0,-7 10 0 0 0,-5 15 25 0 0,3 5-393 0 0,5-21 409 0 0,1-1 0 0 0,1 0 0 0 0,0 1 0 0 0,2 0 0 0 0,-2 22 0 0 0,8-12-333 0 0,-3-26-19 0 0,-1 0 1 0 0,0 1 0 0 0,1-1 0 0 0,0 0 0 0 0,-1 1 0 0 0,1-1 0 0 0,0 0 0 0 0,-1 0 0 0 0,1 1 0 0 0,0-1 0 0 0,0 0 0 0 0,0 0-1 0 0,0 0 1 0 0,0 0 0 0 0,2 1 0 0 0,-2-3 0 0 0,1 1 0 0 0,0-1 0 0 0,-1 1 0 0 0,1-1 0 0 0,0 0 0 0 0,-1 0 0 0 0,1 1 0 0 0,-1-1 0 0 0,1 0 0 0 0,-1 0 0 0 0,1-1 0 0 0,-1 1 0 0 0,2-2 0 0 0,2-2-66 0 0,0 0 1 0 0,-1-1-1 0 0,1 0 0 0 0,-1 0 1 0 0,0 0-1 0 0,-1 0 0 0 0,1-1 1 0 0,3-10-1 0 0,1-6-812 0 0,5-30 0 0 0,0 1-207 0 0,-11 45 921 0 0,0-1 0 0 0,-1 1 0 0 0,0-1-1 0 0,0 1 1 0 0,-1-9 0 0 0,1 13 158 0 0,-1 0 0 0 0,-1 0 0 0 0,1 0 1 0 0,0 1-1 0 0,-1-1 0 0 0,1 0 0 0 0,-1 0 0 0 0,0 0 0 0 0,0 0 1 0 0,0 1-1 0 0,-1-1 0 0 0,1 0 0 0 0,0 1 0 0 0,-1 0 0 0 0,-3-5 1 0 0,4 7 14 0 0,0-1 0 0 0,0 0 1 0 0,0 1-1 0 0,0-1 1 0 0,0 1-1 0 0,0-1 0 0 0,0 1 1 0 0,0-1-1 0 0,0 1 1 0 0,0 0-1 0 0,-1-1 0 0 0,1 1 1 0 0,0 0-1 0 0,0 0 1 0 0,0 0-1 0 0,-1 0 0 0 0,1 0 1 0 0,0 0-1 0 0,0 1 1 0 0,0-1-1 0 0,-3 1 0 0 0,-24 11 160 0 0,20-7-154 0 0,-2 1 199 0 0,0 0-1 0 0,0 1 1 0 0,1 0-1 0 0,0 0 0 0 0,0 1 1 0 0,1 1-1 0 0,0 0 1 0 0,0 0-1 0 0,-10 17 1 0 0,7-9 264 0 0,2 0 0 0 0,-1 1 1 0 0,2 0-1 0 0,-11 37 1 0 0,16-46-181 0 0,1 1 0 0 0,0 0 0 0 0,1 0 0 0 0,-1 15 0 0 0,2-22-288 0 0,0 1 0 0 0,0 0 0 0 0,1-1 0 0 0,-1 1 0 0 0,1-1 0 0 0,0 1 0 0 0,0 0 0 0 0,0-1 1 0 0,0 0-1 0 0,0 1 0 0 0,1-1 0 0 0,0 0 0 0 0,0 1 0 0 0,3 4 0 0 0,-3-7-10 0 0,-1 1 0 0 0,1-1 0 0 0,0 0 0 0 0,0 1 0 0 0,0-1 0 0 0,0 0 0 0 0,0 0 0 0 0,0 0 0 0 0,0 0 0 0 0,0 0 0 0 0,0-1 0 0 0,0 1 0 0 0,0-1 0 0 0,0 1 0 0 0,5-1 0 0 0,1 0 0 0 0,0 0 0 0 0,-1-1 0 0 0,11-1 0 0 0,0-1 0 0 0,-15 2-19 0 0,1 1 0 0 0,-1-1 0 0 0,0-1 0 0 0,1 1 1 0 0,-1 0-1 0 0,0-1 0 0 0,0 0 0 0 0,0 0 0 0 0,0 0 0 0 0,0 0 0 0 0,0 0 0 0 0,-1 0 0 0 0,1-1 0 0 0,3-4 0 0 0,5-7-491 0 0,16-27-1 0 0,-11 16-80 0 0,-8 14 281 0 0,-1 0 1 0 0,0-1-1 0 0,-1 0 0 0 0,-1 0 0 0 0,1 0 1 0 0,-2-1-1 0 0,0 0 0 0 0,-1 0 1 0 0,0 0-1 0 0,0-1 0 0 0,-2 1 0 0 0,1-17 1 0 0,-2 24 316 0 0,-1 1 0 0 0,0-1 1 0 0,0 1-1 0 0,0 0 1 0 0,-1 0-1 0 0,1-1 0 0 0,-4-4 1 0 0,0-5 515 0 0,5 14-431 0 0,-1 1 1 0 0,1 0-1 0 0,0-1 0 0 0,0 1 0 0 0,-1-1 0 0 0,1 1 0 0 0,0 0 1 0 0,-1-1-1 0 0,1 1 0 0 0,0 0 0 0 0,-1 0 0 0 0,1-1 0 0 0,0 1 1 0 0,-1 0-1 0 0,1 0 0 0 0,-1-1 0 0 0,1 1 0 0 0,-1 0 0 0 0,0 0 0 0 0,2 0 1009 0 0,5 0-753 0 0,7 0-348 0 0,13-1 0 0 0,1 2 0 0 0,43 7 0 0 0,-51-5 0 0 0,1-2 0 0 0,36-1 0 0 0,-24 0 0 0 0,50-6-89 0 0,2 0-636 0 0,-61 5 261 0 0,-16 0 180 0 0,1 1 0 0 0,0 0 1 0 0,9 1-1 0 0,-12-1 73 0 0,-3 0 129 0 0,-1 0 0 0 0,0-1-1 0 0,1 1 1 0 0,-1 0-1 0 0,1 1 1 0 0,-1-1 0 0 0,1 0-1 0 0,-1 0 1 0 0,0 0 0 0 0,1 1-1 0 0,-1-1 1 0 0,0 1 0 0 0,1-1-1 0 0,-1 1 1 0 0,0 0 0 0 0,2 1-1 0 0,-3 2 67 0 0,0-4 16 0 0,0 0 0 0 0,0 1 0 0 0,0-1 0 0 0,0 0 0 0 0,0 1 0 0 0,0-1 0 0 0,0 1 0 0 0,0-1 0 0 0,-1 0 0 0 0,1 1 0 0 0,0-1 0 0 0,0 0 0 0 0,0 1 0 0 0,-1-1 0 0 0,1 0 0 0 0,0 0 0 0 0,0 1 0 0 0,-1-1 0 0 0,1 0 0 0 0,0 0 0 0 0,-1 1 0 0 0,1-1 0 0 0,0 0 0 0 0,-1 0 0 0 0,1 0 0 0 0,0 1 0 0 0,-1-1 0 0 0,1 0 0 0 0,0 0 0 0 0,-1 0 0 0 0,1 0 0 0 0,0 0 0 0 0,-1 0 0 0 0,1 0 0 0 0,-1 0 0 0 0,1 0 0 0 0,0 0 0 0 0,-1 0 0 0 0,1 0 0 0 0,-1 0 0 0 0,1 0 0 0 0,0 0 0 0 0,-1-1 0 0 0,1 1 0 0 0,-90 4 1992 0 0,60 1-1992 0 0,9-1 0 0 0,10-1 111 0 0,0 0 0 0 0,-1 1 0 0 0,1 0 0 0 0,0 1 0 0 0,1 0 0 0 0,-1 0 0 0 0,-11 10 0 0 0,14-10 63 0 0,0 1-1 0 0,0 1 0 0 0,1-1 1 0 0,0 1-1 0 0,0 0 0 0 0,0 1 0 0 0,1 0 1 0 0,0 0-1 0 0,1 0 0 0 0,0 0 1 0 0,0 1-1 0 0,1 0 0 0 0,0 0 1 0 0,-4 13-1 0 0,3-7 19 0 0,1 0 0 0 0,0 1 0 0 0,1-1-1 0 0,-2 20 1 0 0,5-31-118 0 0,-1 0 0 0 0,1 0 0 0 0,0-1-1 0 0,1 1 1 0 0,-1 0 0 0 0,1 0 0 0 0,-1 0-1 0 0,1 0 1 0 0,1 0 0 0 0,-1 0 0 0 0,0-1 0 0 0,1 1-1 0 0,0-1 1 0 0,0 1 0 0 0,0-1 0 0 0,0 1-1 0 0,0-1 1 0 0,1 0 0 0 0,-1 0 0 0 0,1 0-1 0 0,0-1 1 0 0,4 4 0 0 0,-6-5-74 0 0,1 0 0 0 0,0 0 0 0 0,0-1 0 0 0,0 1 0 0 0,-1 0 0 0 0,1-1 0 0 0,0 1 0 0 0,0-1 0 0 0,0 0 0 0 0,2 1 0 0 0,9 1 0 0 0,-7-1 0 0 0,0 0 0 0 0,0 0 0 0 0,0-1 0 0 0,0 0 0 0 0,0 0 0 0 0,0-1 0 0 0,0 1 0 0 0,7-3 0 0 0,22 0 0 0 0,-10 2-494 0 0,-1-1 0 0 0,1 0 0 0 0,36-10 0 0 0,-51 8 492 0 0,0 0 0 0 0,0-1 0 0 0,0 0-1 0 0,-1-1 1 0 0,1 1 0 0 0,-1-2 0 0 0,8-7 0 0 0,1 0 3 0 0,-7 6-257 0 0,0-1 0 0 0,-1 0 0 0 0,17-20 0 0 0,-22 23 154 0 0,-1 0-1 0 0,0 0 1 0 0,0 0 0 0 0,-1 0-1 0 0,0 0 1 0 0,0-1-1 0 0,0 1 1 0 0,-1-1 0 0 0,2-10-1 0 0,-3-3 103 0 0,-3 9 0 0 0,-5 2 0 0 0,5 8 0 0 0,1-1 0 0 0,-1 1 0 0 0,0 0 0 0 0,0 0 0 0 0,1-1 0 0 0,-1 1 0 0 0,0 1 0 0 0,0-1 0 0 0,0 0 0 0 0,0 0 0 0 0,0 1 0 0 0,0-1 0 0 0,0 1 0 0 0,0-1 0 0 0,-1 1 0 0 0,1 0 0 0 0,-3 0 0 0 0,2 1 0 0 0,-1-1 0 0 0,0 1 0 0 0,0 0 0 0 0,1 0 0 0 0,-1 1 0 0 0,0-1 0 0 0,1 1 0 0 0,-7 3 0 0 0,3 0 103 0 0,1 0 0 0 0,-1 0-1 0 0,1 1 1 0 0,0-1 0 0 0,1 1-1 0 0,-1 0 1 0 0,1 1 0 0 0,0 0 0 0 0,1 0-1 0 0,0 0 1 0 0,0 0 0 0 0,-6 15-1 0 0,3-2 216 0 0,1-1-1 0 0,1 1 1 0 0,1-1-1 0 0,-2 26 1 0 0,6-38-234 0 0,-1 1 0 0 0,1-1-1 0 0,1 1 1 0 0,-1-1 0 0 0,1 0 0 0 0,1 1 0 0 0,-1-1 0 0 0,1 0 0 0 0,0 0 0 0 0,1 0-1 0 0,0 0 1 0 0,0 0 0 0 0,4 6 0 0 0,-4-9-86 0 0,-1 0-1 0 0,1-1 0 0 0,0 1 1 0 0,0-1-1 0 0,0 1 1 0 0,1-1-1 0 0,-1 0 0 0 0,1 0 1 0 0,0 0-1 0 0,0-1 1 0 0,0 0-1 0 0,0 1 0 0 0,0-1 1 0 0,0-1-1 0 0,1 1 1 0 0,-1 0-1 0 0,0-1 0 0 0,1 0 1 0 0,0 0-1 0 0,-1-1 1 0 0,9 1-1 0 0,-4-1-85 0 0,0-1 1 0 0,-1 0-1 0 0,1-1 0 0 0,0 0 1 0 0,-1 0-1 0 0,1-1 0 0 0,-1 0 1 0 0,0 0-1 0 0,0-1 0 0 0,0 0 1 0 0,-1-1-1 0 0,1 1 0 0 0,-1-1 1 0 0,11-10-1 0 0,-2 0-234 0 0,-1-1 1 0 0,-1-1-1 0 0,0 0 1 0 0,20-33-1 0 0,-22 29-48 0 0,-1-1 0 0 0,13-34 0 0 0,10-48-567 0 0,-29 85 564 0 0,2 1 1 0 0,13-30-1 0 0,-20 47 373 0 0,2-3 0 0 0,9 2 0 0 0,-10 2 20 0 0,0 0 0 0 0,1 0 0 0 0,-1 1 0 0 0,0-1 0 0 0,0 1 0 0 0,0-1 0 0 0,0 1 0 0 0,0-1 0 0 0,1 1 0 0 0,-1-1-1 0 0,0 1 1 0 0,0 0 0 0 0,-1 0 0 0 0,1-1 0 0 0,0 1 0 0 0,0 0 0 0 0,0 0 0 0 0,0 0 0 0 0,-1 0 0 0 0,1 0 0 0 0,1 2 0 0 0,10 25 616 0 0,-11-24-583 0 0,3 10 96 0 0,-1-1 1 0 0,-1 1-1 0 0,2 22 0 0 0,1 10 62 0 0,-2-27 66 0 0,-1 0 0 0 0,-1 0 0 0 0,-1 0 0 0 0,0 0 0 0 0,-2 0 0 0 0,-6 32 0 0 0,7-46-268 0 0,-1-1 0 0 0,1 1 0 0 0,-1 0 1 0 0,0-1-1 0 0,0 0 0 0 0,-1 1 0 0 0,1-1 1 0 0,-1 0-1 0 0,0 0 0 0 0,0 0 0 0 0,-1 0 0 0 0,1-1 1 0 0,-1 0-1 0 0,1 1 0 0 0,-1-1 0 0 0,0 0 1 0 0,-5 2-1 0 0,6-3-22 0 0,0-1-1 0 0,0 1 1 0 0,-1-1 0 0 0,1 1 0 0 0,0-1 0 0 0,-1 0 0 0 0,1 0 0 0 0,-1-1-1 0 0,1 1 1 0 0,-1-1 0 0 0,1 0 0 0 0,-1 0 0 0 0,1 0 0 0 0,-1 0 0 0 0,0 0-1 0 0,1-1 1 0 0,-1 0 0 0 0,1 1 0 0 0,-1-1 0 0 0,1-1 0 0 0,0 1 0 0 0,0 0-1 0 0,-1-1 1 0 0,-3-3 0 0 0,5 4 8 0 0,1 0 0 0 0,0 0 0 0 0,-1-1 0 0 0,1 1 0 0 0,0-1 0 0 0,0 1 0 0 0,0-1 0 0 0,0 1 0 0 0,0-1 0 0 0,0 1 0 0 0,0-3 0 0 0,1 3 5 0 0,-1 1-1 0 0,1 0 1 0 0,0-1-1 0 0,0 1 1 0 0,-1-1-1 0 0,1 1 0 0 0,0-1 1 0 0,0 1-1 0 0,0-1 1 0 0,0 1-1 0 0,0-1 1 0 0,0 1-1 0 0,0-1 1 0 0,0 1-1 0 0,0-1 1 0 0,0 1-1 0 0,0-1 1 0 0,0 1-1 0 0,0-1 1 0 0,0 1-1 0 0,0-1 1 0 0,0 1-1 0 0,0-1 1 0 0,1 1-1 0 0,-1 0 1 0 0,0-1-1 0 0,0 1 1 0 0,1-1-1 0 0,4 0 4 0 0,0-1 14 0 0,0 0 0 0 0,1 1 0 0 0,-1 0 0 0 0,0 0-1 0 0,1 1 1 0 0,-1-1 0 0 0,1 1 0 0 0,-1 0 0 0 0,1 0 0 0 0,-1 1 0 0 0,9 2 0 0 0,27 1 71 0 0,-21-4-66 0 0,-1-1 0 0 0,1-1 0 0 0,0-1 0 0 0,26-7 0 0 0,-34 7 3 0 0,0-2 0 0 0,-1 1 0 0 0,1-1-1 0 0,-1-1 1 0 0,-1 0 0 0 0,1 0 0 0 0,-1-1-1 0 0,13-12 1 0 0,-14 11-31 0 0,0 0-1 0 0,0-1 1 0 0,-1 1 0 0 0,-1-2-1 0 0,0 1 1 0 0,0-1 0 0 0,-1-1-1 0 0,0 1 1 0 0,0-1-1 0 0,-1 0 1 0 0,-1 0 0 0 0,4-14-1 0 0,1-10-526 0 0,-1 1 0 0 0,-2-1-1 0 0,3-60 1 0 0,-9 90 533 0 0,-3-6 0 0 0,1 6 0 0 0,3-1 0 0 0,-1 6 0 0 0,0 0 0 0 0,1-1 0 0 0,-1 1 0 0 0,0 0 0 0 0,0 0 0 0 0,1 0 0 0 0,-1 0 0 0 0,0 0 0 0 0,0-1 0 0 0,1 1 0 0 0,-1 0 0 0 0,0 0 0 0 0,0 0 0 0 0,1 0 0 0 0,-1 0 0 0 0,0 0 0 0 0,0 0 0 0 0,1 0 0 0 0,-1 0 0 0 0,0 0 0 0 0,0 0 0 0 0,1 0 0 0 0,-1 0 0 0 0,0 0 0 0 0,0 0 0 0 0,1 0 0 0 0,-1 1 0 0 0,0-1 0 0 0,0 0 0 0 0,1 0 0 0 0,6 9 0 0 0,3 16 0 0 0,-8-19 0 0 0,5 10-197 0 0,1 0 0 0 0,19 30-1 0 0,-17-31-84 0 0,-1 0-1 0 0,15 33 0 0 0,-22-42 196 0 0,1 3-17 0 0,1 0 0 0 0,-2 0 0 0 0,1 0-1 0 0,1 16 1 0 0,-3-17-12 0 0,0 0 0 0 0,-1 1-1 0 0,0-1 1 0 0,0 0 0 0 0,-1 0-1 0 0,0 0 1 0 0,-4 12 0 0 0,2-10-57 0 0,-1 1 0 0 0,0-1 0 0 0,-1 1 0 0 0,0-1 0 0 0,0-1 0 0 0,-14 18 0 0 0,16-23 182 0 0,0 0-1 0 0,0-1 0 0 0,-1 1 0 0 0,1-1 1 0 0,-1 0-1 0 0,0 0 0 0 0,0-1 0 0 0,0 1 1 0 0,0-1-1 0 0,0 0 0 0 0,-1 0 0 0 0,1 0 1 0 0,-1 0-1 0 0,1-1 0 0 0,-1 0 1 0 0,0 0-1 0 0,1 0 0 0 0,-10 0 0 0 0,13-1 59 0 0,-1 0 0 0 0,0 0 1 0 0,0 0-1 0 0,0-1 0 0 0,0 1 0 0 0,0-1 0 0 0,0 1 0 0 0,1-1 0 0 0,-1 1 0 0 0,0-1 0 0 0,0 0 1 0 0,1 0-1 0 0,-1 0 0 0 0,0 0 0 0 0,1 0 0 0 0,-1 0 0 0 0,1-1 0 0 0,0 1 0 0 0,-2-2 0 0 0,0-1 186 0 0,0-1-1 0 0,0 1 0 0 0,0-1 1 0 0,1 0-1 0 0,-3-8 0 0 0,4 9 28 0 0,0 0 1 0 0,0 0-1 0 0,0 1 0 0 0,1-1 0 0 0,0 0 1 0 0,0-8-1 0 0,0 9 318 0 0,0 1-134 0 0,13 1 57 0 0,5-1-286 0 0,22 9 357 0 0,-21-3-340 0 0,1-1 0 0 0,28 1 0 0 0,-22-3-254 0 0,1-2-1 0 0,-1-1 1 0 0,0-1-1 0 0,0-2 1 0 0,0 0-1 0 0,41-15 1 0 0,-3-1-2686 0 0,-41 13 1665 0 0</inkml:trace>
  <inkml:trace contextRef="#ctx0" brushRef="#br0" timeOffset="8524.87">10755 1235 20815 0 0,'0'0'472'0'0,"-3"-7"352"0"0,3 6 5237 0 0,2 3-5965 0 0,0 0-1 0 0,0-1 1 0 0,0 0-1 0 0,0 1 1 0 0,0-1-1 0 0,1 0 1 0 0,-1 0-1 0 0,0 0 1 0 0,1 0 0 0 0,-1-1-1 0 0,1 1 1 0 0,-1-1-1 0 0,1 1 1 0 0,-1-1-1 0 0,1 0 1 0 0,-1 0-1 0 0,1 0 1 0 0,-1 0-1 0 0,1 0 1 0 0,-1-1-1 0 0,1 1 1 0 0,-1-1-1 0 0,1 0 1 0 0,-1 0-1 0 0,0 1 1 0 0,4-3-1 0 0,7-4 120 0 0,0 1-1 0 0,-1-2 1 0 0,17-13 0 0 0,-20 15-118 0 0,26-23-82 0 0,-24 19-16 0 0,1 1 0 0 0,16-11 0 0 0,-1 2-475 0 0,0-1 0 0 0,-2-1 0 0 0,26-26 0 0 0,-40 33 14 0 0,-9 10 272 0 0,0 1 1 0 0,0 0-1 0 0,0-1 1 0 0,0 1-1 0 0,0 0 1 0 0,1 0-1 0 0,3-3 0 0 0,-5 7 172 0 0,-1-1 0 0 0,1 1-1 0 0,-1 0 1 0 0,1-1 0 0 0,-1 1-1 0 0,1 0 1 0 0,-1-1 0 0 0,0 3-1 0 0,-1 13 199 0 0,-1-1 1 0 0,-1 1-1 0 0,0-1 0 0 0,-9 26 1 0 0,-2 9 309 0 0,3-16 122 0 0,10-31-614 0 0,1-5-16 0 0,7-17 26 0 0,-6 11-108 0 0,1 1 0 0 0,-1-1 0 0 0,0 0 0 0 0,0 0 0 0 0,-1-11 0 0 0,2-10-684 0 0,-1 1 352 0 0,-1 26 426 0 0,0 1 1 0 0,0-1-1 0 0,0 0 0 0 0,0 1 1 0 0,0-1-1 0 0,0 0 0 0 0,0 1 1 0 0,0-1-1 0 0,0 0 0 0 0,0 1 1 0 0,0-1-1 0 0,-1 0 0 0 0,1 1 1 0 0,0-1-1 0 0,0 0 0 0 0,-1 1 1 0 0,1-1-1 0 0,0 1 0 0 0,-1-1 1 0 0,1 1-1 0 0,-1-1 0 0 0,1 1 1 0 0,-1-1-1 0 0,1 1 0 0 0,-1-1 1 0 0,1 1-1 0 0,-1 0 0 0 0,1-1 0 0 0,-1 1 1 0 0,0-1-1 0 0,-1 1 6 0 0,1-1 0 0 0,0 0 0 0 0,-1 0 0 0 0,1 0 0 0 0,0 1 0 0 0,0-1 0 0 0,0 0 0 0 0,0 0 0 0 0,0-1 0 0 0,0 1 0 0 0,0 0 0 0 0,0 0 0 0 0,0 0 0 0 0,0-1 0 0 0,1 1 0 0 0,-1 0 0 0 0,0-1 0 0 0,0-2 0 0 0,-7-11 0 0 0,6 13-29 0 0,0 0 1 0 0,1 0-1 0 0,-1 0 0 0 0,0 0 1 0 0,0 0-1 0 0,0 1 1 0 0,0-1-1 0 0,-3-1 0 0 0,4 3 13 0 0,0-1-1 0 0,0 1 0 0 0,0-1 1 0 0,0 1-1 0 0,0 0 0 0 0,0 0 1 0 0,0-1-1 0 0,0 1 0 0 0,-1 0 1 0 0,1 0-1 0 0,0 0 1 0 0,0 0-1 0 0,0 0 0 0 0,0 1 1 0 0,0-1-1 0 0,0 0 0 0 0,0 0 1 0 0,0 1-1 0 0,0-1 0 0 0,0 1 1 0 0,-2 0-1 0 0,1 0-9 0 0,-1 0 0 0 0,1 0 0 0 0,0-1 0 0 0,-1 1 0 0 0,1-1 1 0 0,-1 1-1 0 0,-4-1 0 0 0,5 0 36 0 0,0 0 1 0 0,0 0 0 0 0,0 1 0 0 0,1-1 0 0 0,-1 0-1 0 0,0 1 1 0 0,0-1 0 0 0,0 1 0 0 0,0-1 0 0 0,0 1-1 0 0,1 0 1 0 0,-1 0 0 0 0,0 0 0 0 0,1 0-1 0 0,-1 0 1 0 0,0 0 0 0 0,-2 3 0 0 0,-2 5 46 0 0,1 1 1 0 0,-1 0-1 0 0,1 0 0 0 0,1 0 0 0 0,0 0 1 0 0,0 1-1 0 0,1 0 0 0 0,0 0 1 0 0,-2 21-1 0 0,3-15 43 0 0,0-9 142 0 0,1 0 0 0 0,0 0 0 0 0,1 11 0 0 0,0-15-174 0 0,1-1 1 0 0,-1 0 0 0 0,1 1-1 0 0,0-1 1 0 0,0 0-1 0 0,0 0 1 0 0,1 1-1 0 0,-1-1 1 0 0,1 0 0 0 0,-1 0-1 0 0,4 3 1 0 0,-2-2-52 0 0,0 0-1 0 0,0 0 1 0 0,0-1 0 0 0,1 1 0 0 0,0-1 0 0 0,0 0 0 0 0,0 0 0 0 0,0 0 0 0 0,0-1-1 0 0,9 4 1 0 0,-11-5-21 0 0,1 0 0 0 0,0 0 0 0 0,-1 0-1 0 0,1-1 1 0 0,0 1 0 0 0,0-1 0 0 0,-1 0 0 0 0,1 1-1 0 0,0-1 1 0 0,0-1 0 0 0,0 1 0 0 0,-1 0 0 0 0,1-1-1 0 0,0 1 1 0 0,0-1 0 0 0,-1 0 0 0 0,1 0 0 0 0,-1 0-1 0 0,6-3 1 0 0,-1-1-217 0 0,0 1 0 0 0,0-2 0 0 0,-1 1-1 0 0,0-1 1 0 0,0 0 0 0 0,0 0 0 0 0,-1 0 0 0 0,0-1 0 0 0,0 0 0 0 0,0 0-1 0 0,-1 0 1 0 0,4-9 0 0 0,-6 10 91 0 0,1-1 0 0 0,-1 1 0 0 0,-1-1 0 0 0,1 0 0 0 0,-1 0-1 0 0,0 1 1 0 0,-1-1 0 0 0,0 0 0 0 0,0 0 0 0 0,0 0 0 0 0,-1 0 0 0 0,0 1 0 0 0,0-1 0 0 0,-5-13 0 0 0,2 10 95 0 0,-2 0 0 0 0,1 0 0 0 0,-1 1 0 0 0,-1 0 1 0 0,0 0-1 0 0,0 0 0 0 0,-1 1 0 0 0,-13-12 0 0 0,16 16 164 0 0,1 0 0 0 0,-1 0 0 0 0,0 0 1 0 0,-1 1-1 0 0,1-1 0 0 0,-1 1 0 0 0,-8-3 0 0 0,12 5-92 0 0,0 1 0 0 0,0-1 1 0 0,0 1-1 0 0,0 0 0 0 0,0 0 0 0 0,0 0 1 0 0,0 0-1 0 0,0 0 0 0 0,0 0 0 0 0,0 0 1 0 0,0 0-1 0 0,0 1 0 0 0,0-1 0 0 0,0 1 1 0 0,0 0-1 0 0,1-1 0 0 0,-1 1 0 0 0,0 0 1 0 0,0 0-1 0 0,0 0 0 0 0,1 1 1 0 0,-1-1-1 0 0,1 0 0 0 0,-1 0 0 0 0,1 1 1 0 0,-3 3-1 0 0,2-3 112 0 0,0 0 1 0 0,1 1-1 0 0,0-1 1 0 0,-1 1-1 0 0,1-1 1 0 0,0 1-1 0 0,0 0 1 0 0,0 0-1 0 0,1-1 1 0 0,-1 1-1 0 0,1 0 1 0 0,-1 5-1 0 0,1-7-118 0 0,0 0 1 0 0,0 0-1 0 0,0 0 0 0 0,0 0 1 0 0,0 0-1 0 0,0 1 0 0 0,0-1 1 0 0,1 0-1 0 0,-1 0 0 0 0,0 0 1 0 0,1-1-1 0 0,-1 1 0 0 0,1 0 1 0 0,-1 0-1 0 0,1 0 0 0 0,-1 0 1 0 0,1 0-1 0 0,0 0 0 0 0,-1-1 1 0 0,1 1-1 0 0,0 0 0 0 0,0 0 1 0 0,0-1-1 0 0,-1 1 0 0 0,1-1 1 0 0,0 1-1 0 0,0-1 0 0 0,0 1 1 0 0,0-1-1 0 0,0 1 0 0 0,0-1 1 0 0,0 0-1 0 0,0 0 0 0 0,0 1 1 0 0,0-1-1 0 0,0 0 0 0 0,0 0 1 0 0,2 0-1 0 0,11-1-31 0 0,0-1 0 0 0,0-1 0 0 0,0 0 0 0 0,0 0 0 0 0,-1-2 0 0 0,1 1 0 0 0,15-9 0 0 0,-13 3-44 0 0,0 0 1 0 0,-1 0-1 0 0,23-21 0 0 0,-24 19-182 0 0,0-1-134 0 0,-1-2 0 0 0,0 0 0 0 0,-1 0 1 0 0,0-1-1 0 0,-1 0 0 0 0,10-22 0 0 0,-13 22 58 0 0,-1-1 0 0 0,0 0 0 0 0,-1 0-1 0 0,-1-1 1 0 0,-1 1 0 0 0,0-1 0 0 0,1-23 0 0 0,-1-130-699 0 0,-5 111 967 0 0,1 28 41 0 0,-1-46 106 0 0,0 67-96 0 0,-1 0 0 0 0,0 0 0 0 0,0 0-1 0 0,-8-20 1 0 0,10 31-6 0 0,0-1-1 0 0,0 1 0 0 0,0 0 0 0 0,0-1 0 0 0,0 1 1 0 0,0 0-1 0 0,0-1 0 0 0,0 1 0 0 0,-1 0 1 0 0,1 0-1 0 0,0-1 0 0 0,0 1 0 0 0,0 0 1 0 0,0-1-1 0 0,-1 1 0 0 0,1 0 0 0 0,0 0 1 0 0,0-1-1 0 0,0 1 0 0 0,-1 0 0 0 0,1 0 0 0 0,0-1 1 0 0,-1 1-1 0 0,1 0 0 0 0,0 0 0 0 0,0 0 1 0 0,-1 0-1 0 0,1 0 0 0 0,0-1 0 0 0,-1 1 1 0 0,1 0-1 0 0,0 0 0 0 0,-1 0 0 0 0,1 0 1 0 0,0 0-1 0 0,-1 0 0 0 0,1 0 0 0 0,0 0 0 0 0,-1 0 1 0 0,1 0-1 0 0,0 0 0 0 0,-1 0 0 0 0,1 0 1 0 0,0 1-1 0 0,-1-1 0 0 0,1 0 0 0 0,0 0 1 0 0,-1 0-1 0 0,1 0 0 0 0,0 1 0 0 0,-1-1 1 0 0,1 0-1 0 0,0 0 0 0 0,0 0 0 0 0,-1 1 1 0 0,1-1-1 0 0,0 0 0 0 0,0 1 0 0 0,-2 1 98 0 0,0 1-1 0 0,1-1 1 0 0,-1 1-1 0 0,1-1 1 0 0,0 1-1 0 0,0-1 1 0 0,-1 5-1 0 0,-12 55 129 0 0,3 0 0 0 0,-5 93 0 0 0,12-99 107 0 0,-18 433 1290 0 0,15-273-1589 0 0,-20 371 1932 0 0,25-492-1975 0 0,-4 44-555 0 0,2-113 275 0 0,2-12-558 0 0,-2 24 0 0 0,-4-47-545 0 0,2 0 1019 0 0,0-1 1 0 0,1 1-1 0 0,0-2 0 0 0,-5-15 0 0 0,-12-48-746 0 0,8 22 570 0 0,-5-10 1122 0 0,-19-111 0 0 0,37 166-351 0 0,1 1 0 0 0,-1-1-1 0 0,1 0 1 0 0,1 1 0 0 0,-1-1-1 0 0,1 1 1 0 0,1 0-1 0 0,-1-1 1 0 0,1 1 0 0 0,0 0-1 0 0,0 0 1 0 0,1 0 0 0 0,0 0-1 0 0,6-10 1 0 0,-2 6-147 0 0,0 1 1 0 0,1 0-1 0 0,0 0 1 0 0,1 0-1 0 0,0 1 1 0 0,0 1-1 0 0,13-8 1 0 0,152-89 1494 0 0,-107 66-3586 0 0,-2-1-4943 0 0,-20 11-1762 0 0</inkml:trace>
  <inkml:trace contextRef="#ctx0" brushRef="#br0" timeOffset="12059.06">12436 1184 17503 0 0,'-11'10'399'0'0,"11"-10"-368"0"0,-1 1-1 0 0,1-1 1 0 0,-1 0 0 0 0,1 0-1 0 0,0 0 1 0 0,-1 0-1 0 0,1 0 1 0 0,-1 0 0 0 0,1 0-1 0 0,0 1 1 0 0,-1-1 0 0 0,1 0-1 0 0,-1-1 1 0 0,1 1-1 0 0,0 0 1 0 0,-1 0 0 0 0,1 0-1 0 0,-1 0 1 0 0,1 0 0 0 0,0 0-1 0 0,-1 0 1 0 0,1-1-1 0 0,-1 1 1 0 0,1 0 0 0 0,0 0-1 0 0,-1-1 1 0 0,0 1 81 0 0,0 0-82 0 0,0 0-1 0 0,0 0 1 0 0,0 0 0 0 0,0 0 0 0 0,0 1-1 0 0,0-1 1 0 0,0 0 0 0 0,-1 1 0 0 0,1-1-1 0 0,0 1 1 0 0,0-1 0 0 0,1 1 0 0 0,-1-1-1 0 0,0 1 1 0 0,0 0 0 0 0,0-1 0 0 0,0 1-1 0 0,0 0 1 0 0,-1 1 0 0 0,-12 17 67 0 0,14-17 468 0 0,-2-1 9 0 0,1 1 0 0 0,0 0 0 0 0,0 1-1 0 0,0-1 1 0 0,0 0 0 0 0,0 0 0 0 0,-1 4 0 0 0,3-5-540 0 0,0-1 1 0 0,0 1 0 0 0,1-1 0 0 0,-1 1-1 0 0,0-1 1 0 0,0 0 0 0 0,0 0 0 0 0,1 1-1 0 0,-1-1 1 0 0,0 0 0 0 0,0 0 0 0 0,1 0-1 0 0,1-1 1 0 0,1 0-27 0 0,-1 0 1 0 0,1 0-1 0 0,-1-1 0 0 0,0 0 0 0 0,1 0 0 0 0,-1 0 1 0 0,0 0-1 0 0,0 0 0 0 0,0-1 0 0 0,0 1 1 0 0,3-5-1 0 0,4-5 25 0 0,12-18 0 0 0,-15 20-30 0 0,8-13 43 0 0,18-38 0 0 0,-5 7-2 0 0,37-78-60 0 0,-54 109-81 0 0,14-37-111 0 0,18-68 0 0 0,-31 85 79 0 0,-2-1 1 0 0,5-62 0 0 0,-6-90-742 0 0,-9 195 885 0 0,0 0 0 0 0,0 0 0 0 0,0 0-1 0 0,0 0 1 0 0,0 0 0 0 0,0 0 0 0 0,0 0-1 0 0,0 0 1 0 0,0 0 0 0 0,-1 0 0 0 0,1 0-1 0 0,0 1 1 0 0,-1-1 0 0 0,1 0 0 0 0,-1 0-1 0 0,1 0 1 0 0,-1 0 0 0 0,1 1 0 0 0,-1-1 0 0 0,1 0-1 0 0,-1 0 1 0 0,0 1 0 0 0,0-1 0 0 0,1 0-1 0 0,-1 1 1 0 0,0-1 0 0 0,-1 0 0 0 0,0 0-78 0 0,2 1-81 0 0,-8 2-148 0 0,4 1 289 0 0,0 1 0 0 0,0 0 0 0 0,1 0 0 0 0,0 0-1 0 0,0 1 1 0 0,0-1 0 0 0,0 1 0 0 0,-2 7 0 0 0,1-5 4 0 0,-19 42 310 0 0,3 1-1 0 0,-24 89 0 0 0,31-94-179 0 0,-31 127 663 0 0,39-152-726 0 0,-29 167-23 0 0,31-158-47 0 0,1 0 1 0 0,1 1-1 0 0,2-1 0 0 0,6 39 0 0 0,-5-57 2 0 0,0-1 0 0 0,0 0 0 0 0,1 0 0 0 0,1-1 0 0 0,0 1 0 0 0,10 18 0 0 0,-12-25 0 0 0,0 1 0 0 0,1 0 0 0 0,0-1 0 0 0,0 1 0 0 0,0-1 0 0 0,0 0 0 0 0,1 0 0 0 0,-1 0 0 0 0,1-1 0 0 0,0 1 0 0 0,0-1 0 0 0,0 0 0 0 0,0 0 0 0 0,0 0 0 0 0,0 0 0 0 0,0-1 0 0 0,1 0 0 0 0,5 2 0 0 0,-6-3-3 0 0,-1 0-1 0 0,1 0 1 0 0,0 0-1 0 0,0-1 1 0 0,0 1-1 0 0,0-1 1 0 0,-1 0-1 0 0,1 0 1 0 0,0 0 0 0 0,-1-1-1 0 0,1 1 1 0 0,-1-1-1 0 0,1 0 1 0 0,-1 0-1 0 0,0 0 1 0 0,0 0-1 0 0,0-1 1 0 0,4-3-1 0 0,5-6-78 0 0,-1 0-1 0 0,18-25 0 0 0,-22 28 21 0 0,-2 2-202 0 0,-1-1 0 0 0,7-14 0 0 0,5-8-370 0 0,-11 22 611 0 0,0-1 1 0 0,0 1-1 0 0,-1-1 1 0 0,0-1-1 0 0,-1 1 1 0 0,0 0-1 0 0,2-11 1 0 0,-1-3 27 0 0,-2 0-1 0 0,-1-34 1 0 0,-1 54-5 0 0,3-13 0 0 0,-1 7 0 0 0,2 3 0 0 0,-3 5 0 0 0,0 1 0 0 0,0 0 0 0 0,-1 0 0 0 0,1 0 0 0 0,0 0 0 0 0,-1 0 0 0 0,1 0 0 0 0,0 0 0 0 0,0 0 0 0 0,-1 0 0 0 0,1 0 0 0 0,0 0 0 0 0,-1 1 0 0 0,1-1 0 0 0,0 0 0 0 0,0 0 0 0 0,-1 1 0 0 0,1-1 0 0 0,-1 0 0 0 0,1 1 0 0 0,0-1 0 0 0,-1 1 0 0 0,1-1 0 0 0,-1 1 0 0 0,1 0 0 0 0,13 13 0 0 0,9 16 0 0 0,-19-29-30 0 0,-1 1 0 0 0,1-1-1 0 0,0 0 1 0 0,0 0 0 0 0,0 0-1 0 0,0-1 1 0 0,0 1 0 0 0,0-1 0 0 0,0 0-1 0 0,7-1 1 0 0,0 1-205 0 0,-1 0-190 0 0,-9 0 382 0 0,0 1 1 0 0,0-1 0 0 0,1 0-1 0 0,-1 0 1 0 0,0 0-1 0 0,0 0 1 0 0,0 0-1 0 0,0 0 1 0 0,0 0 0 0 0,1 0-1 0 0,-1 0 1 0 0,0-1-1 0 0,0 1 1 0 0,0 0 0 0 0,0-1-1 0 0,0 1 1 0 0,0-1-1 0 0,0 1 1 0 0,0-1 0 0 0,0 1-1 0 0,0-1 1 0 0,0 0-1 0 0,0 0 1 0 0,0 1 0 0 0,-1-1-1 0 0,1 0 1 0 0,0 0-1 0 0,0 0 1 0 0,-1 0 0 0 0,1 0-1 0 0,0-1 1 0 0,6-7-358 0 0,-3 6 167 0 0,-2 7 872 0 0,-2-3-620 0 0,0 0-1 0 0,0 0 0 0 0,0 0 0 0 0,0 0 0 0 0,0 0 1 0 0,0 0-1 0 0,-1 0 0 0 0,1 0 0 0 0,-1 0 0 0 0,1 0 1 0 0,0 0-1 0 0,-2 1 0 0 0,0 1-21 0 0,1 0 0 0 0,0 0 0 0 0,-1 0 0 0 0,1 0 0 0 0,0 0 0 0 0,-1 6 0 0 0,-15 32 3 0 0,9-12 0 0 0,-21 61 0 0 0,28-85 87 0 0,-1 0-1 0 0,1 0 1 0 0,0 1-1 0 0,-1 7 1 0 0,2-6 171 0 0,-1-1 0 0 0,0 1-1 0 0,-3 7 1 0 0,2-8-238 0 0,1 0-1 0 0,0 0 0 0 0,0 0 0 0 0,0 1 1 0 0,1-1-1 0 0,0 0 0 0 0,0 0 0 0 0,2 9 1 0 0,-1-14-13 0 0,-1 1 1 0 0,1-1-1 0 0,-1 0 1 0 0,1 0-1 0 0,0 0 1 0 0,0 0-1 0 0,0 1 0 0 0,0-1 1 0 0,0 0-1 0 0,0 0 1 0 0,0 0-1 0 0,0-1 1 0 0,0 1-1 0 0,0 0 1 0 0,0 0-1 0 0,0-1 1 0 0,1 1-1 0 0,-1 0 1 0 0,0-1-1 0 0,0 1 1 0 0,2-1-1 0 0,-1 1 12 0 0,0 0 0 0 0,0-1 0 0 0,0 0 0 0 0,0 1 0 0 0,0-1 0 0 0,0 0 0 0 0,0 0-1 0 0,0 0 1 0 0,0 0 0 0 0,0 0 0 0 0,0-1 0 0 0,0 1 0 0 0,3-2 0 0 0,0 1-18 0 0,0-1 0 0 0,0-1 0 0 0,-1 1 0 0 0,1-1 0 0 0,-1 0 0 0 0,1 0 0 0 0,-1 0 0 0 0,0 0 0 0 0,0-1-1 0 0,0 0 1 0 0,-1 1 0 0 0,1-2 0 0 0,4-5 0 0 0,98-169-9 0 0,-105 177 8 0 0,35-76 0 0 0,-22 40-563 0 0,-10 25 250 0 0,-4 11-195 0 0,0 2 66 0 0,0 0 303 0 0,0 0 176 0 0,-1 0 17 0 0,-3 2-58 0 0,1 0 0 0 0,-1 0 1 0 0,1 0-1 0 0,0 1 0 0 0,0-1 1 0 0,0 1-1 0 0,0 0 0 0 0,0-1 1 0 0,0 1-1 0 0,-3 6 1 0 0,-2 3-15 0 0,-10 22 0 0 0,7-12 56 0 0,5-10 152 0 0,1 1 0 0 0,0 1-1 0 0,1-1 1 0 0,-3 18-1 0 0,-2 6 150 0 0,6-23-249 0 0,0 1 1 0 0,1 0-1 0 0,0-1 1 0 0,1 1-1 0 0,1 0 1 0 0,3 20-1 0 0,-2-30-90 0 0,0-1 0 0 0,1 1 0 0 0,0-1 0 0 0,0 1 0 0 0,0-1 0 0 0,0 0 0 0 0,1 0 0 0 0,0 0 0 0 0,0 0 0 0 0,0-1 0 0 0,0 1 0 0 0,0-1 0 0 0,1 0 0 0 0,-1 0 0 0 0,1 0 0 0 0,7 4 0 0 0,-7-5 0 0 0,0-1 0 0 0,0 0 0 0 0,-1 0 0 0 0,1-1 0 0 0,0 1 0 0 0,0-1 0 0 0,0 0 0 0 0,0 0 0 0 0,0 0 0 0 0,0 0 0 0 0,-1-1 0 0 0,1 0 0 0 0,0 1 0 0 0,0-1 0 0 0,0-1 0 0 0,-1 1 0 0 0,1 0 0 0 0,-1-1 0 0 0,1 0 0 0 0,-1 0 0 0 0,1 0 0 0 0,-1 0 0 0 0,0-1 0 0 0,0 1 0 0 0,0-1 0 0 0,-1 0 0 0 0,5-5 0 0 0,16-30-103 0 0,-6 9-58 0 0,-8 14 97 0 0,-1-1-1 0 0,-1 0 1 0 0,6-19 0 0 0,5-11-15 0 0,-14 36 79 0 0,0 1 0 0 0,2-18 0 0 0,7-14 0 0 0,-11 32-9 0 0,0 1-1 0 0,0 0 0 0 0,0-1 1 0 0,-2 1-1 0 0,1-1 0 0 0,-1-14 1 0 0,0 20 12 0 0,0 3-1 0 0,-1 4 71 0 0,-6 6-20 0 0,6-9-53 0 0,0 1 0 0 0,1-1 0 0 0,-1 1 0 0 0,1-1 0 0 0,0 1 0 0 0,-1 0 0 0 0,1-1 0 0 0,0 1 0 0 0,0-1 0 0 0,0 1 0 0 0,0 0 0 0 0,0-1 0 0 0,1 1 0 0 0,-1-1 0 0 0,0 1 0 0 0,1-1 0 0 0,-1 1 0 0 0,2 1 0 0 0,-2-2 0 0 0,1 0 0 0 0,-1 1 0 0 0,1-1 0 0 0,-1 0 0 0 0,1 0 0 0 0,0 0 0 0 0,0 0 0 0 0,0 0 0 0 0,-1 0 0 0 0,1 0 0 0 0,0-1 0 0 0,0 1 0 0 0,0 0 0 0 0,0 0 0 0 0,0-1 0 0 0,1 1 0 0 0,-1 0 0 0 0,0-1 0 0 0,0 1 0 0 0,0-1 0 0 0,1 0 0 0 0,-1 1 0 0 0,0-1 0 0 0,0 0 0 0 0,3 0 0 0 0,16 1-7 0 0,-14 0-8 0 0,1-1 1 0 0,-1 0-1 0 0,12-1 1 0 0,5-1-123 0 0,-21 2 109 0 0,1 0 0 0 0,0 0-1 0 0,-1 0 1 0 0,1 0 0 0 0,0-1 0 0 0,-1 1 0 0 0,1-1-1 0 0,0 0 1 0 0,-1 0 0 0 0,1 0 0 0 0,-1 0-1 0 0,1 0 1 0 0,3-3 0 0 0,0-1-28 0 0,0 1 0 0 0,1-1 1 0 0,0 1-1 0 0,0 1 0 0 0,0-1 0 0 0,0 1 1 0 0,1 0-1 0 0,-1 1 0 0 0,1 0 0 0 0,0 0 0 0 0,9-1 1 0 0,3 1 532 0 0,-18 2-507 0 0,0-1-1 0 0,0 1 1 0 0,1 0 0 0 0,-1-1-1 0 0,0 1 1 0 0,0 0 0 0 0,1 0-1 0 0,-1 1 1 0 0,0-1-1 0 0,0 0 1 0 0,1 1 0 0 0,3 1-1 0 0,-5-1 20 0 0,-1 0 0 0 0,1 0 0 0 0,0 0-1 0 0,0 0 1 0 0,-1 0 0 0 0,1 0 0 0 0,0 0-1 0 0,-1 0 1 0 0,1 1 0 0 0,-1-1 0 0 0,0 0-1 0 0,1 0 1 0 0,-1 1 0 0 0,0-1 0 0 0,0 0 0 0 0,0 0-1 0 0,0 1 1 0 0,0-1 0 0 0,0 0 0 0 0,0 0-1 0 0,0 1 1 0 0,0-1 0 0 0,-1 2 0 0 0,-5 22 32 0 0,-6 11 359 0 0,4-30 114 0 0,5-2-303 0 0,-4 3 136 0 0,6-7-63 0 0,0 1-44 0 0,1-1-223 0 0,-1 1 0 0 0,1-1 0 0 0,0 0 0 0 0,0 0-1 0 0,-1 0 1 0 0,1 1 0 0 0,0-1 0 0 0,-1 0 0 0 0,1 0 0 0 0,0 0-1 0 0,-1 0 1 0 0,1 0 0 0 0,-1 0 0 0 0,1 0 0 0 0,0 1-1 0 0,-1-1 1 0 0,1 0 0 0 0,0 0 0 0 0,-1 0 0 0 0,1 0 0 0 0,0-1-1 0 0,-1 1 1 0 0,1 0 0 0 0,-1 0 0 0 0,1 0 0 0 0,0 0 0 0 0,-1 0-1 0 0,1 0 1 0 0,0 0 0 0 0,-1-1 0 0 0,1 1 0 0 0,0 0-1 0 0,0 0 1 0 0,-1-1 0 0 0,1 1 0 0 0,0 0 0 0 0,0 0 0 0 0,-1-1-1 0 0,1 1 1 0 0,0 0 0 0 0,0-1 0 0 0,-1 1 0 0 0,1 0 0 0 0,0 0-1 0 0,0-1 1 0 0,0 0 0 0 0,-7-15-361 0 0,7 16 352 0 0,-16-27 390 0 0,13 22-507 0 0,0 1-1 0 0,1 0 1 0 0,0-1 0 0 0,-3-5 0 0 0,5 10 108 0 0,0 0-1 0 0,0-1 1 0 0,0 1-1 0 0,0 0 1 0 0,0 0 0 0 0,0 0-1 0 0,0-1 1 0 0,0 1-1 0 0,-1 0 1 0 0,1 0 0 0 0,0 0-1 0 0,0-1 1 0 0,0 1-1 0 0,0 0 1 0 0,0 0 0 0 0,0 0-1 0 0,-1 0 1 0 0,1 0-1 0 0,0-1 1 0 0,0 1 0 0 0,0 0-1 0 0,0 0 1 0 0,-1 0-1 0 0,1 0 1 0 0,0 0 0 0 0,0 0-1 0 0,0 0 1 0 0,0 0-1 0 0,-1 0 1 0 0,1 0 0 0 0,0 0-1 0 0,0 0 1 0 0,0 0-1 0 0,-1 0 1 0 0,1 0 0 0 0,0 0-1 0 0,-1 0 11 0 0,1 0 0 0 0,0 0 0 0 0,0 0 0 0 0,0 0 0 0 0,-1 0 0 0 0,1 0 0 0 0,0 0 1 0 0,0 0-1 0 0,-1-1 0 0 0,1 1 0 0 0,0 0 0 0 0,0 0 0 0 0,0 0 0 0 0,-1 0 0 0 0,1 0 0 0 0,0 0 0 0 0,0 0 0 0 0,0 0 0 0 0,-1-1 0 0 0,1 1 0 0 0,0 0 0 0 0,0 0 0 0 0,0 0 0 0 0,0 0 0 0 0,0-1 0 0 0,-1 1 0 0 0,1 0 0 0 0,-2-3-66 0 0,0 0 1 0 0,-1 0-1 0 0,1 0 0 0 0,-1 1 0 0 0,1-1 0 0 0,-1 1 0 0 0,0 0 0 0 0,0 0 1 0 0,0 0-1 0 0,-1 0 0 0 0,1 0 0 0 0,0 1 0 0 0,-1-1 0 0 0,1 1 0 0 0,-6-1 1 0 0,4 0 128 0 0,0 1 0 0 0,-1 0 0 0 0,1 1 0 0 0,0 0 0 0 0,-1-1 0 0 0,1 1 0 0 0,0 1 0 0 0,-1-1 0 0 0,1 1 0 0 0,-6 2 0 0 0,9-2-11 0 0,-1 0-1 0 0,0 0 1 0 0,1 1 0 0 0,-1-1 0 0 0,1 1-1 0 0,-1 0 1 0 0,1 0 0 0 0,0 0-1 0 0,0 0 1 0 0,0 0 0 0 0,0 0 0 0 0,0 0-1 0 0,0 1 1 0 0,1-1 0 0 0,-1 1-1 0 0,-1 2 1 0 0,-2 7 72 0 0,0-1 0 0 0,-4 18 1 0 0,6-21-65 0 0,0 4 57 0 0,0-1-1 0 0,1 1 1 0 0,0 0-1 0 0,1-1 1 0 0,0 1-1 0 0,0 0 1 0 0,2 0-1 0 0,-1 0 1 0 0,2 0-1 0 0,2 13 1 0 0,-2-18-73 0 0,-1-1 0 0 0,1 0 1 0 0,1 0-1 0 0,-1 0 0 0 0,1 0 1 0 0,0-1-1 0 0,0 1 1 0 0,1-1-1 0 0,-1 1 0 0 0,1-1 1 0 0,1 0-1 0 0,-1-1 1 0 0,1 1-1 0 0,-1-1 0 0 0,1 0 1 0 0,0 0-1 0 0,1 0 0 0 0,-1-1 1 0 0,1 0-1 0 0,8 4 1 0 0,-11-6-50 0 0,0-1 0 0 0,0 1 0 0 0,0-1 1 0 0,1 1-1 0 0,-1-1 0 0 0,0 0 0 0 0,0 0 1 0 0,1 0-1 0 0,-1-1 0 0 0,0 1 0 0 0,0-1 0 0 0,0 0 1 0 0,0 0-1 0 0,4-1 0 0 0,2-2 41 0 0,-1 0 0 0 0,0 0 1 0 0,15-10-1 0 0,-14 7-26 0 0,0 0 0 0 0,0-1 0 0 0,-1 0 0 0 0,13-16 0 0 0,24-41-63 0 0,-16 21 63 0 0,-12 18-22 0 0,24-53-1 0 0,-17 31-563 0 0,-6 10-197 0 0,-2-1 1 0 0,14-45 0 0 0,12-84-30 0 0,-19-30 50 0 0,-23 193 733 0 0,1-10-83 0 0,0 0 0 0 0,-2-16 0 0 0,1 27 125 0 0,-1 0-1 0 0,0 1 1 0 0,1-1 0 0 0,-1 1 0 0 0,0-1-1 0 0,-1 0 1 0 0,1 1 0 0 0,-1 0 0 0 0,1-1-1 0 0,-1 1 1 0 0,0 0 0 0 0,0 0-1 0 0,-4-4 1 0 0,5 6 11 0 0,1 0 0 0 0,-1 1-1 0 0,0 0 1 0 0,1-1 0 0 0,-1 1 0 0 0,1-1-1 0 0,-1 1 1 0 0,0 0 0 0 0,0-1 0 0 0,1 1-1 0 0,-1 0 1 0 0,0 0 0 0 0,1 0 0 0 0,-1 0 0 0 0,0 0-1 0 0,0-1 1 0 0,1 1 0 0 0,-1 0 0 0 0,0 1-1 0 0,0-1 1 0 0,1 0 0 0 0,-1 0 0 0 0,0 0-1 0 0,0 0 1 0 0,1 0 0 0 0,-1 1 0 0 0,0-1-1 0 0,1 0 1 0 0,-1 1 0 0 0,0-1 0 0 0,1 1 0 0 0,-1-1-1 0 0,1 0 1 0 0,-1 1 0 0 0,0 0 0 0 0,-2 1 37 0 0,1 1 1 0 0,0-1 0 0 0,0 0-1 0 0,0 1 1 0 0,0-1-1 0 0,1 1 1 0 0,-1-1 0 0 0,-1 4-1 0 0,-6 23 128 0 0,0-1 0 0 0,2 1-1 0 0,-6 53 1 0 0,10-62-91 0 0,-18 220 377 0 0,19 0 779 0 0,2-190-697 0 0,0-2-473 0 0,13 90-1 0 0,-1-54-82 0 0,-11-168 0 0 0,5-16 0 0 0,-4 79 0 0 0,8-31 0 0 0,-4 26 0 0 0,-3 9-84 0 0,2 1-1 0 0,0-1 0 0 0,0 1 0 0 0,2 0 1 0 0,0 0-1 0 0,14-23 0 0 0,-14 30 30 0 0,-1-1-1 0 0,1 1 1 0 0,1 1-1 0 0,0-1 1 0 0,0 1-1 0 0,0 1 0 0 0,1 0 1 0 0,1 0-1 0 0,-1 0 1 0 0,19-8-1 0 0,-27 14 45 0 0,1 0-1 0 0,0 0 1 0 0,-1 1-1 0 0,1-1 0 0 0,0 1 1 0 0,-1-1-1 0 0,1 1 1 0 0,0 0-1 0 0,0 0 1 0 0,-1 0-1 0 0,1 0 1 0 0,0 0-1 0 0,0 0 0 0 0,0 0 1 0 0,-1 0-1 0 0,1 1 1 0 0,0-1-1 0 0,-1 1 1 0 0,1-1-1 0 0,0 1 0 0 0,-1 0 1 0 0,1 0-1 0 0,-1 0 1 0 0,1 0-1 0 0,-1 0 1 0 0,1 0-1 0 0,-1 0 1 0 0,0 0-1 0 0,1 0 0 0 0,-1 1 1 0 0,0-1-1 0 0,0 0 1 0 0,0 1-1 0 0,0-1 1 0 0,0 1-1 0 0,0-1 0 0 0,-1 1 1 0 0,1 0-1 0 0,0-1 1 0 0,-1 1-1 0 0,1 0 1 0 0,-1-1-1 0 0,0 1 0 0 0,1 0 1 0 0,-1 0-1 0 0,0-1 1 0 0,0 1-1 0 0,0 0 1 0 0,0 0-1 0 0,-1-1 1 0 0,1 4-1 0 0,-1 2 5 0 0,0 0 7 0 0,0 0-1 0 0,0 0 0 0 0,-1 0 1 0 0,0 0-1 0 0,-3 9 0 0 0,-46 78 515 0 0,20-40-125 0 0,26-44-318 0 0,-1-1 0 0 0,0-1 0 0 0,0 1 0 0 0,-1-1 0 0 0,0 0 0 0 0,0 0 0 0 0,-11 9 0 0 0,9-10 11 0 0,2 1-1 0 0,-1 0 1 0 0,-9 13-1 0 0,12-14-94 0 0,5-7 15 0 0,0 0 0 0 0,0 0 0 0 0,-1 0 0 0 0,1 0 1 0 0,0 0-1 0 0,0 0 0 0 0,0 1 0 0 0,0-1 0 0 0,-1 0 0 0 0,1 0 0 0 0,0 0 0 0 0,0 0 0 0 0,0 0 0 0 0,0 1 0 0 0,0-1 0 0 0,0 0 0 0 0,0 0 0 0 0,0 0 0 0 0,0 1 0 0 0,-1-1 0 0 0,1 0 0 0 0,0 0 0 0 0,0 0 0 0 0,0 1 0 0 0,0-1 1 0 0,0 0-1 0 0,0 0 0 0 0,0 0 0 0 0,0 1 0 0 0,0-1 0 0 0,1 0 0 0 0,-1 0 0 0 0,0 0 0 0 0,0 0 0 0 0,0 1 0 0 0,0-1 0 0 0,0 0 0 0 0,0 0 0 0 0,0 0 0 0 0,0 0 0 0 0,0 1 0 0 0,1-1 0 0 0,-1 0 0 0 0,0 0 0 0 0,0 0 0 0 0,0 0 0 0 0,0 0 1 0 0,0 1-1 0 0,1-1 0 0 0,-1 0 0 0 0,0 0 0 0 0,0 0 0 0 0,10 1 60 0 0,-9-1-50 0 0,75-4 133 0 0,-42 4-159 0 0,-25 1-24 0 0,-1-1-1 0 0,0 0 1 0 0,13-2-1 0 0,60-21 447 0 0,-5 10-160 0 0,-72 11-279 0 0,0 1-1 0 0,-1-1 0 0 0,1 0 0 0 0,0 0 1 0 0,-1 0-1 0 0,0 0 0 0 0,1-1 1 0 0,3-4-1 0 0,-4 5 0 0 0,0-1 0 0 0,-1 1 0 0 0,1 0 0 0 0,0 0-1 0 0,0 0 1 0 0,0 0 0 0 0,1 0 0 0 0,-1 1 0 0 0,0-1 0 0 0,1 1 0 0 0,3-1 0 0 0,-5 2 30 0 0,1-1 1 0 0,-1 1 0 0 0,0-1 0 0 0,0 1 0 0 0,0-1-1 0 0,0 0 1 0 0,0 0 0 0 0,0 0 0 0 0,0 0 0 0 0,0 0-1 0 0,0 0 1 0 0,-1 0 0 0 0,1-1 0 0 0,0 1-1 0 0,-1-1 1 0 0,1 1 0 0 0,-1-1 0 0 0,3-3 0 0 0,1-1 8 0 0,3-2 70 0 0,-6 6-26 0 0,0 0 1 0 0,-1 1-1 0 0,1-1 1 0 0,0-1-1 0 0,-1 1 1 0 0,1 0-1 0 0,-1 0 1 0 0,0-1-1 0 0,2-3 1 0 0,1-5-81 0 0,0-1 1 0 0,2-21-1 0 0,-5 29-12 0 0,-1-1-1 0 0,1 0 0 0 0,-1-1 0 0 0,0 1 0 0 0,-1 0 0 0 0,1 0 0 0 0,-1 1 0 0 0,0-1 0 0 0,-3-8 1 0 0,-1-1 227 0 0,5 12-196 0 0,-1 0 0 0 0,1 0 0 0 0,-1 0 0 0 0,1 1 0 0 0,-1-1 0 0 0,0 0 0 0 0,0 0 0 0 0,0 1 0 0 0,0-1 0 0 0,0 0 0 0 0,0 1 0 0 0,0-1 0 0 0,0 1 0 0 0,-1-1 0 0 0,1 1 0 0 0,-1 0 0 0 0,1-1 0 0 0,-1 1 0 0 0,1 0 0 0 0,-1 0 0 0 0,0 0 0 0 0,0 0 0 0 0,1 1 0 0 0,-1-1 0 0 0,0 0 0 0 0,-2 0 0 0 0,-6-1 31 0 0,-14-3 207 0 0,23 5-222 0 0,0 0 1 0 0,0 0-1 0 0,0 0 0 0 0,0 0 0 0 0,0 0 1 0 0,0 0-1 0 0,0 0 0 0 0,0 1 0 0 0,0-1 1 0 0,0 0-1 0 0,0 1 0 0 0,0-1 0 0 0,1 1 1 0 0,-1-1-1 0 0,0 1 0 0 0,0 0 0 0 0,0-1 1 0 0,0 1-1 0 0,-1 1 0 0 0,-7 9 33 0 0,6-9-9 0 0,1 0 0 0 0,0 1-1 0 0,-1 0 1 0 0,1-1-1 0 0,1 1 1 0 0,-1 0 0 0 0,-3 6-1 0 0,-4 20 407 0 0,-11 53 0 0 0,19-72-283 0 0,0 0 0 0 0,1 0 0 0 0,0 15 0 0 0,1-3 91 0 0,-1-11-116 0 0,1 1 0 0 0,1 0 0 0 0,-1-1-1 0 0,2 1 1 0 0,0-1 0 0 0,0 0 0 0 0,1 1-1 0 0,1-2 1 0 0,0 1 0 0 0,0 0 0 0 0,8 11-1 0 0,-10-18-108 0 0,0-1-1 0 0,0 1 0 0 0,0-1 0 0 0,1 0 1 0 0,-1 0-1 0 0,1 0 0 0 0,-1 0 0 0 0,1-1 1 0 0,0 1-1 0 0,0-1 0 0 0,0 0 0 0 0,0 0 1 0 0,0-1-1 0 0,1 1 0 0 0,-1-1 0 0 0,1 0 1 0 0,-1 0-1 0 0,1 0 0 0 0,4 0 0 0 0,-1-1-18 0 0,-1 0 0 0 0,1 0 0 0 0,-1-1-1 0 0,1 0 1 0 0,-1 0 0 0 0,0 0 0 0 0,1-1 0 0 0,-1 0 0 0 0,0-1-1 0 0,13-6 1 0 0,-3 0-63 0 0,-8 5 24 0 0,1-1 0 0 0,-1-1-1 0 0,0 0 1 0 0,-1 0 0 0 0,1 0 0 0 0,11-13 0 0 0,-5 1-132 0 0,0-2-1 0 0,-1 1 1 0 0,18-35 0 0 0,-20 34-36 0 0,-3 5-35 0 0,-1 0-1 0 0,0 0 0 0 0,9-29 0 0 0,-8 15 227 0 0,7-27-65 0 0,-15 50 71 0 0,0 0-1 0 0,0 0 0 0 0,-1 0 0 0 0,0 0 0 0 0,0 0 0 0 0,0 0 0 0 0,-1-6 0 0 0,0 8-20 0 0,1 2 27 0 0,-1 1 0 0 0,1-1 0 0 0,0 0 1 0 0,-1 1-1 0 0,0-1 0 0 0,1 0 0 0 0,-1 1 1 0 0,0-1-1 0 0,0 1 0 0 0,0-1 0 0 0,0 1 1 0 0,0 0-1 0 0,0-1 0 0 0,-2-1 0 0 0,2 2 12 0 0,0 0-1 0 0,0 0 1 0 0,0-1-1 0 0,-1 1 1 0 0,1 0 0 0 0,0 0-1 0 0,-1 1 1 0 0,1-1-1 0 0,0 0 1 0 0,-1 0-1 0 0,1 1 1 0 0,-1-1-1 0 0,1 1 1 0 0,-1-1 0 0 0,1 1-1 0 0,-1 0 1 0 0,1-1-1 0 0,-1 1 1 0 0,0 0-1 0 0,1 0 1 0 0,-1 0-1 0 0,1 0 1 0 0,-1 1 0 0 0,1-1-1 0 0,-1 0 1 0 0,1 0-1 0 0,-1 1 1 0 0,1-1-1 0 0,-1 1 1 0 0,1 0-1 0 0,-1-1 1 0 0,1 1 0 0 0,-1 0-1 0 0,1 0 1 0 0,-2 2-1 0 0,-1-1 23 0 0,1 1-1 0 0,-1 0 0 0 0,1 0 1 0 0,0 1-1 0 0,0-1 0 0 0,1 0 1 0 0,-1 1-1 0 0,1 0 0 0 0,-1 0 1 0 0,1-1-1 0 0,-3 9 0 0 0,4-5 37 0 0,-1 0 1 0 0,1 0-1 0 0,0 0 0 0 0,0 0 1 0 0,1 0-1 0 0,0 0 0 0 0,1 10 0 0 0,3 4 140 0 0,6 24 0 0 0,-8-38-196 0 0,1 0 1 0 0,0 0 0 0 0,0-1 0 0 0,1 1 0 0 0,0-1 0 0 0,0 0 0 0 0,0 0-1 0 0,1 0 1 0 0,0-1 0 0 0,0 1 0 0 0,0-1 0 0 0,7 4 0 0 0,-11-7-35 0 0,1-2 0 0 0,0 1-1 0 0,0 0 1 0 0,1 0 0 0 0,-1 0 0 0 0,0-1 0 0 0,0 1 0 0 0,0-1-1 0 0,0 0 1 0 0,0 0 0 0 0,1 0 0 0 0,-1 0 0 0 0,0 0 0 0 0,0 0-1 0 0,0 0 1 0 0,0-1 0 0 0,1 1 0 0 0,-1-1 0 0 0,0 0 0 0 0,0 1 0 0 0,0-1-1 0 0,0 0 1 0 0,0 0 0 0 0,0 0 0 0 0,-1-1 0 0 0,1 1 0 0 0,2-2-1 0 0,4-4-177 0 0,-1 0 0 0 0,0 0 0 0 0,0-1 0 0 0,8-12 0 0 0,-1-4-317 0 0,0-1-1 0 0,-2 0 1 0 0,0-1-1 0 0,9-32 1 0 0,-7 8 161 0 0,-2-1-1 0 0,7-63 1 0 0,-15 90 420 0 0,34-306-365 0 0,-26 200 300 0 0,-7-11 1315 0 0,-6 115-797 0 0,2 22-491 0 0,-1 0-1 0 0,-1 1 1 0 0,1-1-1 0 0,0 1 1 0 0,-1-1 0 0 0,-2-6-1 0 0,3 10-23 0 0,0-1 0 0 0,0 1 0 0 0,0-1 0 0 0,0 1 0 0 0,-1 0 0 0 0,1-1 0 0 0,0 1 0 0 0,0 0 0 0 0,0-1 0 0 0,-1 1 0 0 0,1 0 0 0 0,0 0 0 0 0,0-1 0 0 0,-1 1 0 0 0,1 0 0 0 0,0 0 0 0 0,0-1 0 0 0,-1 1 0 0 0,1 0 0 0 0,0 0 0 0 0,-1 0 0 0 0,0-1 0 0 0,1 1 0 0 0,-1 1 0 0 0,0-1 0 0 0,1 0 0 0 0,-1 0 0 0 0,0 1 0 0 0,1-1 0 0 0,-1 1 0 0 0,1-1 0 0 0,-1 0 0 0 0,0 1 0 0 0,1-1 0 0 0,-1 1 0 0 0,1-1 0 0 0,-1 1 0 0 0,1-1 0 0 0,-1 1 0 0 0,1 0 0 0 0,0-1 0 0 0,-1 1 0 0 0,1 0 0 0 0,-1 0 0 0 0,-7 20 0 0 0,6-15 0 0 0,-24 87 322 0 0,15-55-213 0 0,2 1 1 0 0,-6 64-1 0 0,9-55-92 0 0,-16 133 958 0 0,0 210-1 0 0,23-344-282 0 0,10 78-1 0 0,-8-106-524 0 0,1 0 0 0 0,1 1-1 0 0,0-2 1 0 0,2 1-1 0 0,0-1 1 0 0,16 30-1 0 0,-18-41-132 0 0,0 0-1 0 0,0 0 0 0 0,0 0 0 0 0,1 0 0 0 0,6 6 0 0 0,-8-10-37 0 0,0 0-1 0 0,1 0 0 0 0,-1 0 0 0 0,0-1 0 0 0,1 1 0 0 0,0-1 1 0 0,-1 0-1 0 0,1 0 0 0 0,8 1 0 0 0,-10-2-154 0 0,0-1 0 0 0,0 0-1 0 0,0 0 1 0 0,0 0 0 0 0,0 0-1 0 0,0-1 1 0 0,1 1 0 0 0,-2-1 0 0 0,1 0-1 0 0,0 0 1 0 0,0 0 0 0 0,0 0-1 0 0,0 0 1 0 0,0-1 0 0 0,-1 1-1 0 0,5-4 1 0 0,11-7-1321 0 0</inkml:trace>
  <inkml:trace contextRef="#ctx0" brushRef="#br0" timeOffset="12413.07">14475 869 26719 0 0,'0'0'592'0'0,"8"4"120"0"0,6 1 24 0 0,5-1 8 0 0,7-4-592 0 0,5 4-152 0 0,6-4 0 0 0,8-4 0 0 0,0-5 440 0 0,4 1 56 0 0,6 0 16 0 0,8-4 0 0 0,-1 4-824 0 0,3-7-160 0 0,-3 2-32 0 0,1-3-11680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04T19:31:34.9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1023 18255 0 0,'-4'-8'884'0'0,"-5"-20"215"0"0,8 22-970 0 0,1 4 451 0 0,0 2 195 0 0,0 0 32 0 0,0 0-102 0 0,9 15 511 0 0,-7-14-1142 0 0,0-1 0 0 0,0 1-1 0 0,0-1 1 0 0,1 0 0 0 0,-1 0 0 0 0,0 0 0 0 0,0 0-1 0 0,0 0 1 0 0,0 0 0 0 0,0 0 0 0 0,0-1 0 0 0,0 1-1 0 0,0-1 1 0 0,3-1 0 0 0,-3 1-64 0 0,39-16-10 0 0,-37 16 6 0 0,1-1 0 0 0,-1-1 0 0 0,0 1 0 0 0,0-1 0 0 0,0 1 0 0 0,0-1 0 0 0,0 0 0 0 0,4-6 0 0 0,27-32 101 0 0,-20 23-60 0 0,1-1 94 0 0,53-70-244 0 0,-60 76 97 0 0,0-1 0 0 0,-2 0 0 0 0,1-1 0 0 0,9-28 0 0 0,-11 27 95 0 0,2-11 2 0 0,-5 15-165 0 0,-2 9 49 0 0,0-1-1 0 0,0 1 0 0 0,-1-1 0 0 0,1 1 1 0 0,-1-1-1 0 0,0 0 0 0 0,0-4 0 0 0,10 27-42 0 0,-4 9 25 0 0,-1 0-1 0 0,-2 0 1 0 0,0 0-1 0 0,-3 46 1 0 0,0-68 48 0 0,1 16 30 0 0,-2 0-1 0 0,-1 0 0 0 0,0 0 1 0 0,-11 39-1 0 0,12-59-34 0 0,0-1 0 0 0,0 1 0 0 0,0-1 0 0 0,0 1 0 0 0,0-1 0 0 0,0 1 0 0 0,0-1 0 0 0,0 0 0 0 0,0 1 0 0 0,-3 1 0 0 0,-5 7 0 0 0,0 8 0 0 0,-4 5 0 0 0,12-21 0 0 0,0-1 0 0 0,0 0 0 0 0,-1 0 0 0 0,1 0 0 0 0,0 0 0 0 0,0 0 0 0 0,-1 0 0 0 0,1-1 0 0 0,0 1 0 0 0,-1 0 0 0 0,1-1 0 0 0,-1 1 0 0 0,1-1 0 0 0,-1 1 0 0 0,1-1 0 0 0,-2 0 0 0 0,-99 9 0 0 0,97-9 0 0 0,1 0 0 0 0,0 0 0 0 0,-1-1 0 0 0,1 1 0 0 0,0-1 0 0 0,0 0 0 0 0,-1 0 0 0 0,1 0 0 0 0,0-1 0 0 0,0 1 0 0 0,0-1 0 0 0,0 0 0 0 0,1 0 0 0 0,-1-1 0 0 0,0 1 0 0 0,1-1 0 0 0,0 0 0 0 0,-5-4 0 0 0,3-1 0 0 0,5 7 0 0 0,0 1 0 0 0,0 0 0 0 0,0 0 0 0 0,-1 0 0 0 0,1 0 0 0 0,0 0 0 0 0,0-1 0 0 0,0 1 0 0 0,0 0 0 0 0,0 0 0 0 0,0 0 0 0 0,0 0 0 0 0,0 0 0 0 0,1-1 0 0 0,-1 1 0 0 0,0 0 0 0 0,0 0 0 0 0,0 0 0 0 0,0 0 0 0 0,0 0 0 0 0,0 0 0 0 0,0-1 0 0 0,0 1 0 0 0,0 0 0 0 0,0 0 0 0 0,0 0 0 0 0,0 0 0 0 0,1 0 0 0 0,-1 0 0 0 0,0 0 0 0 0,0-1 0 0 0,0 1 0 0 0,0 0 0 0 0,0 0 0 0 0,0 0 0 0 0,1 0 0 0 0,-1 0 0 0 0,0 0 0 0 0,0 0 0 0 0,0 0 0 0 0,0 0 0 0 0,0 0 0 0 0,1 0 0 0 0,-1 0 0 0 0,0 0 0 0 0,0 0 0 0 0,0 0 0 0 0,0 0 0 0 0,0 0 0 0 0,1 0 0 0 0,-1 0 0 0 0,0 0 0 0 0,0 0 0 0 0,0 0 0 0 0,0 0 0 0 0,0 0 0 0 0,1 0 0 0 0,-1 0 0 0 0,0 1 0 0 0,0-1 0 0 0,0 0 0 0 0,0 0 0 0 0,7 3 0 0 0,17 7 0 0 0,-18-9 0 0 0,0 2 0 0 0,0-1 0 0 0,0 1 0 0 0,5 3 0 0 0,2 1 186 0 0,1 0-1 0 0,0-1 0 0 0,0-1 0 0 0,0 0 1 0 0,1-1-1 0 0,16 3 0 0 0,-7-1-4 0 0,-10-3-133 0 0,1-1 1 0 0,-1-1 0 0 0,1 0-1 0 0,0-1 1 0 0,0 0 0 0 0,-1-2 0 0 0,1 1-1 0 0,-1-2 1 0 0,1 0 0 0 0,24-9-1 0 0,-14 3-35 0 0,44-17 24 0 0,-61 22-35 0 0,0 0 1 0 0,-1 0-1 0 0,0-1 1 0 0,0 0-1 0 0,-1 0 1 0 0,10-9-1 0 0,3-7-2 0 0,-1 2 0 0 0,31-27 0 0 0,-40 38-31 0 0,-1-1 0 0 0,0 1-1 0 0,-1-2 1 0 0,0 1 0 0 0,-1-1-1 0 0,7-12 1 0 0,6-9-179 0 0,35-55-1377 0 0,-51 80 1586 0 0,0 0 0 0 0,0-1 0 0 0,-1 1 0 0 0,0-1 0 0 0,0 0 0 0 0,0 0 0 0 0,-1 1 0 0 0,0-1 0 0 0,-1 0 0 0 0,0 0 0 0 0,0 0 0 0 0,0 0 0 0 0,-1 0 0 0 0,0 0 0 0 0,-2-10 0 0 0,1 15-1 0 0,1 0 0 0 0,0 0-1 0 0,0 0 1 0 0,-1 0 0 0 0,1 0 0 0 0,-1 1 0 0 0,0-1-1 0 0,1 1 1 0 0,-1-1 0 0 0,0 1 0 0 0,0 0-1 0 0,0 0 1 0 0,0 0 0 0 0,0 0 0 0 0,0 0-1 0 0,0 0 1 0 0,0 0 0 0 0,-1 0 0 0 0,1 1-1 0 0,0 0 1 0 0,-5-1 0 0 0,-2 0-5 0 0,0 0 1 0 0,0 1-1 0 0,0 0 0 0 0,-9 2 1 0 0,10-1 6 0 0,1 1 1 0 0,0 0 0 0 0,-1 1-1 0 0,1-1 1 0 0,0 1 0 0 0,0 0-1 0 0,1 1 1 0 0,-1 0 0 0 0,1 0-1 0 0,0 0 1 0 0,0 1 0 0 0,0 0-1 0 0,0 0 1 0 0,1 1 0 0 0,0-1-1 0 0,-6 8 1 0 0,2 1-1 0 0,0-1 0 0 0,1 1 0 0 0,0 0 0 0 0,1 1-1 0 0,1 0 1 0 0,-7 24 0 0 0,9-25 56 0 0,0 0 0 0 0,2 0-1 0 0,0 0 1 0 0,0 0 0 0 0,1 0-1 0 0,2 20 1 0 0,-1-28 38 0 0,1 1-1 0 0,0 0 1 0 0,1-1 0 0 0,0 1-1 0 0,0-1 1 0 0,0 0 0 0 0,0 1-1 0 0,1-1 1 0 0,0 0-1 0 0,0-1 1 0 0,1 1 0 0 0,0 0-1 0 0,0-1 1 0 0,0 0 0 0 0,8 7-1 0 0,-5-5-73 0 0,0-1 0 0 0,1 0 0 0 0,0 0 0 0 0,0-1 0 0 0,15 8 0 0 0,-18-12-17 0 0,0 1 0 0 0,-1 0 0 0 0,1-1 0 0 0,0 0 1 0 0,0 0-1 0 0,0-1 0 0 0,0 0 0 0 0,1 1 0 0 0,-1-2 0 0 0,0 1 0 0 0,0 0 0 0 0,9-3 0 0 0,-6 1-3 0 0,-1-1 0 0 0,1 0 0 0 0,-1 0 0 0 0,1 0 0 0 0,-1-1 0 0 0,0 0 0 0 0,0 0 0 0 0,7-7 0 0 0,-1 0 0 0 0,-2 0 0 0 0,0 0 0 0 0,10-14 0 0 0,-11 15-14 0 0,15-15 0 0 0,-16 17 0 0 0,-1 0 0 0 0,-1 0 0 0 0,9-11 0 0 0,5-14-151 0 0,-1-1-1 0 0,-1-1 0 0 0,-3-1 1 0 0,0 0-1 0 0,-3-1 0 0 0,-1 0 1 0 0,10-50-1 0 0,-17 65-106 0 0,-3 18 253 0 0,-1 0 1 0 0,0 1-1 0 0,0-1 1 0 0,0 0-1 0 0,0 1 1 0 0,-1-1-1 0 0,1 0 0 0 0,-1 0 1 0 0,0 0-1 0 0,0 1 1 0 0,-1-1-1 0 0,1 0 0 0 0,-1 0 1 0 0,-1-5-1 0 0,-3 1 19 0 0,1 2-14 0 0,0 0-56 0 0,2 6-34 0 0,0 0 16 0 0,2-6 64 0 0,1 2 4 0 0,1-1 92 0 0,-5 6 39 0 0,3-3-111 0 0,0-1 0 0 0,0 1 0 0 0,0 0-1 0 0,-1 0 1 0 0,1-1 0 0 0,-1 1 0 0 0,1 0 0 0 0,-1 0 0 0 0,-1-3 0 0 0,1 4-10 0 0,-8-36-68 0 0,6 28 80 0 0,1 0 0 0 0,-1 0 0 0 0,-1 0 0 0 0,-6-11 0 0 0,-3-12-2 0 0,-2 8-2 0 0,8 12 15 0 0,6 11 40 0 0,1 2 1 0 0,0 5-43 0 0,-1 1 0 0 0,0 0 1 0 0,-1-1-1 0 0,-2 12 0 0 0,-3 5 7 0 0,-12 57-18 0 0,2-11 0 0 0,-2 2 97 0 0,-1-2 214 0 0,16-48-62 0 0,-10 50 673 0 0,-6 80 1 0 0,18-128-751 0 0,2-1 0 0 0,0 0 0 0 0,2 1-1 0 0,0-1 1 0 0,1 0 0 0 0,2 0 0 0 0,0 0-1 0 0,8 21 1 0 0,-11-40-172 0 0,-1 0 0 0 0,1 0 0 0 0,0 0 0 0 0,0 0 0 0 0,0 0 0 0 0,0-1 0 0 0,0 1 0 0 0,5 4 0 0 0,-6-6 0 0 0,0 0 0 0 0,0 0 0 0 0,1 0 0 0 0,-1 0 0 0 0,0-1 0 0 0,1 1 0 0 0,-1 0 0 0 0,0-1 0 0 0,1 1 0 0 0,-1-1 0 0 0,1 1 0 0 0,-1-1 0 0 0,1 1 0 0 0,-1-1 0 0 0,1 0 0 0 0,-1 0 0 0 0,1 0 0 0 0,0 0 0 0 0,-1 0 0 0 0,1 0 0 0 0,1-1 0 0 0,17-6 0 0 0,-1-1 0 0 0,0-1 0 0 0,0-1 0 0 0,-1-1 0 0 0,0 0 0 0 0,-1-2 0 0 0,0 0 0 0 0,-1 0 0 0 0,22-25 0 0 0,-20 17-35 0 0,15-25 0 0 0,-21 28-403 0 0,2 0 0 0 0,22-24 0 0 0,-30 35 358 0 0,0 0 0 0 0,-1 0 0 0 0,0 0 0 0 0,-1 0 0 0 0,0-1 1 0 0,5-12-1 0 0,2-1 31 0 0,-2 5-50 0 0,-5 8-80 0 0,1 0 1 0 0,-1 1 0 0 0,-1-1-1 0 0,1-1 1 0 0,-1 1 0 0 0,-1-1 0 0 0,1 1-1 0 0,-1-1 1 0 0,0-12 0 0 0,-2 20 174 0 0,0 0-1 0 0,0 0 1 0 0,0-1 0 0 0,0 1 0 0 0,-1 0 0 0 0,1 0 0 0 0,0 0 0 0 0,-1 0 0 0 0,1-1 0 0 0,-1 1 0 0 0,0 0 0 0 0,1 0 0 0 0,-1 0 0 0 0,0 0 0 0 0,1 0 0 0 0,-1 0 0 0 0,0 1 0 0 0,0-1 0 0 0,0 0 0 0 0,0 0 0 0 0,0 1 0 0 0,0-1 0 0 0,0 0 0 0 0,0 1 0 0 0,0-1 0 0 0,0 1 0 0 0,-1-1 0 0 0,1 1 0 0 0,0 0 0 0 0,0-1 0 0 0,0 1-1 0 0,0 0 1 0 0,-1 0 0 0 0,1 0 0 0 0,0 0 0 0 0,0 0 0 0 0,-1 0 0 0 0,1 0 0 0 0,0 0 0 0 0,-2 1 0 0 0,1 1 4 0 0,-1-1 0 0 0,1 0 0 0 0,0 0 0 0 0,0 0 0 0 0,-1 0 0 0 0,1-1 0 0 0,0 1 0 0 0,-1-1 0 0 0,1 1 0 0 0,-1-1 0 0 0,1 0 0 0 0,-1 0 0 0 0,1 0 0 0 0,-5-1 0 0 0,4 1 0 0 0,0 0 0 0 0,1 0 0 0 0,-1 0 0 0 0,0 1 0 0 0,1-1 0 0 0,-1 1 0 0 0,0-1 0 0 0,1 1 0 0 0,-1 0 0 0 0,0 0 0 0 0,1 0 0 0 0,-1 0 0 0 0,1 1 0 0 0,0-1 0 0 0,-1 0 0 0 0,1 1 0 0 0,0 0 0 0 0,0 0 0 0 0,0-1 0 0 0,0 1 0 0 0,0 1 0 0 0,0-1 0 0 0,-1 3 0 0 0,-4 5 0 0 0,0 1 0 0 0,0 1 0 0 0,-6 17 0 0 0,11-25 0 0 0,-48 116 1384 0 0,41-95-1265 0 0,1 0 1 0 0,1 1-1 0 0,1 0 0 0 0,-3 34 1 0 0,8-57-109 0 0,1 6-11 0 0,0-1 0 0 0,0 1 0 0 0,1-1 0 0 0,0 0 0 0 0,3 13 0 0 0,-4-19 0 0 0,1 1 0 0 0,-1-1 0 0 0,1 0 0 0 0,0 0 0 0 0,0 0 0 0 0,0 1 0 0 0,0-1 0 0 0,0 0 0 0 0,0 0 0 0 0,0-1 0 0 0,1 1 0 0 0,-1 0 0 0 0,1 0 0 0 0,-1-1 0 0 0,1 1 0 0 0,0 0 0 0 0,-1-1 0 0 0,1 0 0 0 0,0 1 0 0 0,0-1 0 0 0,0 0 0 0 0,0 0 0 0 0,0 0 0 0 0,0 0 0 0 0,1-1 0 0 0,-1 1 0 0 0,0 0 0 0 0,0-1 0 0 0,1 0 0 0 0,-1 1 0 0 0,0-1 0 0 0,0 0 0 0 0,1 0 0 0 0,-1 0 0 0 0,3-1 0 0 0,7-1 0 0 0,1-1 0 0 0,-1 0 0 0 0,0 0 0 0 0,0-2 0 0 0,12-5 0 0 0,-19 8 0 0 0,7-4 0 0 0,0 0 0 0 0,-1-1 0 0 0,0 0 0 0 0,0-1 0 0 0,-1 0 0 0 0,16-17 0 0 0,-20 20 0 0 0,0 1 0 0 0,0-1 0 0 0,10-4 0 0 0,-11 6 0 0 0,0 0 0 0 0,-1 0 0 0 0,1 0 0 0 0,0-1 0 0 0,-1 0 0 0 0,7-8 0 0 0,22-29 0 0 0,33-40 0 0 0,-26 34-36 0 0,2-2-463 0 0,56-51 0 0 0,-84 84-252 0 0,-14 16 772 0 0,0 0 0 0 0,0 0 1 0 0,0 0-1 0 0,1-1 0 0 0,-1 1 0 0 0,0 0 1 0 0,0 0-1 0 0,0 0 0 0 0,0 0 1 0 0,0-1-1 0 0,1 1 0 0 0,-1 0 0 0 0,0 0 1 0 0,0 0-1 0 0,0 0 0 0 0,0 0 0 0 0,1 0 1 0 0,-1 0-1 0 0,0 0 0 0 0,0 0 0 0 0,0 0 1 0 0,0 0-1 0 0,1-1 0 0 0,-1 1 1 0 0,0 0-1 0 0,0 0 0 0 0,0 0 0 0 0,1 0 1 0 0,-1 0-1 0 0,0 1 0 0 0,0-1 0 0 0,0 0 1 0 0,1 0-1 0 0,-1 0 0 0 0,0 0 0 0 0,0 0 1 0 0,0 0-1 0 0,0 0 0 0 0,1 0 0 0 0,-1 0 1 0 0,0 0-1 0 0,0 0 0 0 0,0 1 1 0 0,0-1-1 0 0,1 0 0 0 0,-1 0 0 0 0,0 0 1 0 0,0 0-1 0 0,0 1 0 0 0,0-1 0 0 0,0 0 1 0 0,6 8 424 0 0,-6-6-577 0 0,0 1 0 0 0,0-1 1 0 0,0 1-1 0 0,0-1 0 0 0,0 0 0 0 0,0 1 1 0 0,-1-1-1 0 0,1 1 0 0 0,-1-1 1 0 0,-1 5-1 0 0,-4 14 696 0 0,-6 79 541 0 0,11-93-1124 0 0,0 1-1 0 0,1-1 1 0 0,0 0 0 0 0,0 1-1 0 0,1-1 1 0 0,-1 1 0 0 0,5 13-1 0 0,-4-19 101 0 0,-1-5-21 0 0,9-56-114 0 0,-9 53-317 0 0,0-1 1 0 0,0 0-1 0 0,0 1 0 0 0,-1-1 1 0 0,0 1-1 0 0,0-1 1 0 0,-1 1-1 0 0,1 0 0 0 0,-4-7 1 0 0,-3-14 178 0 0,1 10 220 0 0,7 17-29 0 0,0-1 1 0 0,0 1 0 0 0,0 0-1 0 0,0 0 1 0 0,0 0-1 0 0,0-1 1 0 0,0 1 0 0 0,-1 0-1 0 0,1 0 1 0 0,0 0-1 0 0,0-1 1 0 0,0 1-1 0 0,0 0 1 0 0,0 0 0 0 0,-1 0-1 0 0,1 0 1 0 0,0 0-1 0 0,0-1 1 0 0,0 1 0 0 0,0 0-1 0 0,-1 0 1 0 0,1 0-1 0 0,0 0 1 0 0,0 0-1 0 0,0 0 1 0 0,-1 0 0 0 0,1 0-1 0 0,0 0 1 0 0,0 0-1 0 0,-1-1 1 0 0,1 1 0 0 0,0 0-1 0 0,0 0 1 0 0,0 0-1 0 0,-1 1 1 0 0,1-1-1 0 0,0 0 1 0 0,0 0 0 0 0,0 0-1 0 0,-1 0 1 0 0,1 0-1 0 0,0 0 1 0 0,0 0 0 0 0,-1 0-1 0 0,1 0 1 0 0,0 0-1 0 0,0 1 1 0 0,0-1-1 0 0,0 0 1 0 0,-1 0 0 0 0,1 0-1 0 0,0 0 1 0 0,0 0-1 0 0,0 1 1 0 0,0-1 0 0 0,0 0-1 0 0,0 0 1 0 0,-1 0-1 0 0,1 1 1 0 0,0-1-1 0 0,0 0 1 0 0,0 1 0 0 0,-11-9-139 0 0,3-2 115 0 0,7 8 19 0 0,-1 0 0 0 0,1 0 0 0 0,-1 1 1 0 0,0-1-1 0 0,1 0 0 0 0,-1 1 0 0 0,-4-3 0 0 0,6 4 4 0 0,-1 0 0 0 0,0-1 0 0 0,1 1-1 0 0,-1 0 1 0 0,0 0 0 0 0,0 0-1 0 0,1 0 1 0 0,-1 0 0 0 0,0 0-1 0 0,1 0 1 0 0,-1 0 0 0 0,0 0-1 0 0,1 1 1 0 0,-1-1 0 0 0,0 0 0 0 0,1 0-1 0 0,-1 1 1 0 0,0-1 0 0 0,1 0-1 0 0,-1 1 1 0 0,1-1 0 0 0,-1 0-1 0 0,0 1 1 0 0,1-1 0 0 0,-1 1-1 0 0,1-1 1 0 0,0 1 0 0 0,-1-1 0 0 0,1 1-1 0 0,-1-1 1 0 0,1 1 0 0 0,-1 1-1 0 0,-13 20 402 0 0,0 1 0 0 0,-18 44 0 0 0,2-5 286 0 0,22-45-315 0 0,1 0 0 0 0,0 1 0 0 0,2 0 0 0 0,0 0 0 0 0,1 0 0 0 0,1 1 1 0 0,0 0-1 0 0,1 33 0 0 0,2-45-286 0 0,0-1 0 0 0,1 0 0 0 0,0 0 0 0 0,1 0 0 0 0,-1 1 0 0 0,5 8 0 0 0,-5-13-68 0 0,0 1 0 0 0,0-1-1 0 0,0 0 1 0 0,0 0 0 0 0,1 0 0 0 0,-1 0 0 0 0,1 0 0 0 0,3 3 0 0 0,-4-5-15 0 0,0 1 1 0 0,0 0-1 0 0,0-1 1 0 0,0 1-1 0 0,0-1 1 0 0,0 0-1 0 0,0 1 1 0 0,0-1-1 0 0,0 1 1 0 0,0-1 0 0 0,0 0-1 0 0,0 0 1 0 0,0 0-1 0 0,0 0 1 0 0,0 0-1 0 0,0 0 1 0 0,1 0-1 0 0,-1 0 1 0 0,2-1-1 0 0,9-1-1 0 0,1-2 1 0 0,-1 0-1 0 0,1 0 0 0 0,-1-1 1 0 0,-1 0-1 0 0,20-13 0 0 0,12-14-74 0 0,58-55-1 0 0,-60 50-266 0 0,-23 20 116 0 0,-1 0 0 0 0,0-2 0 0 0,25-38-1 0 0,31-67-443 0 0,-59 97 476 0 0,-8 16 106 0 0,11-20-303 0 0,19-46 0 0 0,25-102-841 0 0,-29 84 714 0 0,-26 72 319 0 0,-1 1 0 0 0,0-1 0 0 0,-2-1 0 0 0,0 1 0 0 0,-1-24 0 0 0,-2 43 185 0 0,-1 1-1 0 0,1 0 1 0 0,0 0 0 0 0,-1 0-1 0 0,1 0 1 0 0,-1 0-1 0 0,0 0 1 0 0,0 0 0 0 0,0 0-1 0 0,0 1 1 0 0,-1-1-1 0 0,1 0 1 0 0,-1 1-1 0 0,0-1 1 0 0,-3-3 0 0 0,4 5-63 0 0,-10 3 35 0 0,10-2 47 0 0,0 0 1 0 0,0 0-1 0 0,0 0 0 0 0,0 0 1 0 0,0 1-1 0 0,0-1 0 0 0,0 0 1 0 0,0 1-1 0 0,0-1 0 0 0,0 0 1 0 0,0 1-1 0 0,0-1 0 0 0,0 1 1 0 0,0 0-1 0 0,0-1 0 0 0,1 1 1 0 0,-1 0-1 0 0,0-1 0 0 0,0 1 1 0 0,1 0-1 0 0,-1 1 0 0 0,-5 5 31 0 0,1 0 0 0 0,0 1 0 0 0,1 0 0 0 0,0 0 0 0 0,0 0 0 0 0,1 1 0 0 0,-4 11 0 0 0,-11 65 105 0 0,11-45-74 0 0,-23 90 380 0 0,11-48-123 0 0,-5 15 178 0 0,-15 25 1292 0 0,-28 151-1 0 0,64-255-1594 0 0,1-1 0 0 0,1 21 0 0 0,1-32-159 0 0,0 1-1 0 0,1-1 1 0 0,-1 0-1 0 0,2 0 1 0 0,-1 0-1 0 0,0 1 1 0 0,1-1-1 0 0,0-1 1 0 0,4 8-1 0 0,-4-11-39 0 0,0 1 0 0 0,0-1 0 0 0,1 0 0 0 0,-1 0 0 0 0,1-1 0 0 0,-1 1 0 0 0,1 0 0 0 0,-1-1 1 0 0,1 0-1 0 0,0 1 0 0 0,0-1 0 0 0,0 0 0 0 0,0 0 0 0 0,0-1 0 0 0,0 1 0 0 0,0-1 0 0 0,0 1 0 0 0,0-1 0 0 0,0 0 0 0 0,5-1 0 0 0,-4 0-38 0 0,1 0 0 0 0,-1 0 0 0 0,0 0 0 0 0,-1 0 0 0 0,1-1 0 0 0,0 0 0 0 0,0 0 0 0 0,-1 0 0 0 0,1 0 0 0 0,-1-1 0 0 0,6-4 0 0 0,0-3-142 0 0,1 0 0 0 0,9-14 0 0 0,-8 9-16 0 0,-2 4 48 0 0,8-10-277 0 0,-1 0-1 0 0,0-1 1 0 0,20-42 0 0 0,-20 31-98 0 0,-6 13 58 0 0,14-38 0 0 0,-16 31 375 0 0,14-55-356 0 0,-22 81 445 0 0,1 1 0 0 0,-1-1-1 0 0,0 0 1 0 0,0 1 0 0 0,0-1-1 0 0,1 1 1 0 0,-1-1 0 0 0,0 1 0 0 0,0-1-1 0 0,0 1 1 0 0,0-1 0 0 0,0 1-1 0 0,0-1 1 0 0,0 0 0 0 0,0 1-1 0 0,0-1 1 0 0,0 1 0 0 0,-1-1-1 0 0,1 1 1 0 0,0-1 0 0 0,0 1 0 0 0,0-1-1 0 0,-1 1 1 0 0,1-1 0 0 0,0 1-1 0 0,-1-1 1 0 0,0 1 25 0 0,0 0 1 0 0,1 0-1 0 0,-1 0 1 0 0,0 0-1 0 0,0 1 0 0 0,1-1 1 0 0,-1 0-1 0 0,0 1 1 0 0,1-1-1 0 0,-1 0 0 0 0,0 1 1 0 0,1-1-1 0 0,-1 1 0 0 0,1-1 1 0 0,-2 2-1 0 0,-2 1 10 0 0,0 1 0 0 0,0 0 0 0 0,0 0 0 0 0,0 1 0 0 0,1-1 0 0 0,-1 1 0 0 0,1 0 0 0 0,0 0 0 0 0,-4 10 0 0 0,-32 95 1176 0 0,15-37-848 0 0,19-61-150 0 0,1 0 0 0 0,1 0 0 0 0,0 0 1 0 0,1 1-1 0 0,0-1 0 0 0,1 1 0 0 0,0-1 0 0 0,1 1 0 0 0,0 0 0 0 0,1-1 0 0 0,5 24 0 0 0,-5-33-219 0 0,0-1 0 0 0,0 1 0 0 0,1-1 0 0 0,-1 1 0 0 0,1-1 0 0 0,0 0 0 0 0,-1 1 0 0 0,1-1 0 0 0,0 0 0 0 0,0 0 0 0 0,1 0 0 0 0,-1-1 0 0 0,0 1 0 0 0,0-1 0 0 0,1 1 0 0 0,-1-1 0 0 0,1 0 0 0 0,0 1 0 0 0,-1-1 0 0 0,1-1 0 0 0,0 1 0 0 0,-1 0 0 0 0,1-1 0 0 0,5 1 0 0 0,-1 0-17 0 0,0 0 0 0 0,0-1 0 0 0,0 0 0 0 0,0-1 0 0 0,0 1 1 0 0,0-1-1 0 0,0-1 0 0 0,0 1 0 0 0,9-4 0 0 0,3-4-111 0 0,0 0 1 0 0,0-1-1 0 0,23-17 0 0 0,50-43-708 0 0,-77 57 743 0 0,27-22-855 0 0,-16 12 25 0 0,32-20 0 0 0,-47 35 779 0 0,40-22 182 0 0,-51 29-28 0 0,0 1-1 0 0,1 0 0 0 0,-1 1 1 0 0,0-1-1 0 0,0 0 0 0 0,0 0 1 0 0,1 0-1 0 0,-1 0 0 0 0,0 0 1 0 0,0 0-1 0 0,1 0 0 0 0,-1 0 1 0 0,0 0-1 0 0,0 0 0 0 0,0 0 1 0 0,1 1-1 0 0,-1-1 0 0 0,0 0 1 0 0,0 0-1 0 0,0 0 0 0 0,0 0 1 0 0,1 1-1 0 0,-1-1 0 0 0,0 0 1 0 0,0 0-1 0 0,0 0 0 0 0,0 1 1 0 0,0-1-1 0 0,0 0 0 0 0,0 0 1 0 0,1 0-1 0 0,-1 1 0 0 0,0-1 1 0 0,0 0-1 0 0,0 1 0 0 0,1 4 1 0 0,0 1 0 0 0,-1-1 1 0 0,1 0-1 0 0,-1 1 0 0 0,0-1 0 0 0,-2 11 0 0 0,-8 34 1177 0 0,-14 45 1287 0 0,23-93-2406 0 0,-1-1-20 0 0,2 11 323 0 0,0-10-483 0 0,0-2-60 0 0,4-13-263 0 0,3-2-168 0 0,6-21-906 0 0,-9 23 1045 0 0,-1 3-40 0 0,-1-1 0 0 0,2-15 0 0 0,12-110-2690 0 0,-14 123 3000 0 0,0 0-24 0 0,-1 0 1 0 0,-1 0 0 0 0,1 0 0 0 0,-2 0-1 0 0,0 0 1 0 0,0 1 0 0 0,-6-21 0 0 0,7 32 240 0 0,0 0 0 0 0,-1 0 1 0 0,1 0-1 0 0,0 0 0 0 0,-1 0 0 0 0,1 0 1 0 0,-1 1-1 0 0,1-1 0 0 0,-1 0 1 0 0,1 0-1 0 0,-1 0 0 0 0,0 1 1 0 0,0-1-1 0 0,1 0 0 0 0,-1 1 0 0 0,0-1 1 0 0,0 0-1 0 0,0 1 0 0 0,1-1 1 0 0,-1 1-1 0 0,0-1 0 0 0,0 1 0 0 0,0 0 1 0 0,0-1-1 0 0,0 1 0 0 0,0 0 1 0 0,0 0-1 0 0,-2-1 0 0 0,0 2 134 0 0,1-1 0 0 0,-1 1 0 0 0,0-1 1 0 0,0 1-1 0 0,1 0 0 0 0,-1 0 0 0 0,0 0 0 0 0,1 0 0 0 0,-5 4 0 0 0,-7 4 365 0 0,0 0-1 0 0,1 1 1 0 0,0 1-1 0 0,1 0 0 0 0,1 0 1 0 0,-1 1-1 0 0,2 1 1 0 0,0 0-1 0 0,0 1 0 0 0,1 0 1 0 0,1 0-1 0 0,0 0 1 0 0,-10 30-1 0 0,16-36-468 0 0,0 0 0 0 0,1 0-1 0 0,0 0 1 0 0,0 0 0 0 0,1 0-1 0 0,0 0 1 0 0,0 0 0 0 0,1 0 0 0 0,0 1-1 0 0,0-1 1 0 0,1 0 0 0 0,4 10-1 0 0,-5-16-31 0 0,1 1 0 0 0,-1 0 0 0 0,1 0-1 0 0,0-1 1 0 0,0 1 0 0 0,0-1 0 0 0,0 0-1 0 0,1 1 1 0 0,-1-1 0 0 0,0 0 0 0 0,1 0-1 0 0,0-1 1 0 0,-1 1 0 0 0,1 0 0 0 0,0-1-1 0 0,0 0 1 0 0,0 0 0 0 0,0 0 0 0 0,0 0-1 0 0,5 1 1 0 0,-3-1-16 0 0,1-1 1 0 0,-1 1-1 0 0,0-1 0 0 0,1 0 0 0 0,-1-1 1 0 0,0 1-1 0 0,1-1 0 0 0,-1 0 0 0 0,0 0 1 0 0,0-1-1 0 0,8-2 0 0 0,7-5-188 0 0,31-14-338 0 0,-47 20 422 0 0,1 0 0 0 0,0 0 0 0 0,-1 0 0 0 0,0 0-1 0 0,0-1 1 0 0,0 0 0 0 0,7-7 0 0 0,5-14-289 0 0,-12 17 298 0 0,1 0 1 0 0,1 0 0 0 0,0 1-1 0 0,8-8 1 0 0,-2 1 91 0 0,0-1-1 0 0,-1 0 1 0 0,0 0 0 0 0,9-18-1 0 0,12-19 3 0 0,42-35-555 0 0,-45 55-298 0 0,-24 28 871 0 0,-1 0 0 0 0,1 0 0 0 0,0 0 0 0 0,9-5-1 0 0,3-3 1113 0 0,-16 25-965 0 0,-1-5-166 0 0,-1 1 1 0 0,0 0-1 0 0,-1 0 0 0 0,0-1 1 0 0,-5 15-1 0 0,-21 42 32 0 0,20-48 11 0 0,-18 50 666 0 0,21-49-306 0 0,-2 0 0 0 0,0 0 0 0 0,-15 25 0 0 0,14-29 118 0 0,1 0 0 0 0,-7 21 0 0 0,10-26-386 0 0,3-5-132 0 0,0 0 0 0 0,0 0 0 0 0,0 1 0 0 0,1-1 0 0 0,-1 0 1 0 0,1 1-1 0 0,0 4 0 0 0,0-9-2 0 0,0 0 0 0 0,0 0 0 0 0,0 1 0 0 0,0-1 0 0 0,0 0 0 0 0,0 0 0 0 0,0 1 0 0 0,0-1 0 0 0,0 0 0 0 0,0 0 0 0 0,0 1 0 0 0,0-1 0 0 0,0 0 0 0 0,0 0 0 0 0,0 0 0 0 0,0 1 0 0 0,0-1 0 0 0,0 0 0 0 0,0 0 0 0 0,0 1 0 0 0,1-1 0 0 0,-1 0 0 0 0,0 0 0 0 0,0 0 0 0 0,0 1 0 0 0,0-1 0 0 0,0 0 0 0 0,1 0 0 0 0,-1 0 0 0 0,0 0 0 0 0,0 0 0 0 0,0 1 0 0 0,1-1 0 0 0,-1 0 0 0 0,0 0 0 0 0,0 0 0 0 0,0 0 0 0 0,1 0 0 0 0,-1 0 0 0 0,0 0 0 0 0,0 0 0 0 0,1 0 0 0 0,-1 0 0 0 0,0 0 0 0 0,0 0 0 0 0,1 0 0 0 0,-1 0 0 0 0,0 0 0 0 0,0 0 0 0 0,1 0 0 0 0,-1 0 0 0 0,0 0 0 0 0,0 0 0 0 0,0 0 0 0 0,1 0 0 0 0,-1 0 0 0 0,0 0 0 0 0,0-1 0 0 0,1 1 0 0 0,-1 0 0 0 0,0 0 0 0 0,0 0 0 0 0,0 0 0 0 0,0-1 0 0 0,1 1 0 0 0,-1 0 0 0 0,6-2 0 0 0,-1-1 0 0 0,1 1 0 0 0,-1-1 0 0 0,0 0 0 0 0,0 0 0 0 0,0-1 0 0 0,0 1 0 0 0,0-1 0 0 0,-1 0 0 0 0,0 0 0 0 0,4-6 0 0 0,68-62-1132 0 0,34-58-2704 0 0,-50 57 1159 0 0,-54 65 2446 0 0,-1 1 0 0 0,0-1 0 0 0,4-9 0 0 0,-6 11 71 0 0,0 0 1 0 0,1 1-1 0 0,0-1 1 0 0,8-10 0 0 0,-12 16 151 0 0,1 0 0 0 0,-1-1 0 0 0,0 1 0 0 0,1 0 0 0 0,-1-1 0 0 0,0 1 1 0 0,1 0-1 0 0,-1 0 0 0 0,1-1 0 0 0,-1 1 0 0 0,0 0 0 0 0,1 0 0 0 0,-1-1 0 0 0,1 1 1 0 0,-1 0-1 0 0,1 0 0 0 0,-1 0 0 0 0,0 0 0 0 0,1 0 0 0 0,0 0 0 0 0,4 6 180 0 0,-5-4-98 0 0,1 0 0 0 0,-1 0 0 0 0,0 0 0 0 0,0 0 0 0 0,0 0 0 0 0,0 0 0 0 0,0-1 0 0 0,-1 5 0 0 0,-52 163 6478 0 0,-7-2-3459 0 0,55-159-3000 0 0,1-13-282 0 0,4 6 159 0 0,0-1 0 0 0,-1 0 0 0 0,1 0 0 0 0,0 0 0 0 0,0 0 0 0 0,0 0 0 0 0,-1 0 0 0 0,1 1 0 0 0,0-1 0 0 0,0 0 0 0 0,0 0 0 0 0,-1 0 0 0 0,1 0 1 0 0,0 1-1 0 0,0-1 0 0 0,0 0 0 0 0,0 0 0 0 0,0 1 0 0 0,-1-1 0 0 0,1 0 0 0 0,0 0 0 0 0,0 1 0 0 0,0-1 0 0 0,0 0 0 0 0,0 0 0 0 0,0 1 0 0 0,0-1 0 0 0,0 0 0 0 0,0 0 0 0 0,0 1 1 0 0,0-1-1 0 0,0 0 0 0 0,0 0 0 0 0,0 1 0 0 0,0-1 0 0 0,0 0 0 0 0,0 0 0 0 0,0 1 0 0 0,1-1 0 0 0,-2 4-4399 0 0,1-4-5487 0 0</inkml:trace>
  <inkml:trace contextRef="#ctx0" brushRef="#br0" timeOffset="358.1">3102 192 25143 0 0,'-8'20'712'0'0,"2"-7"152"0"0,-2 7-688 0 0,3-1-176 0 0,-3 2 0 0 0,3-1 0 0 0,-4-1 768 0 0,5 2 112 0 0,-6-5 24 0 0,6 3 8 0 0,-1-7-640 0 0,1 1-128 0 0,4-5-24 0 0,0 0-8 0 0,0 0-768 0 0,0-8-152 0 0,0 0-32 0 0,0 0-10728 0 0</inkml:trace>
  <inkml:trace contextRef="#ctx0" brushRef="#br0" timeOffset="714.98">1327 491 28655 0 0,'-1'0'72'0'0,"1"-1"-1"0"0,0 1 1 0 0,0-1-1 0 0,0 0 1 0 0,0 1-1 0 0,0-1 1 0 0,0 0-1 0 0,0 1 1 0 0,0-1 0 0 0,0 1-1 0 0,0-1 1 0 0,0 0-1 0 0,0 1 1 0 0,0-1-1 0 0,0 1 1 0 0,0-1-1 0 0,1 0 1 0 0,-1 1-1 0 0,0-1 1 0 0,0 1 0 0 0,1-1-1 0 0,-1 1 1 0 0,0-1-1 0 0,1 1 1 0 0,-1-1-1 0 0,1 1 1 0 0,-1-1-1 0 0,1 1 1 0 0,-1-1-1 0 0,1 1 1 0 0,-1 0 0 0 0,1-1-1 0 0,-1 1 1 0 0,1 0-1 0 0,-1-1 1 0 0,1 1-1 0 0,0 0 1 0 0,-1 0-1 0 0,1 0 1 0 0,0-1-1 0 0,32-7 85 0 0,-27 7-88 0 0,99-12-56 0 0,-6 1-13 0 0,-9-3-28 0 0,147-29 429 0 0,215-59-539 0 0,-407 92 9 0 0,161-43 4 0 0,-104 23 126 0 0,104-34-3151 0 0,-86 25 1420 0 0,-29 12-19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04T18:49:54.7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13752 1020 17967 0 0,'-19'14'2027'0'0,"19"-14"-1626"0"0,0 0 110 0 0,5-4 504 0 0,5-6-890 0 0,0 0 1 0 0,1 1-1 0 0,1 0 1 0 0,0 1-1 0 0,18-10 1 0 0,-2 3-102 0 0,-12 7-9 0 0,20-14-1 0 0,42-28-750 0 0,15-11-552 0 0,0-4-2296 0 0,-71 42 2621 0 0,-22 24 974 0 0,0 1 0 0 0,0-1 1 0 0,0 0-1 0 0,0 1 0 0 0,0-1 1 0 0,0 1-1 0 0,-1-1 1 0 0,1 0-1 0 0,-1 0 0 0 0,0 2 1 0 0,-6 7 427 0 0,0-1 0 0 0,1 1 0 0 0,-7 14 0 0 0,10-19-50 0 0,0 0 0 0 0,1 1 1 0 0,-3 11-1 0 0,5-16-339 0 0,0 1 0 0 0,-1 0 0 0 0,1-1 0 0 0,0 1-1 0 0,0-1 1 0 0,0 1 0 0 0,0 0 0 0 0,1-1 0 0 0,-1 1 0 0 0,0-1 0 0 0,1 1-1 0 0,-1-1 1 0 0,1 1 0 0 0,-1-1 0 0 0,1 1 0 0 0,0-1 0 0 0,0 1 0 0 0,0-1 0 0 0,1 2-1 0 0,0 0-52 0 0,0-1 0 0 0,0 0-1 0 0,1 0 1 0 0,-1 1-1 0 0,1-2 1 0 0,-1 1 0 0 0,1 0-1 0 0,0 0 1 0 0,-1-1-1 0 0,1 1 1 0 0,0-1 0 0 0,0 0-1 0 0,0 0 1 0 0,0 0-1 0 0,0-1 1 0 0,0 1 0 0 0,1-1-1 0 0,-1 1 1 0 0,0-1-1 0 0,0 0 1 0 0,4-1 0 0 0,29-3-1115 0 0,-36 3 1056 0 0,0-4 107 0 0,-16-5 236 0 0,12 10-226 0 0,1 0 0 0 0,-1 0 0 0 0,1 0 0 0 0,-1 1 0 0 0,0-1-1 0 0,1 1 1 0 0,-1 0 0 0 0,1 0 0 0 0,0 0 0 0 0,-5 3 0 0 0,6-3-29 0 0,-3 1 77 0 0,0 1 0 0 0,0 0 0 0 0,0 0 0 0 0,1 1 1 0 0,-8 6-1 0 0,-3 3 191 0 0,4-4 59 0 0,1 0 0 0 0,0 1 0 0 0,0 0 1 0 0,1 0-1 0 0,0 1 0 0 0,1 1 0 0 0,-10 17 0 0 0,17-26-297 0 0,0 0-1 0 0,0 0 1 0 0,0 0-1 0 0,0 1 1 0 0,1-1-1 0 0,-1 0 1 0 0,1 1-1 0 0,0-1 0 0 0,0 0 1 0 0,0 1-1 0 0,0-1 1 0 0,1 0-1 0 0,-1 1 1 0 0,1-1-1 0 0,0 0 1 0 0,0 0-1 0 0,0 1 1 0 0,1-1-1 0 0,-1 0 1 0 0,1 0-1 0 0,-1-1 0 0 0,1 1 1 0 0,0 0-1 0 0,3 3 1 0 0,-2-3-52 0 0,0 1 0 0 0,0-1 0 0 0,0-1 0 0 0,0 1 0 0 0,1 0 0 0 0,-1-1 0 0 0,1 1 0 0 0,0-1 0 0 0,-1 0 0 0 0,1 0 0 0 0,0-1 0 0 0,0 1 0 0 0,5 0 0 0 0,-2-1-5 0 0,-1 0 0 0 0,0 0 0 0 0,1-1 1 0 0,-1 0-1 0 0,0 0 0 0 0,1-1 0 0 0,-1 1 0 0 0,7-3 1 0 0,8-3-38 0 0,0-1 1 0 0,-1-1-1 0 0,0 0 1 0 0,21-14-1 0 0,-14 6-273 0 0,-1-2 0 0 0,-1-1 0 0 0,40-37-1 0 0,-46 38-67 0 0,-10 10 142 0 0,-1 0 0 0 0,-1 0 0 0 0,11-15 0 0 0,-15 19 138 0 0,0 0 0 0 0,-1 0 0 0 0,0-1 0 0 0,0 1 0 0 0,0 0 0 0 0,0-1 0 0 0,-1 1 0 0 0,0-1 0 0 0,0 1 0 0 0,0-1 0 0 0,0-6 0 0 0,-1 8 50 0 0,0 3 45 0 0,0 0 1 0 0,1 0-1 0 0,-1 0 1 0 0,0-1-1 0 0,0 1 0 0 0,0 0 1 0 0,0 0-1 0 0,0-1 1 0 0,0 1-1 0 0,0 0 1 0 0,0 0-1 0 0,0-1 0 0 0,0 1 1 0 0,0 0-1 0 0,0 0 1 0 0,0-1-1 0 0,0 1 1 0 0,-1 0-1 0 0,1 0 0 0 0,0-1 1 0 0,0 1-1 0 0,0 0 1 0 0,0 0-1 0 0,0-1 1 0 0,0 1-1 0 0,-1 0 0 0 0,1 0 1 0 0,0 0-1 0 0,0 0 1 0 0,0-1-1 0 0,0 1 1 0 0,-1 0-1 0 0,1 0 0 0 0,-8-7 25 0 0,7 7-1 0 0,-1 0 0 0 0,1 0 0 0 0,0 0 1 0 0,0 0-1 0 0,0 0 0 0 0,0 0 0 0 0,0 1 0 0 0,0-1 1 0 0,0 0-1 0 0,0 0 0 0 0,0 1 0 0 0,0-1 1 0 0,0 1-1 0 0,0-1 0 0 0,-1 2 0 0 0,-2-1 79 0 0,0 1-17 0 0,0 0-1 0 0,0 0 1 0 0,1 0-1 0 0,-1 0 0 0 0,1 0 1 0 0,-1 1-1 0 0,1 0 1 0 0,0 0-1 0 0,-6 6 1 0 0,0 3 96 0 0,-12 19 1 0 0,12-17-159 0 0,7-12 36 0 0,1 1-1 0 0,0 0 0 0 0,-1 0 1 0 0,1 0-1 0 0,0 0 0 0 0,0 0 1 0 0,1 0-1 0 0,-1 0 0 0 0,1 0 1 0 0,-1 1-1 0 0,1-1 0 0 0,0 0 1 0 0,0 0-1 0 0,1 6 0 0 0,0-7-31 0 0,-1 0 0 0 0,1 0 1 0 0,-1 0-1 0 0,1 0 0 0 0,-1 0 0 0 0,1 0 0 0 0,0 0 0 0 0,0-1 0 0 0,0 1 0 0 0,0 0 0 0 0,0-1 0 0 0,1 1 0 0 0,-1-1 0 0 0,0 1 0 0 0,1-1 0 0 0,-1 0 0 0 0,1 1 0 0 0,0-1 0 0 0,-1 0 0 0 0,1 0 0 0 0,0 0 0 0 0,-1 0 0 0 0,1 0 0 0 0,4 0 0 0 0,2 1-51 0 0,1-1 1 0 0,0 0-1 0 0,-1 0 1 0 0,1-1-1 0 0,16-1 1 0 0,45-10-487 0 0,-59 8 401 0 0,259-70-4043 0 0,-225 59 3085 0 0,-32 10 824 0 0,-8 2 128 0 0,-1 0-1 0 0,1 1 0 0 0,0 0 1 0 0,-1 0-1 0 0,9-1 0 0 0,-12 2 198 0 0,-1 0 10 0 0,0 0 74 0 0,0 0 313 0 0,-11 14 1404 0 0,2 0-994 0 0,8-13-765 0 0,0 1 1 0 0,0-1 0 0 0,0 1-1 0 0,0-1 1 0 0,0 1 0 0 0,0 0-1 0 0,1-1 1 0 0,-1 1-1 0 0,0 0 1 0 0,1-1 0 0 0,-1 4-1 0 0,1-3 93 0 0,0-2-20 0 0,1-2-34 0 0,6-5-354 0 0,-1 0 0 0 0,0-1 0 0 0,0 0 0 0 0,-1-1 0 0 0,0 1 0 0 0,-1-1 0 0 0,1 0-1 0 0,-2 0 1 0 0,1-1 0 0 0,-1 1 0 0 0,2-17 0 0 0,-4 22-2 0 0,-1 0-1 0 0,0 1 1 0 0,0-1-1 0 0,-1 1 1 0 0,1-1-1 0 0,-1 0 1 0 0,0 1-1 0 0,0-1 1 0 0,0 1-1 0 0,0 0 1 0 0,0-1-1 0 0,-1 1 1 0 0,1 0-1 0 0,-4-5 1 0 0,4 7 160 0 0,0 0 0 0 0,0 0 1 0 0,0 0-1 0 0,0 0 1 0 0,0 0-1 0 0,0 0 1 0 0,0 0-1 0 0,0 0 0 0 0,-1 0 1 0 0,1 0-1 0 0,0 1 1 0 0,0-1-1 0 0,-1 1 1 0 0,1-1-1 0 0,0 1 1 0 0,-1-1-1 0 0,1 1 0 0 0,-1 0 1 0 0,1 0-1 0 0,0-1 1 0 0,-1 1-1 0 0,1 0 1 0 0,-1 0-1 0 0,1 1 0 0 0,-1-1 1 0 0,1 0-1 0 0,0 0 1 0 0,-1 1-1 0 0,1-1 1 0 0,0 1-1 0 0,-1-1 0 0 0,1 1 1 0 0,0-1-1 0 0,-1 1 1 0 0,1 0-1 0 0,0 0 1 0 0,0 0-1 0 0,-2 1 1 0 0,-9 8 489 0 0,0 0 0 0 0,1 1 0 0 0,0 0 0 0 0,1 1 0 0 0,0 0 0 0 0,1 0 0 0 0,1 1 0 0 0,0 1 0 0 0,0-1 0 0 0,1 1 0 0 0,1 0 0 0 0,0 1 1 0 0,-4 16-1 0 0,10-28-376 0 0,-1 0 1 0 0,0 0 0 0 0,1 0 0 0 0,-1 0 0 0 0,1 0 0 0 0,0 0-1 0 0,0 1 1 0 0,0-1 0 0 0,1 0 0 0 0,-1 0 0 0 0,2 4-1 0 0,-2-6-69 0 0,1 0 0 0 0,-1 0 0 0 0,1 0 0 0 0,-1 0 0 0 0,1 0 0 0 0,0-1 0 0 0,-1 1 0 0 0,1 0 0 0 0,0 0 0 0 0,0 0 0 0 0,0-1 0 0 0,0 1 0 0 0,-1 0 0 0 0,1-1 0 0 0,0 1 0 0 0,0 0 0 0 0,0-1 0 0 0,0 0 0 0 0,0 1 0 0 0,0-1 0 0 0,1 0 0 0 0,-1 1 0 0 0,0-1 0 0 0,0 0 0 0 0,0 0 0 0 0,0 0-1 0 0,0 0 1 0 0,0 0 0 0 0,1 0 0 0 0,-1 0 0 0 0,0 0 0 0 0,0 0 0 0 0,2-1 0 0 0,3 0-76 0 0,0-1 0 0 0,1 0 0 0 0,-1 0-1 0 0,0 0 1 0 0,0-1 0 0 0,0 0 0 0 0,0 0 0 0 0,0 0-1 0 0,7-7 1 0 0,52-38-1986 0 0,-40 23 987 0 0,-24 23 1005 0 0,0 1 0 0 0,1-1 1 0 0,-1 0-1 0 0,0 0 0 0 0,0 0 0 0 0,0 0 0 0 0,-1 0 0 0 0,1 0 0 0 0,0 0 0 0 0,-1-1 0 0 0,1 1 1 0 0,-1-3-1 0 0,0 3-77 0 0,0 1 25 0 0,1-1 103 0 0,-1 2 12 0 0,0-1 0 0 0,0 0-1 0 0,0 1 1 0 0,0-1-1 0 0,0 1 1 0 0,0-1 0 0 0,0 0-1 0 0,0 1 1 0 0,0-1-1 0 0,0 1 1 0 0,0-1-1 0 0,0 0 1 0 0,-1 1 0 0 0,1-1-1 0 0,0 1 1 0 0,0-1-1 0 0,-1 1 1 0 0,1-1 0 0 0,0 1-1 0 0,-1-1 1 0 0,0 0-1 0 0,1 0 242 0 0,0 1 58 0 0,-12-2 528 0 0,11 2-766 0 0,1-1 1 0 0,-1 1 0 0 0,0 0-1 0 0,1 0 1 0 0,-1-1 0 0 0,0 1-1 0 0,0 0 1 0 0,1 0 0 0 0,-1 0 0 0 0,0 0-1 0 0,0 0 1 0 0,1 0 0 0 0,-1 0-1 0 0,0 0 1 0 0,0 0 0 0 0,1 1-1 0 0,-1-1 1 0 0,0 0 0 0 0,1 0-1 0 0,-1 1 1 0 0,0-1 0 0 0,1 0-1 0 0,-1 1 1 0 0,0-1 0 0 0,0 2-1 0 0,-1 0-15 0 0,0 0 0 0 0,0 0 0 0 0,0 0 1 0 0,1 1-1 0 0,-1-1 0 0 0,1 1 0 0 0,0 0 0 0 0,0-1 0 0 0,0 1 0 0 0,0 0 0 0 0,0-1 0 0 0,0 1 0 0 0,1 0 0 0 0,-1 0 0 0 0,1 0 0 0 0,0 0 0 0 0,0 0 0 0 0,0-1 0 0 0,1 5 0 0 0,-1-3 13 0 0,0 0 0 0 0,1 0 0 0 0,0-1 0 0 0,-1 1-1 0 0,1 0 1 0 0,1-1 0 0 0,-1 1 0 0 0,0 0 0 0 0,1-1-1 0 0,0 0 1 0 0,0 1 0 0 0,0-1 0 0 0,0 0 0 0 0,3 3 0 0 0,0-3-87 0 0,0-1 1 0 0,0 1 0 0 0,1-1 0 0 0,-1 0 0 0 0,1-1-1 0 0,-1 1 1 0 0,1-1 0 0 0,0 0 0 0 0,-1 0-1 0 0,9-1 1 0 0,-10 0-12 0 0,5 1-20 0 0,0-1-1 0 0,-1-1 1 0 0,1 1-1 0 0,0-2 1 0 0,-1 1-1 0 0,1-1 0 0 0,9-3 1 0 0,-6 0-1 0 0,-8 5 57 0 0,-1-1 0 0 0,1 0 0 0 0,-1-1 0 0 0,0 1 0 0 0,0 0 0 0 0,0-1 0 0 0,0 0 0 0 0,0 0 0 0 0,0 0 0 0 0,0 0 0 0 0,0 0 0 0 0,4-5 0 0 0,12-15 1 0 0,1-2 0 0 0,3-8-76 0 0,-11 17-21 0 0,-11 14 150 0 0,-1 1 31 0 0,-2 3 449 0 0,0-1 0 0 0,0 1 0 0 0,0-1 0 0 0,0 1 0 0 0,1 0 0 0 0,-1 0 0 0 0,0 2 0 0 0,3-4-517 0 0,7 4 63 0 0,-6-5-37 0 0,4-3-20 0 0,-2 0 31 0 0,-3 3 12 0 0,-1 0 6 0 0,0 0 1 0 0,0 0 0 0 0,0 0 0 0 0,0 0 1 0 0,0 0 6 0 0,1-1-12 0 0,2-1-43 0 0,-1 1 18 0 0,10-1-29 0 0,-8 1-15 0 0,-1 1 2 0 0,-1-1 0 0 0,0 1 0 0 0,0-1 0 0 0,0 0 0 0 0,0 1 0 0 0,0-1 0 0 0,3-2 0 0 0,3 0 0 0 0,12-1 0 0 0,20-6 0 0 0,-37 9 0 0 0,0 0 0 0 0,1 0 0 0 0,-1 1 0 0 0,1-1 0 0 0,-1 1 0 0 0,1-1 0 0 0,-1 1 0 0 0,1 0 0 0 0,-1 0 0 0 0,4 1 0 0 0,9-2-21 0 0,-15 1 19 0 0,-1 0-1 0 0,1 0 1 0 0,0-1-1 0 0,0 1 1 0 0,0 0-1 0 0,0 0 0 0 0,0 0 1 0 0,0 0-1 0 0,0 0 1 0 0,0 0-1 0 0,0 0 0 0 0,0 0 1 0 0,0 1-1 0 0,0-1 1 0 0,0 0-1 0 0,-1 0 0 0 0,1 1 1 0 0,0-1-1 0 0,0 1 1 0 0,0-1-1 0 0,0 1 1 0 0,-1-1-1 0 0,1 1 0 0 0,1 0 1 0 0,4 4-66 0 0,-5-5 65 0 0,-1 1-1 0 0,1-1 1 0 0,0 1-1 0 0,0 0 1 0 0,-1-1 0 0 0,1 1-1 0 0,0 0 1 0 0,-1-1-1 0 0,1 1 1 0 0,0 0-1 0 0,-1 0 1 0 0,1 0 0 0 0,-1-1-1 0 0,0 1 1 0 0,1 0-1 0 0,-1 0 1 0 0,0 0 0 0 0,1 0-1 0 0,-1 0 1 0 0,0 0-1 0 0,0 0 1 0 0,0 0-1 0 0,0 0 1 0 0,0-1 0 0 0,0 1-1 0 0,0 0 1 0 0,0 0-1 0 0,0 0 1 0 0,0 0-1 0 0,-1 0 1 0 0,1 0 0 0 0,0 0-1 0 0,-1 1 1 0 0,0 0 3 0 0,1 0-1 0 0,-1 0 1 0 0,0 0 0 0 0,1-1 0 0 0,-1 1 0 0 0,0 0-1 0 0,0-1 1 0 0,0 1 0 0 0,0-1 0 0 0,0 1-1 0 0,-1-1 1 0 0,1 1 0 0 0,0-1 0 0 0,-1 0 0 0 0,-1 2-1 0 0,-12 11 229 0 0,15-41-175 0 0,9 7-144 0 0,-7 17 72 0 0,-1 0 0 0 0,1 0 0 0 0,-1 0 1 0 0,1-1-1 0 0,-1 1 0 0 0,0 0 0 0 0,0-1 0 0 0,-1 1 0 0 0,1-1 1 0 0,-1 0-1 0 0,1 1 0 0 0,-2-6 0 0 0,1 5-5 0 0,0 1 1 0 0,0-1-1 0 0,-1 0 0 0 0,0 0 1 0 0,1 0-1 0 0,-1 1 0 0 0,-1-1 1 0 0,1 1-1 0 0,-1-1 0 0 0,1 1 1 0 0,-1-1-1 0 0,-4-4 0 0 0,5 6 14 0 0,0 1-1 0 0,0-1 1 0 0,-1 1-1 0 0,1 0 1 0 0,-1-1-1 0 0,1 1 1 0 0,-1 0-1 0 0,1 0 0 0 0,-1 0 1 0 0,0 0-1 0 0,0 0 1 0 0,1 0-1 0 0,-1 1 1 0 0,0-1-1 0 0,0 1 1 0 0,0-1-1 0 0,0 1 1 0 0,0-1-1 0 0,0 1 1 0 0,0 0-1 0 0,0 0 1 0 0,0 0-1 0 0,1 0 1 0 0,-1 1-1 0 0,0-1 1 0 0,-3 1-1 0 0,-3 2 54 0 0,-1 0 0 0 0,1 0 0 0 0,0 1 0 0 0,0 0 0 0 0,1 1-1 0 0,-1-1 1 0 0,1 1 0 0 0,-10 9 0 0 0,4-2 79 0 0,1 1-1 0 0,0 0 1 0 0,-13 19-1 0 0,21-27-41 0 0,1 1 1 0 0,-1 0-1 0 0,1 0 0 0 0,1 0 1 0 0,-1 0-1 0 0,1 0 0 0 0,0 1 1 0 0,0-1-1 0 0,1 1 0 0 0,-1-1 1 0 0,1 10-1 0 0,1-13-68 0 0,0 0 0 0 0,0 0 0 0 0,0 1 0 0 0,1-1 0 0 0,-1 0 0 0 0,1 0 0 0 0,0 0 0 0 0,0 0 0 0 0,0 0 0 0 0,0 0 0 0 0,0 0 0 0 0,1 0 0 0 0,-1 0 0 0 0,1 0 0 0 0,0-1 0 0 0,0 1 0 0 0,0-1 0 0 0,0 1 0 0 0,0-1 0 0 0,0 0 0 0 0,1 0 0 0 0,-1 0 0 0 0,1 0 0 0 0,5 3 0 0 0,-6-4-32 0 0,1 1 0 0 0,0-1-1 0 0,0 1 1 0 0,0-1 0 0 0,0 0 0 0 0,0 0 0 0 0,0 0-1 0 0,0-1 1 0 0,5 1 0 0 0,-4-1-16 0 0,0-1-1 0 0,-1 0 1 0 0,1 0 0 0 0,0 0-1 0 0,-1 0 1 0 0,1 0-1 0 0,-1-1 1 0 0,4-2 0 0 0,7-3-194 0 0,-1-1-1 0 0,0-1 1 0 0,0 0 0 0 0,-1 0 0 0 0,0-1-1 0 0,-1-1 1 0 0,0 0 0 0 0,-1-1 0 0 0,0 0 0 0 0,-1 0-1 0 0,10-19 1 0 0,-3 4-506 0 0,-2-2-1 0 0,15-42 1 0 0,91-265 157 0 0,-99 285 703 0 0,30-52 0 0 0,-11 25-158 0 0,-21 47-796 0 0,-19 30 506 0 0,0 1-49 0 0,0 1 290 0 0,-1 0 0 0 0,0 0 1 0 0,1 0-1 0 0,-1 0 0 0 0,1 0 0 0 0,-1 0 0 0 0,1 0 1 0 0,-1 1-1 0 0,1-1 0 0 0,0 0 0 0 0,-1 3 1 0 0,0 2-81 0 0,-7 9 4 0 0,1 1 1 0 0,-2-1-1 0 0,-18 25 1 0 0,12-19 187 0 0,-115 180 2099 0 0,129-199-2086 0 0,-29 50 1007 0 0,2 1-1 0 0,3 1 1 0 0,2 2-1 0 0,-22 82 1 0 0,43-130-1024 0 0,0-1 1 0 0,1 0 0 0 0,0 1-1 0 0,1-1 1 0 0,0 0 0 0 0,0 1-1 0 0,0-1 1 0 0,1 1-1 0 0,0-1 1 0 0,0 0 0 0 0,1 1-1 0 0,0-1 1 0 0,0 0 0 0 0,1 0-1 0 0,0 0 1 0 0,0-1 0 0 0,8 13-1 0 0,-9-17-66 0 0,1 1 0 0 0,0 0 0 0 0,-1 0 1 0 0,1-1-1 0 0,0 0 0 0 0,1 0 0 0 0,-1 1 0 0 0,0-2 0 0 0,0 1 0 0 0,1 0 0 0 0,0-1 0 0 0,3 2 0 0 0,0-1-78 0 0,0 0-1 0 0,1 0 1 0 0,-1-1-1 0 0,0 0 0 0 0,9 0 1 0 0,-10-1-39 0 0,-1 0 0 0 0,0-1 0 0 0,1 0 0 0 0,-1 0 0 0 0,0 0 0 0 0,0-1 1 0 0,0 0-1 0 0,0 0 0 0 0,0 0 0 0 0,0 0 0 0 0,0-1 0 0 0,-1 0 0 0 0,1 0 0 0 0,-1 0 0 0 0,0 0 1 0 0,0-1-1 0 0,0 0 0 0 0,5-6 0 0 0,15-19-451 0 0,-2-1-1 0 0,-1-1 1 0 0,-2-1 0 0 0,23-50-1 0 0,-39 76 560 0 0,2-4 90 0 0,0-1 1 0 0,6-20-1 0 0,-10 13 435 0 0,-4 14-21 0 0,-2 8-214 0 0,-15 38 434 0 0,6-22-97 0 0,2 1 1 0 0,1 1 0 0 0,1 0 0 0 0,0 0 0 0 0,2 1 0 0 0,0 1-1 0 0,-4 27 1 0 0,11-46-533 0 0,0-1 0 0 0,0 1 0 0 0,1-1 0 0 0,0 1 0 0 0,0-1-1 0 0,0 1 1 0 0,0 0 0 0 0,2 5 0 0 0,-2-9-34 0 0,1 1-1 0 0,-1 0 0 0 0,1-1 1 0 0,-1 1-1 0 0,1-1 1 0 0,-1 1-1 0 0,1-1 0 0 0,0 1 1 0 0,0-1-1 0 0,0 0 1 0 0,0 1-1 0 0,0-1 0 0 0,0 0 1 0 0,0 0-1 0 0,0 0 1 0 0,1 0-1 0 0,-1 0 0 0 0,0 0 1 0 0,1 0-1 0 0,-1 0 1 0 0,1 0-1 0 0,-1-1 0 0 0,1 1 1 0 0,2 0-1 0 0,9 4-48 0 0,-11-4 30 0 0,-1-1-1 0 0,0 1 1 0 0,1-1-1 0 0,-1 1 1 0 0,0-1-1 0 0,1 1 1 0 0,-1-1-1 0 0,1 0 1 0 0,-1 0-1 0 0,1 0 1 0 0,-1 0-1 0 0,1 0 1 0 0,-1 0-1 0 0,0 0 1 0 0,1 0-1 0 0,-1-1 1 0 0,1 1-1 0 0,-1 0 1 0 0,3-2-1 0 0,8-2-163 0 0,-1-1 0 0 0,1 0 0 0 0,-1-1 0 0 0,0 0 0 0 0,20-15 0 0 0,8-18-842 0 0,12-8-778 0 0,-42 40 1325 0 0,0 0 1 0 0,-1 0 0 0 0,0-1 0 0 0,0-1 0 0 0,-1 1 0 0 0,0-1 0 0 0,9-15-1 0 0,-15 23 604 0 0,-1 1-1 0 0,0 0 0 0 0,1-1 0 0 0,-1 1 1 0 0,0-1-1 0 0,0 1 0 0 0,0 0 1 0 0,1-1-1 0 0,-1 1 0 0 0,0-1 0 0 0,0 1 1 0 0,0-1-1 0 0,0 1 0 0 0,0-1 1 0 0,0 1-1 0 0,0 0 0 0 0,0-1 0 0 0,0 1 1 0 0,0-1-1 0 0,0 1 0 0 0,0-1 1 0 0,0 0-1 0 0,-14 8 1625 0 0,11-4-1664 0 0,-1 0 0 0 0,0 0 0 0 0,1 0-1 0 0,-1 1 1 0 0,1 0 0 0 0,0-1 0 0 0,1 1-1 0 0,-1 0 1 0 0,0 0 0 0 0,1 0 0 0 0,0 1-1 0 0,0-1 1 0 0,0 1 0 0 0,1-1 0 0 0,-1 1-1 0 0,1-1 1 0 0,0 1 0 0 0,1 0 0 0 0,-1 0-1 0 0,1 7 1 0 0,0-11-107 0 0,0 0 1 0 0,0 1-1 0 0,0-1 0 0 0,0 0 1 0 0,0 0-1 0 0,0 0 0 0 0,1 0 1 0 0,-1 0-1 0 0,0 0 0 0 0,1 0 0 0 0,-1 0 1 0 0,1 0-1 0 0,-1 0 0 0 0,1-1 1 0 0,-1 1-1 0 0,1 0 0 0 0,0 0 1 0 0,-1 0-1 0 0,1-1 0 0 0,0 1 0 0 0,0 0 1 0 0,1 1-1 0 0,0-1-37 0 0,0-1 0 0 0,0 1 0 0 0,0 0 0 0 0,0 0-1 0 0,0-1 1 0 0,0 1 0 0 0,1-1 0 0 0,-1 0 0 0 0,0 0 0 0 0,3 0 0 0 0,3 0-123 0 0,-1-1 0 0 0,1 0 0 0 0,-1 0 0 0 0,0-1 0 0 0,11-3 0 0 0,18-11-2185 0 0,49-28-1 0 0,-79 41 2250 0 0,1-1 1 0 0,-1 0-1 0 0,-1-1 0 0 0,1 1 0 0 0,-1-1 0 0 0,0 0 0 0 0,0 0 0 0 0,4-7 0 0 0,-8 11 119 0 0,0 0-1 0 0,0 0 1 0 0,0 0 0 0 0,0 1-1 0 0,0-1 1 0 0,0 0 0 0 0,0 0-1 0 0,0 1 1 0 0,0-1 0 0 0,0 0-1 0 0,1 1 1 0 0,-1-1 0 0 0,0 1-1 0 0,2-1 1 0 0,9-5 240 0 0,-11 6-153 0 0,-1 0-18 0 0,0 0-2 0 0,0 0-2 0 0,-1 6 31 0 0,0 0-1 0 0,-1 0 1 0 0,1 1 0 0 0,-1-1 0 0 0,-1 0 0 0 0,1 0 0 0 0,-1-1-1 0 0,0 1 1 0 0,-5 6 0 0 0,-4 10 491 0 0,3-2 673 0 0,-5 20 0 0 0,13-40-1247 0 0,1 1-1 0 0,-1 0 1 0 0,1 0-1 0 0,0 0 0 0 0,0 0 1 0 0,-1-1-1 0 0,1 1 1 0 0,0 0-1 0 0,0 0 1 0 0,0 0-1 0 0,0 0 0 0 0,0 0 1 0 0,0 0-1 0 0,0-1 1 0 0,0 3-1 0 0,2 6-120 0 0,1 1-132 0 0,-2-9 186 0 0,-1 1 0 0 0,1 0 1 0 0,0-1-1 0 0,-1 1 0 0 0,1 0 1 0 0,-1-1-1 0 0,1 1 0 0 0,-1 0 0 0 0,0-1 1 0 0,0 1-1 0 0,0 0 0 0 0,0 0 1 0 0,0 3-1 0 0,0-4 174 0 0,0-1 27 0 0,0 0 0 0 0,0 0-1 0 0,0 0-7 0 0,0 0-7 0 0,0 0-1 0 0,0 0-5 0 0,0 0-23 0 0,0 0-11 0 0,16-4 163 0 0,-13 4-267 0 0,-1 0 1 0 0,1-1-1 0 0,-1 0 0 0 0,0 1 0 0 0,1-1 1 0 0,-1 0-1 0 0,1 0 0 0 0,-1 0 0 0 0,0-1 0 0 0,0 1 1 0 0,3-2-1 0 0,24-21-3 0 0,-20 16 1 0 0,38-28 65 0 0,-41 31-62 0 0,1 0 0 0 0,0 0 0 0 0,9-4 0 0 0,-8 5-15 0 0,-1-1 0 0 0,13-9-1 0 0,-16 10-121 0 0,1 0-1 0 0,0 0 1 0 0,0 1 0 0 0,7-3-1 0 0,-11 5 79 0 0,1 0-1 0 0,-1 0 1 0 0,1 1-1 0 0,0-1 1 0 0,-1 0-1 0 0,1 1 0 0 0,0 0 1 0 0,-1-1-1 0 0,1 1 1 0 0,0 0-1 0 0,-1 0 1 0 0,1 0-1 0 0,0 0 0 0 0,0 0 1 0 0,-1 0-1 0 0,1 1 1 0 0,0-1-1 0 0,2 1 1 0 0,-4 0 38 0 0,1-1 0 0 0,-1 1 1 0 0,1-1-1 0 0,-1 1 0 0 0,1-1 1 0 0,-1 1-1 0 0,1 0 0 0 0,-1-1 1 0 0,0 1-1 0 0,1-1 0 0 0,-1 1 1 0 0,0 0-1 0 0,0 0 0 0 0,1-1 1 0 0,-1 1-1 0 0,0 0 1 0 0,0-1-1 0 0,0 1 0 0 0,0 0 1 0 0,0 0-1 0 0,0-1 0 0 0,0 1 1 0 0,0 0-1 0 0,0 0 0 0 0,0-1 1 0 0,0 1-1 0 0,-1 0 0 0 0,1-1 1 0 0,-1 2-1 0 0,-10 27 166 0 0,6-17 82 0 0,-14 40 1263 0 0,19-52-1484 0 0,-1 0 1 0 0,1 1-1 0 0,0-1 1 0 0,0 0 0 0 0,0 1-1 0 0,0-1 1 0 0,-1 0 0 0 0,1 1-1 0 0,0-1 1 0 0,0 0 0 0 0,0 1-1 0 0,0-1 1 0 0,0 1 0 0 0,0-1-1 0 0,0 0 1 0 0,0 1-1 0 0,0-1 1 0 0,0 0 0 0 0,0 1-1 0 0,1-1 1 0 0,-1 0 0 0 0,0 1-1 0 0,0-1 1 0 0,0 0 0 0 0,1 1-1 0 0,6-2 276 0 0,9-10 62 0 0,-9 2-445 0 0,0 1 0 0 0,-1-2 0 0 0,-1 1-1 0 0,1-1 1 0 0,7-19 0 0 0,-4 3-257 0 0,8-32 1 0 0,-15 49 225 0 0,0 0 0 0 0,0 0 0 0 0,-1-1 1 0 0,0 1-1 0 0,-1 0 0 0 0,0 0 0 0 0,0-1 1 0 0,-1 1-1 0 0,-2-10 0 0 0,2 18 150 0 0,0 0 0 0 0,1 1 0 0 0,-1-1-1 0 0,0 1 1 0 0,0-1 0 0 0,0 0 0 0 0,0 1-1 0 0,0 0 1 0 0,0-1 0 0 0,0 1 0 0 0,0-1-1 0 0,0 1 1 0 0,0 0 0 0 0,0 0 0 0 0,0 0 0 0 0,0 0-1 0 0,0 0 1 0 0,0 0 0 0 0,0 0 0 0 0,-1 0-1 0 0,1 0 1 0 0,-1 0 0 0 0,0 1 96 0 0,0 1 1 0 0,-1-1 0 0 0,1 1-1 0 0,0-1 1 0 0,0 1-1 0 0,0 0 1 0 0,0-1 0 0 0,0 1-1 0 0,1 0 1 0 0,-1 0-1 0 0,0 1 1 0 0,1-1-1 0 0,-2 3 1 0 0,-14 34 661 0 0,17-38-767 0 0,-3 6 47 0 0,1 0-1 0 0,1 1 1 0 0,-1-1-1 0 0,1 0 1 0 0,1 1-1 0 0,-1-1 1 0 0,1 1-1 0 0,1-1 1 0 0,-1 1-1 0 0,1-1 1 0 0,1 0-1 0 0,-1 1 1 0 0,1-1-1 0 0,0 0 1 0 0,1 0-1 0 0,0 0 1 0 0,0 0-1 0 0,0-1 1 0 0,1 1-1 0 0,0-1 1 0 0,0 0-1 0 0,6 7 1 0 0,21 26-262 0 0,4 5-451 0 0,-31-39 562 0 0,-1-1 0 0 0,1 0 0 0 0,-1 1 0 0 0,0 0 0 0 0,-1 0 0 0 0,1 0 0 0 0,-1 0 0 0 0,0 0 0 0 0,0 0 0 0 0,-1 1 0 0 0,0-1 0 0 0,1 1 0 0 0,-2-1 0 0 0,1 1 0 0 0,-1-1 0 0 0,0 1 0 0 0,0 0 0 0 0,0-1 0 0 0,-1 1 0 0 0,0-1 0 0 0,0 1 0 0 0,0-1 0 0 0,-3 7 0 0 0,-1 2 74 0 0,0-1 0 0 0,-1 0-1 0 0,-1-1 1 0 0,0 0 0 0 0,0 0 0 0 0,-2 0 0 0 0,1-1 0 0 0,-13 13 0 0 0,-30 28 161 0 0,-110 88 0 0 0,156-136-133 0 0,0 0 0 0 0,-1-1 0 0 0,1 1 0 0 0,-1-1 0 0 0,1 0 0 0 0,-1-1 0 0 0,0 1 0 0 0,0-1 0 0 0,0 0 0 0 0,0-1 0 0 0,0 1 0 0 0,-1-1 0 0 0,1-1 0 0 0,0 1 0 0 0,-8-1 0 0 0,13 0-3 0 0,0 0-1 0 0,0 0 1 0 0,0-1-1 0 0,0 1 1 0 0,0 0-1 0 0,0 0 1 0 0,1-1-1 0 0,-1 1 1 0 0,0 0-1 0 0,0-1 1 0 0,0 1-1 0 0,1-1 1 0 0,-1 1-1 0 0,0-1 0 0 0,1 0 1 0 0,-1 1-1 0 0,0-1 1 0 0,1 0-1 0 0,-1 1 1 0 0,1-1-1 0 0,-1 0 1 0 0,1 0-1 0 0,-1 1 1 0 0,0-2-1 0 0,1-1 17 0 0,-1 1 0 0 0,1 0-1 0 0,0 0 1 0 0,-1 0 0 0 0,1 0-1 0 0,0-1 1 0 0,0 1 0 0 0,1 0 0 0 0,-1 0-1 0 0,1-2 1 0 0,1-4 46 0 0,0 0-1 0 0,0 0 1 0 0,1 1 0 0 0,7-13 0 0 0,54-76-522 0 0,-47 73 349 0 0,50-57-138 0 0,-48 59 186 0 0,6-4 22 0 0,1 2-1 0 0,1 1 0 0 0,46-29 0 0 0,-8 7 19 0 0,41-29-70 0 0,-35 25-2986 0 0,-54 34-4846 0 0</inkml:trace>
  <inkml:trace contextRef="#ctx0" brushRef="#br0" timeOffset="444.13">15921 446 28487 0 0,'-27'-7'808'0'0,"15"3"176"0"0,1 1-792 0 0,11 3-192 0 0,0 0 0 0 0,0 0 0 0 0,11-3-224 0 0,5-4-96 0 0,7 0-8 0 0,-3 4-8 0 0</inkml:trace>
  <inkml:trace contextRef="#ctx0" brushRef="#br0" timeOffset="-18219.39">108 312 15552 0 0,'-4'-3'227'0'0,"0"0"1"0"0,1 0 0 0 0,-1 0 0 0 0,-4-6-1 0 0,5 6-114 0 0,-1-1 0 0 0,1 0 0 0 0,-1 1 0 0 0,-5-4 0 0 0,1 5-38 0 0,6 2 65 0 0,0 0-1 0 0,1-1 1 0 0,-1 1-1 0 0,0-1 1 0 0,0 0-1 0 0,1 1 0 0 0,-1-1 1 0 0,0 0-1 0 0,-1-1 1 0 0,2 1-22 0 0,0 0 1 0 0,0 1 0 0 0,1-1-1 0 0,-1 1 1 0 0,0-1-1 0 0,0 0 1 0 0,0 1-1 0 0,0 0 1 0 0,0-1-1 0 0,0 1 1 0 0,0 0 0 0 0,0-1-1 0 0,0 1 1 0 0,0 0-1 0 0,0 0 1 0 0,0 0-1 0 0,0 0 1 0 0,0 0-1 0 0,0 0 1 0 0,0 0 0 0 0,-1 0-1 0 0,1 1 1 0 0,0-1-1 0 0,0 0 1 0 0,-1 1-1 0 0,1 0 696 0 0,-4 0 1239 0 0,4 0-20 0 0,4-3-1218 0 0,9-1-710 0 0,-5 0-67 0 0,0 1-1 0 0,0 0 0 0 0,0 1 1 0 0,0 0-1 0 0,0 0 0 0 0,0 0 1 0 0,14 1-1 0 0,0 2 59 0 0,0-1 1 0 0,37-4-1 0 0,98-15 165 0 0,-33 8-1807 0 0,-100 7-73 0 0,-4 0-69 0 0</inkml:trace>
  <inkml:trace contextRef="#ctx0" brushRef="#br0" timeOffset="-17870.38">275 335 23039 0 0,'-3'7'567'0'0,"0"-1"0"0"0,0 0 0 0 0,-2 12 0 0 0,4-15-540 0 0,1 0 0 0 0,-1 0-1 0 0,1 0 1 0 0,0-1-1 0 0,0 1 1 0 0,0 0-1 0 0,0 0 1 0 0,1 0-1 0 0,-1-1 1 0 0,1 1-1 0 0,0 0 1 0 0,1 3 0 0 0,86 218 3532 0 0,-33-69-3248 0 0,-46-129-2348 0 0,5 35 0 0 0,-10-42 146 0 0,-2-12 1132 0 0,-1-1 1 0 0,0 1-1 0 0,-1-1 1 0 0,1 1-1 0 0,-2 10 0 0 0,1-12 303 0 0,-3 16-2102 0 0</inkml:trace>
  <inkml:trace contextRef="#ctx0" brushRef="#br0" timeOffset="-17520.77">122 1030 24191 0 0,'-1'1'42'0'0,"-1"1"87"0"0,1 0 0 0 0,-1-1 0 0 0,0 1 0 0 0,0-1 0 0 0,0 0 0 0 0,0 1 0 0 0,0-1 0 0 0,0 0 0 0 0,0 0 0 0 0,0 0 0 0 0,0-1 0 0 0,0 1 0 0 0,-3 0 0 0 0,0 0 442 0 0,6-2-21 0 0,14-2 462 0 0,22-5 487 0 0,40-7 308 0 0,67-8-703 0 0,-132 22-1126 0 0,243-26-1127 0 0,-215 22-144 0 0,36-8-578 0 0,-58 8 1055 0 0,22-9 0 0 0</inkml:trace>
  <inkml:trace contextRef="#ctx0" brushRef="#br0" timeOffset="-15653.55">976 1034 12416 0 0,'-23'38'2414'0'0,"23"-37"-2174"0"0,0-1-1 0 0,0 0 1 0 0,0 1-1 0 0,-1-1 0 0 0,1 0 1 0 0,0 1-1 0 0,0-1 1 0 0,0 0-1 0 0,0 1 1 0 0,0-1-1 0 0,-1 0 1 0 0,1 1-1 0 0,0-1 0 0 0,0 1 1 0 0,0-1-1 0 0,0 0 1 0 0,0 1-1 0 0,0-1 1 0 0,0 1-1 0 0,0-1 1 0 0,1 0-1 0 0,-1 1 0 0 0,0-1 1 0 0,0 0-1 0 0,0 1 1 0 0,0-1-1 0 0,0 0 1 0 0,1 1-1 0 0,-1 0 1 0 0,1-1-76 0 0,-1 0 1 0 0,1 1 0 0 0,0-1 0 0 0,-1 0 0 0 0,1 0 0 0 0,0 1-1 0 0,-1-1 1 0 0,1 0 0 0 0,0 0 0 0 0,0 0 0 0 0,-1 0 0 0 0,1 0-1 0 0,0 0 1 0 0,0 0 0 0 0,23-6 812 0 0,-16 3-763 0 0,-1-1-1 0 0,1 1 1 0 0,-1-1 0 0 0,0-1-1 0 0,0 1 1 0 0,0-1-1 0 0,-1 0 1 0 0,0-1 0 0 0,8-8-1 0 0,68-82-37 0 0,-63 75-160 0 0,-10 10-43 0 0,-1-1 0 0 0,0 0 0 0 0,-1-1 0 0 0,6-13 0 0 0,9-17-73 0 0,-17 33 112 0 0,0 0-1 0 0,0-1 0 0 0,-1 0 0 0 0,0 0 0 0 0,2-15 0 0 0,-5 20-32 0 0,-1 5-94 0 0,0 1-54 0 0,-7 17-200 0 0,2-8 371 0 0,-7 20 35 0 0,-56 150 1394 0 0,67-175-1370 0 0,-10 34 481 0 0,11-34-508 0 0,-1-1 1 0 0,1 1-1 0 0,-1-1 1 0 0,1 1-1 0 0,0 0 1 0 0,0-1-1 0 0,1 1 1 0 0,0 4-1 0 0,0-7-30 0 0,-1-1-1 0 0,1 1 0 0 0,0 0 1 0 0,-1 0-1 0 0,1-1 0 0 0,0 1 1 0 0,0-1-1 0 0,0 1 0 0 0,0-1 1 0 0,0 1-1 0 0,0-1 0 0 0,-1 1 1 0 0,1-1-1 0 0,0 0 0 0 0,0 1 1 0 0,0-1-1 0 0,0 0 0 0 0,0 0 1 0 0,0 0-1 0 0,0 0 0 0 0,0 0 1 0 0,0 0-1 0 0,1 0 0 0 0,-1 0 1 0 0,1-1-1 0 0,2 1-23 0 0,0 0 0 0 0,0-1-1 0 0,0 0 1 0 0,0 0 0 0 0,4-1 0 0 0,0-3-129 0 0,0-1-1 0 0,0 1 1 0 0,-1-2 0 0 0,0 1-1 0 0,0-1 1 0 0,6-7 0 0 0,3-3-304 0 0,7-7-390 0 0,0-1 0 0 0,-2-1-1 0 0,-1-1 1 0 0,26-47-1 0 0,-42 66 380 0 0,1 0 0 0 0,-1 0-1 0 0,13-13 1 0 0,-17 21 485 0 0,0 10 695 0 0,0-1-502 0 0,-2 0 0 0 0,1 0 0 0 0,-1 0-1 0 0,-1 0 1 0 0,-4 12 0 0 0,-2 6 489 0 0,5-11 29 0 0,0 1 1 0 0,-3 26 0 0 0,4-22-63 0 0,2-16-497 0 0,0 0-1 0 0,0 0 0 0 0,0 0 0 0 0,1 0 1 0 0,0 0-1 0 0,0 0 0 0 0,0 0 1 0 0,1 0-1 0 0,-1 0 0 0 0,3 7 0 0 0,-2-10-152 0 0,-1 0-17 0 0,1-1 1 0 0,-1 1-1 0 0,0-1 1 0 0,1 0 0 0 0,-1 1-1 0 0,1-1 1 0 0,0 0-1 0 0,-1 1 1 0 0,1-1-1 0 0,0 0 1 0 0,0 0-1 0 0,0 0 1 0 0,0 1 0 0 0,0-1-1 0 0,0 0 1 0 0,0 0-1 0 0,0-1 1 0 0,0 1-1 0 0,1 0 1 0 0,-1 0 0 0 0,0-1-1 0 0,0 1 1 0 0,1 0-1 0 0,-1-1 1 0 0,1 1-1 0 0,-1-1 1 0 0,0 0 0 0 0,3 1-1 0 0,5 1-1 0 0,-7-1-4 0 0,1-1 1 0 0,-1 1 0 0 0,0-1 0 0 0,0 0 0 0 0,1 0 0 0 0,-1 0 0 0 0,0 0 0 0 0,0 0-1 0 0,1 0 1 0 0,-1 0 0 0 0,2-1 0 0 0,4-2-72 0 0,0 0-1 0 0,0 0 0 0 0,-1-1 1 0 0,1 0-1 0 0,-1 0 1 0 0,0-1-1 0 0,0 0 1 0 0,-1 0-1 0 0,1 0 0 0 0,6-9 1 0 0,-7 7-15 0 0,0 0 1 0 0,0-1 0 0 0,-1 0-1 0 0,0 0 1 0 0,-1 0 0 0 0,0-1-1 0 0,0 0 1 0 0,-1 0 0 0 0,0 0-1 0 0,0 0 1 0 0,2-17 0 0 0,-3 6 89 0 0,0-35-1 0 0,-2 52 4 0 0,0 2 85 0 0,0 1 8 0 0,0-15 183 0 0,0 15-274 0 0,0 0 0 0 0,0 0 0 0 0,0-1-1 0 0,0 1 1 0 0,0 0 0 0 0,1 0 0 0 0,-1 0 0 0 0,0-1-1 0 0,0 1 1 0 0,0 0 0 0 0,1 0 0 0 0,-1 0 0 0 0,0 0 0 0 0,0-1-1 0 0,1 1 1 0 0,-1 0 0 0 0,0 0 0 0 0,0 0 0 0 0,1 0-1 0 0,-1 0 1 0 0,0 0 0 0 0,0 0 0 0 0,1 0 0 0 0,-1 0 0 0 0,0 0-1 0 0,0 0 1 0 0,1 0 0 0 0,-1 0 0 0 0,1 0 0 0 0,15 0-185 0 0,-11 1 150 0 0,1-1-1 0 0,-1 1 1 0 0,11 4-1 0 0,-15-4 39 0 0,1-1-1 0 0,-1 0 0 0 0,1 1 0 0 0,0-1 0 0 0,-1 0 1 0 0,1 1-1 0 0,0-1 0 0 0,-1 0 0 0 0,1 0 0 0 0,0-1 0 0 0,-1 1 1 0 0,1 0-1 0 0,0 0 0 0 0,-1-1 0 0 0,1 1 0 0 0,-1-1 1 0 0,1 0-1 0 0,-1 1 0 0 0,1-1 0 0 0,-1 0 0 0 0,1 0 0 0 0,-1 0 1 0 0,1 0-1 0 0,-1 0 0 0 0,2-2 0 0 0,-2 1-10 0 0,0 2 3 0 0,6 0-15 0 0,-1-2-35 0 0,-3-1-87 0 0,0 0 0 0 0,1 0 0 0 0,-1 0 0 0 0,-1 0 0 0 0,1 0 0 0 0,0-1 0 0 0,-1 1 0 0 0,0-1 0 0 0,3-5 0 0 0,-2 4-39 0 0,-1 1-1 0 0,1-1 1 0 0,1 0 0 0 0,-1 1 0 0 0,7-7-1 0 0,-1 1 178 0 0,-7 8-5 0 0,0 0 0 0 0,-1 1 0 0 0,1-1 0 0 0,0 0 0 0 0,0 1 0 0 0,0-1 0 0 0,0 1 0 0 0,0-1 0 0 0,0 1 1 0 0,4-2-1 0 0,-4 3-8 0 0,-1-1 1 0 0,1 0 0 0 0,-1 1 0 0 0,1-1 0 0 0,-1 0 0 0 0,1 0 0 0 0,-1 0 0 0 0,1-1-1 0 0,-1 1 1 0 0,0 0 0 0 0,1 0 0 0 0,1-3 0 0 0,0 12 5 0 0,-3-8-1 0 0,1 1 0 0 0,-1 0 0 0 0,0-1 0 0 0,1 1 0 0 0,-1 0 1 0 0,0-1-1 0 0,0 1 0 0 0,1 0 0 0 0,-1-1 0 0 0,0 1 1 0 0,0 0-1 0 0,0 0 0 0 0,0-1 0 0 0,0 1 0 0 0,0 1 1 0 0,-3 32 390 0 0,3-33-266 0 0,-4 12 424 0 0,-11 11 376 0 0,12-20-811 0 0,1 0 0 0 0,-1 1 0 0 0,1-1 0 0 0,0 0 0 0 0,-2 6 0 0 0,2-6-64 0 0,1 0-1 0 0,-1 0 1 0 0,0 0-1 0 0,0 0 1 0 0,-4 4-1 0 0,3-3-61 0 0,0 0-1 0 0,0 0 1 0 0,0 0-1 0 0,0 0 1 0 0,1 0-1 0 0,-4 11 1 0 0,-6 35 19 0 0,11-44 333 0 0,0-2-225 0 0,0 0-1 0 0,0-1 0 0 0,1 1 1 0 0,0 0-1 0 0,0 0 1 0 0,1 8-1 0 0,-1-12-89 0 0,1 0-1 0 0,-1 1 1 0 0,0-1 0 0 0,1 0-1 0 0,-1 1 1 0 0,1-1 0 0 0,-1 0-1 0 0,1 1 1 0 0,0-1-1 0 0,0 0 1 0 0,-1 0 0 0 0,1 0-1 0 0,0 0 1 0 0,0 0 0 0 0,0 0-1 0 0,0 0 1 0 0,0 0-1 0 0,0 0 1 0 0,1 0 0 0 0,-1-1-1 0 0,0 1 1 0 0,0 0 0 0 0,0-1-1 0 0,1 1 1 0 0,-1-1-1 0 0,3 1 1 0 0,2 1-7 0 0,-1-1 1 0 0,1-1-1 0 0,0 1 0 0 0,0-1 1 0 0,0 0-1 0 0,0 0 0 0 0,-1 0 1 0 0,1-1-1 0 0,0 0 0 0 0,0 0 1 0 0,-1-1-1 0 0,1 1 0 0 0,0-1 1 0 0,-1-1-1 0 0,10-4 0 0 0,3-3-10 0 0,0 1-1 0 0,-1-2 0 0 0,-1 0 0 0 0,20-18 0 0 0,-21 16-34 0 0,0 0 0 0 0,-1-2 0 0 0,-1 0 0 0 0,0 0 0 0 0,-1-1 0 0 0,-1-1 0 0 0,11-20 0 0 0,-3-8-8 0 0,-2-1 0 0 0,-2-1 0 0 0,10-54-1 0 0,1-4-527 0 0,-5 1-556 0 0,-8 36 283 0 0,-11 51 818 0 0,-2 17 24 0 0,0 0-1 0 0,0 0 0 0 0,0-1 0 0 0,0 1 1 0 0,0 0-1 0 0,0 0 0 0 0,0 0 0 0 0,0 0 1 0 0,0 0-1 0 0,0 0 0 0 0,0 0 0 0 0,0 0 0 0 0,0 0 1 0 0,0 0-1 0 0,0 0 0 0 0,0-1 0 0 0,0 1 1 0 0,0 0-1 0 0,0 0 0 0 0,0 0 0 0 0,0 0 1 0 0,0 0-1 0 0,0 0 0 0 0,0 0 0 0 0,0 0 1 0 0,-1 0-1 0 0,1 0 0 0 0,0 0 0 0 0,0 0 0 0 0,0 0 1 0 0,0 0-1 0 0,0 0 0 0 0,0 0 0 0 0,0 0 1 0 0,0 0-1 0 0,0 0 0 0 0,0 0 0 0 0,0 0 1 0 0,0 0-1 0 0,-1 0 0 0 0,1 0 0 0 0,0 0 1 0 0,0 0-1 0 0,0 0 0 0 0,0 0 0 0 0,0 0 0 0 0,0 0 1 0 0,0 0-1 0 0,0 0 0 0 0,0 0 0 0 0,0 0 1 0 0,0 0-1 0 0,0 0 0 0 0,-1 0 0 0 0,1 0 1 0 0,0 0-1 0 0,0 0 0 0 0,0 0 0 0 0,0 0 0 0 0,0 0 1 0 0,0 0-1 0 0,0 0 0 0 0,0 1 0 0 0,0-1 1 0 0,0 0-1 0 0,0 0 0 0 0,0 0 0 0 0,0 0 1 0 0,0 0-1 0 0,-1 2 4 0 0,-1 0 1 0 0,1 0-1 0 0,0 0 1 0 0,0 0-1 0 0,0 0 0 0 0,1 0 1 0 0,-1 1-1 0 0,1-1 1 0 0,-1 3-1 0 0,-31 146 489 0 0,20-101-334 0 0,-57 208 1069 0 0,39-131-461 0 0,20-76-310 0 0,7-38-234 0 0,1 0 0 0 0,0 0 1 0 0,1 18-1 0 0,1-27-178 0 0,0 1 1 0 0,1 0-1 0 0,-1 0 1 0 0,1-1 0 0 0,0 1-1 0 0,0 0 1 0 0,1-1-1 0 0,-1 1 1 0 0,1-1 0 0 0,0 0-1 0 0,1 1 1 0 0,3 5-1 0 0,-4-8-45 0 0,0 0 1 0 0,-1-1-1 0 0,1 1 0 0 0,0-1 0 0 0,0 0 0 0 0,-1 1 0 0 0,1-1 0 0 0,0 0 0 0 0,1 0 0 0 0,-1 0 0 0 0,0-1 0 0 0,0 1 0 0 0,0 0 0 0 0,0-1 0 0 0,1 1 1 0 0,-1-1-1 0 0,0 0 0 0 0,0 0 0 0 0,1 0 0 0 0,-1 0 0 0 0,0 0 0 0 0,0 0 0 0 0,1-1 0 0 0,-1 1 0 0 0,0-1 0 0 0,0 1 0 0 0,0-1 0 0 0,4-1 0 0 0,2-2-22 0 0,0 0-1 0 0,-1 0 1 0 0,1 0-1 0 0,-1-1 1 0 0,0 0-1 0 0,8-7 0 0 0,4-6-212 0 0,23-30 0 0 0,-9 11-104 0 0,-20 21 45 0 0,-1-1-1 0 0,0 0 1 0 0,-2-1-1 0 0,11-21 1 0 0,3-6-482 0 0,103-198-3028 0 0,-80 149 1727 0 0,-30 56 1727 0 0,-2-1 1 0 0,13-52-1 0 0,-21 70 312 0 0,-2-1 38 0 0,0 1 0 0 0,-1-1 0 0 0,2-40 0 0 0,-5 60 4 0 0,-1 1-2 0 0,0 1 0 0 0,0-1 1 0 0,0 1-1 0 0,0-1 0 0 0,0 1 1 0 0,0 0-1 0 0,0-1 0 0 0,0 1 0 0 0,0-1 1 0 0,-1 1-1 0 0,1-1 0 0 0,0 1 0 0 0,0-1 1 0 0,0 1-1 0 0,0 0 0 0 0,-1-1 1 0 0,1 1-1 0 0,0-1 0 0 0,0 1 0 0 0,-1 0 1 0 0,1-1-1 0 0,0 1 0 0 0,-1 0 0 0 0,1-1 1 0 0,-1 1-1 0 0,-1 1 161 0 0,0 0 0 0 0,0 0 0 0 0,0 0 1 0 0,1 1-1 0 0,-1-1 0 0 0,0 1 0 0 0,-1 2 0 0 0,-4 3 130 0 0,2 0 0 0 0,-1 1 0 0 0,1 0 0 0 0,0 0 0 0 0,-7 16 0 0 0,-14 48 685 0 0,19-48-642 0 0,-55 220 2224 0 0,53-194-1809 0 0,2 1-1 0 0,2 0 1 0 0,3 69 0 0 0,3-110-763 0 0,0 0 1 0 0,0 1-1 0 0,1-1 0 0 0,1-1 1 0 0,-1 1-1 0 0,2 0 1 0 0,-1 0-1 0 0,6 10 1 0 0,-8-19-195 0 0,0 0 1 0 0,0 0-1 0 0,-1 1 1 0 0,1-1 0 0 0,0 0-1 0 0,0 0 1 0 0,0 0-1 0 0,0 0 1 0 0,0 0-1 0 0,0 0 1 0 0,1 0 0 0 0,-1-1-1 0 0,0 1 1 0 0,0 0-1 0 0,1-1 1 0 0,-1 1-1 0 0,0 0 1 0 0,1-1 0 0 0,-1 0-1 0 0,0 1 1 0 0,1-1-1 0 0,-1 0 1 0 0,1 0-1 0 0,-1 0 1 0 0,2 0 0 0 0,0 0-1841 0 0</inkml:trace>
  <inkml:trace contextRef="#ctx0" brushRef="#br0" timeOffset="-15250.97">1670 363 29623 0 0,'-15'20'840'0'0,"11"-17"184"0"0,0 1-824 0 0,4 3-200 0 0,4 0 0 0 0,3 0 0 0 0,5-7-776 0 0,8-4-200 0 0,-1-3-40 0 0,4 0-8 0 0</inkml:trace>
  <inkml:trace contextRef="#ctx0" brushRef="#br0" timeOffset="-13586.4">2928 870 20303 0 0,'-2'1'463'0'0,"1"1"-348"0"0,0 0 0 0 0,-1-1 0 0 0,1 1 0 0 0,0 0 0 0 0,0 0 0 0 0,0 1 0 0 0,0-1 0 0 0,0 0 0 0 0,1 0 0 0 0,-1 0 0 0 0,0 1 0 0 0,1 3 0 0 0,-2 31 506 0 0,2-26-144 0 0,0-11-502 0 0,4 12 2459 0 0,-4-12-2379 0 0,1 0 0 0 0,-1 0 0 0 0,0 0 1 0 0,0 1-1 0 0,0-1 0 0 0,0 0 0 0 0,1 0 0 0 0,-1 0 1 0 0,0 0-1 0 0,0 1 0 0 0,0-1 0 0 0,1 0 0 0 0,-1 0 1 0 0,0 0-1 0 0,0 0 0 0 0,0 0 0 0 0,1 0 0 0 0,-1 0 1 0 0,0 0-1 0 0,0 0 0 0 0,1 0 0 0 0,-1 0 0 0 0,0 0 1 0 0,0 0-1 0 0,1 0 0 0 0,-1 0 0 0 0,10-8 382 0 0,-7 5-333 0 0,7-9-37 0 0,-1 0 1 0 0,-1-1-1 0 0,1 0 0 0 0,-2 0 1 0 0,9-22-1 0 0,5-22-255 0 0,13-36-126 0 0,12-32-84 0 0,28-72-834 0 0,-30 70 392 0 0,-12 32 178 0 0,-20 67 293 0 0,-8 17 32 0 0,1 1 0 0 0,-1-1 1 0 0,-1-1-1 0 0,5-21 1 0 0,-7 21 135 0 0,0 7 105 0 0,-1 1 1 0 0,1-1-1 0 0,-1 0 1 0 0,0 1-1 0 0,0-1 1 0 0,-2-8-1 0 0,1 11 387 0 0,1 4 176 0 0,-14 24 181 0 0,10-20-531 0 0,1 0-1 0 0,-1 1 1 0 0,-2 6-1 0 0,-29 123 1011 0 0,4-14-95 0 0,-16 33-610 0 0,-65 189 884 0 0,108-333-1293 0 0,-20 58 355 0 0,22-61-202 0 0,0 0 0 0 0,0 0 0 0 0,1 0 0 0 0,0 1 1 0 0,1-1-1 0 0,0 15 0 0 0,0-22-152 0 0,1 1 0 0 0,-1 0 0 0 0,0-1-1 0 0,0 1 1 0 0,1-1 0 0 0,-1 1 0 0 0,1-1 0 0 0,0 1 0 0 0,-1-1 0 0 0,1 1 0 0 0,0-1 0 0 0,0 1 0 0 0,0-1 0 0 0,0 0 0 0 0,0 0 0 0 0,0 1 0 0 0,0-1 0 0 0,2 2-1 0 0,-1-3-3 0 0,-1 1 0 0 0,0-1 1 0 0,0 0-1 0 0,1 1 0 0 0,-1-1 0 0 0,0 0 0 0 0,1 0 0 0 0,-1 0 0 0 0,0 0 0 0 0,1 0 0 0 0,-1 0 0 0 0,0 0 0 0 0,0-1 0 0 0,1 1 0 0 0,-1 0 0 0 0,0-1 0 0 0,0 1 0 0 0,1-1 0 0 0,-1 1 0 0 0,0-1 0 0 0,0 1 0 0 0,0-1 0 0 0,2-1 0 0 0,24-18-79 0 0,-2-1-1 0 0,0-1 1 0 0,41-48-1 0 0,-15 15-140 0 0,77-93-1515 0 0,-127 146 1662 0 0,0 1 0 0 0,1-1-1 0 0,-1 1 1 0 0,0-1 0 0 0,1 1 0 0 0,-1 0 0 0 0,1-1 0 0 0,-1 1-1 0 0,1 0 1 0 0,0 0 0 0 0,-1 0 0 0 0,1 0 0 0 0,0 0 0 0 0,0 1-1 0 0,2-2 1 0 0,8-7-591 0 0,-9 6 96 0 0,-3 4-720 0 0,-31 85 1420 0 0,-18 44 3134 0 0,47-127-3168 0 0,1 0 1 0 0,0 1-1 0 0,0-1 0 0 0,0 1 0 0 0,0-1 1 0 0,0 1-1 0 0,1-1 0 0 0,0 1 1 0 0,-1 0-1 0 0,2-1 0 0 0,-1 1 0 0 0,0 0 1 0 0,0-1-1 0 0,2 5 0 0 0,-1-6-86 0 0,-1 0 1 0 0,1 0-1 0 0,0-1 0 0 0,0 1 1 0 0,0 0-1 0 0,0-1 0 0 0,0 1 1 0 0,0-1-1 0 0,0 1 0 0 0,1-1 1 0 0,-1 0-1 0 0,0 0 0 0 0,1 1 0 0 0,-1-1 1 0 0,1 0-1 0 0,-1 0 0 0 0,1 0 1 0 0,0 0-1 0 0,-1-1 0 0 0,1 1 1 0 0,0 0-1 0 0,0-1 0 0 0,-1 1 1 0 0,1-1-1 0 0,0 1 0 0 0,0-1 1 0 0,0 0-1 0 0,0 0 0 0 0,2 0 0 0 0,8-1-20 0 0,-1 1-1 0 0,0-2 0 0 0,0 0 0 0 0,1 0 0 0 0,-1-1 0 0 0,-1 0 0 0 0,1-1 0 0 0,17-8 0 0 0,-12 3-512 0 0,1-1 0 0 0,-1-1 0 0 0,0 0 0 0 0,18-18 0 0 0,-26 21 282 0 0,-1 0 0 0 0,0 0 0 0 0,7-13 0 0 0,12-13-211 0 0,-24 31 430 0 0,-1 1-1 0 0,1-1 1 0 0,-1 1-1 0 0,0-1 1 0 0,1 0-1 0 0,-2 1 1 0 0,1-1 0 0 0,0 0-1 0 0,0 0 1 0 0,-1 0-1 0 0,1 1 1 0 0,-1-4-1 0 0,-1 5 131 0 0,1 1-121 0 0,0 0 1 0 0,-1-1-1 0 0,1 1 0 0 0,0 0 1 0 0,0 0-1 0 0,0-1 0 0 0,-1 1 0 0 0,1 0 1 0 0,0 0-1 0 0,-1 0 0 0 0,1 0 1 0 0,0-1-1 0 0,0 1 0 0 0,-1 0 0 0 0,1 0 1 0 0,0 0-1 0 0,-1 0 0 0 0,1 0 0 0 0,0 0 1 0 0,-1 0-1 0 0,1 0 0 0 0,0 0 1 0 0,-1 0-1 0 0,1 0 0 0 0,0 0 0 0 0,-1 0 1 0 0,1 0-1 0 0,0 0 0 0 0,-1 0 0 0 0,1 0 1 0 0,0 0-1 0 0,-1 0 0 0 0,1 1 1 0 0,-1-1-5 0 0,-6 6-6 0 0,1 2 144 0 0,1-1 0 0 0,-1 1 0 0 0,2 0 0 0 0,-1 0 0 0 0,-5 17 0 0 0,-10 45 1033 0 0,13-41-1010 0 0,5-22-83 0 0,1-1 1 0 0,1 1-1 0 0,-1 0 0 0 0,1 0 1 0 0,0 0-1 0 0,0-1 0 0 0,1 1 1 0 0,0 0-1 0 0,1 0 0 0 0,-1-1 1 0 0,1 1-1 0 0,0-1 0 0 0,1 1 1 0 0,-1-1-1 0 0,1 0 0 0 0,1 0 1 0 0,3 6-1 0 0,-6-10-88 0 0,1-1 0 0 0,-1 1 0 0 0,1 0-1 0 0,0-1 1 0 0,-1 0 0 0 0,1 1 0 0 0,0-1 0 0 0,0 0-1 0 0,0 0 1 0 0,0 0 0 0 0,0 0 0 0 0,0 0 0 0 0,0 0-1 0 0,0 0 1 0 0,0-1 0 0 0,1 1 0 0 0,-1-1 0 0 0,0 0-1 0 0,0 0 1 0 0,1 0 0 0 0,-1 0 0 0 0,0 0 0 0 0,0 0-1 0 0,1 0 1 0 0,-1-1 0 0 0,0 1 0 0 0,0-1 0 0 0,0 1-1 0 0,4-3 1 0 0,5-2-123 0 0,-1-1 0 0 0,0 0 0 0 0,-1 0-1 0 0,16-15 1 0 0,0 1 21 0 0,-4 4 117 0 0,0-1 0 0 0,-2-2 0 0 0,0 0 0 0 0,-2-1 0 0 0,25-34 0 0 0,25-52 0 0 0,-60 94 0 0 0,11-20-67 0 0,25-61 0 0 0,4-40-366 0 0,-38 99-217 0 0,-1 0-1 0 0,-2 0 1 0 0,2-52-1 0 0,-3 34 148 0 0,-1-72-414 0 0,-4 93 861 0 0,0 27 108 0 0,0 1 0 0 0,-1 0-1 0 0,1 0 1 0 0,-1 0 0 0 0,-1-6 0 0 0,2 9-44 0 0,0-1 1 0 0,0 1-1 0 0,0 0 1 0 0,0-1-1 0 0,0 1 1 0 0,0 0 0 0 0,0-1-1 0 0,0 1 1 0 0,0 0-1 0 0,-1-1 1 0 0,1 1-1 0 0,0 0 1 0 0,0-1 0 0 0,0 1-1 0 0,0 0 1 0 0,-1 0-1 0 0,1-1 1 0 0,0 1-1 0 0,0 0 1 0 0,-1 0 0 0 0,1 0-1 0 0,0-1 1 0 0,0 1-1 0 0,-1 0 1 0 0,1 0-1 0 0,0 0 1 0 0,-1 0 0 0 0,1-1-1 0 0,0 1 1 0 0,-1 0-1 0 0,1 0 1 0 0,0 0-1 0 0,-1 0 1 0 0,1 0 0 0 0,0 0-1 0 0,-1 0 1 0 0,1 0-1 0 0,0 0 1 0 0,-1 0-1 0 0,1 0 1 0 0,0 0 0 0 0,-1 0-1 0 0,1 0 1 0 0,0 0-1 0 0,0 1 1 0 0,-1-1-1 0 0,1 0 1 0 0,0 0 0 0 0,-1 0-1 0 0,1 0 1 0 0,0 1-1 0 0,0-1 1 0 0,-1 0-1 0 0,1 0 1 0 0,0 0 0 0 0,0 1-1 0 0,-1-1 1 0 0,1 0-1 0 0,0 1 1 0 0,0-1-1 0 0,0 0 1 0 0,-1 1 0 0 0,1 0 73 0 0,-3 1-20 0 0,1 1 1 0 0,-1 0-1 0 0,1-1 0 0 0,0 1 0 0 0,0 0 0 0 0,0 1 0 0 0,1-1 0 0 0,-1 0 0 0 0,-1 5 1 0 0,-10 37 673 0 0,5-14-502 0 0,-17 71-234 0 0,18-65 0 0 0,-20 55 0 0 0,-45 121 75 0 0,37-79 1306 0 0,29-113-1077 0 0,-29 108-35 0 0,32-109 114 0 0,0-1 1 0 0,0 1 0 0 0,2-1-1 0 0,2 35 1 0 0,-1-51-372 0 0,0-1 0 0 0,1 0 0 0 0,-1 1 0 0 0,1-1 0 0 0,-1 0 0 0 0,1 1 0 0 0,0-1 0 0 0,0 0 1 0 0,0 0-1 0 0,0 0 0 0 0,0 0 0 0 0,1 0 0 0 0,-1 0 0 0 0,0 0 0 0 0,1 0 0 0 0,0 0 0 0 0,2 2 0 0 0,-2-3 6 0 0,0 0 0 0 0,0 0 0 0 0,0 0 0 0 0,0 0 0 0 0,-1-1 0 0 0,1 1 0 0 0,0-1 0 0 0,0 1 0 0 0,0-1 0 0 0,0 0 0 0 0,0 1 0 0 0,1-1 0 0 0,-1 0 0 0 0,0 0 0 0 0,0-1 0 0 0,0 1 0 0 0,0 0 0 0 0,0-1 0 0 0,0 1 0 0 0,0-1 0 0 0,2-1 0 0 0,12-4-18 0 0,0-2 0 0 0,0 0 0 0 0,-1-1 0 0 0,0-1 0 0 0,-1 0 0 0 0,0 0 0 0 0,0-2 0 0 0,-1 0 0 0 0,16-19 0 0 0,-29 31 1 0 0,23-25-441 0 0,-1-1-1 0 0,-1-1 1 0 0,25-43 0 0 0,20-59-2116 0 0,-58 117 2429 0 0,-6 10 125 0 0,-1 1-1 0 0,0-1 0 0 0,1 0 1 0 0,-1 1-1 0 0,0-1 0 0 0,0 0 1 0 0,0 0-1 0 0,0 0 0 0 0,-1 0 1 0 0,1 0-1 0 0,0 0 1 0 0,-1 0-1 0 0,0 0 0 0 0,1 0 1 0 0,-1 0-1 0 0,0-4 0 0 0,-18 28 1387 0 0,12-7-1156 0 0,0 0-1 0 0,1-1 1 0 0,-5 25 0 0 0,9-32-122 0 0,-23 127 1164 0 0,-2 32-816 0 0,-40 240-51 0 0,32-270-43 0 0,25-100-8 0 0,-8 19-137 0 0,-28 62 1 0 0,34-102 132 0 0,4-44-1135 0 0,5-7 142 0 0,2 0-1 0 0,4-40 1 0 0,16-72-754 0 0,-12 94 994 0 0,9-39-480 0 0,3 1 0 0 0,5 1 0 0 0,54-133 0 0 0,-69 199 931 0 0,26-43 0 0 0,-30 59-7 0 0,0 0-1 0 0,1 0 1 0 0,0 0 0 0 0,0 1-1 0 0,1 0 1 0 0,0 0 0 0 0,11-7 0 0 0,-18 14-23 0 0,0 0 1 0 0,0 1 0 0 0,0-1 0 0 0,0 1 0 0 0,0-1 0 0 0,0 0 0 0 0,0 1 0 0 0,0 0-1 0 0,0-1 1 0 0,1 1 0 0 0,-1 0 0 0 0,0-1 0 0 0,0 1 0 0 0,0 0 0 0 0,1 0 0 0 0,-1 0-1 0 0,0 0 1 0 0,0 0 0 0 0,0 1 0 0 0,1-1 0 0 0,1 1 0 0 0,-2-1 21 0 0,1 1 0 0 0,-1 0 0 0 0,1 0 0 0 0,-1 0 0 0 0,0 0 0 0 0,1 1 0 0 0,-1-1 0 0 0,0 0 1 0 0,0 0-1 0 0,0 1 0 0 0,0-1 0 0 0,0 0 0 0 0,1 3 0 0 0,1 3 60 0 0,-1-1 0 0 0,0 0 0 0 0,0 1 0 0 0,0-1 0 0 0,-1 1 0 0 0,1 8 0 0 0,-1-4-107 0 0,-2 1-1 0 0,1-1 1 0 0,-2 0 0 0 0,1-1-1 0 0,-1 1 1 0 0,-6 18-1 0 0,-29 61-92 0 0,25-64 156 0 0,-19 30-1 0 0,25-47 141 0 0,0 0 0 0 0,-1 0 0 0 0,0 0 0 0 0,-1-1 0 0 0,1 0 1 0 0,-12 8-1 0 0,18-15-117 0 0,-1 0 230 0 0,-1 1 0 0 0,0 0 1 0 0,1 0-1 0 0,0 0 0 0 0,0 0 0 0 0,-1 1 1 0 0,1-1-1 0 0,-3 5 0 0 0,6-7-269 0 0,-1 1 1 0 0,0-1-1 0 0,0 0 0 0 0,1 0 0 0 0,-1 1 0 0 0,0-1 1 0 0,0 0-1 0 0,1 0 0 0 0,-1 0 0 0 0,0 0 1 0 0,1 0-1 0 0,-1 1 0 0 0,0-1 0 0 0,1 0 1 0 0,-1 0-1 0 0,0 0 0 0 0,1 0 0 0 0,-1 0 1 0 0,0 0-1 0 0,1 0 0 0 0,-1 0 0 0 0,0 0 0 0 0,1 0 1 0 0,-1 0-1 0 0,0 0 0 0 0,1-1 0 0 0,-1 1 1 0 0,0 0-1 0 0,0 0 0 0 0,1 0 0 0 0,-1 0 1 0 0,0 0-1 0 0,1-1 0 0 0,-1 1 0 0 0,1 0 0 0 0,0-1-30 0 0,66-16 844 0 0,-48 13-788 0 0,-1-1 0 0 0,29-10 0 0 0,-20 3 22 0 0,18-7-2601 0 0,-17 5-3993 0 0,7-7-3458 0 0</inkml:trace>
  <inkml:trace contextRef="#ctx0" brushRef="#br0" timeOffset="-11560.6">4952 883 20303 0 0,'-9'6'602'0'0,"-54"32"2894"0"0,62-38-3423 0 0,1 1 0 0 0,0-1 1 0 0,0 0-1 0 0,-1 1 0 0 0,1-1 1 0 0,0 0-1 0 0,0 1 0 0 0,0-1 1 0 0,0 1-1 0 0,0-1 1 0 0,0 0-1 0 0,0 1 0 0 0,0-1 1 0 0,0 1-1 0 0,0-1 0 0 0,0 0 1 0 0,0 1-1 0 0,0-1 0 0 0,0 0 1 0 0,0 1-1 0 0,0-1 0 0 0,0 1 1 0 0,0-1-1 0 0,1 0 1 0 0,-1 1-1 0 0,0-1 0 0 0,0 0 1 0 0,0 1-1 0 0,1-1 0 0 0,-1 0 1 0 0,0 1-1 0 0,0-1 0 0 0,1 0 1 0 0,-1 1-1 0 0,0-1 1 0 0,1 0-1 0 0,-1 0 0 0 0,0 0 1 0 0,1 1-1 0 0,-1-1 0 0 0,0 0 1 0 0,1 0-1 0 0,-1 0 0 0 0,1 0 1 0 0,-1 0-1 0 0,0 0 0 0 0,1 1 1 0 0,2-2 3 0 0,0 1-1 0 0,-1-1 1 0 0,1 0 0 0 0,0 0 0 0 0,-1 0-1 0 0,1 0 1 0 0,0 0 0 0 0,-1 0 0 0 0,4-3-1 0 0,-3 2-7 0 0,0 0-1 0 0,0 0 0 0 0,0 1 0 0 0,0-1 1 0 0,0 1-1 0 0,7-1 0 0 0,-5 0-84 0 0,1 1 0 0 0,0-1 0 0 0,0 0 0 0 0,-1 0 1 0 0,1 0-1 0 0,-1-1 0 0 0,1 0 0 0 0,-1 0 0 0 0,0 0 0 0 0,0 0 0 0 0,5-6 0 0 0,6-6-158 0 0,24-29 0 0 0,-23 25 82 0 0,-3 1-656 0 0,-1 0 0 0 0,18-34-1 0 0,-19 32 73 0 0,-10 16 485 0 0,0-1-1 0 0,0 0 0 0 0,-1 0 1 0 0,0 0-1 0 0,1 1 1 0 0,-2-1-1 0 0,1 0 0 0 0,-1 0 1 0 0,0-10-1 0 0,0 15 191 0 0,0 0 0 0 0,0 0-1 0 0,0 0 1 0 0,1 0-1 0 0,-1 0 1 0 0,0 0 0 0 0,0-1-1 0 0,0 1 1 0 0,0 0-1 0 0,0 0 1 0 0,0 0 0 0 0,0 0-1 0 0,0 0 1 0 0,0 0 0 0 0,0 0-1 0 0,-1 0 1 0 0,1 0-1 0 0,0 0 1 0 0,0 0 0 0 0,0 0-1 0 0,0-1 1 0 0,0 1 0 0 0,0 0-1 0 0,0 0 1 0 0,0 0-1 0 0,0 0 1 0 0,0 0 0 0 0,0 0-1 0 0,0 0 1 0 0,0 0-1 0 0,0 0 1 0 0,0 0 0 0 0,0 0-1 0 0,0 0 1 0 0,0 0 0 0 0,0 0-1 0 0,0 0 1 0 0,-1 0-1 0 0,1 0 1 0 0,0 0 0 0 0,0 0-1 0 0,0 0 1 0 0,0 0 0 0 0,0 0-1 0 0,0 0 1 0 0,0 0-1 0 0,0 0 1 0 0,0 0 0 0 0,0 0-1 0 0,0 0 1 0 0,0 0-1 0 0,-1 0 1 0 0,1 0 0 0 0,0 0-1 0 0,0 0 1 0 0,0 0 0 0 0,0 0-1 0 0,0 0 1 0 0,0 0-1 0 0,0 0 1 0 0,0 0 0 0 0,0 0-1 0 0,-6 6-36 0 0,-4 7 31 0 0,6-6 14 0 0,1 0-1 0 0,1 0 1 0 0,-1 0-1 0 0,-1 11 1 0 0,-8 19 71 0 0,-9 20 309 0 0,-23 105 1 0 0,42-157-265 0 0,1 1 1 0 0,0-1 0 0 0,0 0 0 0 0,1 0 0 0 0,-1 0 0 0 0,1 0 0 0 0,0 1-1 0 0,2 7 1 0 0,2-9-93 0 0,-1-5 15 0 0,-1 0 0 0 0,1-1 0 0 0,-1 1 0 0 0,1 0 1 0 0,-1-1-1 0 0,1 1 0 0 0,-1-1 0 0 0,0 0 0 0 0,0 0 0 0 0,0 0 0 0 0,0 0 0 0 0,0 0 1 0 0,-1 0-1 0 0,3-3 0 0 0,81-115-689 0 0,-53 80 644 0 0,-19 24-26 0 0,0 1 0 0 0,17-31 0 0 0,-24 36-471 0 0,0 1 1 0 0,0-1 0 0 0,12-13-1 0 0,-18 23 496 0 0,0 0 0 0 0,0 0 0 0 0,0 0 0 0 0,0 0-1 0 0,0 0 1 0 0,0 0 0 0 0,0 0 0 0 0,0 0 0 0 0,0 0-1 0 0,0 0 1 0 0,0 0 0 0 0,0 0 0 0 0,0 1 0 0 0,0-1 0 0 0,0 0-1 0 0,0 0 1 0 0,0 0 0 0 0,0 0 0 0 0,0 0 0 0 0,0 0-1 0 0,0 0 1 0 0,0 0 0 0 0,0 0 0 0 0,0 0 0 0 0,0 0 0 0 0,0 0-1 0 0,0 0 1 0 0,0 0 0 0 0,0 0 0 0 0,0 0 0 0 0,0 0-1 0 0,0 0 1 0 0,0 0 0 0 0,0 1 0 0 0,0-1 0 0 0,0 0-1 0 0,1 0 1 0 0,-1 0 0 0 0,0 0 0 0 0,0 0 0 0 0,0 0 0 0 0,0 0-1 0 0,0 0 1 0 0,0 0 0 0 0,0 0 0 0 0,0 0 0 0 0,0 0-1 0 0,0 0 1 0 0,0 0 0 0 0,0 0 0 0 0,0 0 0 0 0,0 0 0 0 0,0 0-1 0 0,0 0 1 0 0,0 0 0 0 0,0 0 0 0 0,0 0 0 0 0,1 0-1 0 0,-1 0 1 0 0,0 0 0 0 0,0 0 0 0 0,0 0 0 0 0,0 0-1 0 0,-2 9-9 0 0,-2 11 80 0 0,-32 71 1805 0 0,-2 7-382 0 0,36-93-1442 0 0,0 1 0 0 0,0-1-1 0 0,1 1 1 0 0,0-1 0 0 0,0 1-1 0 0,0-1 1 0 0,1 1-1 0 0,0 0 1 0 0,0-1 0 0 0,0 1-1 0 0,2 9 1 0 0,-1-13-51 0 0,-1 1 0 0 0,1-1 0 0 0,-1 0 0 0 0,1 0 0 0 0,0 0 0 0 0,-1 1 0 0 0,1-1 0 0 0,0 0 0 0 0,1 0 0 0 0,-1 0 0 0 0,0 0 0 0 0,0-1 0 0 0,1 1 0 0 0,-1 0 0 0 0,1-1 0 0 0,0 1 0 0 0,-1-1 0 0 0,1 1 0 0 0,0-1 0 0 0,0 0 0 0 0,0 1 0 0 0,0-1 0 0 0,0 0 0 0 0,4 1 0 0 0,-4-1 0 0 0,0 0 0 0 0,0-1 0 0 0,1 1 0 0 0,-1-1 0 0 0,0 1 0 0 0,0-1 0 0 0,1 0 0 0 0,-1 0 0 0 0,0 0 0 0 0,1 0 0 0 0,-1 0 0 0 0,0 0 0 0 0,1 0 0 0 0,1-2 0 0 0,4 0 0 0 0,-1-1 0 0 0,-1 0 0 0 0,8-4 0 0 0,18-7 0 0 0,-28 13-34 0 0,1-1-1 0 0,-1 0 1 0 0,0-1-1 0 0,0 1 1 0 0,0-1-1 0 0,-1 1 0 0 0,1-1 1 0 0,-1 0-1 0 0,1 0 1 0 0,-1-1-1 0 0,6-7 1 0 0,-6 6-27 0 0,1 0 1 0 0,-1 0-1 0 0,0 0 1 0 0,0-1-1 0 0,-1 0 1 0 0,1 1-1 0 0,-1-1 1 0 0,2-9 0 0 0,15-101-644 0 0,-15 95 622 0 0,-1 0 0 0 0,1-33 0 0 0,1 23 934 0 0,-5 30-596 0 0,0 1 0 0 0,0 0 0 0 0,0 13-20 0 0,0-12-333 0 0,0-1-10 0 0,0 0 31 0 0,0 1 78 0 0,0 0-1 0 0,0 0 0 0 0,0 0 1 0 0,0 1-1 0 0,0-1 1 0 0,0 0-1 0 0,0 0 1 0 0,0 0-1 0 0,1 0 0 0 0,-1 1 1 0 0,1-1-1 0 0,-1 0 1 0 0,1 1-1 0 0,6 17-17 0 0,-7-16 17 0 0,1-1-1 0 0,-1 1 1 0 0,1-1 0 0 0,0 1 0 0 0,0-1 0 0 0,0 1 0 0 0,0-1 0 0 0,0 1-1 0 0,1-1 1 0 0,-1 0 0 0 0,1 0 0 0 0,-1 0 0 0 0,1 0 0 0 0,0 0 0 0 0,2 2 0 0 0,12 13 95 0 0,0 2-21 0 0,-15-19-74 0 0,0 1 1 0 0,0 0 0 0 0,-1-1 0 0 0,1 1-1 0 0,0-1 1 0 0,0 1 0 0 0,0-1-1 0 0,0 1 1 0 0,0-1 0 0 0,0 0 0 0 0,0 0-1 0 0,0 1 1 0 0,0-1 0 0 0,0 0-1 0 0,0 0 1 0 0,0 0 0 0 0,0 0-1 0 0,1 0 1 0 0,1 0 0 0 0,12-4 11 0 0,-9 3-9 0 0,0 0 1 0 0,1 0-1 0 0,-1-1 1 0 0,0 0-1 0 0,0 0 1 0 0,-1-1-1 0 0,1 0 1 0 0,9-6-1 0 0,50-36-68 0 0,-64 44 69 0 0,0 0 1 0 0,0-1-1 0 0,0 1 0 0 0,0 0 0 0 0,0-1 0 0 0,0 1 1 0 0,0-1-1 0 0,-1 0 0 0 0,1 1 0 0 0,-1-1 0 0 0,1 1 1 0 0,-1-1-1 0 0,1-2 0 0 0,0 0 2 0 0,0-3-7 0 0,-3 1 0 0 0,-5 5 0 0 0,7 1 0 0 0,-1 0 0 0 0,1 0 0 0 0,-1 0 0 0 0,1 0 0 0 0,-1 0 0 0 0,1 0 0 0 0,-1 0 0 0 0,1 0 0 0 0,-1 0 0 0 0,1 0 0 0 0,-1 0 0 0 0,1 0 0 0 0,-1 0 0 0 0,1 0 0 0 0,-1 0 0 0 0,1 0 0 0 0,-1 1 0 0 0,1-1 0 0 0,-1 0 0 0 0,1 0 0 0 0,0 1 0 0 0,-1-1 0 0 0,1 0 0 0 0,-1 1 0 0 0,1-1 0 0 0,0 0 0 0 0,-1 1 0 0 0,1-1 0 0 0,0 1 0 0 0,-1-1 0 0 0,1 1 0 0 0,-1 1 0 0 0,-12 13 251 0 0,2 2 1 0 0,-1-1-1 0 0,2 1 0 0 0,0 1 0 0 0,2 0 0 0 0,0 0 1 0 0,0 1-1 0 0,2 0 0 0 0,-8 36 0 0 0,12-43-82 0 0,1 1 0 0 0,0-1 0 0 0,0 0 0 0 0,1 0 0 0 0,3 24-1 0 0,-2-35-161 0 0,-1 1 0 0 0,0-1 0 0 0,1 0 0 0 0,-1 0 0 0 0,1 0-1 0 0,-1 0 1 0 0,1 0 0 0 0,-1 0 0 0 0,1 0 0 0 0,0 0 0 0 0,-1 0-1 0 0,1 0 1 0 0,0-1 0 0 0,0 1 0 0 0,0 0 0 0 0,0 0 0 0 0,0-1 0 0 0,0 1-1 0 0,0 0 1 0 0,0-1 0 0 0,0 1 0 0 0,0-1 0 0 0,0 1 0 0 0,0-1-1 0 0,0 0 1 0 0,0 1 0 0 0,0-1 0 0 0,0 0 0 0 0,1 0 0 0 0,1 0-1 0 0,0 0-1 0 0,0 0 0 0 0,-1 0-1 0 0,1 0 1 0 0,0-1 0 0 0,0 1-1 0 0,-1-1 1 0 0,1 0 0 0 0,0 0-1 0 0,-1 0 1 0 0,1 0 0 0 0,-1 0-1 0 0,1 0 1 0 0,1-2 0 0 0,84-67-491 0 0,-73 56 320 0 0,0-1 1 0 0,0-1-1 0 0,15-22 1 0 0,-4 2-343 0 0,-2-1 0 0 0,-1-2 0 0 0,-2 0 1 0 0,-2-2-1 0 0,22-67 0 0 0,2-28 26 0 0,-13 46-53 0 0,18-100 0 0 0,-37 132 842 0 0,-12 44 22 0 0,-1 7 331 0 0,2 8-614 0 0,0 0 0 0 0,0 0-1 0 0,-1 0 1 0 0,1 0 0 0 0,0 0-1 0 0,-1 0 1 0 0,1 0 0 0 0,-1 0 0 0 0,1-1-1 0 0,-1 1 1 0 0,0 1 0 0 0,-6 10 45 0 0,-8 32-153 0 0,-5 16-36 0 0,-1 29 262 0 0,-58 220 1112 0 0,57-230-887 0 0,4 2-1 0 0,-8 91 0 0 0,26-168-384 0 0,-3 41 6 0 0,3-42-10 0 0,0 0-1 0 0,0-1 1 0 0,0 1 0 0 0,1 0 0 0 0,-1-1 0 0 0,1 1-1 0 0,-1 0 1 0 0,1-1 0 0 0,0 1 0 0 0,0-1 0 0 0,0 1-1 0 0,0-1 1 0 0,3 4 0 0 0,-4-6-2 0 0,0 0 0 0 0,1 1 0 0 0,-1-1 0 0 0,1 0 0 0 0,-1 1 0 0 0,1-1 0 0 0,-1 0 0 0 0,1 0-1 0 0,-1 1 1 0 0,1-1 0 0 0,-1 0 0 0 0,1 0 0 0 0,-1 0 0 0 0,1 0 0 0 0,-1 0 0 0 0,1 0 0 0 0,-1 0 0 0 0,1 0 0 0 0,-1 0 0 0 0,1 0 0 0 0,-1 0-1 0 0,1 0 1 0 0,-1 0 0 0 0,1 0 0 0 0,-1 0 0 0 0,1-1 0 0 0,-1 1 0 0 0,1 0 0 0 0,-1 0 0 0 0,1-1 0 0 0,-1 1 0 0 0,1 0 0 0 0,-1-1 0 0 0,0 1 0 0 0,1 0-1 0 0,0-1 1 0 0,12-15-113 0 0,-13 16 114 0 0,23-40-376 0 0,-2-1 1 0 0,-2 0-1 0 0,14-46 1 0 0,-29 78 355 0 0,17-47-180 0 0,36-91-350 0 0,-8 24 434 0 0,18-40 306 0 0,22-54-189 0 0,-77 170 0 0 0,-19 55 0 0 0,-6 11 0 0 0,-6 21 0 0 0,-15 43 0 0 0,18-41 0 0 0,-113 335 808 0 0,95-265 389 0 0,20-69-776 0 0,3 1-1 0 0,2 0 0 0 0,-6 73 1 0 0,14-106-360 0 0,1 0 0 0 0,2 15 0 0 0,-2-23-55 0 0,0 0 1 0 0,1 0-1 0 0,-1 0 1 0 0,1-1-1 0 0,0 1 1 0 0,0 0-1 0 0,0 0 0 0 0,0-1 1 0 0,1 1-1 0 0,-1-1 1 0 0,0 1-1 0 0,1-1 1 0 0,3 4-1 0 0,-4-5-10 0 0,0 0 0 0 0,-1-1 0 0 0,1 1 0 0 0,0-1 0 0 0,0 1 0 0 0,0-1 1 0 0,0 0-1 0 0,0 1 0 0 0,0-1 0 0 0,0 0 0 0 0,0 0 0 0 0,0 1 0 0 0,0-1 0 0 0,0 0 0 0 0,1 0 0 0 0,-1 0 0 0 0,0 0 0 0 0,0 0 0 0 0,0-1 0 0 0,0 1 1 0 0,0 0-1 0 0,0 0 0 0 0,0-1 0 0 0,0 1 0 0 0,0-1 0 0 0,0 1 0 0 0,0-1 0 0 0,1 0 0 0 0,3-2-33 0 0,-1-1-1 0 0,1 1 1 0 0,-1-1 0 0 0,4-4-1 0 0,-5 5 27 0 0,16-18-120 0 0,-1-1 0 0 0,24-39 0 0 0,10-13-29 0 0,-6 8-12 0 0,-35 48-17 0 0,2 0 1 0 0,0 1-1 0 0,28-29 0 0 0,-37 42 238 0 0,0 0 0 0 0,0 0 1 0 0,0 0-1 0 0,0-1 0 0 0,0 0 0 0 0,3-6 0 0 0,-6 10-36 0 0,-1-1-5 0 0,1 1 0 0 0,-1 0 0 0 0,1 0 0 0 0,0-1 1 0 0,-1 1-1 0 0,1 0 0 0 0,0 0 0 0 0,0 0 0 0 0,0 0 1 0 0,0 0-1 0 0,0 0 0 0 0,0 0 0 0 0,0 0 0 0 0,0 0 1 0 0,1 0-1 0 0,-1 1 0 0 0,2-2 0 0 0,1 4 3 0 0,-4-1-8 0 0,0 0 0 0 0,0 0 0 0 0,1 0 0 0 0,-1 0 0 0 0,0 0 1 0 0,0 0-1 0 0,0 0 0 0 0,0 0 0 0 0,-1 0 0 0 0,1 0 0 0 0,0 0 0 0 0,0 0 0 0 0,-1 0 1 0 0,1 0-1 0 0,0-1 0 0 0,-2 3 0 0 0,1 1 9 0 0,-1 3-27 0 0,-6 27 428 0 0,-1 0 1 0 0,-18 42-1 0 0,23-67-470 0 0,-3 6-101 0 0,0 1-1 0 0,-5 22 1 0 0,11-34 182 0 0,0 0 1 0 0,0 1-1 0 0,0-1 1 0 0,1 1-1 0 0,0-1 1 0 0,0 0 0 0 0,0 1-1 0 0,0-1 1 0 0,1 1-1 0 0,-1-1 1 0 0,1 0 0 0 0,0 1-1 0 0,1-1 1 0 0,1 5-1 0 0,-2-7-18 0 0,0-1 0 0 0,0 1 0 0 0,1-1 0 0 0,-1 0 0 0 0,0 0 0 0 0,1 1 0 0 0,-1-1 0 0 0,1 0 0 0 0,-1 0 0 0 0,1 0 0 0 0,-1 0 0 0 0,1 0 0 0 0,0-1 0 0 0,-1 1 0 0 0,1 0 0 0 0,0-1 0 0 0,-1 1 0 0 0,1-1 0 0 0,0 0 0 0 0,0 0 0 0 0,0 0 0 0 0,0 1 0 0 0,-1-2 0 0 0,1 1 0 0 0,0 0 0 0 0,0 0 0 0 0,2-1 0 0 0,6-1 20 0 0,0 0-1 0 0,0-1 1 0 0,12-4 0 0 0,-21 7-26 0 0,10-5-366 0 0,-1 0-1 0 0,1 0 1 0 0,-1-1-1 0 0,0 0 1 0 0,14-12-1 0 0,41-43-2999 0 0,-56 53 3083 0 0,6-9-1646 0 0,-6 3-14 0 0</inkml:trace>
  <inkml:trace contextRef="#ctx0" brushRef="#br0" timeOffset="-11109.68">5801 639 25999 0 0,'-2'0'131'0'0,"0"0"0"0"0,0 1-1 0 0,0-1 1 0 0,0 1 0 0 0,0 0-1 0 0,0 0 1 0 0,0 0 0 0 0,0 0-1 0 0,0 0 1 0 0,0 0-1 0 0,0 0 1 0 0,1 1 0 0 0,-1-1-1 0 0,0 0 1 0 0,1 1 0 0 0,-1 0-1 0 0,1-1 1 0 0,0 1 0 0 0,-3 3-1 0 0,7-5-102 0 0,-1-1-1 0 0,0 1 1 0 0,1 0-1 0 0,-1-1 1 0 0,1 1-1 0 0,-1 0 1 0 0,1 0-1 0 0,-1 0 1 0 0,3 1-1 0 0,3 1 35 0 0,-2 0-7 0 0,1-1-1 0 0,-1 0 0 0 0,1 0 1 0 0,-1-1-1 0 0,1 1 1 0 0,-1-1-1 0 0,1-1 1 0 0,7 0-1 0 0,31-10 610 0 0,-1-1-1 0 0,49-22 1 0 0,-24 9-1228 0 0,-30 10-1854 0 0,-1-5-7839 0 0</inkml:trace>
  <inkml:trace contextRef="#ctx0" brushRef="#br0" timeOffset="-11108.68">5453 324 26879 0 0,'-17'0'768'0'0,"17"0"152"0"0,0 0-736 0 0,0 0-184 0 0,5 0 0 0 0,2-2 0 0 0,5-5-752 0 0,3-1-184 0 0</inkml:trace>
  <inkml:trace contextRef="#ctx0" brushRef="#br0" timeOffset="-9993.99">7055 781 19711 0 0,'-25'21'829'0'0,"19"-17"-721"0"0,1 0 0 0 0,0 1-1 0 0,-1-1 1 0 0,-5 9 0 0 0,-3 3 777 0 0,-2 5 3289 0 0,15-20-3215 0 0,1-1-140 0 0,0 0-25 0 0,0 0-45 0 0,3-1-542 0 0,-1 0-1 0 0,1 0 1 0 0,-1-1 0 0 0,1 1-1 0 0,-1-1 1 0 0,1 1-1 0 0,-1-1 1 0 0,0 0 0 0 0,4-3-1 0 0,0-1-156 0 0,9-8-108 0 0,0 0-1 0 0,-1-1 1 0 0,17-23 0 0 0,-15 17 234 0 0,26-25 1 0 0,-17 18-275 0 0,-1 0 0 0 0,33-50 1 0 0,-35 47-205 0 0,124-194-1780 0 0,-128 189 1282 0 0,-1-1 0 0 0,16-56 0 0 0,-18 50-92 0 0,-12 32 792 0 0,-26 39-439 0 0,-58 129 687 0 0,-167 309 2653 0 0,224-417-1949 0 0,2 1 0 0 0,-22 71-1 0 0,40-105-571 0 0,0-1 0 0 0,1 0 0 0 0,-2 31 0 0 0,5-45-295 0 0,0 0 0 0 0,0-1-1 0 0,0 1 1 0 0,0 0 0 0 0,0 0 0 0 0,0-1-1 0 0,0 1 1 0 0,0 0 0 0 0,0-1 0 0 0,1 1-1 0 0,-1 0 1 0 0,0-1 0 0 0,0 1 0 0 0,1 0-1 0 0,-1-1 1 0 0,0 1 0 0 0,1 0 0 0 0,-1-1-1 0 0,0 1 1 0 0,1-1 0 0 0,-1 1 0 0 0,1-1-1 0 0,-1 1 1 0 0,1-1 0 0 0,0 1 0 0 0,-1-1-1 0 0,1 1 1 0 0,-1-1 0 0 0,1 0 0 0 0,0 1-1 0 0,-1-1 1 0 0,1 0 0 0 0,0 1 0 0 0,-1-1 0 0 0,1 0-1 0 0,1 0 1 0 0,0 0-48 0 0,-1 0 0 0 0,1 0 0 0 0,0 0 0 0 0,0-1 0 0 0,0 1 0 0 0,-1-1 0 0 0,1 1-1 0 0,0-1 1 0 0,-1 0 0 0 0,1 1 0 0 0,0-1 0 0 0,2-2 0 0 0,11-10-82 0 0,0 0 0 0 0,0-1 0 0 0,16-21 0 0 0,-14 16 117 0 0,2-3 27 0 0,44-46-106 0 0,82-120 0 0 0,-89 103-99 0 0,155-264-3859 0 0,-141 195 1967 0 0,-67 146 1837 0 0,-1-1 0 0 0,0 1 0 0 0,2-10-1 0 0,-4 15 202 0 0,0-1-1 0 0,1 1 0 0 0,-1 0 1 0 0,-1 0-1 0 0,1-1 1 0 0,0 1-1 0 0,-1 0 0 0 0,1 0 1 0 0,-1 0-1 0 0,-2-7 0 0 0,2 10 76 0 0,1-1 1 0 0,0 1-1 0 0,0-1 0 0 0,-1 1 0 0 0,1 0 0 0 0,0-1 0 0 0,0 1 0 0 0,-1-1 0 0 0,1 1 0 0 0,-1-1 0 0 0,1 1 0 0 0,0 0 0 0 0,-1-1 0 0 0,1 1 1 0 0,-1 0-1 0 0,1-1 0 0 0,-1 1 0 0 0,1 0 0 0 0,-1 0 0 0 0,1 0 0 0 0,-1-1 0 0 0,1 1 0 0 0,-1 0 0 0 0,1 0 0 0 0,-1 0 0 0 0,1 0 0 0 0,-1 0 1 0 0,1 0-1 0 0,-1 0 0 0 0,1 0 0 0 0,-1 0 0 0 0,1 0 0 0 0,-1 0 0 0 0,0 0 0 0 0,1 1 0 0 0,-1-1 0 0 0,1 0 0 0 0,-1 0 0 0 0,1 0 1 0 0,0 1-1 0 0,-1-1 0 0 0,1 0 0 0 0,-1 1 0 0 0,1-1 0 0 0,-1 1 0 0 0,-3 2 148 0 0,1 0 1 0 0,0 0-1 0 0,0 0 1 0 0,-4 5-1 0 0,6-6-186 0 0,-17 24 588 0 0,1 1-1 0 0,2 0 0 0 0,-17 38 0 0 0,20-39-330 0 0,-79 199-26 0 0,54-124-11 0 0,-98 279-111 0 0,130-366 35 0 0,1-1 1 0 0,1 1-1 0 0,0-1 1 0 0,-1 23 0 0 0,4-36-114 0 0,0 1 0 0 0,0-1 1 0 0,0 0-1 0 0,0 0 1 0 0,0 0-1 0 0,0 1 1 0 0,0-1-1 0 0,0 0 1 0 0,0 0-1 0 0,0 1 1 0 0,0-1-1 0 0,0 0 1 0 0,0 0-1 0 0,0 1 1 0 0,0-1-1 0 0,0 0 1 0 0,0 0-1 0 0,0 0 1 0 0,0 1-1 0 0,1-1 1 0 0,-1 0-1 0 0,0 0 0 0 0,0 0 1 0 0,0 1-1 0 0,0-1 1 0 0,1 0-1 0 0,-1 0 1 0 0,0 0-1 0 0,0 0 1 0 0,0 0-1 0 0,0 0 1 0 0,1 1-1 0 0,-1-1 1 0 0,0 0-1 0 0,0 0 1 0 0,1 0-1 0 0,8-4 360 0 0,9-13 65 0 0,74-103-1066 0 0,-6-5 556 0 0,-52 72 357 0 0,-29 45-210 0 0,18-25 119 0 0,-21 30-324 0 0,0 0 0 0 0,0 1 1 0 0,0-1-1 0 0,1 1 0 0 0,-1 0 0 0 0,1 0 1 0 0,0-1-1 0 0,3-1 0 0 0,-4 4-307 0 0,-14 18 340 0 0,5 1 496 0 0,4-12-85 0 0,0 1-1 0 0,-7 13 1 0 0,-21 30 894 0 0,-31 72 1 0 0,61-120-1195 0 0,0 0 1 0 0,0-1-1 0 0,1 1 1 0 0,-1-1-1 0 0,1 1 1 0 0,-1 0-1 0 0,1 0 1 0 0,0-1-1 0 0,0 1 1 0 0,0 0-1 0 0,1-1 1 0 0,-1 1-1 0 0,0 0 1 0 0,1-1-1 0 0,0 1 0 0 0,0 0 1 0 0,0-1-1 0 0,0 1 1 0 0,0-1-1 0 0,2 4 1 0 0,-2-4 5 0 0,1 0 0 0 0,-1-1 0 0 0,0 1-1 0 0,1-1 1 0 0,-1 1 0 0 0,1-1 0 0 0,-1 0 0 0 0,1 1 0 0 0,0-1 0 0 0,-1 0 0 0 0,1 0 0 0 0,0 0 0 0 0,0 0-1 0 0,0 0 1 0 0,0-1 0 0 0,0 1 0 0 0,0-1 0 0 0,0 1 0 0 0,0-1 0 0 0,0 0 0 0 0,0 1 0 0 0,0-1-1 0 0,0 0 1 0 0,0-1 0 0 0,0 1 0 0 0,4-1 0 0 0,12-4-169 0 0,0-2 0 0 0,0 0 0 0 0,-1 0 1 0 0,29-19-1 0 0,-23 12-398 0 0,-2-1 0 0 0,0-1 1 0 0,30-28-1 0 0,-46 40 440 0 0,0-1 0 0 0,0 1 0 0 0,-1-1 0 0 0,0 0 0 0 0,0-1 0 0 0,0 1 0 0 0,-1-1 0 0 0,1 1 0 0 0,-1-1 0 0 0,3-8 0 0 0,-4 7-25 0 0,-1 6 164 0 0,-1 0 0 0 0,0-1 0 0 0,1 1 0 0 0,-1 0 0 0 0,0 0 0 0 0,1 0 0 0 0,-1 0 0 0 0,0-1 0 0 0,0 1 0 0 0,0 0 0 0 0,0 0 0 0 0,0 0 0 0 0,0-1 0 0 0,-1 1 0 0 0,1 0 0 0 0,0 0 0 0 0,0 0 0 0 0,-1 0 0 0 0,1 0 0 0 0,-1 0 0 0 0,1-1 0 0 0,-2 0 0 0 0,2 1 235 0 0,-11 1 260 0 0,8 1-493 0 0,1-1 1 0 0,-1 1-1 0 0,1-1 0 0 0,-1 1 0 0 0,1 0 1 0 0,0 0-1 0 0,-1 0 0 0 0,1 0 0 0 0,0 0 1 0 0,0 1-1 0 0,0-1 0 0 0,0 1 0 0 0,0-1 0 0 0,0 1 1 0 0,-3 3-1 0 0,-3 3 95 0 0,1-1 144 0 0,0 1 0 0 0,0 0 0 0 0,1 1 0 0 0,0 0 0 0 0,0 0 0 0 0,1 0 0 0 0,0 0 0 0 0,-3 11 0 0 0,4-8-64 0 0,1-1 0 0 0,0 1 0 0 0,0 0 0 0 0,1 0 0 0 0,1 1 0 0 0,0-1 0 0 0,1 15 0 0 0,0-24-204 0 0,1 0 0 0 0,-1 1 0 0 0,1-1 0 0 0,0 0 0 0 0,-1 0 0 0 0,1 0 0 0 0,1 0 0 0 0,-1 0 0 0 0,0 0 0 0 0,1-1 0 0 0,-1 1 0 0 0,1 0 0 0 0,0-1 0 0 0,0 1 0 0 0,4 3 0 0 0,-5-4 0 0 0,1 0 0 0 0,0-1 0 0 0,0 1 0 0 0,0-1 0 0 0,0 1 0 0 0,1-1 0 0 0,-1 0 0 0 0,0 0 0 0 0,0 0 0 0 0,1 0 0 0 0,-1 0 0 0 0,1 0 0 0 0,-1-1 0 0 0,1 1 0 0 0,-1-1 0 0 0,1 1 0 0 0,-1-1 0 0 0,1 0 0 0 0,-1 0 0 0 0,3-1 0 0 0,119-33-656 0 0,-111 29 261 0 0,0 0 1 0 0,-1-1-1 0 0,1 0 0 0 0,-1-1 0 0 0,0 0 0 0 0,-1-1 1 0 0,11-10-1 0 0,-12 10-610 0 0,-1-1-1 0 0,0-1 1 0 0,-1 0-1 0 0,10-14 1 0 0,-9 6-730 0 0</inkml:trace>
  <inkml:trace contextRef="#ctx0" brushRef="#br0" timeOffset="-9627.82">7175 462 25887 0 0,'-9'5'400'0'0,"1"-1"0"0"0,-1 1 0 0 0,1 0-1 0 0,0 0 1 0 0,-13 12 0 0 0,19-15-374 0 0,0 1-1 0 0,-1-1 1 0 0,1 1-1 0 0,0 0 1 0 0,0-1-1 0 0,0 1 1 0 0,1 0-1 0 0,-1 0 1 0 0,1 0-1 0 0,-1 0 1 0 0,1 0-1 0 0,0 1 1 0 0,0-1-1 0 0,1 0 1 0 0,-1 1-1 0 0,0-1 1 0 0,1 0-1 0 0,0 1 1 0 0,0 5-1 0 0,1-7 31 0 0,-1 0 0 0 0,1 0 0 0 0,-1 0 0 0 0,1-1 0 0 0,0 1 0 0 0,-1 0 0 0 0,1-1 0 0 0,0 1 0 0 0,0-1 0 0 0,0 1 0 0 0,0-1 0 0 0,1 1 0 0 0,-1-1 0 0 0,0 0 0 0 0,1 1 0 0 0,-1-1 0 0 0,0 0 0 0 0,1 0 0 0 0,0 0 0 0 0,-1 0-1 0 0,1 0 1 0 0,-1 0 0 0 0,1-1 0 0 0,0 1 0 0 0,0-1 0 0 0,-1 1 0 0 0,1-1 0 0 0,3 1 0 0 0,5 0 114 0 0,1 0 1 0 0,-1 0-1 0 0,20-2 0 0 0,-20 0-128 0 0,42-2-125 0 0,68-14-1 0 0,-12-10-3241 0 0,-48 9-6710 0 0</inkml:trace>
  <inkml:trace contextRef="#ctx0" brushRef="#br0" timeOffset="-7098.32">8562 979 18151 0 0,'-2'4'172'0'0,"-3"6"716"0"0,4-10-697 0 0,0 0-97 0 0,1 1 1 0 0,-1-1-1 0 0,1 0 0 0 0,0 0 0 0 0,-1 0 1 0 0,1 0-1 0 0,-1 0 0 0 0,1 0 0 0 0,-1 0 0 0 0,1 0 1 0 0,0 0-1 0 0,-1 0 0 0 0,1 0 0 0 0,-1-1 1 0 0,1 1-1 0 0,0 0 0 0 0,-1 0 0 0 0,1 0 1 0 0,-1 0-1 0 0,1-1 0 0 0,0 1 0 0 0,-1 0 1 0 0,1 0-1 0 0,0-1 0 0 0,-1 1 0 0 0,1 0 0 0 0,0-1 1 0 0,-1 1-1 0 0,1 0 0 0 0,0-1 0 0 0,0 1 1 0 0,0 0-1 0 0,-1-1 0 0 0,5-9 2991 0 0,-3 8-3825 0 0,3-6 952 0 0,-1 0-1 0 0,1 0 1 0 0,1 0-1 0 0,-1 0 0 0 0,1 1 1 0 0,10-11-1 0 0,48-59 184 0 0,-2 1-432 0 0,-21 30-303 0 0,51-79 1 0 0,-62 79-357 0 0,-2 0-1 0 0,-2-2 1 0 0,26-67 0 0 0,-44 95 290 0 0,-1-1 1 0 0,0 0 0 0 0,-2 0-1 0 0,0 0 1 0 0,1-37 0 0 0,-5 53 377 0 0,0 4 28 0 0,0 0 0 0 0,0-1 0 0 0,0 1 0 0 0,0 0 0 0 0,0 0 1 0 0,0 0-1 0 0,0-1 0 0 0,-1 1 0 0 0,1 0 0 0 0,0 0 0 0 0,-1 0 0 0 0,1 0 0 0 0,-1 0 0 0 0,1 0 0 0 0,-1 0 0 0 0,0 0 0 0 0,1 0 0 0 0,-1 0 0 0 0,0 0 0 0 0,0 0 0 0 0,0 0 0 0 0,1 0 0 0 0,-2 0 0 0 0,1 1 3 0 0,0 0 1 0 0,0-1-1 0 0,0 1 0 0 0,0 0 0 0 0,0 0 1 0 0,0 0-1 0 0,0 0 0 0 0,0 0 0 0 0,-1 1 1 0 0,1-1-1 0 0,0 0 0 0 0,1 0 0 0 0,-1 1 1 0 0,0-1-1 0 0,-2 1 0 0 0,2 0-2 0 0,-3 1 24 0 0,0-1 1 0 0,1 1-1 0 0,-1 1 0 0 0,1-1 0 0 0,-1 0 0 0 0,1 1 0 0 0,0 0 0 0 0,0-1 0 0 0,0 1 0 0 0,-3 4 0 0 0,-23 35 361 0 0,27-38-369 0 0,-33 55 405 0 0,4 1 1 0 0,-27 70-1 0 0,-35 132 548 0 0,69-191-355 0 0,12-36-355 0 0,2 1 0 0 0,1-1 0 0 0,2 2 0 0 0,1-1 0 0 0,0 50 0 0 0,6-78-76 0 0,0 0-1 0 0,1 0 1 0 0,1 0 0 0 0,3 14 0 0 0,-4-18-127 0 0,1 0 0 0 0,-1 0 0 0 0,1 0 0 0 0,0 0 1 0 0,0-1-1 0 0,0 1 0 0 0,0-1 0 0 0,1 1 1 0 0,-1-1-1 0 0,1 0 0 0 0,3 3 0 0 0,-4-5-59 0 0,-1 0 0 0 0,1 0-1 0 0,0 0 1 0 0,0 0 0 0 0,-1 0 0 0 0,1-1-1 0 0,0 1 1 0 0,0-1 0 0 0,0 1 0 0 0,0-1-1 0 0,0 0 1 0 0,0 0 0 0 0,0 0 0 0 0,0 0-1 0 0,0 0 1 0 0,-1 0 0 0 0,1-1-1 0 0,0 1 1 0 0,0 0 0 0 0,0-1 0 0 0,3-1-1 0 0,5-2-38 0 0,-1-1-1 0 0,0 0 0 0 0,9-6 1 0 0,-1 1-79 0 0,-6 3-111 0 0,-1 0 0 0 0,-1 0-1 0 0,1-1 1 0 0,9-11 0 0 0,7-5-415 0 0,-12 10 148 0 0,-1-1 0 0 0,0-1 0 0 0,-1 0 0 0 0,-1 0 0 0 0,0-1 0 0 0,12-27 0 0 0,-11 17-341 0 0,11-37 0 0 0,-23 62 805 0 0,2-3 12 0 0,-1 0-1 0 0,0 0 0 0 0,0 0 1 0 0,0 0-1 0 0,-1 0 0 0 0,0 0 1 0 0,0-1-1 0 0,0 1 0 0 0,-1 0 1 0 0,0 0-1 0 0,-2-9 0 0 0,1 6 114 0 0,2 8-58 0 0,0-1 1 0 0,0 1-1 0 0,0 0 1 0 0,0 0-1 0 0,0-1 0 0 0,0 1 1 0 0,0 0-1 0 0,0-1 1 0 0,0 1-1 0 0,0 0 0 0 0,0 0 1 0 0,0-1-1 0 0,0 1 1 0 0,0 0-1 0 0,0 0 1 0 0,-1-1-1 0 0,1 1 0 0 0,0 0 1 0 0,0 0-1 0 0,0-1 1 0 0,0 1-1 0 0,0 0 0 0 0,-1 0 1 0 0,1 0-1 0 0,0-1 1 0 0,0 1-1 0 0,0 0 0 0 0,0 0 1 0 0,-1 0-1 0 0,1-1 1 0 0,0 1-1 0 0,0 0 0 0 0,-1 0 1 0 0,1 0-1 0 0,0 0 1 0 0,0 0-1 0 0,-1 0 0 0 0,1 0 1 0 0,0 0-1 0 0,0 0 1 0 0,-1 0-1 0 0,1 0 0 0 0,0 0 1 0 0,-1 0-1 0 0,1 0 1 0 0,0 0-1 0 0,0 0 0 0 0,-1 0 1 0 0,1 0-1 0 0,0 0 1 0 0,0 0-1 0 0,-1 0 0 0 0,1 0 1 0 0,0 0-1 0 0,-2 1 123 0 0,1-1-72 0 0,0 1 0 0 0,0-1 0 0 0,0 1 0 0 0,0-1 0 0 0,0 1 0 0 0,0-1 0 0 0,0 1-1 0 0,0-1 1 0 0,0 1 0 0 0,0 0 0 0 0,1 0 0 0 0,-1-1 0 0 0,0 1 0 0 0,0 0 0 0 0,1 0 0 0 0,-1 0-1 0 0,0 0 1 0 0,1 0 0 0 0,-1 0 0 0 0,1 0 0 0 0,-1 0 0 0 0,1 0 0 0 0,0 0 0 0 0,0 0 0 0 0,-1 2 0 0 0,0 2-16 0 0,0 0 0 0 0,0-1 0 0 0,0 1 1 0 0,1 0-1 0 0,0 0 0 0 0,0 0 1 0 0,0-1-1 0 0,2 7 0 0 0,1-7-68 0 0,-2-1 47 0 0,1-1 1 0 0,-1 0-1 0 0,1 0 0 0 0,0 0 0 0 0,0 0 0 0 0,0 0 1 0 0,0 0-1 0 0,4 2 0 0 0,5 6 192 0 0,-3-1-239 0 0,-8-8 0 0 0,1 0 0 0 0,0-1 0 0 0,-1 1 0 0 0,1-1 0 0 0,0 0 0 0 0,0 1 0 0 0,0-1 0 0 0,0 1 0 0 0,-1-1 0 0 0,1 0 0 0 0,0 0 0 0 0,0 1 0 0 0,0-1 0 0 0,0 0 0 0 0,0 0 0 0 0,0 0 0 0 0,0 0 0 0 0,0 0 0 0 0,-1 0 0 0 0,1 0 0 0 0,0-1 0 0 0,2 1 0 0 0,-1-1 0 0 0,9 2 0 0 0,-10 0 0 0 0,1-1 0 0 0,-1 0 0 0 0,1 0 0 0 0,-1 0 0 0 0,1 0 0 0 0,-1 0 0 0 0,0 0 0 0 0,1 0 0 0 0,-1 0 0 0 0,1 0 0 0 0,-1-1 0 0 0,2 0 0 0 0,2-1 0 0 0,-1 0 0 0 0,0 0 0 0 0,0 0 0 0 0,1-1 0 0 0,-2 1 0 0 0,1-1 0 0 0,0 0 0 0 0,0-1 0 0 0,-1 1 0 0 0,0-1 0 0 0,0 1 0 0 0,5-8 0 0 0,59-75 0 0 0,-42 56 15 0 0,-17 22-41 0 0,-1-1 0 0 0,9-14 1 0 0,14-29-811 0 0,-3-2 1 0 0,27-78 0 0 0,23-118-1646 0 0,-69 220 2291 0 0,-3 16 44 0 0,-1-1 1 0 0,-1 1-1 0 0,0-1 0 0 0,1-25 0 0 0,-5 41 143 0 0,1 0 0 0 0,-1 0-1 0 0,1 0 1 0 0,-1 0 0 0 0,1 0-1 0 0,-1 0 1 0 0,0 0 0 0 0,0 0-1 0 0,1 0 1 0 0,-1 0 0 0 0,-2 1-1 0 0,-4 6-12 0 0,-11 23 159 0 0,1 2 0 0 0,1 0 0 0 0,-14 44 0 0 0,-5 11 181 0 0,-61 164 3214 0 0,63-150-1399 0 0,-23 129 0 0 0,54-222-1936 0 0,1 0-1 0 0,0 0 1 0 0,1 13-1 0 0,0-17-140 0 0,0-1 1 0 0,1 0-1 0 0,0 1 0 0 0,-1-1 0 0 0,1 0 0 0 0,1 0 0 0 0,-1 0 1 0 0,1 0-1 0 0,2 6 0 0 0,-3-9-66 0 0,0 0 0 0 0,0 0 0 0 0,0 0 0 0 0,0 1 1 0 0,0-1-1 0 0,1 0 0 0 0,-1-1 0 0 0,0 1 0 0 0,0 0 0 0 0,1 0 0 0 0,-1 0 0 0 0,1-1 0 0 0,-1 1 0 0 0,1-1 0 0 0,-1 1 0 0 0,1-1 1 0 0,-1 1-1 0 0,1-1 0 0 0,-1 0 0 0 0,1 0 0 0 0,-1 0 0 0 0,1 0 0 0 0,2 0 0 0 0,2-1-48 0 0,-1 0-1 0 0,0 0 1 0 0,1-1 0 0 0,-1 1-1 0 0,6-4 1 0 0,3 0-431 0 0,-8 3 324 0 0,0-1 0 0 0,0 1 0 0 0,-1-1 0 0 0,1 0 0 0 0,-1-1 0 0 0,9-6 0 0 0,16-16 142 0 0,-16 16-220 0 0,-1-2 0 0 0,-1 0 0 0 0,1 0 1 0 0,13-20-1 0 0,49-81-790 0 0,-71 105 1041 0 0,0 1-1 0 0,0-1 1 0 0,-1 0-1 0 0,5-15 1 0 0,-6 13-107 0 0,2 1-1 0 0,-1 0 1 0 0,7-12 0 0 0,-4 9 51 0 0,0-1 1 0 0,0 1-1 0 0,6-27 0 0 0,-11 34 30 0 0,-1 3-52 0 0,0 2-25 0 0,0 0 9 0 0,-3 2 75 0 0,1 0 0 0 0,0-1 0 0 0,0 1 0 0 0,1 0 0 0 0,-1 0 0 0 0,0 0 0 0 0,1 0 0 0 0,-1 0 0 0 0,1 1 0 0 0,-1-1 0 0 0,0 3-1 0 0,-7 10 82 0 0,2-5 36 0 0,0 1 1 0 0,0 1 0 0 0,1-1-1 0 0,0 1 1 0 0,-4 17 0 0 0,-16 65 1033 0 0,20-74-799 0 0,-5 28 233 0 0,10-44-567 0 0,1-1-1 0 0,0 0 1 0 0,0 1-1 0 0,0-1 1 0 0,0 0-1 0 0,0 1 1 0 0,1-1-1 0 0,-1 0 1 0 0,1 1-1 0 0,0-1 1 0 0,2 5-1 0 0,-2-7-11 0 0,-1 0 0 0 0,1 1-1 0 0,0-1 1 0 0,0 0-1 0 0,0 0 1 0 0,0 0-1 0 0,0 1 1 0 0,0-1-1 0 0,0 0 1 0 0,0 0 0 0 0,1-1-1 0 0,-1 1 1 0 0,0 0-1 0 0,1 0 1 0 0,-1 0-1 0 0,1-1 1 0 0,-1 1-1 0 0,0-1 1 0 0,1 1-1 0 0,-1-1 1 0 0,1 0 0 0 0,0 0-1 0 0,-1 1 1 0 0,1-1-1 0 0,-1 0 1 0 0,1 0-1 0 0,-1 0 1 0 0,1-1-1 0 0,-1 1 1 0 0,3-1-1 0 0,3-1-14 0 0,1 0 0 0 0,-1 0-1 0 0,0-1 1 0 0,11-6 0 0 0,-18 9 12 0 0,4-3-15 0 0,0 0 0 0 0,0 0 0 0 0,0 0 0 0 0,-1 0 0 0 0,1 0 0 0 0,-1-1-1 0 0,4-4 1 0 0,-2 2-26 0 0,-1 1 0 0 0,1 0 0 0 0,6-5 0 0 0,0 1-187 0 0,-1-1-1 0 0,18-21 1 0 0,8-8-493 0 0,-30 33 561 0 0,-1-1 1 0 0,1 0 0 0 0,-1 0 0 0 0,5-8-1 0 0,-7 9 15 0 0,0 1 0 0 0,0 0 0 0 0,1 0 0 0 0,0 0 0 0 0,0 0-1 0 0,0 0 1 0 0,0 1 0 0 0,9-6 0 0 0,-4 6 439 0 0,-8 4-280 0 0,-1 0-1 0 0,1 0 0 0 0,-1 0 0 0 0,1 0 0 0 0,-1 0 0 0 0,1-1 0 0 0,-1 1 0 0 0,1 0 0 0 0,-1 0 0 0 0,1-1 0 0 0,-1 1 0 0 0,1 0 1 0 0,-1 0-1 0 0,0-1 0 0 0,1 1 0 0 0,-1 0 0 0 0,0-1 0 0 0,1 1 0 0 0,-1-1 0 0 0,1 0 0 0 0,0 0 37 0 0,0 1-32 0 0,0 0 1 0 0,0 1-1 0 0,0-1 0 0 0,0 0 0 0 0,-1 1 0 0 0,1-1 1 0 0,0 0-1 0 0,0 1 0 0 0,0-1 0 0 0,0 1 0 0 0,0 0 0 0 0,-1-1 1 0 0,1 1-1 0 0,0-1 0 0 0,-1 1 0 0 0,1 0 0 0 0,0 0 0 0 0,-1-1 1 0 0,1 1-1 0 0,-1 0 0 0 0,1 0 0 0 0,-1 0 0 0 0,1 0 1 0 0,-1 0-1 0 0,0-1 0 0 0,0 1 0 0 0,1 0 0 0 0,-1 2 0 0 0,4 25 431 0 0,-4-8-148 0 0,-1-1-1 0 0,-1 1 0 0 0,-1-1 0 0 0,0 1 1 0 0,-1-1-1 0 0,-10 26 0 0 0,-3-14-146 0 0,6-14-48 0 0,6-8-84 0 0,2-3-2 0 0,0 0 1 0 0,-1 0-1 0 0,-7 9 0 0 0,54-59 1993 0 0,-3 5-2077 0 0,-29 28-3 0 0,1 1 1 0 0,17-24-1 0 0,-27 31 57 0 0,3-4-20 0 0,-1 0 0 0 0,1 1 0 0 0,0 0 0 0 0,1 0 1 0 0,-1 0-1 0 0,1 0 0 0 0,1 1 0 0 0,-1 0 0 0 0,8-4 0 0 0,-9 6-14 0 0,-1 0-1 0 0,1-1 1 0 0,-1 0-1 0 0,0 1 1 0 0,0-1-1 0 0,0-1 1 0 0,0 1-1 0 0,3-6 1 0 0,-3 5-30 0 0,0-1 0 0 0,1 1 1 0 0,0 0-1 0 0,10-9 0 0 0,5-3-107 0 0,-13 38 118 0 0,-7-14 85 0 0,0-1 1 0 0,0 0-1 0 0,-1 1 0 0 0,0-1 0 0 0,0 0 0 0 0,-1 0 0 0 0,0 0 1 0 0,0 0-1 0 0,-4 10 0 0 0,2-7 2 0 0,-17 34 328 0 0,14-29-45 0 0,-9 24 1 0 0,14-34-189 0 0,1 1 1 0 0,0-1 0 0 0,0 1 0 0 0,0-1-1 0 0,1 1 1 0 0,-1-1 0 0 0,1 1 0 0 0,0-1 0 0 0,1 1-1 0 0,0 5 1 0 0,2-2-22 0 0,-3-7-94 0 0,0-1 1 0 0,0 0-1 0 0,0 1 0 0 0,0-1 1 0 0,1 0-1 0 0,-1 0 0 0 0,0 1 1 0 0,0-1-1 0 0,0 0 0 0 0,1 1 1 0 0,-1-1-1 0 0,0 0 1 0 0,0 0-1 0 0,1 0 0 0 0,-1 1 1 0 0,0-1-1 0 0,1 0 0 0 0,-1 0 1 0 0,0 0-1 0 0,1 0 0 0 0,-1 0 1 0 0,0 1-1 0 0,0-1 0 0 0,1 0 1 0 0,-1 0-1 0 0,0 0 0 0 0,1 0 1 0 0,-1 0-1 0 0,0 0 0 0 0,1 0 1 0 0,-1 0-1 0 0,0 0 0 0 0,1 0 1 0 0,-1 0-1 0 0,0-1 0 0 0,1 1 1 0 0,-1 0-1 0 0,0 0 0 0 0,1 0 1 0 0,0-1-1 0 0,14-3-65 0 0,0 0 1 0 0,0-2-1 0 0,0 0 0 0 0,0 0 1 0 0,-1-2-1 0 0,0 0 0 0 0,19-14 1 0 0,-3 2-277 0 0,21-15-506 0 0,-43 29 510 0 0,0 1 0 0 0,11-6 0 0 0,-12 7 156 0 0,0 0 0 0 0,0 0 0 0 0,9-8-1 0 0,-15 11 152 0 0,1 0 0 0 0,-1 0 0 0 0,1 0 0 0 0,-1-1 0 0 0,1 1 0 0 0,-1 1 0 0 0,1-1 0 0 0,0 0 0 0 0,-1 0 0 0 0,1 0 0 0 0,0 1 0 0 0,0-1 0 0 0,0 1 0 0 0,-1 0 0 0 0,1-1 0 0 0,0 1 0 0 0,0 0 0 0 0,0 0 0 0 0,3 1 0 0 0,-1-1 11 0 0,-3 0 17 0 0,-1 0-1 0 0,1 0 0 0 0,0 1 1 0 0,0-1-1 0 0,-1 0 0 0 0,1 1 1 0 0,0-1-1 0 0,-1 0 0 0 0,1 1 1 0 0,-1-1-1 0 0,1 1 0 0 0,-1-1 1 0 0,1 1-1 0 0,-1 0 0 0 0,1-1 1 0 0,-1 1-1 0 0,1 0 0 0 0,-1-1 1 0 0,1 1-1 0 0,-1 0 1 0 0,0-1-1 0 0,0 1 0 0 0,1 0 1 0 0,-1-1-1 0 0,0 1 0 0 0,0 1 1 0 0,5 23 2 0 0,-4-20-3 0 0,-1 10 130 0 0,0 0 0 0 0,0 1 0 0 0,-2-1 0 0 0,0 0 0 0 0,-1 0 0 0 0,-5 18 0 0 0,0 3 536 0 0,3-1 23 0 0,5-35-679 0 0,0 0-1 0 0,0 0 1 0 0,0 0 0 0 0,0 0-1 0 0,0 1 1 0 0,0-1-1 0 0,0 0 1 0 0,0 0 0 0 0,1 0-1 0 0,-1 0 1 0 0,0 0 0 0 0,0 1-1 0 0,0-1 1 0 0,0 0-1 0 0,0 0 1 0 0,0 0 0 0 0,0 0-1 0 0,0 0 1 0 0,0 0 0 0 0,1 1-1 0 0,-1-1 1 0 0,0 0-1 0 0,0 0 1 0 0,0 0 0 0 0,0 0-1 0 0,0 0 1 0 0,0 0 0 0 0,1 0-1 0 0,-1 0 1 0 0,0 0-1 0 0,0 0 1 0 0,0 0 0 0 0,0 0-1 0 0,0 0 1 0 0,1 0-1 0 0,-1 0 1 0 0,0 0 0 0 0,0 0-1 0 0,0 0 1 0 0,0 0 0 0 0,1 0-1 0 0,-1 0 1 0 0,0 0-1 0 0,0 0 1 0 0,0 0 0 0 0,0 0-1 0 0,0 0 1 0 0,1 0 0 0 0,-1 0-1 0 0,0 0 1 0 0,0 0-1 0 0,0 0 1 0 0,0 0 0 0 0,0-1-1 0 0,0 1 1 0 0,1 0 0 0 0,-1 0-1 0 0,0 0 1 0 0,0 0-1 0 0,0 0 1 0 0,0 0 0 0 0,0-1-1 0 0,0 1 1 0 0,0 0-1 0 0,0 0 1 0 0,0 0 0 0 0,8-9 82 0 0,2-11-487 0 0,-1 0-1 0 0,-1 0 0 0 0,11-39 1 0 0,5-68-1911 0 0,-22 115 2149 0 0,0 0-1 0 0,-1-1 0 0 0,0 1 1 0 0,-1 0-1 0 0,-2-14 0 0 0,1 23 186 0 0,0 0-1 0 0,0 0 0 0 0,0 0 1 0 0,-1-1-1 0 0,1 2 1 0 0,-1-1-1 0 0,0 0 0 0 0,0 0 1 0 0,-3-3-1 0 0,4 6 12 0 0,0 0 1 0 0,-1 0-1 0 0,1 0 0 0 0,0 1 0 0 0,0-1 1 0 0,0 0-1 0 0,0 1 0 0 0,0-1 0 0 0,0 1 0 0 0,0-1 1 0 0,0 1-1 0 0,0-1 0 0 0,0 1 0 0 0,-1 1 1 0 0,-3 2 95 0 0,1 0 0 0 0,0 0 0 0 0,0 0 1 0 0,0 1-1 0 0,-4 6 0 0 0,-12 14 383 0 0,1-5-55 0 0,2 1-1 0 0,1 0 1 0 0,0 1-1 0 0,2 1 1 0 0,-16 32-1 0 0,22-37 7 0 0,1 0-1 0 0,-10 34 0 0 0,16-47-410 0 0,0-1-1 0 0,0 0 1 0 0,1 0 0 0 0,-1 0 0 0 0,1 1 0 0 0,0-1-1 0 0,0 0 1 0 0,0 0 0 0 0,1 1 0 0 0,-1-1 0 0 0,1 0-1 0 0,0 0 1 0 0,0 0 0 0 0,3 7 0 0 0,-3-9-54 0 0,0 0 1 0 0,1 0-1 0 0,-1-1 1 0 0,0 1-1 0 0,1 0 1 0 0,0 0-1 0 0,-1-1 1 0 0,1 1-1 0 0,0-1 1 0 0,0 1-1 0 0,0-1 1 0 0,-1 0-1 0 0,1 0 0 0 0,1 0 1 0 0,-1 0-1 0 0,0 0 1 0 0,0 0-1 0 0,0-1 1 0 0,0 1-1 0 0,1 0 1 0 0,-1-1-1 0 0,0 0 1 0 0,1 0-1 0 0,-1 0 1 0 0,0 0-1 0 0,0 0 1 0 0,5-1-1 0 0,-3 0-36 0 0,0 0 0 0 0,1 0 0 0 0,-1-1 0 0 0,0 1 0 0 0,0-1 0 0 0,0 0 0 0 0,7-5 1 0 0,25-20-287 0 0,-35 26 309 0 0,11-10-219 0 0,0-1 1 0 0,16-20-1 0 0,1-2-285 0 0,-19 23 293 0 0,-1-1-1 0 0,0 0 0 0 0,-1 0 1 0 0,0-1-1 0 0,10-25 1 0 0,22-72-827 0 0,-30 77 825 0 0,14-53-716 0 0,15-103-1 0 0,-23 107 909 0 0,0-25 335 0 0,-10 55 92 0 0,-5 39 76 0 0,-1 13-460 0 0,0 0 1 0 0,0 0-1 0 0,0 0 0 0 0,0 0 0 0 0,0 0 0 0 0,0 0 0 0 0,0 0 0 0 0,-1-1 0 0 0,1 1 0 0 0,0 0 0 0 0,0 0 0 0 0,0 0 0 0 0,0 0 0 0 0,0 0 0 0 0,0 0 0 0 0,0 0 0 0 0,0 0 0 0 0,0 0 0 0 0,0 0 0 0 0,0 0 1 0 0,-1 0-1 0 0,1 0 0 0 0,0 0 0 0 0,0 0 0 0 0,0 0 0 0 0,0 0 0 0 0,0 0 0 0 0,0 0 0 0 0,0 0 0 0 0,0 0 0 0 0,0 0 0 0 0,0 0 0 0 0,0 0 0 0 0,-1 1 0 0 0,1-1 0 0 0,0 0 0 0 0,0 0 0 0 0,0 0 0 0 0,0 0 1 0 0,0 0-1 0 0,0 0 0 0 0,0 0 0 0 0,0 0 0 0 0,0 0 0 0 0,0 0 0 0 0,0 0 0 0 0,0 0 0 0 0,0 0 0 0 0,0 0 0 0 0,0 1 0 0 0,0-1 0 0 0,0 0 0 0 0,0 0 0 0 0,0 0 0 0 0,0 0 0 0 0,0 0 0 0 0,0 0 0 0 0,0 0 1 0 0,0 0-1 0 0,-9 23 514 0 0,-13 58 111 0 0,-22 96 583 0 0,23-71-540 0 0,-20 107 370 0 0,33-153-911 0 0,-2 93-1 0 0,10-150-236 0 0,-1 1-105 0 0,1 1 0 0 0,0-1-1 0 0,0 1 1 0 0,0-1-1 0 0,1 1 1 0 0,0-1-1 0 0,0 0 1 0 0,0 1 0 0 0,0-1-1 0 0,1 0 1 0 0,3 8-1 0 0,-1-8-1793 0 0</inkml:trace>
  <inkml:trace contextRef="#ctx0" brushRef="#br0" timeOffset="-6742.18">9720 322 8928 0 0,'0'0'192'0'0,"0"0"48"0"0,7 5 8 0 0,5-1 0 0 0</inkml:trace>
  <inkml:trace contextRef="#ctx0" brushRef="#br0" timeOffset="-3872.65">10968 1012 10512 0 0,'-1'1'306'0'0,"-11"11"328"0"0,1-1-1 0 0,-14 21 0 0 0,16-20 1999 0 0,4 0-804 0 0,4-8-832 0 0,3-6 1157 0 0,1-2-1995 0 0,1 1 0 0 0,-1 0 0 0 0,1 0 0 0 0,5-4-1 0 0,12-10 108 0 0,79-76-168 0 0,-53 42 272 0 0,-18 19-235 0 0,4-3-140 0 0,-15 11-174 0 0,18-31 0 0 0,-34 52 165 0 0,0 0 1 0 0,0-1-1 0 0,0 1 0 0 0,1 1 0 0 0,-1-1 0 0 0,6-4 0 0 0,-4 3 13 0 0,-3 4-2 0 0,0 0 1 0 0,0 1 0 0 0,-1-1 0 0 0,1 0 0 0 0,0 1-1 0 0,-1-1 1 0 0,1 1 0 0 0,0-1 0 0 0,-1 1 0 0 0,1 0-1 0 0,0-1 1 0 0,-1 1 0 0 0,1 0 0 0 0,-1-1 0 0 0,1 1-1 0 0,-1 0 1 0 0,0 0 0 0 0,1-1 0 0 0,-1 2 0 0 0,3 5 9 0 0,-3-5-10 0 0,1 0 0 0 0,0 1 0 0 0,0-1 1 0 0,0 0-1 0 0,0 1 0 0 0,0-1 0 0 0,0 0 1 0 0,1 0-1 0 0,-1 0 0 0 0,1 0 1 0 0,-1 0-1 0 0,4 3 0 0 0,4 1-7 0 0,-8-5 11 0 0,1 1 0 0 0,0-1 0 0 0,0 0 0 0 0,-1 0 0 0 0,1 0 0 0 0,0 0 0 0 0,0 0 0 0 0,3 1 0 0 0,-3-2 2 0 0,3 2-17 0 0,-1 0 0 0 0,1-1 1 0 0,0 0-1 0 0,0 0 0 0 0,0 0 1 0 0,0-1-1 0 0,0 1 0 0 0,0-1 1 0 0,0 0-1 0 0,8-2 0 0 0,-13 2 13 0 0,1 0-1 0 0,-1 0 0 0 0,0 0 0 0 0,0 0 1 0 0,1-1-1 0 0,-1 1 0 0 0,0 0 0 0 0,0 0 1 0 0,1 0-1 0 0,-1 0 0 0 0,0 0 0 0 0,0 0 1 0 0,1 0-1 0 0,-1 0 0 0 0,0 0 0 0 0,0 0 1 0 0,1 0-1 0 0,-1 0 0 0 0,0 0 0 0 0,0 0 1 0 0,1 0-1 0 0,-1 0 0 0 0,0 0 0 0 0,0 1 1 0 0,1-1-1 0 0,-1 0 0 0 0,0 0 0 0 0,0 0 1 0 0,0 0-1 0 0,1 0 0 0 0,-1 1 0 0 0,0-1 1 0 0,0 0-1 0 0,0 0 0 0 0,1 1 0 0 0,-2 9-123 0 0,-9 9 18 0 0,8-17 192 0 0,-1 0-1 0 0,1 0 1 0 0,0 1 0 0 0,0-1 0 0 0,1 1-1 0 0,-3 3 1 0 0,-5 5 70 0 0,-5 1 54 0 0,9-8-70 0 0,0 0 1 0 0,0 0-1 0 0,1 0 0 0 0,-5 6 0 0 0,-3 5 241 0 0,-16 14 1 0 0,-8 9 387 0 0,21-22-392 0 0,12-14-296 0 0,1 0 0 0 0,-1 0-1 0 0,1 1 1 0 0,0-1 0 0 0,0 1 0 0 0,0-1-1 0 0,0 1 1 0 0,0 0 0 0 0,0 0-1 0 0,1 0 1 0 0,-1 0 0 0 0,1 0 0 0 0,0 0-1 0 0,0 0 1 0 0,0 4 0 0 0,1-7-75 0 0,0 1 0 0 0,0-1 1 0 0,0 0-1 0 0,1 1 0 0 0,-1-1 1 0 0,0 0-1 0 0,0 0 0 0 0,1 1 0 0 0,-1-1 1 0 0,0 0-1 0 0,1 0 0 0 0,-1 1 1 0 0,0-1-1 0 0,1 0 0 0 0,-1 0 0 0 0,0 0 1 0 0,1 0-1 0 0,-1 0 0 0 0,0 0 1 0 0,1 1-1 0 0,-1-1 0 0 0,1 0 0 0 0,-1 0 1 0 0,0 0-1 0 0,1 0 0 0 0,-1 0 1 0 0,1 0-1 0 0,-1-1 0 0 0,0 1 0 0 0,1 0 1 0 0,0 0-1 0 0,17-3 105 0 0,-15 3-102 0 0,9-3-7 0 0,0-1 0 0 0,19-6 0 0 0,3-3 0 0 0,38-17 0 0 0,-49 20-72 0 0,-1-2-1 0 0,0-1 0 0 0,26-19 0 0 0,-16 9 28 0 0,-16 12-158 0 0,23-24 1 0 0,-16 13-79 0 0,-20 20 237 0 0,-1-1 1 0 0,0 0-1 0 0,1 0 1 0 0,-1 0-1 0 0,0-1 1 0 0,-1 1-1 0 0,1 0 1 0 0,-1-1-1 0 0,1 1 1 0 0,-1-1-1 0 0,0 0 1 0 0,0 1-1 0 0,-1-1 1 0 0,1 0-1 0 0,-1 1 1 0 0,0-1-1 0 0,0-5 1 0 0,0 8 32 0 0,-1 0-1 0 0,0 1 1 0 0,1-1-1 0 0,-1 0 1 0 0,0 1 0 0 0,1-1-1 0 0,-1 1 1 0 0,0-1 0 0 0,0 1-1 0 0,1-1 1 0 0,-1 1 0 0 0,0-1-1 0 0,0 1 1 0 0,0 0-1 0 0,0-1 1 0 0,0 1 0 0 0,0 0-1 0 0,0 0 1 0 0,0 0 0 0 0,0 0-1 0 0,1-1 1 0 0,-3 2 0 0 0,-6 5-35 0 0,0 2 0 0 0,0-1 0 0 0,1 2 1 0 0,0-1-1 0 0,-11 14 0 0 0,1 0 3 0 0,4-5 739 0 0,-15 25 0 0 0,27-39-665 0 0,0 1 0 0 0,0 0 0 0 0,0-1 0 0 0,0 1 0 0 0,1 0-1 0 0,0 0 1 0 0,0 0 0 0 0,0 0 0 0 0,0 0 0 0 0,1 0 0 0 0,-1 1 0 0 0,1-1-1 0 0,1 6 1 0 0,-1-8-25 0 0,0 0 0 0 0,1 0-1 0 0,-1 0 1 0 0,1 0 0 0 0,-1 0-1 0 0,1 0 1 0 0,0 0 0 0 0,0-1-1 0 0,0 1 1 0 0,0 0 0 0 0,0 0-1 0 0,0-1 1 0 0,1 1 0 0 0,-1-1-1 0 0,0 1 1 0 0,1-1 0 0 0,-1 0-1 0 0,1 0 1 0 0,-1 1 0 0 0,1-1-1 0 0,0 0 1 0 0,0 0 0 0 0,-1-1-1 0 0,1 1 1 0 0,0 0 0 0 0,0-1 0 0 0,0 1-1 0 0,0-1 1 0 0,0 1 0 0 0,3-1-1 0 0,1 1-5 0 0,1-1 0 0 0,0-1 0 0 0,-1 1 0 0 0,1-1 0 0 0,0 0 0 0 0,-1 0 0 0 0,1-1 0 0 0,-1 0 0 0 0,11-5 0 0 0,0 0 0 0 0,0-2 0 0 0,19-13 0 0 0,-17 10-445 0 0,0-2 0 0 0,-2 0 0 0 0,33-34 0 0 0,-42 39 262 0 0,-1 0 1 0 0,1 0-1 0 0,-1-1 0 0 0,-1 0 1 0 0,0-1-1 0 0,-1 1 1 0 0,0-1-1 0 0,0 0 0 0 0,3-16 1 0 0,-6 15 303 0 0,-6 16 669 0 0,-5 16-1 0 0,-13 76 502 0 0,14-59-866 0 0,-17 54 0 0 0,22-86-411 0 0,1 0 0 0 0,-1 0 0 0 0,0 0 0 0 0,-1 0 0 0 0,1-1 0 0 0,-8 8-1 0 0,-3 3 7 0 0,13-12-17 0 0,-1-1 0 0 0,0 0 0 0 0,0 0 0 0 0,0 0 0 0 0,0 0 0 0 0,-1 0 0 0 0,1 0 0 0 0,-1-1 0 0 0,1 1-1 0 0,-1-1 1 0 0,1 0 0 0 0,-4 1 0 0 0,-2 0-2 0 0,0 0-1 0 0,-1-1 0 0 0,1 0 1 0 0,0 0-1 0 0,-10-2 0 0 0,17 1-114 0 0,1 0-2 0 0,0 0 53 0 0,0 0 180 0 0,0 0 78 0 0,0 0 18 0 0,2-1-170 0 0,0 0-1 0 0,0 0 0 0 0,0 0 0 0 0,-1 0 1 0 0,1 0-1 0 0,0 1 0 0 0,1-1 1 0 0,-1 0-1 0 0,2 1 0 0 0,-2-1-1 0 0,72-18 150 0 0,-50 14-47 0 0,1-1 1 0 0,-1-2 0 0 0,0 0 0 0 0,29-15 0 0 0,-7 1-89 0 0,-31 15-405 0 0,0 0 1 0 0,-1-1-1 0 0,24-17 0 0 0,-27 17 320 0 0,-1-1 0 0 0,0-1 0 0 0,0 1-1 0 0,-1-2 1 0 0,0 1 0 0 0,-1-1 0 0 0,0 0 0 0 0,6-13 0 0 0,3-2 181 0 0,-14 23-177 0 0,0 0 0 0 0,-1-1-1 0 0,1 1 1 0 0,-1-1 0 0 0,0 1 0 0 0,0-1 0 0 0,-1 0 0 0 0,2-5 0 0 0,-3 7-15 0 0,0 2 32 0 0,0-1 1 0 0,0 1-1 0 0,0-1 1 0 0,0 1-1 0 0,0-1 0 0 0,0 1 1 0 0,0-1-1 0 0,1 1 1 0 0,-1 0-1 0 0,0-1 0 0 0,0 1 1 0 0,0-1-1 0 0,0 1 1 0 0,1-1-1 0 0,-1 1 0 0 0,0 0 1 0 0,0-1-1 0 0,1 1 1 0 0,-1 0-1 0 0,0-1 0 0 0,1 1 1 0 0,-1 0-1 0 0,1-1 1 0 0,0 0 75 0 0,-1 1 29 0 0,-1 0-22 0 0,-3 3-90 0 0,0-1 1 0 0,0 1-1 0 0,0 0 1 0 0,1 0-1 0 0,-1 0 1 0 0,1 0-1 0 0,0 1 1 0 0,0-1-1 0 0,0 1 1 0 0,0 0-1 0 0,1 0 1 0 0,-1 0-1 0 0,1 0 1 0 0,-2 7-1 0 0,-25 51-87 0 0,-12 31 532 0 0,39-89-354 0 0,1 0 0 0 0,-1 1 0 0 0,1-1-1 0 0,0 0 1 0 0,1 1 0 0 0,-1-1 0 0 0,1 1 0 0 0,0-1-1 0 0,0 1 1 0 0,0-1 0 0 0,1 0 0 0 0,0 1 0 0 0,-1-1 0 0 0,1 0-1 0 0,1 1 1 0 0,-1-1 0 0 0,1 0 0 0 0,0 0 0 0 0,0 0-1 0 0,4 6 1 0 0,-5-8-75 0 0,1 0-1 0 0,-1-1 0 0 0,1 0 1 0 0,-1 1-1 0 0,1-1 0 0 0,0 0 1 0 0,0 0-1 0 0,0 0 1 0 0,0 0-1 0 0,0 0 0 0 0,0 0 1 0 0,0-1-1 0 0,0 1 1 0 0,0-1-1 0 0,0 1 0 0 0,0-1 1 0 0,3 0-1 0 0,4 1-12 0 0,1-1 1 0 0,14-1-1 0 0,-17 0-83 0 0,0-1 0 0 0,0 1-1 0 0,-1-1 1 0 0,1-1 0 0 0,0 0 0 0 0,-1 0-1 0 0,1 0 1 0 0,-1 0 0 0 0,0-1 0 0 0,0 0 0 0 0,0 0-1 0 0,-1-1 1 0 0,0 0 0 0 0,1 0 0 0 0,5-8-1 0 0,-1 1-98 0 0,-1-1-1 0 0,0 0 1 0 0,0 0-1 0 0,-1-1 1 0 0,11-28 0 0 0,-15 30 129 0 0,-1 1 1 0 0,3-16 0 0 0,-3 8-8 0 0,9-22-1 0 0,-12 41 89 0 0,0-1-1 0 0,1 0 1 0 0,-1 1-1 0 0,0-1 0 0 0,0 1 1 0 0,0-1-1 0 0,0 0 1 0 0,1 1-1 0 0,-1-1 1 0 0,0 1-1 0 0,0-1 1 0 0,0 0-1 0 0,0 1 1 0 0,0-1-1 0 0,-1 0 0 0 0,1 1 1 0 0,0-1-1 0 0,0 1 1 0 0,0-1-1 0 0,0 0 1 0 0,-1 1-1 0 0,1-1 1 0 0,0 1-1 0 0,-1-1 0 0 0,1 0 1 0 0,-1 1 1 0 0,0 0 0 0 0,1-1 0 0 0,-1 1 0 0 0,1 0 0 0 0,-1 0 0 0 0,1 0 0 0 0,-1 0-1 0 0,0 0 1 0 0,1 0 0 0 0,-1 0 0 0 0,1 0 0 0 0,-1 0 0 0 0,0 0 0 0 0,1 0 0 0 0,-1 0 0 0 0,1 0 0 0 0,-1 0 0 0 0,1 1 0 0 0,-1-1 0 0 0,0 0 0 0 0,1 0 0 0 0,-1 1 0 0 0,1-1 0 0 0,-1 1 0 0 0,-4 2 10 0 0,1 0 1 0 0,0 0 0 0 0,1 1 0 0 0,-1-1-1 0 0,1 1 1 0 0,-1 0 0 0 0,1 0 0 0 0,-3 5-1 0 0,-20 39 359 0 0,14-26-163 0 0,8-13-119 0 0,-5 5 177 0 0,2 2 0 0 0,-1-1-1 0 0,2 1 1 0 0,-6 20 0 0 0,11-31-203 0 0,0-1 1 0 0,0 1-1 0 0,0-1 0 0 0,1 1 0 0 0,-1-1 1 0 0,1 1-1 0 0,1-1 0 0 0,-1 1 1 0 0,1 6-1 0 0,0-10-68 0 0,0 0 0 0 0,0 1 0 0 0,-1-1 1 0 0,1 0-1 0 0,0 0 0 0 0,0 0 0 0 0,0 0 0 0 0,0 0 0 0 0,1 0 1 0 0,-1 0-1 0 0,0 0 0 0 0,0 0 0 0 0,0 0 0 0 0,1-1 1 0 0,-1 1-1 0 0,1 0 0 0 0,1 0 0 0 0,0 0-11 0 0,1 0 0 0 0,-1 1 0 0 0,1-1 0 0 0,0 0 0 0 0,7 0 0 0 0,-4-1-7 0 0,0-1 0 0 0,0 0-1 0 0,0-1 1 0 0,0 1 0 0 0,0-1-1 0 0,0-1 1 0 0,-1 1 0 0 0,1-1 0 0 0,6-4-1 0 0,9-6-204 0 0,24-18 0 0 0,-29 16-231 0 0,0 0 1 0 0,24-28-1 0 0,-20 20-244 0 0,4-6 404 0 0,28-43 0 0 0,-52 71 284 0 0,4-6 0 0 0,1-1 0 0 0,-1 1 0 0 0,2 0 0 0 0,12-11 0 0 0,-19 18 0 0 0,0 0 0 0 0,0 0 0 0 0,1-1 0 0 0,-1 1 0 0 0,0 0 0 0 0,1 0 0 0 0,-1 0 0 0 0,0 0 0 0 0,0 0 0 0 0,1 0 0 0 0,-1 0 0 0 0,0 0 0 0 0,1 0 0 0 0,-1 0 0 0 0,0 0 0 0 0,1 1 0 0 0,-1-1 0 0 0,0 0 0 0 0,0 0 0 0 0,1 0 0 0 0,-1 0 0 0 0,0 0 0 0 0,0 1 0 0 0,1-1 0 0 0,-1 0 0 0 0,0 0 0 0 0,0 0 0 0 0,1 1 0 0 0,-1-1 0 0 0,0 0 0 0 0,0 0 0 0 0,1 1 0 0 0,4 6 12 0 0,-5-7-9 0 0,3 3 18 0 0,0 0-1 0 0,0 0 1 0 0,-1 0 0 0 0,1 0-1 0 0,-1 0 1 0 0,0 1 0 0 0,0-1-1 0 0,0 1 1 0 0,0 0 0 0 0,-1 0-1 0 0,1-1 1 0 0,0 6 0 0 0,-1-3 18 0 0,0 1 0 0 0,0 0 1 0 0,-1-1-1 0 0,0 1 0 0 0,0 0 1 0 0,-2 11-1 0 0,-1-1 136 0 0,-2 0 0 0 0,0 0 0 0 0,0-1 0 0 0,-14 27 0 0 0,-12 16 375 0 0,28-52-550 0 0,3-7 0 0 0,0 0 0 0 0,0 0 0 0 0,0 0 0 0 0,0 0 0 0 0,0 0 0 0 0,0 0 0 0 0,0 0 0 0 0,0 0 0 0 0,0 0 0 0 0,0 0 0 0 0,0 0 0 0 0,0 0 0 0 0,0 0 0 0 0,0 0 0 0 0,0 0 0 0 0,0 0 0 0 0,1 0 0 0 0,-1 1 0 0 0,0-1 0 0 0,0 0 0 0 0,0 0 0 0 0,0 0 0 0 0,0 0 0 0 0,0 0 0 0 0,0 0 0 0 0,0 0 0 0 0,0 0 0 0 0,0 0 0 0 0,0 0 0 0 0,0 0 0 0 0,0 0 0 0 0,0 0 0 0 0,0 0 0 0 0,0 1 0 0 0,0-1 0 0 0,0 0 0 0 0,0 0 0 0 0,0 0 0 0 0,0 0 0 0 0,0 0 0 0 0,0 0 0 0 0,0 0 0 0 0,7-6 0 0 0,11-18 22 0 0,2 0-1 0 0,1 1 1 0 0,37-31-1 0 0,-1 0-95 0 0,-43 41-139 0 0,-6 6 6 0 0,-1 0 0 0 0,11-13 0 0 0,-14 14 45 0 0,1 1 1 0 0,0-1 0 0 0,0 1 0 0 0,0 1 0 0 0,1-1 0 0 0,0 1-1 0 0,11-6 1 0 0,-9 7 58 0 0,-8 11-107 0 0,0 1 82 0 0,-1-1 159 0 0,0 0 1 0 0,-1 0 0 0 0,0 0-1 0 0,0-1 1 0 0,-1 1-1 0 0,-4 9 1 0 0,-3 7 296 0 0,-1 3 179 0 0,-3 7 476 0 0,13-32-939 0 0,0 0 0 0 0,1 1 0 0 0,0-1 1 0 0,-1 1-1 0 0,1-1 0 0 0,0 1 0 0 0,0-1 0 0 0,0 0 1 0 0,0 1-1 0 0,1-1 0 0 0,0 5 0 0 0,-1-7-44 0 0,0 1 0 0 0,0-1 0 0 0,0 0 0 0 0,0 0 0 0 0,1 0 0 0 0,-1 1 0 0 0,0-1 0 0 0,0 0 0 0 0,0 0 0 0 0,0 0 0 0 0,0 0 0 0 0,0 1 0 0 0,0-1 0 0 0,0 0 0 0 0,0 0 0 0 0,1 0 0 0 0,-1 0 0 0 0,0 0 0 0 0,0 0 0 0 0,0 1 0 0 0,0-1 0 0 0,0 0 0 0 0,1 0 0 0 0,-1 0 0 0 0,0 0 0 0 0,0 0 0 0 0,0 0 0 0 0,0 0 0 0 0,1 0 0 0 0,-1 0 0 0 0,0 0 0 0 0,0 0 0 0 0,0 0 0 0 0,1 0 0 0 0,-1 0 0 0 0,0 0 0 0 0,0 0 0 0 0,0 0 0 0 0,1 0 0 0 0,-1 0 0 0 0,0 0 0 0 0,0 0 0 0 0,0 0 0 0 0,0 0 0 0 0,1 0 0 0 0,-1 0 0 0 0,0 0 0 0 0,0-1 0 0 0,4-2 0 0 0,19-20-22 0 0,33-42-1 0 0,-54 63 19 0 0,9-12-407 0 0,0 1-1 0 0,2 1 1 0 0,15-14 0 0 0,-6 12 272 0 0,-18 12 114 0 0,1-1 0 0 0,-1 1 0 0 0,0-1-1 0 0,0 0 1 0 0,7-7 0 0 0,4-2 25 0 0,5-2 0 0 0,-20 14 0 0 0,0 0 0 0 0,1 0 0 0 0,-1 0 0 0 0,0 0 0 0 0,0-1 0 0 0,0 1 0 0 0,0 0 0 0 0,1 0 0 0 0,-1 0 0 0 0,0 0 0 0 0,0 0 0 0 0,0 0 0 0 0,1 0 0 0 0,-1-1 0 0 0,0 1 0 0 0,0 0 0 0 0,0 0 0 0 0,1 0 0 0 0,-1 0 0 0 0,0 0 0 0 0,0 0 0 0 0,1 0 0 0 0,-1 0 0 0 0,0 0 0 0 0,0 0 0 0 0,0 0 0 0 0,1 0 0 0 0,-1 1 0 0 0,0-1 0 0 0,0 0 0 0 0,1 0 0 0 0,-1 0 0 0 0,0 0 0 0 0,0 0 0 0 0,0 0 0 0 0,0 0 0 0 0,1 0 0 0 0,-1 1 0 0 0,0-1 0 0 0,0 0 0 0 0,0 0 0 0 0,0 0 0 0 0,1 0 0 0 0,-1 1 0 0 0,0-1 0 0 0,0 0 0 0 0,2 6 0 0 0,-2-3 0 0 0,0-1 0 0 0,0 0 0 0 0,0 1 0 0 0,-1-1 0 0 0,1 0 0 0 0,0 0 0 0 0,-1 1 0 0 0,0-1 0 0 0,0 0 0 0 0,0 0 0 0 0,0 0 0 0 0,0 0 0 0 0,0 0 0 0 0,0 0 0 0 0,-2 2 0 0 0,-8 15 0 0 0,5 0 6 0 0,3-11 19 0 0,-1 0-1 0 0,2 0 1 0 0,-1 1 0 0 0,1-1-1 0 0,1 1 1 0 0,0 0 0 0 0,0 0 0 0 0,0 13-1 0 0,3-8 319 0 0,-2-9-181 0 0,1-1 0 0 0,0 1 0 0 0,-1-1 0 0 0,2 0 0 0 0,1 6 0 0 0,2 3 111 0 0,-5-11-266 0 0,0 0 0 0 0,1 0 0 0 0,0 0 0 0 0,-1 0-1 0 0,1 0 1 0 0,0 0 0 0 0,0-1 0 0 0,0 1 0 0 0,0 0 0 0 0,0-1 0 0 0,1 1-1 0 0,-1 0 1 0 0,0-1 0 0 0,1 0 0 0 0,-1 1 0 0 0,1-1 0 0 0,-1 0 0 0 0,1 0-1 0 0,0 0 1 0 0,3 2 0 0 0,9 5-7 0 0,-13-7 0 0 0,1 0 0 0 0,0 0 0 0 0,-1 0 0 0 0,1 0 0 0 0,0 0 0 0 0,0 0 0 0 0,0 0 0 0 0,0 0 0 0 0,0-1 0 0 0,-1 1 0 0 0,1-1 0 0 0,0 0 0 0 0,0 1 0 0 0,0-1 0 0 0,1 0 0 0 0,-1 0 0 0 0,0 0 0 0 0,0 0 0 0 0,0-1 0 0 0,0 1 0 0 0,2-1 0 0 0,11-6-36 0 0,0 0 0 0 0,0-1 0 0 0,0-1 0 0 0,-1 0 0 0 0,14-12 0 0 0,59-63-460 0 0,-81 79 371 0 0,0-1 0 0 0,-1-1 0 0 0,0 1-1 0 0,0-1 1 0 0,-1 0 0 0 0,0 0 0 0 0,0 0 0 0 0,-1-1-1 0 0,5-14 1 0 0,-8 22 117 0 0,0-1 0 0 0,0 1 0 0 0,0-1 0 0 0,0 0-1 0 0,0 1 1 0 0,0-1 0 0 0,0 1 0 0 0,0-1 0 0 0,0 1 0 0 0,-1-1-1 0 0,1 1 1 0 0,0-1 0 0 0,0 1 0 0 0,-1-1 0 0 0,1 1 0 0 0,0-1 0 0 0,-1 1-1 0 0,1 0 1 0 0,0-1 0 0 0,-1 1 0 0 0,1-1 0 0 0,-1 1 0 0 0,1 0-1 0 0,-1-1 1 0 0,1 1 0 0 0,0 0 0 0 0,-1 0 0 0 0,1-1 0 0 0,-1 1-1 0 0,0 0 1 0 0,1 0 0 0 0,-1 0 0 0 0,1 0 0 0 0,-1 0 0 0 0,1 0 0 0 0,-1 0-1 0 0,1 0 1 0 0,-2 0 0 0 0,-1-1 14 0 0,0 1 0 0 0,0 0 0 0 0,0 0 1 0 0,0 0-1 0 0,-6 1 0 0 0,5 1 37 0 0,0-1 0 0 0,0 1-1 0 0,0 0 1 0 0,0 0 0 0 0,1 1 0 0 0,-1-1 0 0 0,1 1-1 0 0,-1-1 1 0 0,-4 6 0 0 0,-8 6 422 0 0,9-8-216 0 0,1 0-1 0 0,1 0 1 0 0,-1 1-1 0 0,1 0 1 0 0,0-1-1 0 0,1 2 1 0 0,0-1-1 0 0,0 0 0 0 0,0 1 1 0 0,-4 13-1 0 0,6-14-42 0 0,0 1 0 0 0,1-1 0 0 0,0 1-1 0 0,0-1 1 0 0,0 1 0 0 0,1-1-1 0 0,0 1 1 0 0,2 11 0 0 0,-1-16-157 0 0,-1 1-1 0 0,1-1 1 0 0,1 1 0 0 0,-1-1 0 0 0,0 0-1 0 0,1 0 1 0 0,-1 0 0 0 0,1 1 0 0 0,0-2-1 0 0,0 1 1 0 0,1 0 0 0 0,-1 0 0 0 0,0-1-1 0 0,1 1 1 0 0,0-1 0 0 0,-1 1 0 0 0,1-1 0 0 0,0 0-1 0 0,6 2 1 0 0,-4-1-44 0 0,1-1 0 0 0,-1 0 0 0 0,1 0 0 0 0,0-1 0 0 0,0 1 0 0 0,0-1 0 0 0,0-1 1 0 0,0 1-1 0 0,0-1 0 0 0,0 0 0 0 0,12-2 0 0 0,2-2-559 0 0,1 0 1 0 0,21-9-1 0 0,-25 8-199 0 0,25-9-638 0 0</inkml:trace>
  <inkml:trace contextRef="#ctx0" brushRef="#br0">13752 1020 17967 0 0,'-19'14'2027'0'0,"19"-14"-1626"0"0,0 0 110 0 0,5-4 504 0 0,5-6-890 0 0,0 0 1 0 0,1 1-1 0 0,1 0 1 0 0,0 1-1 0 0,18-10 1 0 0,-2 3-102 0 0,-12 7-9 0 0,20-14-1 0 0,42-28-750 0 0,15-11-552 0 0,0-4-2296 0 0,-71 42 2621 0 0,-22 24 974 0 0,0 1 0 0 0,0-1 1 0 0,0 0-1 0 0,0 1 0 0 0,0-1 1 0 0,0 1-1 0 0,-1-1 1 0 0,1 0-1 0 0,-1 0 0 0 0,0 2 1 0 0,-6 7 427 0 0,0-1 0 0 0,1 1 0 0 0,-7 14 0 0 0,10-19-50 0 0,0 0 0 0 0,1 1 1 0 0,-3 11-1 0 0,5-16-339 0 0,0 1 0 0 0,-1 0 0 0 0,1-1 0 0 0,0 1-1 0 0,0-1 1 0 0,0 1 0 0 0,0 0 0 0 0,1-1 0 0 0,-1 1 0 0 0,0-1 0 0 0,1 1-1 0 0,-1-1 1 0 0,1 1 0 0 0,-1-1 0 0 0,1 1 0 0 0,0-1 0 0 0,0 1 0 0 0,0-1 0 0 0,1 2-1 0 0,0 0-52 0 0,0-1 0 0 0,0 0-1 0 0,1 0 1 0 0,-1 1-1 0 0,1-2 1 0 0,-1 1 0 0 0,1 0-1 0 0,0 0 1 0 0,-1-1-1 0 0,1 1 1 0 0,0-1 0 0 0,0 0-1 0 0,0 0 1 0 0,0 0-1 0 0,0-1 1 0 0,0 1 0 0 0,1-1-1 0 0,-1 1 1 0 0,0-1-1 0 0,0 0 1 0 0,4-1 0 0 0,29-3-1115 0 0,-36 3 1056 0 0,0-4 107 0 0,-16-5 236 0 0,12 10-226 0 0,1 0 0 0 0,-1 0 0 0 0,1 0 0 0 0,-1 1 0 0 0,0-1-1 0 0,1 1 1 0 0,-1 0 0 0 0,1 0 0 0 0,0 0 0 0 0,-5 3 0 0 0,6-3-29 0 0,-3 1 77 0 0,0 1 0 0 0,0 0 0 0 0,0 0 0 0 0,1 1 1 0 0,-8 6-1 0 0,-3 3 191 0 0,4-4 59 0 0,1 0 0 0 0,0 1 0 0 0,0 0 1 0 0,1 0-1 0 0,0 1 0 0 0,1 1 0 0 0,-10 17 0 0 0,17-26-297 0 0,0 0-1 0 0,0 0 1 0 0,0 0-1 0 0,0 1 1 0 0,1-1-1 0 0,-1 0 1 0 0,1 1-1 0 0,0-1 0 0 0,0 0 1 0 0,0 1-1 0 0,0-1 1 0 0,1 0-1 0 0,-1 1 1 0 0,1-1-1 0 0,0 0 1 0 0,0 0-1 0 0,0 1 1 0 0,1-1-1 0 0,-1 0 1 0 0,1 0-1 0 0,-1-1 0 0 0,1 1 1 0 0,0 0-1 0 0,3 3 1 0 0,-2-3-52 0 0,0 1 0 0 0,0-1 0 0 0,0-1 0 0 0,0 1 0 0 0,1 0 0 0 0,-1-1 0 0 0,1 1 0 0 0,0-1 0 0 0,-1 0 0 0 0,1 0 0 0 0,0-1 0 0 0,0 1 0 0 0,5 0 0 0 0,-2-1-5 0 0,-1 0 0 0 0,0 0 0 0 0,1-1 1 0 0,-1 0-1 0 0,0 0 0 0 0,1-1 0 0 0,-1 1 0 0 0,7-3 1 0 0,8-3-38 0 0,0-1 1 0 0,-1-1-1 0 0,0 0 1 0 0,21-14-1 0 0,-14 6-273 0 0,-1-2 0 0 0,-1-1 0 0 0,40-37-1 0 0,-46 38-67 0 0,-10 10 142 0 0,-1 0 0 0 0,-1 0 0 0 0,11-15 0 0 0,-15 19 138 0 0,0 0 0 0 0,-1 0 0 0 0,0-1 0 0 0,0 1 0 0 0,0 0 0 0 0,0-1 0 0 0,-1 1 0 0 0,0-1 0 0 0,0 1 0 0 0,0-1 0 0 0,0-6 0 0 0,-1 8 50 0 0,0 3 45 0 0,0 0 1 0 0,1 0-1 0 0,-1 0 1 0 0,0-1-1 0 0,0 1 0 0 0,0 0 1 0 0,0 0-1 0 0,0-1 1 0 0,0 1-1 0 0,0 0 1 0 0,0 0-1 0 0,0-1 0 0 0,0 1 1 0 0,0 0-1 0 0,0 0 1 0 0,0-1-1 0 0,0 1 1 0 0,-1 0-1 0 0,1 0 0 0 0,0-1 1 0 0,0 1-1 0 0,0 0 1 0 0,0 0-1 0 0,0-1 1 0 0,0 1-1 0 0,-1 0 0 0 0,1 0 1 0 0,0 0-1 0 0,0 0 1 0 0,0-1-1 0 0,0 1 1 0 0,-1 0-1 0 0,1 0 0 0 0,-8-7 25 0 0,7 7-1 0 0,-1 0 0 0 0,1 0 0 0 0,0 0 1 0 0,0 0-1 0 0,0 0 0 0 0,0 0 0 0 0,0 1 0 0 0,0-1 1 0 0,0 0-1 0 0,0 0 0 0 0,0 1 0 0 0,0-1 1 0 0,0 1-1 0 0,0-1 0 0 0,-1 2 0 0 0,-2-1 79 0 0,0 1-17 0 0,0 0-1 0 0,0 0 1 0 0,1 0-1 0 0,-1 0 0 0 0,1 0 1 0 0,-1 1-1 0 0,1 0 1 0 0,0 0-1 0 0,-6 6 1 0 0,0 3 96 0 0,-12 19 1 0 0,12-17-159 0 0,7-12 36 0 0,1 1-1 0 0,0 0 0 0 0,-1 0 1 0 0,1 0-1 0 0,0 0 0 0 0,0 0 1 0 0,1 0-1 0 0,-1 0 0 0 0,1 0 1 0 0,-1 1-1 0 0,1-1 0 0 0,0 0 1 0 0,0 0-1 0 0,1 6 0 0 0,0-7-31 0 0,-1 0 0 0 0,1 0 1 0 0,-1 0-1 0 0,1 0 0 0 0,-1 0 0 0 0,1 0 0 0 0,0 0 0 0 0,0-1 0 0 0,0 1 0 0 0,0 0 0 0 0,0-1 0 0 0,1 1 0 0 0,-1-1 0 0 0,0 1 0 0 0,1-1 0 0 0,-1 0 0 0 0,1 1 0 0 0,0-1 0 0 0,-1 0 0 0 0,1 0 0 0 0,0 0 0 0 0,-1 0 0 0 0,1 0 0 0 0,4 0 0 0 0,2 1-51 0 0,1-1 1 0 0,0 0-1 0 0,-1 0 1 0 0,1-1-1 0 0,16-1 1 0 0,45-10-487 0 0,-59 8 401 0 0,259-70-4043 0 0,-225 59 3085 0 0,-32 10 824 0 0,-8 2 128 0 0,-1 0-1 0 0,1 1 0 0 0,0 0 1 0 0,-1 0-1 0 0,9-1 0 0 0,-12 2 198 0 0,-1 0 10 0 0,0 0 74 0 0,0 0 313 0 0,-11 14 1404 0 0,2 0-994 0 0,8-13-765 0 0,0 1 1 0 0,0-1 0 0 0,0 1-1 0 0,0-1 1 0 0,0 1 0 0 0,0 0-1 0 0,1-1 1 0 0,-1 1-1 0 0,0 0 1 0 0,1-1 0 0 0,-1 4-1 0 0,1-3 93 0 0,0-2-20 0 0,1-2-34 0 0,6-5-354 0 0,-1 0 0 0 0,0-1 0 0 0,0 0 0 0 0,-1-1 0 0 0,0 1 0 0 0,-1-1 0 0 0,1 0-1 0 0,-2 0 1 0 0,1-1 0 0 0,-1 1 0 0 0,2-17 0 0 0,-4 22-2 0 0,-1 0-1 0 0,0 1 1 0 0,0-1-1 0 0,-1 1 1 0 0,1-1-1 0 0,-1 0 1 0 0,0 1-1 0 0,0-1 1 0 0,0 1-1 0 0,0 0 1 0 0,0-1-1 0 0,-1 1 1 0 0,1 0-1 0 0,-4-5 1 0 0,4 7 160 0 0,0 0 0 0 0,0 0 1 0 0,0 0-1 0 0,0 0 1 0 0,0 0-1 0 0,0 0 1 0 0,0 0-1 0 0,0 0 0 0 0,-1 0 1 0 0,1 0-1 0 0,0 1 1 0 0,0-1-1 0 0,-1 1 1 0 0,1-1-1 0 0,0 1 1 0 0,-1-1-1 0 0,1 1 0 0 0,-1 0 1 0 0,1 0-1 0 0,0-1 1 0 0,-1 1-1 0 0,1 0 1 0 0,-1 0-1 0 0,1 1 0 0 0,-1-1 1 0 0,1 0-1 0 0,0 0 1 0 0,-1 1-1 0 0,1-1 1 0 0,0 1-1 0 0,-1-1 0 0 0,1 1 1 0 0,0-1-1 0 0,-1 1 1 0 0,1 0-1 0 0,0 0 1 0 0,0 0-1 0 0,-2 1 1 0 0,-9 8 489 0 0,0 0 0 0 0,1 1 0 0 0,0 0 0 0 0,1 1 0 0 0,0 0 0 0 0,1 0 0 0 0,1 1 0 0 0,0 1 0 0 0,0-1 0 0 0,1 1 0 0 0,1 0 0 0 0,0 1 1 0 0,-4 16-1 0 0,10-28-376 0 0,-1 0 1 0 0,0 0 0 0 0,1 0 0 0 0,-1 0 0 0 0,1 0 0 0 0,0 0-1 0 0,0 1 1 0 0,0-1 0 0 0,1 0 0 0 0,-1 0 0 0 0,2 4-1 0 0,-2-6-69 0 0,1 0 0 0 0,-1 0 0 0 0,1 0 0 0 0,-1 0 0 0 0,1 0 0 0 0,0-1 0 0 0,-1 1 0 0 0,1 0 0 0 0,0 0 0 0 0,0 0 0 0 0,0-1 0 0 0,0 1 0 0 0,-1 0 0 0 0,1-1 0 0 0,0 1 0 0 0,0 0 0 0 0,0-1 0 0 0,0 0 0 0 0,0 1 0 0 0,0-1 0 0 0,1 0 0 0 0,-1 1 0 0 0,0-1 0 0 0,0 0 0 0 0,0 0 0 0 0,0 0-1 0 0,0 0 1 0 0,0 0 0 0 0,1 0 0 0 0,-1 0 0 0 0,0 0 0 0 0,0 0 0 0 0,2-1 0 0 0,3 0-76 0 0,0-1 0 0 0,1 0 0 0 0,-1 0-1 0 0,0 0 1 0 0,0-1 0 0 0,0 0 0 0 0,0 0 0 0 0,0 0-1 0 0,7-7 1 0 0,52-38-1986 0 0,-40 23 987 0 0,-24 23 1005 0 0,0 1 0 0 0,1-1 1 0 0,-1 0-1 0 0,0 0 0 0 0,0 0 0 0 0,0 0 0 0 0,-1 0 0 0 0,1 0 0 0 0,0 0 0 0 0,-1-1 0 0 0,1 1 1 0 0,-1-3-1 0 0,0 3-77 0 0,0 1 25 0 0,1-1 103 0 0,-1 2 12 0 0,0-1 0 0 0,0 0-1 0 0,0 1 1 0 0,0-1-1 0 0,0 1 1 0 0,0-1 0 0 0,0 0-1 0 0,0 1 1 0 0,0-1-1 0 0,0 1 1 0 0,0-1-1 0 0,0 0 1 0 0,-1 1 0 0 0,1-1-1 0 0,0 1 1 0 0,0-1-1 0 0,-1 1 1 0 0,1-1 0 0 0,0 1-1 0 0,-1-1 1 0 0,0 0-1 0 0,1 0 242 0 0,0 1 58 0 0,-12-2 528 0 0,11 2-766 0 0,1-1 1 0 0,-1 1 0 0 0,0 0-1 0 0,1 0 1 0 0,-1-1 0 0 0,0 1-1 0 0,0 0 1 0 0,1 0 0 0 0,-1 0 0 0 0,0 0-1 0 0,0 0 1 0 0,1 0 0 0 0,-1 0-1 0 0,0 0 1 0 0,0 0 0 0 0,1 1-1 0 0,-1-1 1 0 0,0 0 0 0 0,1 0-1 0 0,-1 1 1 0 0,0-1 0 0 0,1 0-1 0 0,-1 1 1 0 0,0-1 0 0 0,0 2-1 0 0,-1 0-15 0 0,0 0 0 0 0,0 0 0 0 0,0 0 1 0 0,1 1-1 0 0,-1-1 0 0 0,1 1 0 0 0,0 0 0 0 0,0-1 0 0 0,0 1 0 0 0,0 0 0 0 0,0-1 0 0 0,0 1 0 0 0,1 0 0 0 0,-1 0 0 0 0,1 0 0 0 0,0 0 0 0 0,0 0 0 0 0,0-1 0 0 0,1 5 0 0 0,-1-3 13 0 0,0 0 0 0 0,1 0 0 0 0,0-1 0 0 0,-1 1-1 0 0,1 0 1 0 0,1-1 0 0 0,-1 1 0 0 0,0 0 0 0 0,1-1-1 0 0,0 0 1 0 0,0 1 0 0 0,0-1 0 0 0,0 0 0 0 0,3 3 0 0 0,0-3-87 0 0,0-1 1 0 0,0 1 0 0 0,1-1 0 0 0,-1 0 0 0 0,1-1-1 0 0,-1 1 1 0 0,1-1 0 0 0,0 0 0 0 0,-1 0-1 0 0,9-1 1 0 0,-10 0-12 0 0,5 1-20 0 0,0-1-1 0 0,-1-1 1 0 0,1 1-1 0 0,0-2 1 0 0,-1 1-1 0 0,1-1 0 0 0,9-3 1 0 0,-6 0-1 0 0,-8 5 57 0 0,-1-1 0 0 0,1 0 0 0 0,-1-1 0 0 0,0 1 0 0 0,0 0 0 0 0,0-1 0 0 0,0 0 0 0 0,0 0 0 0 0,0 0 0 0 0,0 0 0 0 0,0 0 0 0 0,4-5 0 0 0,12-15 1 0 0,1-2 0 0 0,3-8-76 0 0,-11 17-21 0 0,-11 14 150 0 0,-1 1 31 0 0,-2 3 449 0 0,0-1 0 0 0,0 1 0 0 0,0-1 0 0 0,0 1 0 0 0,1 0 0 0 0,-1 0 0 0 0,0 2 0 0 0,3-4-517 0 0,7 4 63 0 0,-6-5-37 0 0,4-3-20 0 0,-2 0 31 0 0,-3 3 12 0 0,-1 0 6 0 0,0 0 1 0 0,0 0 0 0 0,0 0 0 0 0,0 0 1 0 0,0 0 6 0 0,1-1-12 0 0,2-1-43 0 0,-1 1 18 0 0,10-1-29 0 0,-8 1-15 0 0,-1 1 2 0 0,-1-1 0 0 0,0 1 0 0 0,0-1 0 0 0,0 0 0 0 0,0 1 0 0 0,0-1 0 0 0,3-2 0 0 0,3 0 0 0 0,12-1 0 0 0,20-6 0 0 0,-37 9 0 0 0,0 0 0 0 0,1 0 0 0 0,-1 1 0 0 0,1-1 0 0 0,-1 1 0 0 0,1-1 0 0 0,-1 1 0 0 0,1 0 0 0 0,-1 0 0 0 0,4 1 0 0 0,9-2-21 0 0,-15 1 19 0 0,-1 0-1 0 0,1 0 1 0 0,0-1-1 0 0,0 1 1 0 0,0 0-1 0 0,0 0 0 0 0,0 0 1 0 0,0 0-1 0 0,0 0 1 0 0,0 0-1 0 0,0 0 0 0 0,0 0 1 0 0,0 1-1 0 0,0-1 1 0 0,0 0-1 0 0,-1 0 0 0 0,1 1 1 0 0,0-1-1 0 0,0 1 1 0 0,0-1-1 0 0,0 1 1 0 0,-1-1-1 0 0,1 1 0 0 0,1 0 1 0 0,4 4-66 0 0,-5-5 65 0 0,-1 1-1 0 0,1-1 1 0 0,0 1-1 0 0,0 0 1 0 0,-1-1 0 0 0,1 1-1 0 0,0 0 1 0 0,-1-1-1 0 0,1 1 1 0 0,0 0-1 0 0,-1 0 1 0 0,1 0 0 0 0,-1-1-1 0 0,0 1 1 0 0,1 0-1 0 0,-1 0 1 0 0,0 0 0 0 0,1 0-1 0 0,-1 0 1 0 0,0 0-1 0 0,0 0 1 0 0,0 0-1 0 0,0 0 1 0 0,0-1 0 0 0,0 1-1 0 0,0 0 1 0 0,0 0-1 0 0,0 0 1 0 0,0 0-1 0 0,-1 0 1 0 0,1 0 0 0 0,0 0-1 0 0,-1 1 1 0 0,0 0 3 0 0,1 0-1 0 0,-1 0 1 0 0,0 0 0 0 0,1-1 0 0 0,-1 1 0 0 0,0 0-1 0 0,0-1 1 0 0,0 1 0 0 0,0-1 0 0 0,0 1-1 0 0,-1-1 1 0 0,1 1 0 0 0,0-1 0 0 0,-1 0 0 0 0,-1 2-1 0 0,-12 11 229 0 0,15-41-175 0 0,9 7-144 0 0,-7 17 72 0 0,-1 0 0 0 0,1 0 0 0 0,-1 0 1 0 0,1-1-1 0 0,-1 1 0 0 0,0 0 0 0 0,0-1 0 0 0,-1 1 0 0 0,1-1 1 0 0,-1 0-1 0 0,1 1 0 0 0,-2-6 0 0 0,1 5-5 0 0,0 1 1 0 0,0-1-1 0 0,-1 0 0 0 0,0 0 1 0 0,1 0-1 0 0,-1 1 0 0 0,-1-1 1 0 0,1 1-1 0 0,-1-1 0 0 0,1 1 1 0 0,-1-1-1 0 0,-4-4 0 0 0,5 6 14 0 0,0 1-1 0 0,0-1 1 0 0,-1 1-1 0 0,1 0 1 0 0,-1-1-1 0 0,1 1 1 0 0,-1 0-1 0 0,1 0 0 0 0,-1 0 1 0 0,0 0-1 0 0,0 0 1 0 0,1 0-1 0 0,-1 1 1 0 0,0-1-1 0 0,0 1 1 0 0,0-1-1 0 0,0 1 1 0 0,0-1-1 0 0,0 1 1 0 0,0 0-1 0 0,0 0 1 0 0,0 0-1 0 0,1 0 1 0 0,-1 1-1 0 0,0-1 1 0 0,-3 1-1 0 0,-3 2 54 0 0,-1 0 0 0 0,1 0 0 0 0,0 1 0 0 0,0 0 0 0 0,1 1-1 0 0,-1-1 1 0 0,1 1 0 0 0,-10 9 0 0 0,4-2 79 0 0,1 1-1 0 0,0 0 1 0 0,-13 19-1 0 0,21-27-41 0 0,1 1 1 0 0,-1 0-1 0 0,1 0 0 0 0,1 0 1 0 0,-1 0-1 0 0,1 0 0 0 0,0 1 1 0 0,0-1-1 0 0,1 1 0 0 0,-1-1 1 0 0,1 10-1 0 0,1-13-68 0 0,0 0 0 0 0,0 0 0 0 0,0 1 0 0 0,1-1 0 0 0,-1 0 0 0 0,1 0 0 0 0,0 0 0 0 0,0 0 0 0 0,0 0 0 0 0,0 0 0 0 0,0 0 0 0 0,1 0 0 0 0,-1 0 0 0 0,1 0 0 0 0,0-1 0 0 0,0 1 0 0 0,0-1 0 0 0,0 1 0 0 0,0-1 0 0 0,0 0 0 0 0,1 0 0 0 0,-1 0 0 0 0,1 0 0 0 0,5 3 0 0 0,-6-4-32 0 0,1 1 0 0 0,0-1-1 0 0,0 1 1 0 0,0-1 0 0 0,0 0 0 0 0,0 0 0 0 0,0 0-1 0 0,0-1 1 0 0,5 1 0 0 0,-4-1-16 0 0,0-1-1 0 0,-1 0 1 0 0,1 0 0 0 0,0 0-1 0 0,-1 0 1 0 0,1 0-1 0 0,-1-1 1 0 0,4-2 0 0 0,7-3-194 0 0,-1-1-1 0 0,0-1 1 0 0,0 0 0 0 0,-1 0 0 0 0,0-1-1 0 0,-1-1 1 0 0,0 0 0 0 0,-1-1 0 0 0,0 0 0 0 0,-1 0-1 0 0,10-19 1 0 0,-3 4-506 0 0,-2-2-1 0 0,15-42 1 0 0,91-265 157 0 0,-99 285 703 0 0,30-52 0 0 0,-11 25-158 0 0,-21 47-796 0 0,-19 30 506 0 0,0 1-49 0 0,0 1 290 0 0,-1 0 0 0 0,0 0 1 0 0,1 0-1 0 0,-1 0 0 0 0,1 0 0 0 0,-1 0 0 0 0,1 0 1 0 0,-1 1-1 0 0,1-1 0 0 0,0 0 0 0 0,-1 3 1 0 0,0 2-81 0 0,-7 9 4 0 0,1 1 1 0 0,-2-1-1 0 0,-18 25 1 0 0,12-19 187 0 0,-115 180 2099 0 0,129-199-2086 0 0,-29 50 1007 0 0,2 1-1 0 0,3 1 1 0 0,2 2-1 0 0,-22 82 1 0 0,43-130-1024 0 0,0-1 1 0 0,1 0 0 0 0,0 1-1 0 0,1-1 1 0 0,0 0 0 0 0,0 1-1 0 0,0-1 1 0 0,1 1-1 0 0,0-1 1 0 0,0 0 0 0 0,1 1-1 0 0,0-1 1 0 0,0 0 0 0 0,1 0-1 0 0,0 0 1 0 0,0-1 0 0 0,8 13-1 0 0,-9-17-66 0 0,1 1 0 0 0,0 0 0 0 0,-1 0 1 0 0,1-1-1 0 0,0 0 0 0 0,1 0 0 0 0,-1 1 0 0 0,0-2 0 0 0,0 1 0 0 0,1 0 0 0 0,0-1 0 0 0,3 2 0 0 0,0-1-78 0 0,0 0-1 0 0,1 0 1 0 0,-1-1-1 0 0,0 0 0 0 0,9 0 1 0 0,-10-1-39 0 0,-1 0 0 0 0,0-1 0 0 0,1 0 0 0 0,-1 0 0 0 0,0 0 0 0 0,0-1 1 0 0,0 0-1 0 0,0 0 0 0 0,0 0 0 0 0,0 0 0 0 0,0-1 0 0 0,-1 0 0 0 0,1 0 0 0 0,-1 0 0 0 0,0 0 1 0 0,0-1-1 0 0,0 0 0 0 0,5-6 0 0 0,15-19-451 0 0,-2-1-1 0 0,-1-1 1 0 0,-2-1 0 0 0,23-50-1 0 0,-39 76 560 0 0,2-4 90 0 0,0-1 1 0 0,6-20-1 0 0,-10 13 435 0 0,-4 14-21 0 0,-2 8-214 0 0,-15 38 434 0 0,6-22-97 0 0,2 1 1 0 0,1 1 0 0 0,1 0 0 0 0,0 0 0 0 0,2 1 0 0 0,0 1-1 0 0,-4 27 1 0 0,11-46-533 0 0,0-1 0 0 0,0 1 0 0 0,1-1 0 0 0,0 1 0 0 0,0-1-1 0 0,0 1 1 0 0,0 0 0 0 0,2 5 0 0 0,-2-9-34 0 0,1 1-1 0 0,-1 0 0 0 0,1-1 1 0 0,-1 1-1 0 0,1-1 1 0 0,-1 1-1 0 0,1-1 0 0 0,0 1 1 0 0,0-1-1 0 0,0 0 1 0 0,0 1-1 0 0,0-1 0 0 0,0 0 1 0 0,0 0-1 0 0,0 0 1 0 0,1 0-1 0 0,-1 0 0 0 0,0 0 1 0 0,1 0-1 0 0,-1 0 1 0 0,1 0-1 0 0,-1-1 0 0 0,1 1 1 0 0,2 0-1 0 0,9 4-48 0 0,-11-4 30 0 0,-1-1-1 0 0,0 1 1 0 0,1-1-1 0 0,-1 1 1 0 0,0-1-1 0 0,1 1 1 0 0,-1-1-1 0 0,1 0 1 0 0,-1 0-1 0 0,1 0 1 0 0,-1 0-1 0 0,1 0 1 0 0,-1 0-1 0 0,0 0 1 0 0,1 0-1 0 0,-1-1 1 0 0,1 1-1 0 0,-1 0 1 0 0,3-2-1 0 0,8-2-163 0 0,-1-1 0 0 0,1 0 0 0 0,-1-1 0 0 0,0 0 0 0 0,20-15 0 0 0,8-18-842 0 0,12-8-778 0 0,-42 40 1325 0 0,0 0 1 0 0,-1 0 0 0 0,0-1 0 0 0,0-1 0 0 0,-1 1 0 0 0,0-1 0 0 0,9-15-1 0 0,-15 23 604 0 0,-1 1-1 0 0,0 0 0 0 0,1-1 0 0 0,-1 1 1 0 0,0-1-1 0 0,0 1 0 0 0,0 0 1 0 0,1-1-1 0 0,-1 1 0 0 0,0-1 0 0 0,0 1 1 0 0,0-1-1 0 0,0 1 0 0 0,0-1 1 0 0,0 1-1 0 0,0 0 0 0 0,0-1 0 0 0,0 1 1 0 0,0-1-1 0 0,0 1 0 0 0,0-1 1 0 0,0 0-1 0 0,-14 8 1625 0 0,11-4-1664 0 0,-1 0 0 0 0,0 0 0 0 0,1 0-1 0 0,-1 1 1 0 0,1 0 0 0 0,0-1 0 0 0,1 1-1 0 0,-1 0 1 0 0,0 0 0 0 0,1 0 0 0 0,0 1-1 0 0,0-1 1 0 0,0 1 0 0 0,1-1 0 0 0,-1 1-1 0 0,1-1 1 0 0,0 1 0 0 0,1 0 0 0 0,-1 0-1 0 0,1 7 1 0 0,0-11-107 0 0,0 0 1 0 0,0 1-1 0 0,0-1 0 0 0,0 0 1 0 0,0 0-1 0 0,0 0 0 0 0,1 0 1 0 0,-1 0-1 0 0,0 0 0 0 0,1 0 0 0 0,-1 0 1 0 0,1 0-1 0 0,-1 0 0 0 0,1-1 1 0 0,-1 1-1 0 0,1 0 0 0 0,0 0 1 0 0,-1 0-1 0 0,1-1 0 0 0,0 1 0 0 0,0 0 1 0 0,1 1-1 0 0,0-1-37 0 0,0-1 0 0 0,0 1 0 0 0,0 0 0 0 0,0 0-1 0 0,0-1 1 0 0,0 1 0 0 0,1-1 0 0 0,-1 0 0 0 0,0 0 0 0 0,3 0 0 0 0,3 0-123 0 0,-1-1 0 0 0,1 0 0 0 0,-1 0 0 0 0,0-1 0 0 0,11-3 0 0 0,18-11-2185 0 0,49-28-1 0 0,-79 41 2250 0 0,1-1 1 0 0,-1 0-1 0 0,-1-1 0 0 0,1 1 0 0 0,-1-1 0 0 0,0 0 0 0 0,0 0 0 0 0,4-7 0 0 0,-8 11 119 0 0,0 0-1 0 0,0 0 1 0 0,0 0 0 0 0,0 1-1 0 0,0-1 1 0 0,0 0 0 0 0,0 0-1 0 0,0 1 1 0 0,0-1 0 0 0,0 0-1 0 0,1 1 1 0 0,-1-1 0 0 0,0 1-1 0 0,2-1 1 0 0,9-5 240 0 0,-11 6-153 0 0,-1 0-18 0 0,0 0-2 0 0,0 0-2 0 0,-1 6 31 0 0,0 0-1 0 0,-1 0 1 0 0,1 1 0 0 0,-1-1 0 0 0,-1 0 0 0 0,1 0 0 0 0,-1-1-1 0 0,0 1 1 0 0,-5 6 0 0 0,-4 10 491 0 0,3-2 673 0 0,-5 20 0 0 0,13-40-1247 0 0,1 1-1 0 0,-1 0 1 0 0,1 0-1 0 0,0 0 0 0 0,0 0 1 0 0,-1-1-1 0 0,1 1 1 0 0,0 0-1 0 0,0 0 1 0 0,0 0-1 0 0,0 0 0 0 0,0 0 1 0 0,0 0-1 0 0,0-1 1 0 0,0 3-1 0 0,2 6-120 0 0,1 1-132 0 0,-2-9 186 0 0,-1 1 0 0 0,1 0 1 0 0,0-1-1 0 0,-1 1 0 0 0,1 0 1 0 0,-1-1-1 0 0,1 1 0 0 0,-1 0 0 0 0,0-1 1 0 0,0 1-1 0 0,0 0 0 0 0,0 0 1 0 0,0 3-1 0 0,0-4 174 0 0,0-1 27 0 0,0 0 0 0 0,0 0-1 0 0,0 0-7 0 0,0 0-7 0 0,0 0-1 0 0,0 0-5 0 0,0 0-23 0 0,0 0-11 0 0,16-4 163 0 0,-13 4-267 0 0,-1 0 1 0 0,1-1-1 0 0,-1 0 0 0 0,0 1 0 0 0,1-1 1 0 0,-1 0-1 0 0,1 0 0 0 0,-1 0 0 0 0,0-1 0 0 0,0 1 1 0 0,3-2-1 0 0,24-21-3 0 0,-20 16 1 0 0,38-28 65 0 0,-41 31-62 0 0,1 0 0 0 0,0 0 0 0 0,9-4 0 0 0,-8 5-15 0 0,-1-1 0 0 0,13-9-1 0 0,-16 10-121 0 0,1 0-1 0 0,0 0 1 0 0,0 1 0 0 0,7-3-1 0 0,-11 5 79 0 0,1 0-1 0 0,-1 0 1 0 0,1 1-1 0 0,0-1 1 0 0,-1 0-1 0 0,1 1 0 0 0,0 0 1 0 0,-1-1-1 0 0,1 1 1 0 0,0 0-1 0 0,-1 0 1 0 0,1 0-1 0 0,0 0 0 0 0,0 0 1 0 0,-1 0-1 0 0,1 1 1 0 0,0-1-1 0 0,2 1 1 0 0,-4 0 38 0 0,1-1 0 0 0,-1 1 1 0 0,1-1-1 0 0,-1 1 0 0 0,1-1 1 0 0,-1 1-1 0 0,1 0 0 0 0,-1-1 1 0 0,0 1-1 0 0,1-1 0 0 0,-1 1 1 0 0,0 0-1 0 0,0 0 0 0 0,1-1 1 0 0,-1 1-1 0 0,0 0 1 0 0,0-1-1 0 0,0 1 0 0 0,0 0 1 0 0,0 0-1 0 0,0-1 0 0 0,0 1 1 0 0,0 0-1 0 0,0 0 0 0 0,0-1 1 0 0,0 1-1 0 0,-1 0 0 0 0,1-1 1 0 0,-1 2-1 0 0,-10 27 166 0 0,6-17 82 0 0,-14 40 1263 0 0,19-52-1484 0 0,-1 0 1 0 0,1 1-1 0 0,0-1 1 0 0,0 0 0 0 0,0 1-1 0 0,0-1 1 0 0,-1 0 0 0 0,1 1-1 0 0,0-1 1 0 0,0 0 0 0 0,0 1-1 0 0,0-1 1 0 0,0 1 0 0 0,0-1-1 0 0,0 0 1 0 0,0 1-1 0 0,0-1 1 0 0,0 0 0 0 0,0 1-1 0 0,1-1 1 0 0,-1 0 0 0 0,0 1-1 0 0,0-1 1 0 0,0 0 0 0 0,1 1-1 0 0,6-2 276 0 0,9-10 62 0 0,-9 2-445 0 0,0 1 0 0 0,-1-2 0 0 0,-1 1-1 0 0,1-1 1 0 0,7-19 0 0 0,-4 3-257 0 0,8-32 1 0 0,-15 49 225 0 0,0 0 0 0 0,0 0 0 0 0,-1-1 1 0 0,0 1-1 0 0,-1 0 0 0 0,0 0 0 0 0,0-1 1 0 0,-1 1-1 0 0,-2-10 0 0 0,2 18 150 0 0,0 0 0 0 0,1 1 0 0 0,-1-1-1 0 0,0 1 1 0 0,0-1 0 0 0,0 0 0 0 0,0 1-1 0 0,0 0 1 0 0,0-1 0 0 0,0 1 0 0 0,0-1-1 0 0,0 1 1 0 0,0 0 0 0 0,0 0 0 0 0,0 0 0 0 0,0 0-1 0 0,0 0 1 0 0,0 0 0 0 0,0 0 0 0 0,-1 0-1 0 0,1 0 1 0 0,-1 0 0 0 0,0 1 96 0 0,0 1 1 0 0,-1-1 0 0 0,1 1-1 0 0,0-1 1 0 0,0 1-1 0 0,0 0 1 0 0,0-1 0 0 0,0 1-1 0 0,1 0 1 0 0,-1 0-1 0 0,0 1 1 0 0,1-1-1 0 0,-2 3 1 0 0,-14 34 661 0 0,17-38-767 0 0,-3 6 47 0 0,1 0-1 0 0,1 1 1 0 0,-1-1-1 0 0,1 0 1 0 0,1 1-1 0 0,-1-1 1 0 0,1 1-1 0 0,1-1 1 0 0,-1 1-1 0 0,1-1 1 0 0,1 0-1 0 0,-1 1 1 0 0,1-1-1 0 0,0 0 1 0 0,1 0-1 0 0,0 0 1 0 0,0 0-1 0 0,0-1 1 0 0,1 1-1 0 0,0-1 1 0 0,0 0-1 0 0,6 7 1 0 0,21 26-262 0 0,4 5-451 0 0,-31-39 562 0 0,-1-1 0 0 0,1 0 0 0 0,-1 1 0 0 0,0 0 0 0 0,-1 0 0 0 0,1 0 0 0 0,-1 0 0 0 0,0 0 0 0 0,0 0 0 0 0,-1 1 0 0 0,0-1 0 0 0,1 1 0 0 0,-2-1 0 0 0,1 1 0 0 0,-1-1 0 0 0,0 1 0 0 0,0 0 0 0 0,0-1 0 0 0,-1 1 0 0 0,0-1 0 0 0,0 1 0 0 0,0-1 0 0 0,-3 7 0 0 0,-1 2 74 0 0,0-1 0 0 0,-1 0-1 0 0,-1-1 1 0 0,0 0 0 0 0,0 0 0 0 0,-2 0 0 0 0,1-1 0 0 0,-13 13 0 0 0,-30 28 161 0 0,-110 88 0 0 0,156-136-133 0 0,0 0 0 0 0,-1-1 0 0 0,1 1 0 0 0,-1-1 0 0 0,1 0 0 0 0,-1-1 0 0 0,0 1 0 0 0,0-1 0 0 0,0 0 0 0 0,0-1 0 0 0,0 1 0 0 0,-1-1 0 0 0,1-1 0 0 0,0 1 0 0 0,-8-1 0 0 0,13 0-3 0 0,0 0-1 0 0,0 0 1 0 0,0-1-1 0 0,0 1 1 0 0,0 0-1 0 0,0 0 1 0 0,1-1-1 0 0,-1 1 1 0 0,0 0-1 0 0,0-1 1 0 0,0 1-1 0 0,1-1 1 0 0,-1 1-1 0 0,0-1 0 0 0,1 0 1 0 0,-1 1-1 0 0,0-1 1 0 0,1 0-1 0 0,-1 1 1 0 0,1-1-1 0 0,-1 0 1 0 0,1 0-1 0 0,-1 1 1 0 0,0-2-1 0 0,1-1 17 0 0,-1 1 0 0 0,1 0-1 0 0,0 0 1 0 0,-1 0 0 0 0,1 0-1 0 0,0-1 1 0 0,0 1 0 0 0,1 0 0 0 0,-1 0-1 0 0,1-2 1 0 0,1-4 46 0 0,0 0-1 0 0,0 0 1 0 0,1 1 0 0 0,7-13 0 0 0,54-76-522 0 0,-47 73 349 0 0,50-57-138 0 0,-48 59 186 0 0,6-4 22 0 0,1 2-1 0 0,1 1 0 0 0,46-29 0 0 0,-8 7 19 0 0,41-29-70 0 0,-35 25-2986 0 0,-54 34-4846 0 0</inkml:trace>
  <inkml:trace contextRef="#ctx0" brushRef="#br0" timeOffset="444.13">15921 446 28487 0 0,'-27'-7'808'0'0,"15"3"176"0"0,1 1-792 0 0,11 3-192 0 0,0 0 0 0 0,0 0 0 0 0,11-3-224 0 0,5-4-96 0 0,7 0-8 0 0,-3 4-8 0 0</inkml:trace>
  <inkml:trace contextRef="#ctx0" brushRef="#br0" timeOffset="2228.99">16883 989 23407 0 0,'0'0'531'0'0,"0"0"77"0"0,0 0 33 0 0,0 0-70 0 0,0-10 1289 0 0,-1 6 3280 0 0,-6 7-5130 0 0,7-3-10 0 0,0 0 0 0 0,-1 0 0 0 0,1 0 0 0 0,0 0 0 0 0,-1 0 0 0 0,1 0 0 0 0,0 0 0 0 0,-1 0 0 0 0,1 0 0 0 0,0 0 0 0 0,-1 0-1 0 0,1 0 1 0 0,0 1 0 0 0,-1-1 0 0 0,1 0 0 0 0,0 0 0 0 0,-1 0 0 0 0,1 1 0 0 0,0-1 0 0 0,0 0 0 0 0,-1 0 0 0 0,1 1 0 0 0,0-1 0 0 0,0 0 0 0 0,0 0 0 0 0,-1 1 0 0 0,-1 5-114 0 0,-1-1 1 0 0,0 0-1 0 0,0 0 0 0 0,0 0 0 0 0,-1 0 1 0 0,-4 4-1 0 0,8-8 338 0 0,0-1 28 0 0,0 0-28 0 0,0-1-139 0 0,0-1-84 0 0,0 1 0 0 0,0-1-1 0 0,0 0 1 0 0,0 0 0 0 0,0 0 0 0 0,1 1-1 0 0,-1-1 1 0 0,1 0 0 0 0,-1 0-1 0 0,1 1 1 0 0,0-1 0 0 0,-1 0-1 0 0,1 1 1 0 0,0-1 0 0 0,0 1-1 0 0,2-3 1 0 0,5-8-37 0 0,-8 11-144 0 0,0 1-62 0 0,2-2 48 0 0,-4 9 712 0 0,-9 6-385 0 0,11-14-133 0 0,-1 1 0 0 0,1 0 0 0 0,0 0 0 0 0,-1 0 0 0 0,1 0 0 0 0,0-1 0 0 0,0 1 0 0 0,-1 0 0 0 0,1 0 0 0 0,0-1 0 0 0,0 1 0 0 0,0 0 0 0 0,-1-1 0 0 0,1 1 0 0 0,0 0 0 0 0,0 0 0 0 0,0-1 0 0 0,0 1 0 0 0,0 0 0 0 0,-1-1 0 0 0,1 1 0 0 0,0-1 0 0 0,0-1 0 0 0,1 0 0 0 0,-1 1 0 0 0,0-1 0 0 0,1 0 0 0 0,-1 1 0 0 0,1-1 0 0 0,-1 0 0 0 0,1 1 0 0 0,0-1 0 0 0,0 1 0 0 0,-1-1 0 0 0,3-2 0 0 0,5-7 0 0 0,-6 6-64 0 0,-4 7 224 0 0,-3 5-1348 0 0,2-10-48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04T19:01:58.5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122 749 19007 0 0,'-10'11'410'0'0,"-2"-1"-1"0"0,-13 11 0 0 0,11-10 17 0 0,-15 15 0 0 0,26-22-142 0 0,-1 0 0 0 0,0 0 0 0 0,0-1 0 0 0,0 0 0 0 0,-7 4 0 0 0,10-6 311 0 0,1-1-56 0 0,0 0-25 0 0,0 0-2 0 0,0 0 0 0 0,0 0 0 0 0,11-18 1179 0 0,-11 16-1609 0 0,1 0-1 0 0,0 1 1 0 0,0-1-1 0 0,-1 0 1 0 0,1 1-1 0 0,1-1 1 0 0,-1 1-1 0 0,0-1 1 0 0,0 1-1 0 0,0 0 1 0 0,1-1-1 0 0,-1 1 1 0 0,3-2-1 0 0,7-3 100 0 0,1-2 0 0 0,-2 1-1 0 0,1-2 1 0 0,-1 1 0 0 0,0-1-1 0 0,-1-1 1 0 0,17-21 0 0 0,-1-5-386 0 0,23-44-1 0 0,-14 21 604 0 0,30-67-201 0 0,-37 70-294 0 0,58-156-1060 0 0,-79 190 832 0 0,5-27 1 0 0,-10 44 288 0 0,-1 3 11 0 0,0 0 1 0 0,1 0 0 0 0,-1 0-1 0 0,0-1 1 0 0,0 1 0 0 0,0 0-1 0 0,0 0 1 0 0,0 0 0 0 0,-1 0-1 0 0,1-1 1 0 0,-1 1 0 0 0,1 0-1 0 0,-1 0 1 0 0,-1-3-1 0 0,1 4-124 0 0,-17 9-16 0 0,15-7 209 0 0,0 1 0 0 0,0 0 0 0 0,0 0 1 0 0,0 1-1 0 0,1-1 0 0 0,-1 1 0 0 0,1-1 0 0 0,0 1 0 0 0,0 0 1 0 0,-2 3-1 0 0,-15 33 182 0 0,1-4-117 0 0,-4 2 17 0 0,2 0 0 0 0,1 1 0 0 0,2 1 0 0 0,1 1 0 0 0,3 0 0 0 0,1 1 0 0 0,-8 48 0 0 0,19-78-126 0 0,-1 1 0 0 0,2-1 0 0 0,-1 1 0 0 0,2 0 0 0 0,-1-1 0 0 0,2 1 0 0 0,-1-1 0 0 0,2 1 0 0 0,-1-1 0 0 0,2 0 0 0 0,4 11 0 0 0,-6-17 23 0 0,0 0 0 0 0,1-1-1 0 0,0 1 1 0 0,0-1 0 0 0,0 0-1 0 0,8 7 1 0 0,-9-9 8 0 0,0-1 0 0 0,0 1 1 0 0,0-1-1 0 0,0 1 0 0 0,1-1 0 0 0,-1 0 0 0 0,1 0 0 0 0,-1 0 0 0 0,1 0 1 0 0,-1-1-1 0 0,1 1 0 0 0,0-1 0 0 0,-1 1 0 0 0,1-1 0 0 0,2 0 0 0 0,2 0-105 0 0,0 0-1 0 0,0-1 0 0 0,0 0 0 0 0,-1 0 0 0 0,1-1 0 0 0,0 1 1 0 0,-1-2-1 0 0,0 1 0 0 0,1-1 0 0 0,-1 0 0 0 0,0 0 0 0 0,0 0 1 0 0,0-1-1 0 0,-1 0 0 0 0,7-6 0 0 0,52-50-246 0 0,-50 44 61 0 0,-1-1 0 0 0,-1-1 0 0 0,12-25 0 0 0,-11 21 185 0 0,-11 18 88 0 0,1 0 37 0 0,-1 1 0 0 0,0-1 0 0 0,0 0 0 0 0,0-1 0 0 0,0 1 0 0 0,1-6 0 0 0,-2 9 9 0 0,-1 1 1 0 0,1-1 0 0 0,-1 1-1 0 0,1-1 1 0 0,0 1 0 0 0,0-1-1 0 0,-1 1 1 0 0,1 0 0 0 0,0-1-1 0 0,-1 1 1 0 0,1 0 0 0 0,0 0-1 0 0,0 0 1 0 0,0 0 0 0 0,-1-1-1 0 0,1 1 1 0 0,0 0 0 0 0,0 0-1 0 0,0 0 1 0 0,-1 0-1 0 0,1 1 1 0 0,1-1 0 0 0,0 1-38 0 0,-1 0 1 0 0,0 0-1 0 0,1-1 1 0 0,-1 1-1 0 0,1 0 1 0 0,-1-1-1 0 0,1 1 1 0 0,-1-1-1 0 0,1 0 1 0 0,2 1-1 0 0,-3-1-21 0 0,1 0-1 0 0,0 1 0 0 0,0-1 1 0 0,0 1-1 0 0,-1-1 1 0 0,1 1-1 0 0,0 0 0 0 0,-1 0 1 0 0,1 0-1 0 0,0 0 0 0 0,1 1 1 0 0,-1-1-36 0 0,0 1 0 0 0,0-1 0 0 0,1 0 1 0 0,-1 1-1 0 0,1-1 0 0 0,-1-1 0 0 0,1 1 1 0 0,-1 0-1 0 0,6 0 0 0 0,15 7-109 0 0,-15-3 341 0 0,-7-4-187 0 0,-1 0 0 0 0,1-1 0 0 0,0 1-1 0 0,0-1 1 0 0,0 1 0 0 0,0 0 0 0 0,0-1 0 0 0,0 0-1 0 0,0 1 1 0 0,0-1 0 0 0,0 1 0 0 0,1-1 0 0 0,0 0-1 0 0,-1 0-201 0 0,0 0-21 0 0,3 0 33 0 0,-2 0 201 0 0,0 0 1 0 0,-1 0-1 0 0,1 0 1 0 0,0 0-1 0 0,0-1 0 0 0,-1 1 1 0 0,1 0-1 0 0,0-1 1 0 0,-1 0-1 0 0,1 1 0 0 0,0-1 1 0 0,-1 0-1 0 0,1 0 0 0 0,-1 0 1 0 0,1 0-1 0 0,-1 0 1 0 0,0 0-1 0 0,3-2 0 0 0,-1 0 261 0 0,5-4-385 0 0,-8 7-79 0 0,0 0-18 0 0,0 0 49 0 0,0 0 234 0 0,11-5 471 0 0,-9 2-536 0 0,-1 3-116 0 0,-1 0-62 0 0,0 0-21 0 0,-8 19 68 0 0,-34 48 635 0 0,20-32-365 0 0,1 0 0 0 0,2 1 0 0 0,-18 47 0 0 0,27-55-14 0 0,4-14-55 0 0,1 0 0 0 0,-5 23 0 0 0,9-33-87 0 0,1 0 0 0 0,-1 0 0 0 0,1 0 0 0 0,0 0 0 0 0,0 0 0 0 0,0 0 0 0 0,1 0 0 0 0,-1 0 0 0 0,1 0 0 0 0,0 0 0 0 0,0 0 0 0 0,0 0 0 0 0,1 0 0 0 0,2 5 0 0 0,-3-7-16 0 0,0-1 0 0 0,0 1 0 0 0,1 0 0 0 0,-1 0 0 0 0,1 0 0 0 0,-1-1 0 0 0,1 1 0 0 0,-1-1-1 0 0,1 1 1 0 0,0-1 0 0 0,0 0 0 0 0,0 0 0 0 0,0 0 0 0 0,0 0 0 0 0,0 0 0 0 0,0 0 0 0 0,0 0 0 0 0,0-1 0 0 0,0 1 0 0 0,0-1 0 0 0,1 1 0 0 0,-1-1 0 0 0,0 0 0 0 0,0 0 0 0 0,0 0 0 0 0,1 0 0 0 0,-1 0 0 0 0,0-1 0 0 0,0 1 0 0 0,0 0 0 0 0,1-1 0 0 0,-1 0 0 0 0,0 0 0 0 0,4-1 0 0 0,0-2-78 0 0,1 1 1 0 0,-1-1 0 0 0,0 0-1 0 0,0-1 1 0 0,0 1 0 0 0,-1-1-1 0 0,1 0 1 0 0,-1-1 0 0 0,7-9-1 0 0,17-27-203 0 0,-2-2 0 0 0,34-76-1 0 0,-36 72 308 0 0,-24 46 58 0 0,0 4 78 0 0,0-1-109 0 0,0 1 0 0 0,-1 0-1 0 0,1 0 1 0 0,0 0 0 0 0,-1 0 0 0 0,1 0 0 0 0,-1 0 0 0 0,0 0 0 0 0,1 1-1 0 0,-1-1 1 0 0,0 3 0 0 0,-4 28 184 0 0,2-17-158 0 0,-3 51 104 0 0,-4 37-66 0 0,-3-26-31 0 0,-16 76-175 0 0,10-72-57 0 0,6-23-25 0 0,-30 88 1 0 0,26-106-141 0 0,-36 69 0 0 0,44-96 258 0 0,-1 0 0 0 0,-1-1 0 0 0,0 0 0 0 0,0 0 0 0 0,-1-1 0 0 0,-1 0 0 0 0,0-1 0 0 0,-15 10 0 0 0,24-19 68 0 0,-1 1 0 0 0,1-2 0 0 0,-1 1 0 0 0,-6 2 0 0 0,9-4 0 0 0,1 1 0 0 0,-1-1 0 0 0,1 0 0 0 0,-1 0 0 0 0,1 1 0 0 0,-1-1 0 0 0,1 0 0 0 0,-1 0 0 0 0,0 0 0 0 0,1 0 0 0 0,-1 0 0 0 0,1 0 0 0 0,-1 0 0 0 0,1 0 0 0 0,-1 0 0 0 0,0 0 0 0 0,1 0 0 0 0,-1 0 0 0 0,1-1 0 0 0,-1 1 0 0 0,1 0 0 0 0,-1 0 0 0 0,1 0 0 0 0,-1-1 0 0 0,1 1 0 0 0,-1 0 0 0 0,1-1 0 0 0,-1 1 0 0 0,1-1 0 0 0,-1 1 0 0 0,1 0 0 0 0,-1-1 0 0 0,1 1 0 0 0,0-1 0 0 0,-1 1 0 0 0,1-1 0 0 0,0 1 0 0 0,0-1 0 0 0,-1 1 0 0 0,1-1 0 0 0,0 0 0 0 0,0 0 0 0 0,-1-4 22 0 0,1 0-1 0 0,0 0 0 0 0,0 0 1 0 0,0 1-1 0 0,1-1 0 0 0,0 0 1 0 0,0 0-1 0 0,0 0 0 0 0,3-6 1 0 0,3-6 155 0 0,10-19-1 0 0,-12 27-130 0 0,13-22 235 0 0,2 1 0 0 0,1 1-1 0 0,24-27 1 0 0,-28 36-157 0 0,38-40 124 0 0,87-75-1 0 0,-136 130-222 0 0,50-41 111 0 0,3 3-1 0 0,85-47 1 0 0,-69 44-1268 0 0,-41 25-283 0 0,-5 2-65 0 0</inkml:trace>
  <inkml:trace contextRef="#ctx0" brushRef="#br0" timeOffset="1046.04">1439 885 25471 0 0,'-12'5'346'0'0,"9"-4"-176"0"0,0 0-1 0 0,-1 1 1 0 0,1-1 0 0 0,0 1-1 0 0,0 0 1 0 0,0 0-1 0 0,0 0 1 0 0,-5 4-1 0 0,8-5 326 0 0,0-1 155 0 0,0 0 22 0 0,0 0-32 0 0,1 0-160 0 0,8-2-334 0 0,-1 1 0 0 0,0-1 0 0 0,1-1 0 0 0,-1 0 0 0 0,0 0 0 0 0,0 0 0 0 0,-1-1 0 0 0,11-7 0 0 0,0 1-97 0 0,5-2-35 0 0,-1-2-1 0 0,-1-1 1 0 0,29-25-1 0 0,52-58 9 0 0,64-87-598 0 0,-144 157 428 0 0,18-23-264 0 0,38-62-1 0 0,-60 78 291 0 0,-14 24 71 0 0,2 1 0 0 0,11-17 0 0 0,-7 11-1 0 0,11-20-1 0 0,0 0-34 0 0,7-9 71 0 0,-24 35 32 0 0,-3 8 60 0 0,-11 7 457 0 0,4 2-325 0 0,0 1 1 0 0,1-1-1 0 0,-1 1 0 0 0,2 0 0 0 0,-6 11 0 0 0,-6 10-155 0 0,-111 156-189 0 0,42-64 498 0 0,80-114-338 0 0,-96 157 599 0 0,1 56-1242 0 0,98-214 677 0 0,0 0 0 0 0,0 0 0 0 0,1 0 0 0 0,0 0 0 0 0,0 0 0 0 0,0 1 1 0 0,1-1-1 0 0,0 8 0 0 0,0-13-38 0 0,0 0 0 0 0,1 1 1 0 0,-1-1-1 0 0,0 0 1 0 0,1 1-1 0 0,-1-1 0 0 0,1 0 1 0 0,-1 1-1 0 0,1-1 1 0 0,0 0-1 0 0,-1 0 0 0 0,1 1 1 0 0,0-1-1 0 0,0 0 1 0 0,0 0-1 0 0,0 0 0 0 0,1 1 1 0 0,0-1-21 0 0,-1-1 1 0 0,1 1-1 0 0,-1 0 1 0 0,1-1-1 0 0,0 1 1 0 0,-1-1-1 0 0,1 0 1 0 0,0 0-1 0 0,-1 1 1 0 0,1-1-1 0 0,0 0 1 0 0,-1 0-1 0 0,1-1 1 0 0,0 1-1 0 0,-1 0 1 0 0,1-1-1 0 0,-1 1 1 0 0,4-1-1 0 0,5-3 1 0 0,1-1 0 0 0,-1 1 1 0 0,0-1-1 0 0,0-1 0 0 0,-1 0 0 0 0,1 0 1 0 0,-1-1-1 0 0,12-12 0 0 0,6-9-108 0 0,27-34-1 0 0,-51 57 83 0 0,228-299-3611 0 0,-142 183 1846 0 0,73-108-579 0 0,-122 168 1809 0 0,11-18 48 0 0,-46 71 483 0 0,-4 11-14 0 0,-4 9 166 0 0,-7 14 1063 0 0,-1-1 0 0 0,-15 24 0 0 0,6-13-596 0 0,-114 211 1242 0 0,-47 94 201 0 0,156-291-1868 0 0,8-19-125 0 0,2 0 1 0 0,-17 54 0 0 0,31-83-47 0 0,0 1-1 0 0,0 0 1 0 0,1-1 0 0 0,-1 1 0 0 0,1 0 0 0 0,-1 0-1 0 0,1 0 1 0 0,0-1 0 0 0,0 1 0 0 0,1 0 0 0 0,-1 0-1 0 0,0 0 1 0 0,2 5 0 0 0,-1-7 209 0 0,1-2 18 0 0,10-3-222 0 0,-1-2 0 0 0,0 1 0 0 0,0-2 1 0 0,-1 1-1 0 0,15-13 0 0 0,11-6-149 0 0,-19 11-5 0 0,1 0 0 0 0,26-29 0 0 0,-20 19-37 0 0,93-103-1200 0 0,-109 118 1260 0 0,-4 3 18 0 0,2 0-1 0 0,-1 0 1 0 0,1 0-1 0 0,0 1 1 0 0,0 0-1 0 0,10-6 1 0 0,-15 11 180 0 0,-1 0 78 0 0,-4 12 212 0 0,-12 31 843 0 0,11-33-1067 0 0,1 0 0 0 0,1 0-1 0 0,0 0 1 0 0,-2 11 0 0 0,2-5-74 0 0,1-11 16 0 0,1 0 0 0 0,1-1 1 0 0,-1 1-1 0 0,1 0 0 0 0,-1 0 1 0 0,1 0-1 0 0,1 0 0 0 0,-1 0 1 0 0,2 7-1 0 0,2 1 119 0 0,-3-8-179 0 0,0 0 0 0 0,1 0 0 0 0,-1 0 0 0 0,1 0 1 0 0,0-1-1 0 0,0 1 0 0 0,1-1 0 0 0,3 6 0 0 0,0-3-14 0 0,-4-4 0 0 0,0 0 0 0 0,0 0 0 0 0,1 0 0 0 0,-1-1 0 0 0,1 1 0 0 0,-1-1 0 0 0,1 1 0 0 0,0-1 0 0 0,5 3 0 0 0,-1-2 0 0 0,1 0 0 0 0,-1 0 0 0 0,1 0 0 0 0,0-1 0 0 0,14 2 0 0 0,-17-4 0 0 0,0 0 0 0 0,0 0 0 0 0,0 0 0 0 0,0-1 0 0 0,0 1 0 0 0,0-1 0 0 0,0-1 0 0 0,0 1 0 0 0,0-1 0 0 0,7-3 0 0 0,1-1 0 0 0,-1 0 0 0 0,1-2 0 0 0,-2 1 0 0 0,1-1 0 0 0,-1-1 0 0 0,0 0 0 0 0,-1-1 0 0 0,0 0 0 0 0,0-1 0 0 0,12-17 0 0 0,-13 15 0 0 0,9-11 0 0 0,-2 0 0 0 0,0-1 0 0 0,15-35 0 0 0,-25 44 21 0 0,8-20-163 0 0,-14 34 112 0 0,1-1 0 0 0,-1 0 0 0 0,1 1 0 0 0,-1-1 0 0 0,0 1 0 0 0,0-1 0 0 0,-1 0 0 0 0,1 1 0 0 0,0-1 0 0 0,-1 0 0 0 0,1 1 0 0 0,-2-4 0 0 0,1 5 18 0 0,0 0 0 0 0,1 0-1 0 0,-1 0 1 0 0,0 0 0 0 0,0 0-1 0 0,0 0 1 0 0,0 1 0 0 0,0-1-1 0 0,0 0 1 0 0,0 0 0 0 0,0 1-1 0 0,0-1 1 0 0,0 0 0 0 0,0 1-1 0 0,0-1 1 0 0,0 1-1 0 0,-1 0 1 0 0,1-1 0 0 0,0 1-1 0 0,0 0 1 0 0,-1 0 0 0 0,1 0-1 0 0,0 0 1 0 0,0 0 0 0 0,0 0-1 0 0,-1 0 1 0 0,1 0 0 0 0,0 0-1 0 0,0 0 1 0 0,-1 1 0 0 0,-1 0-1 0 0,-2 0 11 0 0,-1 1-1 0 0,1 0 0 0 0,-1 0 1 0 0,1 0-1 0 0,-8 5 1 0 0,-6 7 120 0 0,1 0 1 0 0,0 0-1 0 0,2 2 1 0 0,-1 0-1 0 0,2 1 1 0 0,-26 37-1 0 0,37-48-161 0 0,0-1-1 0 0,1 1 1 0 0,0 1-1 0 0,0-1 1 0 0,0 0 0 0 0,1 1-1 0 0,0-1 1 0 0,0 1-1 0 0,1 0 1 0 0,-1 0-1 0 0,1 0 1 0 0,1 11 0 0 0,0-15 67 0 0,0 1 0 0 0,0-1 1 0 0,1 1-1 0 0,-1-1 0 0 0,1 1 0 0 0,0-1 1 0 0,0 0-1 0 0,1 1 0 0 0,-1-1 1 0 0,1 0-1 0 0,-1 0 0 0 0,1 0 1 0 0,0 0-1 0 0,0 0 0 0 0,0 0 1 0 0,1 0-1 0 0,-1-1 0 0 0,1 1 1 0 0,-1-1-1 0 0,1 0 0 0 0,0 0 0 0 0,0 0 1 0 0,0 0-1 0 0,0 0 0 0 0,0 0 1 0 0,4 0-1 0 0,1 1-24 0 0,0-1 0 0 0,0 0 1 0 0,1 0-1 0 0,-1-1 0 0 0,0-1 0 0 0,1 1 0 0 0,-1-1 0 0 0,13-2 1 0 0,-2 0-8 0 0,1-1 0 0 0,29-9 0 0 0,-15 1-53 0 0,-1-1 0 0 0,38-19 0 0 0,-52 20-1212 0 0,25-17 1 0 0,-31 19-1757 0 0,0-2 0 0 0,16-16 0 0 0,-10 3-6009 0 0</inkml:trace>
  <inkml:trace contextRef="#ctx0" brushRef="#br0" timeOffset="1395.34">1606 487 28567 0 0,'-13'4'632'0'0,"3"-4"128"0"0,6 4 24 0 0,4-4 16 0 0,0 0-640 0 0,14 4-160 0 0,3 0 0 0 0,11-4 0 0 0,7 4 0 0 0,10-4 0 0 0,10-4 0 0 0,8 0 0 0 0,9 0-184 0 0,10-4-64 0 0,3-3-8 0 0,14-6-8056 0 0,-9 1-1607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04T18:53:19.3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102 234 18687 0 0,'0'0'548'0'0,"-1"-1"-6"0"0,-4-1-322 0 0,1 0-28 0 0,3 1-137 0 0,1 1 0 0 0,-1-1 0 0 0,1 1-1 0 0,-1 0 1 0 0,0-1 0 0 0,1 1 0 0 0,-1 0 0 0 0,1-1 0 0 0,-1 1-1 0 0,0 0 1 0 0,1 0 0 0 0,-1-1 0 0 0,0 1 0 0 0,1 0 0 0 0,-1 0-1 0 0,0 0 1 0 0,1 0 0 0 0,-1 0 0 0 0,0 0 0 0 0,1 0 0 0 0,-1 0-1 0 0,0 0 1 0 0,1 0 0 0 0,-1 1 0 0 0,0-1 0 0 0,1 0 0 0 0,-1 0-1 0 0,0 1 1 0 0,1-1 0 0 0,-1 0 0 0 0,1 1 0 0 0,-1-1 0 0 0,1 0 0 0 0,-1 1-1 0 0,0-1 1 0 0,0 2 0 0 0,1-2 110 0 0,0 0-5 0 0,0 0 27 0 0,0 0 110 0 0,0 0 45 0 0,18-4 414 0 0,-2-5-753 0 0,-1-2 1 0 0,17-13-1 0 0,14-17-3 0 0,2-2 0 0 0,1 0 0 0 0,-17 26-434 0 0,-30 29-168 0 0,-3 1 595 0 0,-1 0 0 0 0,-1-1 0 0 0,1 1 0 0 0,-2-1 0 0 0,0 0 0 0 0,-10 20 0 0 0,3-3 72 0 0,-58 131 466 0 0,-14 37 782 0 0,50-108-664 0 0,-11 36 86 0 0,39-108-479 0 0,-1 0 0 0 0,-1-1-1 0 0,0 0 1 0 0,-11 18 0 0 0,7-10 132 0 0,10-23-632 0 0,1-1-20 0 0,7-22-7 0 0,-4 9 219 0 0,0 0 1 0 0,1 0-1 0 0,7-15 0 0 0,3-11-75 0 0,100-289-377 0 0,-87 272 479 0 0,2 0 1 0 0,54-75-1 0 0,-65 106-30 0 0,1 1-1 0 0,1 1 1 0 0,1 1-1 0 0,1 1 0 0 0,44-33 1 0 0,-64 52 7 0 0,0 0 0 0 0,1 1 1 0 0,-1 0-1 0 0,0-1 0 0 0,1 1 1 0 0,-1 0-1 0 0,1 0 0 0 0,-1 1 0 0 0,1-1 1 0 0,0 0-1 0 0,-1 1 0 0 0,5-1 1 0 0,-6 1 37 0 0,1 1 1 0 0,-1-1-1 0 0,0 0 1 0 0,0 0-1 0 0,1 1 1 0 0,-1-1-1 0 0,0 1 1 0 0,0-1-1 0 0,0 1 0 0 0,0 0 1 0 0,1-1-1 0 0,-1 1 1 0 0,0 0-1 0 0,0 0 1 0 0,-1 0-1 0 0,1 0 1 0 0,0 0-1 0 0,0 0 1 0 0,0 0-1 0 0,0 0 1 0 0,-1 0-1 0 0,1 0 1 0 0,-1 0-1 0 0,1 0 1 0 0,-1 1-1 0 0,1-1 1 0 0,0 2-1 0 0,1 7 12 0 0,0-1 0 0 0,-1 1 0 0 0,0-1 0 0 0,0 1 0 0 0,-1 0 0 0 0,0-1 0 0 0,-1 1 0 0 0,0 0 0 0 0,-3 12 0 0 0,-1 10 36 0 0,1-6 85 0 0,-1 0 0 0 0,-2-1 1 0 0,0 0-1 0 0,-2 0 0 0 0,0-1 1 0 0,-2 0-1 0 0,-15 25 0 0 0,18-33-95 0 0,7-13-7 0 0,-1 0 1 0 0,1 1-1 0 0,-1-1 1 0 0,0 0-1 0 0,0 0 1 0 0,0 0-1 0 0,-1 0 1 0 0,1-1-1 0 0,-1 1 1 0 0,1 0-1 0 0,-6 3 1 0 0,-2 1-30 0 0,7-5-2 0 0,1-1 1 0 0,0 1-1 0 0,-1 0 0 0 0,1-1 0 0 0,-1 0 0 0 0,0 1 0 0 0,1-1 0 0 0,-1 0 0 0 0,0-1 1 0 0,1 1-1 0 0,-1 0 0 0 0,0-1 0 0 0,0 1 0 0 0,0-1 0 0 0,0 0 0 0 0,0 0 1 0 0,0 0-1 0 0,-5-1 0 0 0,6 0-2 0 0,1 1-1 0 0,-1 0 1 0 0,0 0-1 0 0,1 0 1 0 0,-1 0 0 0 0,0 0-1 0 0,0 0 1 0 0,1 0 0 0 0,-1 0-1 0 0,0 1 1 0 0,1-1-1 0 0,-1 0 1 0 0,0 1 0 0 0,1 0-1 0 0,-1-1 1 0 0,1 1 0 0 0,-1 0-1 0 0,1 0 1 0 0,-1 0-1 0 0,1 0 1 0 0,-1 0 0 0 0,1 0-1 0 0,0 0 1 0 0,0 1 0 0 0,0-1-1 0 0,-2 2 1 0 0,0 2 43 0 0,0 0 1 0 0,1 1 0 0 0,-1-1 0 0 0,1 1-1 0 0,1 0 1 0 0,-3 10 0 0 0,-1 0 68 0 0,-10 24 0 0 0,9-24 103 0 0,-7 24 1 0 0,8-22-35 0 0,3-13-96 0 0,1 0 0 0 0,0 1 0 0 0,0-1 0 0 0,-1 6 0 0 0,2-9-49 0 0,0 0 1 0 0,0 0-1 0 0,1 0 1 0 0,-1 0-1 0 0,0-1 1 0 0,1 1-1 0 0,-1 0 1 0 0,1 0 0 0 0,0 0-1 0 0,-1-1 1 0 0,1 1-1 0 0,0 0 1 0 0,0 0-1 0 0,0-1 1 0 0,2 3-1 0 0,-1-2 18 0 0,-1 0 0 0 0,1 0 0 0 0,0 0 0 0 0,-1 0 0 0 0,1 0-1 0 0,0-1 1 0 0,0 1 0 0 0,1 0 0 0 0,-1-1 0 0 0,0 0 0 0 0,0 1 0 0 0,1-1 0 0 0,-1 0-1 0 0,1 0 1 0 0,-1 0 0 0 0,5 1 0 0 0,7 1-37 0 0,0-1 0 0 0,1 0 0 0 0,-1-1 0 0 0,0 0 0 0 0,1-1 0 0 0,-1-1 0 0 0,0 0 0 0 0,21-5 0 0 0,-23 4-2 0 0,0-2 0 0 0,0 1 0 0 0,0-2 0 0 0,0 1 0 0 0,0-2 0 0 0,-1 1 0 0 0,0-2 0 0 0,0 0 0 0 0,17-14 0 0 0,-3-1-94 0 0,64-62-721 0 0,-78 72 641 0 0,-1 0 1 0 0,0-1 0 0 0,-1 0-1 0 0,-1 0 1 0 0,12-24 0 0 0,-17 30 137 0 0,-1 0 0 0 0,0 0 0 0 0,2-14 0 0 0,-3 14 10 0 0,-2-2 12 0 0,0 7 12 0 0,1 1-1 0 0,-1-1 1 0 0,0 1 0 0 0,0 0-1 0 0,0-1 1 0 0,-1 1 0 0 0,1 0-1 0 0,0 0 1 0 0,0 0 0 0 0,-1 0-1 0 0,1 0 1 0 0,-1 0 0 0 0,1 0-1 0 0,-1 0 1 0 0,1 1-1 0 0,-1-1 1 0 0,1 1 0 0 0,-1-1-1 0 0,1 1 1 0 0,-1-1 0 0 0,0 1-1 0 0,1 0 1 0 0,-1 0 0 0 0,0 0-1 0 0,1 0 1 0 0,-4 1 0 0 0,0-1 5 0 0,0 0 0 0 0,1 1 1 0 0,-1 0-1 0 0,1 0 0 0 0,-1 0 1 0 0,1 1-1 0 0,0-1 1 0 0,-7 5-1 0 0,-16 12 199 0 0,-33 29 1 0 0,18-13 285 0 0,35-28-366 0 0,1-1-1 0 0,0 1 1 0 0,0 1-1 0 0,0-1 0 0 0,0 1 1 0 0,1 0-1 0 0,0 0 1 0 0,1 1-1 0 0,0-1 0 0 0,0 1 1 0 0,0 0-1 0 0,1 0 0 0 0,-4 16 1 0 0,7-21-105 0 0,0 1 1 0 0,0-1-1 0 0,0 0 0 0 0,0 0 1 0 0,1 1-1 0 0,0-1 0 0 0,-1 0 1 0 0,1 0-1 0 0,0 0 1 0 0,1 0-1 0 0,-1 0 0 0 0,0 0 1 0 0,1 0-1 0 0,0 0 0 0 0,-1 0 1 0 0,1 0-1 0 0,0-1 1 0 0,1 1-1 0 0,-1-1 0 0 0,4 3 1 0 0,0-1 2 0 0,-1-1-1 0 0,1 0 1 0 0,0 0 0 0 0,0-1 0 0 0,0 0 0 0 0,1 0-1 0 0,-1-1 1 0 0,0 1 0 0 0,1-1 0 0 0,-1 0 0 0 0,1-1-1 0 0,-1 0 1 0 0,1 0 0 0 0,-1 0 0 0 0,1-1-1 0 0,-1 0 1 0 0,8-2 0 0 0,10-3 26 0 0,1-2 0 0 0,-2 0-1 0 0,24-13 1 0 0,31-17 92 0 0,19-13-677 0 0,-67 36 401 0 0,-1-1-1 0 0,-1-2 1 0 0,30-23-1 0 0,-21 15 137 0 0,-32 22-21 0 0,-1 1 0 0 0,1 1 0 0 0,0-1 0 0 0,0 1 0 0 0,0-1 0 0 0,0 2 0 0 0,8-3 0 0 0,-8 4 18 0 0,10 2-33 0 0,-15-2 33 0 0,1 1 1 0 0,-1-1 0 0 0,1 1 0 0 0,-1-1 0 0 0,1 1 0 0 0,-1 0-1 0 0,1-1 1 0 0,-1 1 0 0 0,0-1 0 0 0,1 1 0 0 0,-1 0 0 0 0,0-1 0 0 0,0 1-1 0 0,1 0 1 0 0,-1-1 0 0 0,0 1 0 0 0,0 0 0 0 0,0 0 0 0 0,0-1 0 0 0,0 1-1 0 0,0 0 1 0 0,0 1 0 0 0,-2 8 25 0 0,1-1 1 0 0,-2 1-1 0 0,1 0 1 0 0,-1-1-1 0 0,-1 1 0 0 0,0-1 1 0 0,-9 17-1 0 0,4-9 0 0 0,-11 25 31 0 0,-22 43 95 0 0,15-30 113 0 0,12-21 121 0 0,14-33-295 0 0,19-12 215 0 0,-3-1-361 0 0,-1-1 1 0 0,0 0-1 0 0,12-16 0 0 0,22-20-383 0 0,123-87-1754 0 0,-129 111 1755 0 0,-39 23 383 0 0,0 0-1 0 0,0 1 1 0 0,1 0 0 0 0,-1-1-1 0 0,1 1 1 0 0,-1 0 0 0 0,1 1-1 0 0,-1-1 1 0 0,1 1 0 0 0,-1-1 0 0 0,6 1-1 0 0,-8 1 51 0 0,0-1-1 0 0,0 0 0 0 0,0 1 1 0 0,-1-1-1 0 0,1 1 0 0 0,0 0 1 0 0,0-1-1 0 0,-1 1 0 0 0,1 0 1 0 0,0-1-1 0 0,-1 1 0 0 0,1 0 1 0 0,0 0-1 0 0,-1-1 0 0 0,1 1 1 0 0,-1 0-1 0 0,0 0 0 0 0,1 0 1 0 0,-1 0-1 0 0,0 0 0 0 0,1 0 1 0 0,-1 0-1 0 0,0-1 0 0 0,0 1 1 0 0,0 0-1 0 0,0 0 1 0 0,0 0-1 0 0,0 0 0 0 0,0 0 1 0 0,0 2-1 0 0,0 1 28 0 0,-1 1 0 0 0,1-1 0 0 0,-1 1 0 0 0,0-1 0 0 0,-2 7 0 0 0,-6 11 707 0 0,-16 27 0 0 0,6-15 456 0 0,19-33-1027 0 0,6 1-96 0 0,-6-2-61 0 0,0 0 1 0 0,0 1-1 0 0,1-1 1 0 0,-1 0-1 0 0,0 0 1 0 0,1 0 0 0 0,-1 0-1 0 0,0 0 1 0 0,0 0-1 0 0,1 0 1 0 0,-1 0 0 0 0,0 0-1 0 0,1 0 1 0 0,-1 0-1 0 0,0 0 1 0 0,1 0 0 0 0,-1 0-1 0 0,0 0 1 0 0,0 0-1 0 0,1 0 1 0 0,-1 0 0 0 0,0 0-1 0 0,1 0 1 0 0,-1 0-1 0 0,0 0 1 0 0,0-1 0 0 0,1 1-1 0 0,-1 0 1 0 0,0 0-1 0 0,0 0 1 0 0,1-1 0 0 0,-1 1-1 0 0,0 0 1 0 0,0 0-1 0 0,0-1 1 0 0,1 1-1 0 0,-1 0 1 0 0,10-8-1 0 0,0 1 0 0 0,11-7 0 0 0,14-8 0 0 0,-10-1-426 0 0,-1 0 0 0 0,40-50 0 0 0,-56 64 373 0 0,-3 3-245 0 0,0 0 0 0 0,0 1 0 0 0,1-1 0 0 0,-1 1-1 0 0,14-8 1 0 0,-18 12-118 0 0,-1 1 56 0 0,-7 8 268 0 0,-2 7 841 0 0,-10 23 1 0 0,8-15-61 0 0,8-16-525 0 0,1 1 0 0 0,0-1 0 0 0,0 0 0 0 0,1 1 0 0 0,0-1 0 0 0,0 1 0 0 0,1-1 0 0 0,0 1 0 0 0,0 0 0 0 0,1-1 0 0 0,0 1 0 0 0,0-1 0 0 0,4 12 0 0 0,-5-17-154 0 0,1 0-1 0 0,0 0 0 0 0,0 0 1 0 0,-1 0-1 0 0,1 0 1 0 0,0 0-1 0 0,1-1 1 0 0,-1 1-1 0 0,0 0 1 0 0,0 0-1 0 0,1-1 0 0 0,-1 1 1 0 0,1-1-1 0 0,0 1 1 0 0,-1-1-1 0 0,1 0 1 0 0,0 0-1 0 0,0 0 1 0 0,-1 0-1 0 0,1 0 0 0 0,0 0 1 0 0,0 0-1 0 0,0 0 1 0 0,0-1-1 0 0,1 1 1 0 0,-1-1-1 0 0,0 0 1 0 0,0 1-1 0 0,0-1 0 0 0,0 0 1 0 0,0 0-1 0 0,0-1 1 0 0,1 1-1 0 0,-1 0 1 0 0,4-2-1 0 0,17-3-300 0 0,-1-2 0 0 0,0-1 0 0 0,27-13 0 0 0,109-52-1293 0 0,-153 72 1494 0 0,4-3-179 0 0,0 1 0 0 0,0 0 0 0 0,0 1 0 0 0,1 0 0 0 0,15-2 1 0 0,-23 4 268 0 0,0 0 1 0 0,0 0-1 0 0,0 0 1 0 0,0 1-1 0 0,0-1 1 0 0,0 0-1 0 0,0 1 1 0 0,0 0-1 0 0,-1-1 1 0 0,1 1-1 0 0,0 0 1 0 0,0 0-1 0 0,-1 0 1 0 0,1 0-1 0 0,0 0 1 0 0,-1 0-1 0 0,1 1 1 0 0,-1-1 0 0 0,1 0-1 0 0,-1 1 1 0 0,0-1-1 0 0,0 1 1 0 0,0-1-1 0 0,1 1 1 0 0,-2 0-1 0 0,1 0 1 0 0,0-1-1 0 0,0 1 1 0 0,0 0-1 0 0,-1 0 1 0 0,1 0-1 0 0,-1 0 1 0 0,0 0-1 0 0,1 2 1 0 0,1 17 835 0 0,0 0 0 0 0,-2 25 0 0 0,0-24-470 0 0,0-20-342 0 0,0-1 0 0 0,0 1 0 0 0,0 0 0 0 0,0-1 0 0 0,0 1 0 0 0,1 0 0 0 0,-1-1 0 0 0,1 1 0 0 0,-1 0 0 0 0,1-1-1 0 0,-1 1 1 0 0,1-1 0 0 0,0 1 0 0 0,0-1 0 0 0,0 1 0 0 0,0-1 0 0 0,1 2 0 0 0,-1-3-23 0 0,0 1 0 0 0,0-1 0 0 0,0 1 0 0 0,-1-1 0 0 0,1 0 0 0 0,0 1 1 0 0,0-1-1 0 0,0 0 0 0 0,0 0 0 0 0,0 0 0 0 0,0 0 0 0 0,0 0 0 0 0,-1 0 0 0 0,1 0 0 0 0,0 0 0 0 0,0 0 1 0 0,0 0-1 0 0,0-1 0 0 0,0 1 0 0 0,0 0 0 0 0,-1 0 0 0 0,1-1 0 0 0,0 1 0 0 0,0-1 0 0 0,0 1 0 0 0,-1-1 1 0 0,1 1-1 0 0,0-1 0 0 0,-1 1 0 0 0,1-1 0 0 0,0 0 0 0 0,0-1 0 0 0,5-3-51 0 0,-1 0-1 0 0,0 0 1 0 0,-1-1 0 0 0,1 1-1 0 0,-1-1 1 0 0,0 0-1 0 0,0-1 1 0 0,-1 1 0 0 0,5-12-1 0 0,-6 12 35 0 0,0 0 0 0 0,-1 0 0 0 0,1 0 0 0 0,-1 0 0 0 0,-1-1 0 0 0,1 1 0 0 0,-1 0 0 0 0,0-1 0 0 0,0 1-1 0 0,-1 0 1 0 0,0-1 0 0 0,0 1 0 0 0,-2-7 0 0 0,2 9 21 0 0,-1 0 1 0 0,1 0-1 0 0,-1 1 0 0 0,0-1 0 0 0,0 0 1 0 0,0 1-1 0 0,0-1 0 0 0,0 1 0 0 0,-1 0 1 0 0,0 0-1 0 0,0 0 0 0 0,1 0 0 0 0,-2 0 1 0 0,1 1-1 0 0,0-1 0 0 0,0 1 1 0 0,-1 0-1 0 0,0 0 0 0 0,1 0 0 0 0,-1 1 1 0 0,-7-3-1 0 0,6 3 34 0 0,0 0 1 0 0,0 1-1 0 0,0 0 1 0 0,0-1-1 0 0,0 2 0 0 0,0-1 1 0 0,0 1-1 0 0,0 0 1 0 0,1 0-1 0 0,-1 0 1 0 0,0 0-1 0 0,0 1 0 0 0,1 0 1 0 0,-1 0-1 0 0,1 0 1 0 0,0 1-1 0 0,-1-1 1 0 0,1 1-1 0 0,0 0 1 0 0,1 0-1 0 0,-7 6 0 0 0,5-3 40 0 0,-1-1 0 0 0,1 1-1 0 0,0 1 1 0 0,1-1 0 0 0,0 0 0 0 0,0 1-1 0 0,0 0 1 0 0,1 0 0 0 0,0 0-1 0 0,0 1 1 0 0,0-1 0 0 0,1 1-1 0 0,-1 9 1 0 0,3-12-60 0 0,-1 0 1 0 0,1 1-1 0 0,1-1 0 0 0,-1 0 1 0 0,1 1-1 0 0,0-1 0 0 0,0 0 1 0 0,1 0-1 0 0,-1 1 0 0 0,1-1 1 0 0,5 8-1 0 0,-6-11-20 0 0,0 0 0 0 0,0-1 1 0 0,0 1-1 0 0,0-1 0 0 0,0 1 0 0 0,0-1 0 0 0,0 0 1 0 0,1 1-1 0 0,-1-1 0 0 0,1 0 0 0 0,-1 0 0 0 0,1 0 1 0 0,-1 0-1 0 0,1 0 0 0 0,0 0 0 0 0,0-1 0 0 0,-1 1 1 0 0,1 0-1 0 0,0-1 0 0 0,0 1 0 0 0,0-1 0 0 0,-1 0 1 0 0,1 0-1 0 0,0 0 0 0 0,0 0 0 0 0,0 0 0 0 0,0 0 1 0 0,0 0-1 0 0,-1 0 0 0 0,1-1 0 0 0,0 1 0 0 0,0-1 0 0 0,0 1 1 0 0,-1-1-1 0 0,1 0 0 0 0,0 0 0 0 0,1-1 0 0 0,4-2-112 0 0,-1 0 0 0 0,1-1-1 0 0,-1 0 1 0 0,-1 0-1 0 0,1 0 1 0 0,-1-1 0 0 0,0 0-1 0 0,0 0 1 0 0,-1 0-1 0 0,6-9 1 0 0,-2 0-63 0 0,-1 1 1 0 0,0-1 0 0 0,8-29-1 0 0,-14 41 159 0 0,0 0-1 0 0,0 0 1 0 0,0-1-1 0 0,-1 1 1 0 0,0 0 0 0 0,1-1-1 0 0,-1 1 1 0 0,0-1-1 0 0,-1 1 1 0 0,1 0-1 0 0,0-1 1 0 0,-2-3-1 0 0,2 7 26 0 0,-1 0 1 0 0,1 0-1 0 0,0-1 0 0 0,-1 1 0 0 0,1 0 0 0 0,-1 0 0 0 0,1-1 0 0 0,0 1 0 0 0,-1 0 0 0 0,1 0 0 0 0,-1 0 0 0 0,1 0 0 0 0,-1 0 0 0 0,1 0 0 0 0,0 0 0 0 0,-1 0 0 0 0,1 0 0 0 0,-1 0 0 0 0,1 0 0 0 0,-1 0 0 0 0,1 0 0 0 0,-1 0 0 0 0,1 0 0 0 0,0 0 0 0 0,-1 0 0 0 0,1 0 0 0 0,-1 1 0 0 0,1-1 0 0 0,0 0 0 0 0,-1 0 0 0 0,1 0 0 0 0,-1 1 0 0 0,1-1 0 0 0,-1 1 0 0 0,-12 8 218 0 0,9-4-71 0 0,0 0-1 0 0,0 0 1 0 0,1 0 0 0 0,-1 1-1 0 0,1-1 1 0 0,0 1 0 0 0,1 0-1 0 0,-1 0 1 0 0,-1 7-1 0 0,3-10-108 0 0,0 1-1 0 0,1-1 1 0 0,-1 0-1 0 0,1 1 0 0 0,0-1 1 0 0,0 1-1 0 0,0-1 0 0 0,0 1 1 0 0,1-1-1 0 0,-1 0 0 0 0,1 1 1 0 0,0-1-1 0 0,0 0 0 0 0,0 1 1 0 0,0-1-1 0 0,1 0 0 0 0,-1 0 1 0 0,4 5-1 0 0,-3-6-45 0 0,0-1 0 0 0,-1 1 0 0 0,1-1 0 0 0,0 1 0 0 0,0-1 1 0 0,0 0-1 0 0,0 0 0 0 0,0 0 0 0 0,0 0 0 0 0,0 0 0 0 0,0 0 0 0 0,0-1 0 0 0,0 1 0 0 0,1-1 0 0 0,-1 1 0 0 0,0-1 1 0 0,0 0-1 0 0,5 0 0 0 0,-2 0-3 0 0,0 0 1 0 0,0-1-1 0 0,0 0 1 0 0,0 0-1 0 0,0 0 0 0 0,0 0 1 0 0,7-4-1 0 0,4-2-74 0 0,6-2-129 0 0,-1-2 1 0 0,32-20-1 0 0,39-32-1224 0 0,-87 60 1338 0 0,-2 0 35 0 0,-1 1-1 0 0,1 0 0 0 0,0 0 1 0 0,0 0-1 0 0,0 0 0 0 0,0 1 1 0 0,1-1-1 0 0,-1 1 0 0 0,0 0 1 0 0,5-1-1 0 0,-8 2 52 0 0,1 0 0 0 0,-1 0-1 0 0,1 1 1 0 0,0-1 0 0 0,-1 0 0 0 0,1 0 0 0 0,-1 1 0 0 0,1-1 0 0 0,-1 0 0 0 0,1 1 0 0 0,-1-1-1 0 0,1 1 1 0 0,-1-1 0 0 0,1 0 0 0 0,-1 1 0 0 0,0-1 0 0 0,1 1 0 0 0,-1 0 0 0 0,0-1-1 0 0,1 1 1 0 0,-1-1 0 0 0,0 1 0 0 0,0-1 0 0 0,1 1 0 0 0,-1 0 0 0 0,0-1 0 0 0,0 1 0 0 0,0-1-1 0 0,0 1 1 0 0,0 0 0 0 0,0 0 0 0 0,1 26 94 0 0,-1-20-46 0 0,-1 12 66 0 0,-1 0 0 0 0,0-1 0 0 0,-1 1 0 0 0,-10 29-1 0 0,-30 71 225 0 0,29-83-308 0 0,-39 84 383 0 0,5-10 90 0 0,33-71-184 0 0,-3 0 1 0 0,-21 36-1 0 0,42-118-565 0 0,8-17-41 0 0,17-71-255 0 0,43-65-282 0 0,-54 158 540 0 0,3 0 1 0 0,46-66-1 0 0,27-16-34 0 0,-76 101 262 0 0,0 1-1 0 0,1 1 1 0 0,1 1 0 0 0,22-15 0 0 0,-39 29 118 0 0,1 1-1 0 0,-1-1 0 0 0,1 1 0 0 0,-1 0 0 0 0,1 0 0 0 0,0 0 0 0 0,-1 0 0 0 0,1 0 0 0 0,0 1 0 0 0,0-1 0 0 0,0 1 0 0 0,-1 0 0 0 0,1 0 0 0 0,0 0 0 0 0,0 0 0 0 0,0 0 0 0 0,2 1 0 0 0,-3 0-21 0 0,0-1 0 0 0,0 1-1 0 0,0 0 1 0 0,0 0-1 0 0,0 0 1 0 0,0 0 0 0 0,-1 0-1 0 0,1 0 1 0 0,0 1-1 0 0,-1-1 1 0 0,1 1-1 0 0,-1-1 1 0 0,0 1 0 0 0,1-1-1 0 0,-1 1 1 0 0,0 0-1 0 0,0 0 1 0 0,0-1 0 0 0,0 1-1 0 0,0 0 1 0 0,0 0-1 0 0,-1 0 1 0 0,1 0 0 0 0,0 3-1 0 0,2 7 99 0 0,-1 1 0 0 0,2 25 0 0 0,-4-31-145 0 0,0 0 1 0 0,-1-1-1 0 0,0 1 1 0 0,0-1-1 0 0,-1 1 1 0 0,1-1 0 0 0,-6 12-1 0 0,0-1 13 0 0,3-7 0 0 0,0 0 0 0 0,-1 0 0 0 0,-10 15 0 0 0,2-7 424 0 0,0 1-1 0 0,2 1 1 0 0,-16 36 0 0 0,26-54-381 0 0,0-1 0 0 0,1 0 0 0 0,-1 1-1 0 0,1-1 1 0 0,0 0 0 0 0,-1 1 0 0 0,1-1 0 0 0,0 0 0 0 0,0 1 0 0 0,0-1 0 0 0,0 1 0 0 0,0-1 0 0 0,0 1 0 0 0,0-1 0 0 0,0 0 0 0 0,1 1 0 0 0,-1-1 0 0 0,1 0 0 0 0,-1 1-1 0 0,1-1 1 0 0,-1 0 0 0 0,1 0 0 0 0,1 2 0 0 0,-1-1-32 0 0,0-1 0 0 0,1 0 0 0 0,-1 0 0 0 0,1 0 0 0 0,-1 0 0 0 0,1 0-1 0 0,0 0 1 0 0,-1-1 0 0 0,1 1 0 0 0,0 0 0 0 0,0-1 0 0 0,-1 0 0 0 0,1 1 0 0 0,0-1 0 0 0,0 0 0 0 0,0 0-1 0 0,3 0 1 0 0,15-1-158 0 0,1-1-1 0 0,-1-2 1 0 0,27-6 0 0 0,18-4-474 0 0,-17 4-1925 0 0,66-21 0 0 0,-75 20-7097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04T16:04:13.7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572 401 17071 0 0,'0'0'388'0'0,"0"0"52"0"0,0 0 30 0 0,1-2-56 0 0,0-3-292 0 0,-1 2-102 0 0,1 0 0 0 0,-1 1 0 0 0,1 0 0 0 0,-1-1 1 0 0,1 1-1 0 0,0-1 0 0 0,0 1 0 0 0,3-5 0 0 0,-4 6 167 0 0,0 1 0 0 0,1-1 0 0 0,-1 0 0 0 0,0 0 1 0 0,0 0-1 0 0,0 0 0 0 0,0 0 0 0 0,0 0 0 0 0,0 0 0 0 0,0 0 0 0 0,0 0 0 0 0,0 0 0 0 0,0-1 0 0 0,0-7 2579 0 0,-13-3-898 0 0,11 11-1844 0 0,0 0-1 0 0,0 1 0 0 0,0-1 0 0 0,-1 1 1 0 0,1-1-1 0 0,0 1 0 0 0,0 0 1 0 0,0 0-1 0 0,0 0 0 0 0,0 0 1 0 0,-3 1-1 0 0,-23 5 103 0 0,28-6-125 0 0,-16 4 9 0 0,1 2 1 0 0,0 0-1 0 0,0 0 0 0 0,-23 15 1 0 0,-50 39 22 0 0,85-58-33 0 0,-34 26 122 0 0,2 1-1 0 0,0 2 1 0 0,-32 40-1 0 0,45-45-16 0 0,1 0-1 0 0,1 2 0 0 0,2 1 1 0 0,-29 59-1 0 0,43-78-86 0 0,0 0 0 0 0,0 0 0 0 0,1 1 0 0 0,-3 18 0 0 0,5-25-14 0 0,1 0-1 0 0,0 0 0 0 0,0 1 1 0 0,0-1-1 0 0,0 0 0 0 0,1 0 1 0 0,0 0-1 0 0,0 0 1 0 0,0 0-1 0 0,0 0 0 0 0,0-1 1 0 0,1 1-1 0 0,0 0 0 0 0,0 0 1 0 0,3 4-1 0 0,-2-3-10 0 0,0 0 0 0 0,1-1 0 0 0,0 1-1 0 0,0-1 1 0 0,0 0 0 0 0,1 0 0 0 0,-1 0-1 0 0,1-1 1 0 0,0 1 0 0 0,0-1 0 0 0,0 0 0 0 0,0-1-1 0 0,1 1 1 0 0,-1-1 0 0 0,1 0 0 0 0,7 1-1 0 0,1 0-13 0 0,0-2-1 0 0,1 0 0 0 0,-1-1 0 0 0,22-1 0 0 0,58-13-59 0 0,-65 9 74 0 0,62-18-232 0 0,-64 16 42 0 0,-14 2-4 0 0,-1 0 0 0 0,0-1 0 0 0,0 0 0 0 0,-1-1 0 0 0,1 0 0 0 0,19-18 0 0 0,-12 10 100 0 0,-18 15 105 0 0,0-1 0 0 0,0 0 1 0 0,0 0-1 0 0,0 0 0 0 0,0 0 0 0 0,0 0 0 0 0,0 0 0 0 0,0 0 0 0 0,0 0 0 0 0,0 0 0 0 0,0-1 0 0 0,10-15-1 0 0,-10 15-67 0 0,-1 2 6 0 0,0 0 135 0 0,-16 14 364 0 0,12-11-328 0 0,0 0 0 0 0,0 0 0 0 0,0 0-1 0 0,0-1 1 0 0,-9 5 0 0 0,-1 0 90 0 0,0-2 22 0 0,13-5-202 0 0,0 1 0 0 0,0-1 1 0 0,0 0-1 0 0,0 1 0 0 0,-1-1 1 0 0,1 1-1 0 0,0 0 0 0 0,0-1 0 0 0,0 1 1 0 0,0 0-1 0 0,-1 1 0 0 0,1-1 52 0 0,-13-1 186 0 0,10 3-219 0 0,2-2-57 0 0,1 0 0 0 0,-1 0 1 0 0,0-1-1 0 0,1 1 0 0 0,-1 0 1 0 0,0-1-1 0 0,0 1 0 0 0,0-1 1 0 0,1 0-1 0 0,-1 1 0 0 0,-3-1 0 0 0,-11 4-74 0 0,5-4 89 0 0,2-3-15 0 0,7 2-58 0 0,2 1-15 0 0,0 0 0 0 0,0 0-44 0 0,0 0-186 0 0,0 0-88 0 0,0 0-11 0 0,0 0 50 0 0,2-1 351 0 0,-1 0 0 0 0,1 0 0 0 0,-1 0 0 0 0,1 0-1 0 0,-1 0 1 0 0,1 0 0 0 0,0 1 0 0 0,3-2 0 0 0,0 1 17 0 0,0-2-532 0 0,0 1 0 0 0,0 0 0 0 0,0 0 0 0 0,0 1 0 0 0,8-2 0 0 0,-12 3 385 0 0,0 0-1 0 0,0 0 1 0 0,0 0-1 0 0,0 0 1 0 0,0 0-1 0 0,-1 0 1 0 0,1 0-1 0 0,0 0 1 0 0,0 0-1 0 0,0 0 1 0 0,0 1-1 0 0,0-1 1 0 0,-1 0 0 0 0,1 1-1 0 0,0-1 1 0 0,0 0-1 0 0,0 1 1 0 0,-1-1-1 0 0,1 1 1 0 0,0-1-1 0 0,-1 1 1 0 0,1 0-1 0 0,0-1 1 0 0,-1 1 0 0 0,1 0-1 0 0,-1-1 1 0 0,1 1-1 0 0,-1 0 1 0 0,0 0-1 0 0,1-1 1 0 0,-1 1-1 0 0,1 0 1 0 0,-1 0-1 0 0,0 0 1 0 0,0 0-1 0 0,0-1 1 0 0,1 1 0 0 0,-1 0-1 0 0,0 0 1 0 0,0 0-1 0 0,0 0 1 0 0,0 0-1 0 0,-1 1 1 0 0,1 7-6735 0 0</inkml:trace>
  <inkml:trace contextRef="#ctx0" brushRef="#br0" timeOffset="994.92">297 815 11976 0 0,'0'0'266'0'0,"0"0"44"0"0,0 0 15 0 0,0 0-26 0 0,0 0 10 0 0,0 0 779 0 0,0 0 356 0 0,0 0 76 0 0,0 0-123 0 0,0 0-574 0 0,0 0-250 0 0,0 0-49 0 0,0 0-79 0 0,-8 7 1679 0 0,-12 11-588 0 0,19-17-1093 0 0,0 1-294 0 0,-1 2-493 0 0,1-4 411 0 0,1 1 0 0 0,-1 0 0 0 0,1 0 0 0 0,-1 0 0 0 0,1-1-1 0 0,0 1 1 0 0,-1 0 0 0 0,1 0 0 0 0,0 0 0 0 0,-1 0 0 0 0,1 0 0 0 0,0 0 0 0 0,0-1 0 0 0,0 1-1 0 0,0 0 1 0 0,0 0 0 0 0,0 0 0 0 0,0 0 0 0 0,0 0 0 0 0,0 0 0 0 0,0 0 0 0 0,1 0 0 0 0,-1 0-1 0 0,0-1 1 0 0,1 1 0 0 0,-1 0 0 0 0,0 0 0 0 0,1 0 0 0 0,-1 0 0 0 0,1-1 0 0 0,-1 1 0 0 0,1 0-1 0 0,0-1 1 0 0,-1 1 0 0 0,2 1 0 0 0,-1-2-67 0 0,0 1 1 0 0,0 0-1 0 0,0 0 0 0 0,0 0 0 0 0,0 0 0 0 0,1-1 1 0 0,-1 1-1 0 0,0-1 0 0 0,0 1 0 0 0,1-1 1 0 0,-1 1-1 0 0,0-1 0 0 0,1 0 0 0 0,-1 0 0 0 0,0 1 1 0 0,1-1-1 0 0,-1 0 0 0 0,0 0 0 0 0,3-1 0 0 0,2 0-17 0 0,-1 0 0 0 0,0-1 0 0 0,10-3 0 0 0,-3 0-88 0 0,89-26 263 0 0,-91 29-162 0 0,1 0-1 0 0,-1 1 0 0 0,1 0 1 0 0,-1 1-1 0 0,13 1 0 0 0,-2-1 4 0 0,-18 0 1 0 0,-1 1 0 0 0,0-1 0 0 0,1 1 0 0 0,-1-1 0 0 0,0 1 0 0 0,0 0 0 0 0,0 0 0 0 0,0 0 0 0 0,4 2 0 0 0,8 7 0 0 0,-12-9 0 0 0,-1 0 0 0 0,0 0 0 0 0,1-1 0 0 0,-1 1 0 0 0,1 0 0 0 0,-1-1 0 0 0,1 1 0 0 0,0-1 0 0 0,-1 0 0 0 0,2 1 0 0 0,4-2-13 0 0,-2-2-54 0 0,1 2-12 0 0,-1 1 7 0 0,-2-1 18 0 0,5-3 43 0 0,-2 0 11 0 0,0 8 0 0 0,-6-2 0 0 0,0-1 0 0 0,1 0 0 0 0,-1 0 0 0 0,0 1 0 0 0,0-1 0 0 0,0 0 0 0 0,0 1 0 0 0,0-1 0 0 0,0 0 0 0 0,0 0 0 0 0,0 1 0 0 0,-1-1 0 0 0,1 0 0 0 0,0 0 0 0 0,-1 1 0 0 0,0 1 0 0 0,-3 12 0 0 0,3-12 13 0 0,1 1-1 0 0,-1-1 0 0 0,0 0 1 0 0,0 0-1 0 0,0 1 0 0 0,-1-1 1 0 0,1 0-1 0 0,-3 3 0 0 0,-2 5 77 0 0,5-8-79 0 0,-1 1 1 0 0,0-1-1 0 0,0 1 0 0 0,0-1 1 0 0,-1 0-1 0 0,1 0 0 0 0,-1 0 0 0 0,0 0 1 0 0,0 0-1 0 0,0-1 0 0 0,0 1 1 0 0,0-1-1 0 0,-6 3 0 0 0,-54 31-10 0 0,38-20 0 0 0,8-6-8 0 0,-29 19-92 0 0,45-28 9 0 0,1-1 57 0 0,0 0 0 0 0,0 0-1 0 0,0 1 1 0 0,0-1-1 0 0,0 0 1 0 0,0 0-1 0 0,0 0 1 0 0,0 1-1 0 0,0-1 1 0 0,0 0-1 0 0,1 0 1 0 0,-1 1-1 0 0,0-1 1 0 0,0 0-1 0 0,0 0 1 0 0,0 0-1 0 0,0 1 1 0 0,1-1-1 0 0,-1 0 1 0 0,0 0-1 0 0,0 0 1 0 0,0 0-1 0 0,1 0 1 0 0,-1 1-1 0 0,0-1 1 0 0,0 0-1 0 0,0 0 1 0 0,1 0-1 0 0,-1 0 1 0 0,0 0-1 0 0,0 0 1 0 0,1 0-1 0 0,-1 0 1 0 0,0 0-1 0 0,0 0 1 0 0,1 0-1 0 0,-1 0 1 0 0,0 0-1 0 0,0 0 1 0 0,1 0-1 0 0,-1 0 1 0 0,0 0-1 0 0,0 0 1 0 0,1 0-1 0 0,14-1-1111 0 0,2-3 203 0 0</inkml:trace>
  <inkml:trace contextRef="#ctx0" brushRef="#br0" timeOffset="2834.15">920 1162 17503 0 0,'-20'0'635'0'0,"0"0"4385"0"0,26-9-4683 0 0,10-4-158 0 0,0 1-1 0 0,0 0 0 0 0,1 1 1 0 0,0 1-1 0 0,27-11 1 0 0,2-2 38 0 0,159-100-936 0 0,-91 53 404 0 0,-110 67 220 0 0,0 1 0 0 0,0 0 0 0 0,1 0 0 0 0,-1 0 0 0 0,0 1 0 0 0,1-1 0 0 0,0 1 0 0 0,-1 0 1 0 0,1 0-1 0 0,-1 1 0 0 0,1-1 0 0 0,0 1 0 0 0,0 0 0 0 0,-1 0 0 0 0,1 1 0 0 0,7 1 0 0 0,-11-1 106 0 0,0-1 0 0 0,0 1-1 0 0,0 0 1 0 0,0 0 0 0 0,0 0 0 0 0,0-1-1 0 0,0 1 1 0 0,0 0 0 0 0,0 0-1 0 0,-1 0 1 0 0,1 0 0 0 0,0 1 0 0 0,-1-1-1 0 0,1 0 1 0 0,-1 0 0 0 0,1 0 0 0 0,-1 0-1 0 0,0 1 1 0 0,1-1 0 0 0,-1 0-1 0 0,0 2 1 0 0,3 28 1121 0 0,-4-20-1129 0 0,0 0 1 0 0,-1 0-1 0 0,-1 0 0 0 0,-6 19 0 0 0,7-22-3 0 0,-1-5 0 0 0,2-8 0 0 0,1-7 0 0 0,28-91 0 0 0,-27 93 0 0 0,-2 0 0 0 0,-8-3 0 0 0,7 10 0 0 0,-4-7 0 0 0,-2 2 0 0 0,6 7 0 0 0,-1 1 0 0 0,1-1 0 0 0,-1 0 0 0 0,1 1 0 0 0,-1 0 0 0 0,1 0 0 0 0,-1 0 0 0 0,1 0 0 0 0,-1 0 0 0 0,1 0 0 0 0,-1 1 0 0 0,1-1 0 0 0,-1 1 0 0 0,1 0 0 0 0,0-1 0 0 0,-1 1 0 0 0,-3 3 0 0 0,2-2 0 0 0,1 0 0 0 0,-1 0 0 0 0,1 1 0 0 0,0-1 0 0 0,0 1 0 0 0,0 0 0 0 0,0 0 0 0 0,0 0 0 0 0,-3 6 0 0 0,-12 16-95 0 0,13-19 30 0 0,1 0 0 0 0,-1 0 1 0 0,-3 9-1 0 0,2-4-97 0 0,-28 65 86 0 0,32-70 135 0 0,-1 1-1 0 0,1 0 0 0 0,1 0 0 0 0,-1 0 1 0 0,1 1-1 0 0,1-1 0 0 0,-1 0 0 0 0,1 0 1 0 0,1 10-1 0 0,-1-15-53 0 0,1 1 0 0 0,0 0 1 0 0,-1-1-1 0 0,1 1 0 0 0,0-1 0 0 0,0 1 0 0 0,0-1 1 0 0,1 1-1 0 0,-1-1 0 0 0,1 1 0 0 0,-1-1 1 0 0,1 0-1 0 0,0 0 0 0 0,0 0 0 0 0,0 0 0 0 0,0 0 1 0 0,0-1-1 0 0,0 1 0 0 0,0 0 0 0 0,1-1 0 0 0,-1 0 1 0 0,1 1-1 0 0,-1-1 0 0 0,1 0 0 0 0,-1 0 1 0 0,1-1-1 0 0,0 1 0 0 0,-1 0 0 0 0,1-1 0 0 0,0 0 1 0 0,-1 1-1 0 0,1-1 0 0 0,4-1 0 0 0,0 1-11 0 0,-1-1-1 0 0,1 0 0 0 0,-1 0 1 0 0,0-1-1 0 0,0 0 0 0 0,1 0 1 0 0,-1-1-1 0 0,-1 1 0 0 0,1-1 1 0 0,0-1-1 0 0,6-4 0 0 0,2-1 7 0 0,26-25 0 0 0,-36 30 0 0 0,1-1 0 0 0,-1 0 0 0 0,0 0 0 0 0,-1 0 0 0 0,1-1 0 0 0,-1 1 0 0 0,0-1 0 0 0,3-11 0 0 0,-3 10 0 0 0,-1 0 0 0 0,0 0 0 0 0,0-1 0 0 0,-1 1 0 0 0,0-1 0 0 0,0 1 0 0 0,-1-1 0 0 0,1 1 0 0 0,-2-1 0 0 0,-1-10 0 0 0,-2 9 0 0 0,-2 5 0 0 0,17 4-7 0 0,48-2-175 0 0,-46 1 101 0 0,87-13-369 0 0,-65 9 450 0 0,1 1 0 0 0,0 1 0 0 0,0 3 0 0 0,37 3 0 0 0,-22 6-63 0 0,-22-3 72 0 0,-26-5-22 0 0,-1-1 0 0 0,1 0 0 0 0,-1 1 0 0 0,1-1 0 0 0,-1 1 0 0 0,0 0 0 0 0,1 0 0 0 0,-1 0 0 0 0,0 0 0 0 0,1 0 0 0 0,-1 1 0 0 0,0-1 0 0 0,0 1 0 0 0,0-1 0 0 0,0 1 0 0 0,0 0 0 0 0,-1 0 0 0 0,1 0 0 0 0,-1 0 0 0 0,1 0 0 0 0,-1 0 0 0 0,1 0 0 0 0,0 3 0 0 0,1 5 74 0 0,-1-1 1 0 0,-1 0-1 0 0,0 0 1 0 0,0 1-1 0 0,0-1 1 0 0,-2 10-1 0 0,13-40-323 0 0,-8 12 103 0 0,0-1 0 0 0,0 1 0 0 0,-2-1-1 0 0,1 0 1 0 0,-1 0 0 0 0,2-16 0 0 0,-1-17 127 0 0,0-10-235 0 0,-3 49 169 0 0,0-1 0 0 0,-1 1 0 0 0,1 0-1 0 0,-1-1 1 0 0,0 1 0 0 0,0 0 0 0 0,-1 0-1 0 0,1 0 1 0 0,-4-6 0 0 0,-2-9-602 0 0,1 10 589 0 0,4 7 128 0 0,0 0 0 0 0,0 1-1 0 0,0-1 1 0 0,0 1 0 0 0,-1 0 0 0 0,1-1-1 0 0,-1 1 1 0 0,1 0 0 0 0,-1 1-1 0 0,1-1 1 0 0,-1 0 0 0 0,1 1-1 0 0,-1-1 1 0 0,0 1 0 0 0,1 0 0 0 0,-1 0-1 0 0,0 0 1 0 0,1 0 0 0 0,-1 1-1 0 0,0-1 1 0 0,-2 1 0 0 0,-8 3 154 0 0,0 0 0 0 0,0 0 1 0 0,-13 8-1 0 0,7-4-12 0 0,7-1 67 0 0,-1 0-1 0 0,2 1 0 0 0,-1 0 0 0 0,1 1 0 0 0,0 0 0 0 0,1 1 0 0 0,-13 14 1 0 0,-25 37 530 0 0,43-54-690 0 0,1-1 0 0 0,0 1 0 0 0,1-1 0 0 0,0 1 0 0 0,0 1 0 0 0,0-1 0 0 0,1 0 0 0 0,-2 8 0 0 0,3-11-47 0 0,1-1 0 0 0,0 1 1 0 0,-1-1-1 0 0,1 0 0 0 0,0 1 0 0 0,1-1 0 0 0,-1 1 0 0 0,1-1 0 0 0,-1 1 0 0 0,1-1 0 0 0,0 0 0 0 0,1 0 0 0 0,-1 1 0 0 0,3 3 1 0 0,-3-5-21 0 0,0 0 0 0 0,1-1 1 0 0,0 1-1 0 0,-1 0 0 0 0,1-1 1 0 0,0 1-1 0 0,0-1 0 0 0,0 0 1 0 0,0 1-1 0 0,0-1 0 0 0,0 0 1 0 0,0 0-1 0 0,1 0 0 0 0,-1-1 1 0 0,0 1-1 0 0,0-1 1 0 0,1 1-1 0 0,-1-1 0 0 0,0 0 1 0 0,1 1-1 0 0,3-2 0 0 0,4 1-23 0 0,1-1 0 0 0,-1-1 0 0 0,0 0 0 0 0,0-1 0 0 0,0 1 0 0 0,-1-2 0 0 0,1 0 0 0 0,-1 0 0 0 0,1 0 0 0 0,-1-1 0 0 0,-1-1 0 0 0,10-6 0 0 0,12-12-353 0 0,50-50 0 0 0,-80 74 377 0 0,16-17-474 0 0,15-18 0 0 0,-26 27 377 0 0,1 1-1 0 0,-1-1 0 0 0,-1 0 1 0 0,1-1-1 0 0,3-11 0 0 0,9-15 98 0 0,-16 25 0 0 0,-3 1 0 0 0,1 9 0 0 0,1 0 0 0 0,-1 0 0 0 0,1-1 0 0 0,-1 1 0 0 0,1 0 0 0 0,-1 0 0 0 0,1 0 0 0 0,-1 0 0 0 0,1 0 0 0 0,-1 0 0 0 0,1 0 0 0 0,-1 0 0 0 0,1 0 0 0 0,-1 0 0 0 0,0 0 0 0 0,1 0 0 0 0,-1 0 0 0 0,-2 1 36 0 0,0-1-1 0 0,0 1 0 0 0,0 0 1 0 0,1 0-1 0 0,-1 0 0 0 0,0 0 1 0 0,1 1-1 0 0,-1-1 1 0 0,1 1-1 0 0,-1 0 0 0 0,1-1 1 0 0,0 1-1 0 0,-1 0 0 0 0,1 0 1 0 0,0 0-1 0 0,0 1 0 0 0,1-1 1 0 0,-1 0-1 0 0,0 1 0 0 0,1 0 1 0 0,-1-1-1 0 0,1 1 0 0 0,0 0 1 0 0,0-1-1 0 0,0 1 1 0 0,0 0-1 0 0,1 0 0 0 0,-1 0 1 0 0,1 0-1 0 0,-1 0 0 0 0,1 0 1 0 0,1 3-1 0 0,-1-5-11 0 0,0 1-1 0 0,1-1 1 0 0,-1 0-1 0 0,1 0 1 0 0,-1 1-1 0 0,1-1 1 0 0,0 0 0 0 0,-1 0-1 0 0,1 0 1 0 0,0 0-1 0 0,0 0 1 0 0,0 0 0 0 0,0 0-1 0 0,0 0 1 0 0,0-1-1 0 0,0 1 1 0 0,0 0-1 0 0,0 0 1 0 0,1 0 0 0 0,0 0 0 0 0,0 0 0 0 0,0 0 0 0 0,0 0 0 0 0,0 0 0 0 0,0-1 0 0 0,0 1 0 0 0,0 0 1 0 0,0-1-1 0 0,0 0 0 0 0,0 1 0 0 0,0-1 0 0 0,0 0 0 0 0,3 0 0 0 0,114-19-24 0 0,-50 13-294 0 0,-57 5 277 0 0,0 1 1 0 0,1 0 0 0 0,-1 0 0 0 0,0 1-1 0 0,24 5 1 0 0,-28-4 13 0 0,0 1 0 0 0,0-1-1 0 0,0 1 1 0 0,0 1 0 0 0,0 0 0 0 0,-1 0 0 0 0,0 0 0 0 0,0 1-1 0 0,10 8 1 0 0,-14-9 3 0 0,1 0 0 0 0,-1 0 0 0 0,0 0 0 0 0,-1 1 0 0 0,1-1 0 0 0,-1 1 0 0 0,4 7 0 0 0,2 8 0 0 0,-1-5 0 0 0,-7-12 0 0 0,0-2 0 0 0,0-1 0 0 0,0 0 0 0 0,0 0 0 0 0,0 1 0 0 0,0-1 0 0 0,0 0 0 0 0,0 1 0 0 0,0-1 0 0 0,1 0 0 0 0,-1 1 0 0 0,0-1 0 0 0,0 0 0 0 0,0 0 0 0 0,0 1 0 0 0,1-1 0 0 0,-1 0 0 0 0,0 0 0 0 0,0 0 0 0 0,1 1 0 0 0,-1-1 0 0 0,0 0 0 0 0,0 0 0 0 0,1 0 0 0 0,-1 0 0 0 0,0 1 0 0 0,0-1 0 0 0,1 0 0 0 0,-1 0 0 0 0,0 0 0 0 0,1 0 0 0 0,-1 0 0 0 0,0 0 0 0 0,1 0 0 0 0,-1 0 0 0 0,0 0 0 0 0,1 0 0 0 0,-1 0 0 0 0,0 0 0 0 0,0 0 0 0 0,1 0 0 0 0,-1 0 0 0 0,0 0 0 0 0,1 0 0 0 0,-1 0 0 0 0,1-1 0 0 0,2 1 1 0 0,1-1-1 0 0,-1 0 0 0 0,1 0 1 0 0,0 0-1 0 0,-1 0 0 0 0,0 0 1 0 0,1-1-1 0 0,-1 0 0 0 0,0 0 1 0 0,0 0-1 0 0,0 0 1 0 0,0 0-1 0 0,0 0 0 0 0,3-4 1 0 0,0 0-6 0 0,0 0 1 0 0,-1 0-1 0 0,0-1 1 0 0,0 1-1 0 0,6-13 1 0 0,-8 12-71 0 0,1-1-1 0 0,-2 1 1 0 0,1-1 0 0 0,-1 0 0 0 0,0 0-1 0 0,-1 0 1 0 0,1-13 0 0 0,-2 17 64 0 0,0 0-1 0 0,0 0 1 0 0,0 0 0 0 0,-1-1-1 0 0,1 1 1 0 0,-1 0 0 0 0,0 0-1 0 0,0 0 1 0 0,-1 0 0 0 0,1 0-1 0 0,-1 0 1 0 0,0 1 0 0 0,0-1-1 0 0,0 0 1 0 0,0 1 0 0 0,-5-6-1 0 0,5 8 13 0 0,1 0 0 0 0,-1 0 0 0 0,1 1 0 0 0,-1-1 0 0 0,0 0 0 0 0,1 1 0 0 0,-1-1 0 0 0,0 1 0 0 0,1 0 0 0 0,-1-1 0 0 0,0 1 0 0 0,0 0 0 0 0,1 0 0 0 0,-1 0 0 0 0,0 0 0 0 0,0 1 0 0 0,1-1 0 0 0,-3 1 0 0 0,-1 0 17 0 0,0 0 0 0 0,1 0-1 0 0,-1 1 1 0 0,0-1 0 0 0,-6 5 0 0 0,-8 7 78 0 0,2 1 1 0 0,0 1-1 0 0,0 0 0 0 0,2 1 1 0 0,-24 31-1 0 0,31-36-27 0 0,1 0-1 0 0,-11 21 1 0 0,-2 5 53 0 0,14-27-91 0 0,0 0 0 0 0,0 1 0 0 0,1-1 0 0 0,1 1 0 0 0,0 1-1 0 0,-4 15 1 0 0,8-25-17 0 0,0 0 0 0 0,-1 0-1 0 0,1 0 1 0 0,0 0 0 0 0,0 0 0 0 0,0 0-1 0 0,1 0 1 0 0,-1 0 0 0 0,0 0-1 0 0,1 0 1 0 0,-1 0 0 0 0,1 0 0 0 0,0-1-1 0 0,0 1 1 0 0,0 0 0 0 0,0 0-1 0 0,0 0 1 0 0,0-1 0 0 0,0 1 0 0 0,0-1-1 0 0,1 1 1 0 0,-1-1 0 0 0,0 1-1 0 0,1-1 1 0 0,-1 0 0 0 0,1 0 0 0 0,0 1-1 0 0,-1-1 1 0 0,1 0 0 0 0,0-1-1 0 0,0 1 1 0 0,0 0 0 0 0,0 0 0 0 0,0-1-1 0 0,0 1 1 0 0,0-1 0 0 0,0 0-1 0 0,0 0 1 0 0,0 1 0 0 0,0-1 0 0 0,3-1-1 0 0,6-1-6 0 0,1-2 0 0 0,-1 0 0 0 0,0 0 0 0 0,0-1 0 0 0,-1 0-1 0 0,1-1 1 0 0,-1 0 0 0 0,0 0 0 0 0,-1-1 0 0 0,0-1 0 0 0,13-11 0 0 0,5-10-265 0 0,-1-2 1 0 0,23-34 0 0 0,-28 31-211 0 0,-1 0-1 0 0,26-64 1 0 0,-2 5-284 0 0,71-122-986 0 0,-108 201 1643 0 0,81-147-396 0 0,-81 147 587 0 0,4-4 290 0 0,-10 17 134 0 0,-2 6-279 0 0,1 1-1 0 0,-1-1 1 0 0,0 0 0 0 0,-1 0-1 0 0,1 0 1 0 0,-1 0-1 0 0,0 0 1 0 0,-3 5-1 0 0,-3 6 18 0 0,-55 112 927 0 0,23-52-665 0 0,-72 166 955 0 0,47-101-507 0 0,45-97-569 0 0,2 0-1 0 0,-17 62 1 0 0,33-98-370 0 0,0 0 0 0 0,1 0 0 0 0,0 0 1 0 0,0 0-1 0 0,1 16 0 0 0,1-21-129 0 0,-1 1-1 0 0,1-1 0 0 0,0 0 1 0 0,0 0-1 0 0,0 0 1 0 0,0 0-1 0 0,0 0 0 0 0,0 0 1 0 0,1 0-1 0 0,0 0 1 0 0,-1 0-1 0 0,1-1 1 0 0,0 1-1 0 0,1-1 0 0 0,-1 1 1 0 0,5 3-1 0 0,10 5-1675 0 0</inkml:trace>
  <inkml:trace contextRef="#ctx0" brushRef="#br0" timeOffset="4418.19">2851 1100 19351 0 0,'0'0'439'0'0,"0"0"62"0"0,0 0 33 0 0,0 0-65 0 0,0 0-237 0 0,0 0 156 0 0,1-1 100 0 0,1-1-350 0 0,1 0 0 0 0,0 1 1 0 0,0-1-1 0 0,0 1 0 0 0,-1 0 0 0 0,1-1 0 0 0,1 1 0 0 0,-1 1 1 0 0,4-2-1 0 0,16-5 525 0 0,-9 0-511 0 0,-1-2 0 0 0,1 1 0 0 0,-2-2 0 0 0,1 1-1 0 0,15-17 1 0 0,15-12 57 0 0,7-8-209 0 0,-14 12 0 0 0,23-26 0 0 0,-15 14 0 0 0,69-66-1826 0 0,-56 62 1450 0 0,-56 49 153 0 0,-1 1-8 0 0,0 0 61 0 0,0 0 258 0 0,-2 6-60 0 0,1-1-1 0 0,-1 1 1 0 0,1-1 0 0 0,-2 0 0 0 0,1 0 0 0 0,0 0 0 0 0,-1 0 0 0 0,0 0 0 0 0,0 0 0 0 0,-1-1-1 0 0,-5 7 1 0 0,-46 62-319 0 0,4-5 698 0 0,-8 13-238 0 0,9-10-122 0 0,42-61-47 0 0,0-1 0 0 0,1 2 0 0 0,0-1 0 0 0,1 1 0 0 0,0 0 0 0 0,1 0 0 0 0,0 0 0 0 0,-6 22 0 0 0,11-32 9 0 0,0 0 1 0 0,0 0-1 0 0,0 0 0 0 0,-1-1 0 0 0,1 1 0 0 0,0 0 0 0 0,0 0 0 0 0,0 0 1 0 0,1 0-1 0 0,-1 0 0 0 0,0 0 0 0 0,0 0 0 0 0,0 0 0 0 0,1 0 1 0 0,-1 0-1 0 0,0 0 0 0 0,1-1 0 0 0,-1 1 0 0 0,1 0 0 0 0,-1 0 0 0 0,1 0 1 0 0,0 0-1 0 0,1 0 28 0 0,-1 0 0 0 0,0 0 0 0 0,0 0 0 0 0,1-1 0 0 0,-1 1 1 0 0,1 0-1 0 0,-1-1 0 0 0,1 1 0 0 0,-1-1 0 0 0,1 1 0 0 0,-1-1 0 0 0,3 0 0 0 0,4 1 141 0 0,0-1 0 0 0,1-1 0 0 0,-1 1-1 0 0,8-3 1 0 0,-12 3-145 0 0,14-3 54 0 0,-1 0-1 0 0,0-1 1 0 0,0-1 0 0 0,28-11-1 0 0,-18 3-304 0 0,0-2-1 0 0,-2 0 0 0 0,0-1 1 0 0,-1-2-1 0 0,0 0 0 0 0,-2-2 1 0 0,0 0-1 0 0,33-42 0 0 0,-23 26 219 0 0,-23 27 0 0 0,-1 0 0 0 0,10-13 0 0 0,0-4 0 0 0,-23 38 412 0 0,1-1 0 0 0,-5 19 0 0 0,-1 3 111 0 0,-10 23-890 0 0,-22 71-1025 0 0,38-115 1392 0 0,2 1 0 0 0,-1 0 0 0 0,0 16 0 0 0,3-24 0 0 0,0 0 0 0 0,0 0 0 0 0,1 0 0 0 0,0-1 0 0 0,0 1 0 0 0,0 0 0 0 0,0 0 0 0 0,1-1 0 0 0,-1 1 0 0 0,1-1 0 0 0,5 9 0 0 0,-5-11 35 0 0,-1 0 1 0 0,1 0-1 0 0,-1 0 0 0 0,1-1 0 0 0,0 1 0 0 0,0-1 1 0 0,0 1-1 0 0,0-1 0 0 0,0 0 0 0 0,0 1 1 0 0,0-1-1 0 0,0 0 0 0 0,0-1 0 0 0,1 1 0 0 0,-1 0 1 0 0,0 0-1 0 0,4-1 0 0 0,4 2 298 0 0,-1-2 0 0 0,21 0 0 0 0,-13 0-139 0 0,-12 0-182 0 0,0-1 0 0 0,0 0 1 0 0,0 0-1 0 0,0 0 0 0 0,0 0 0 0 0,0-1 1 0 0,-1 0-1 0 0,1 0 0 0 0,0 0 1 0 0,-1 0-1 0 0,6-4 0 0 0,5-5-2 0 0,25-23 0 0 0,-17 14-12 0 0,-16 14 2 0 0,0 0 0 0 0,0-1 0 0 0,-1 1 0 0 0,0-1 0 0 0,7-11 0 0 0,7-12 0 0 0,-12 20 0 0 0,-1 0 0 0 0,10-22 0 0 0,-10 15 0 0 0,-1 5 0 0 0,-1 0 0 0 0,5-18 0 0 0,0 2 0 0 0,-8 24 0 0 0,0 0 0 0 0,0 0 0 0 0,0-1 0 0 0,-1 1 0 0 0,0 0 0 0 0,0-1 0 0 0,1-8 0 0 0,-3 8 0 0 0,1 3 0 0 0,0 0 0 0 0,0-1 0 0 0,1 1 0 0 0,-1 0 0 0 0,0 0 0 0 0,1 0 0 0 0,-1 0 0 0 0,1 0 0 0 0,-1 1 0 0 0,1-1 0 0 0,0 0 0 0 0,0 0 0 0 0,1-2 0 0 0,-1 4 0 0 0,-1 0 0 0 0,0 0 0 0 0,0 0 0 0 0,0 0 0 0 0,1-1 0 0 0,-1 1 0 0 0,0 0 0 0 0,0 0 0 0 0,1 0 0 0 0,-1 0 0 0 0,0 0 0 0 0,0 0 0 0 0,1 0 0 0 0,-1 0 0 0 0,0 0 0 0 0,0 0 0 0 0,1 0 0 0 0,-1 0 0 0 0,0 0 0 0 0,0 0 0 0 0,1 0 0 0 0,-1 0 0 0 0,0 0 0 0 0,1 0 0 0 0,-1 0 0 0 0,0 0 0 0 0,0 0 0 0 0,0 1 0 0 0,1-1 0 0 0,-1 0 0 0 0,0 0 0 0 0,1 0 0 0 0,10 7 0 0 0,-8-5 0 0 0,5 2-70 0 0,0-1 0 0 0,1 1 0 0 0,-1-2 0 0 0,1 1 0 0 0,0-1 0 0 0,0-1 0 0 0,17 2 0 0 0,1 0-56 0 0,-10-1 113 0 0,0-1 0 0 0,24-2 0 0 0,-8 0 18 0 0,-26 0 20 0 0,0 0-1 0 0,0 0 0 0 0,-1-1 1 0 0,1 0-1 0 0,-1 0 0 0 0,1-1 1 0 0,-1 1-1 0 0,10-7 1 0 0,1 1 61 0 0,22-17 304 0 0,-37 24-390 0 0,1-1 0 0 0,-1 1 0 0 0,0-1 0 0 0,0 0 0 0 0,0 0 0 0 0,0 0 0 0 0,0 0 0 0 0,0 0 0 0 0,-1-1 0 0 0,1 1 0 0 0,1-4 0 0 0,12-14 0 0 0,-9 12 0 0 0,6-14 0 0 0,-46 83 0 0 0,6-12 0 0 0,10-21 0 0 0,-22 37 0 0 0,34-54 0 0 0,-1 0 0 0 0,-1 0 0 0 0,-11 12 0 0 0,9-12 0 0 0,1 1 0 0 0,-7 12 0 0 0,13-19 10 0 0,0-1 3 0 0,0 1-1 0 0,0 0 0 0 0,0 1 0 0 0,1-1 1 0 0,-1 0-1 0 0,1 1 0 0 0,1-1 1 0 0,-1 1-1 0 0,1-1 0 0 0,0 1 0 0 0,0 6 1 0 0,1-11 4 0 0,0 0 0 0 0,1 1 1 0 0,-1-1-1 0 0,1 0 1 0 0,0 0-1 0 0,-1 0 0 0 0,1 0 1 0 0,0 0-1 0 0,0 0 1 0 0,-1-1-1 0 0,1 1 1 0 0,0 0-1 0 0,0 0 0 0 0,0-1 1 0 0,0 1-1 0 0,0 0 1 0 0,0-1-1 0 0,0 1 1 0 0,0-1-1 0 0,3 2 0 0 0,-2-1-46 0 0,0-1 0 0 0,0 1 0 0 0,1 0 0 0 0,-1 0 0 0 0,0-1 0 0 0,1 1 0 0 0,-1-1-1 0 0,0 0 1 0 0,5 0 0 0 0,5-2 0 0 0,0-1 1 0 0,-1-1-1 0 0,1 0 0 0 0,11-6 0 0 0,8-2 29 0 0,-24 9 0 0 0,0 1 0 0 0,0-1 0 0 0,0-1 0 0 0,6-3 0 0 0,41-26 0 0 0,-31 20 0 0 0,38-28 0 0 0,-58 38 0 0 0,44-35 0 0 0,-1-2 0 0 0,40-46 0 0 0,-3-1 0 0 0,0 2 0 0 0,-76 76 0 0 0,0 0 0 0 0,0 0 0 0 0,7-14 0 0 0,-13 21 297 0 0,-1 4-152 0 0,-5 8-169 0 0,-8 14-242 0 0,0-6 148 0 0,-43 51 84 0 0,42-52 34 0 0,-20 30 0 0 0,-4 5 0 0 0,-75 85 0 0 0,62-61 64 0 0,48-71 127 0 0,0 0-1 0 0,1 0 0 0 0,0 0 1 0 0,0 0-1 0 0,0 1 1 0 0,1-1-1 0 0,0 1 0 0 0,0-1 1 0 0,-1 11-1 0 0,2-15-182 0 0,0 3-1 0 0,7 4-6 0 0,-5-6-1 0 0,0-1 0 0 0,0 0 0 0 0,0 0 0 0 0,0 1 0 0 0,0-1 0 0 0,0-1 0 0 0,1 1 0 0 0,-1 0 0 0 0,0 0 0 0 0,1-1 0 0 0,-1 1 0 0 0,0-1 0 0 0,1 0 0 0 0,-1 0 0 0 0,0 0 0 0 0,5 0 0 0 0,2-2 0 0 0,1 0 0 0 0,17-5 0 0 0,-8 1 0 0 0,-9 3 0 0 0,0-1 0 0 0,0 0 0 0 0,-1-1 0 0 0,0 0 0 0 0,0 0 0 0 0,0-1 0 0 0,8-7 0 0 0,4-3 0 0 0,-5 4 0 0 0,-1-1 0 0 0,-1 0 0 0 0,0-1 0 0 0,-1-1 0 0 0,-1 0 0 0 0,12-19 0 0 0,-20 27 0 0 0,0 0 1 0 0,0-1-1 0 0,3-8 0 0 0,2-6-13 0 0,-6 17-59 0 0,-1-1 0 0 0,1 0 0 0 0,-1 0-1 0 0,0-1 1 0 0,-1 1 0 0 0,0 0 0 0 0,0-1 0 0 0,0 1-1 0 0,0-1 1 0 0,-1 1 0 0 0,0-1 0 0 0,-1 1-1 0 0,0 0 1 0 0,0-1 0 0 0,0 1 0 0 0,0 0 0 0 0,-1-1-1 0 0,-4-7 1 0 0,5 11-77 0 0,-1 0 0 0 0,0 0 0 0 0,0 1 0 0 0,0-1 0 0 0,0 1 0 0 0,0 0 0 0 0,0-1-1 0 0,-1 1 1 0 0,1 0 0 0 0,-1 0 0 0 0,0 1 0 0 0,0-1 0 0 0,1 0 0 0 0,-5-1 0 0 0,-1 0-675 0 0,0 0-1 0 0,0 0 1 0 0,0 1 0 0 0,-11-2 0 0 0,3 3-867 0 0</inkml:trace>
  <inkml:trace contextRef="#ctx0" brushRef="#br0" timeOffset="5365.94">4399 1126 11912 0 0,'0'0'349'0'0,"0"0"-2"0"0,0 0-67 0 0,0 0 549 0 0,0 0 267 0 0,0 0 51 0 0,0 0-81 0 0,0 0-357 0 0,0 0-154 0 0,0 0-38 0 0,0 0-5 0 0,0 0 0 0 0,0 0 0 0 0,0 0 0 0 0,0 0-68 0 0,1-2-289 0 0,4-3 77 0 0,0 0-1 0 0,1 0 1 0 0,-1 0 0 0 0,1 1-1 0 0,0 0 1 0 0,0 0 0 0 0,11-5 0 0 0,-15 8-186 0 0,13-8 19 0 0,6-2-40 0 0,-1-1 0 0 0,-1-1 0 0 0,25-20 0 0 0,62-53 450 0 0,-63 53 11 0 0,77-77 0 0 0,-38 19-430 0 0,74-80 17 0 0,-121 133-103 0 0,21-22-36 0 0,-23 26 36 0 0,-2-2 1 0 0,40-59-1 0 0,-55 74-38 0 0,-2 2 49 0 0,-2 1 0 0 0,0-2 0 0 0,-1 1-1 0 0,0-2 1 0 0,13-40 0 0 0,-23 61 19 0 0,-1-1 0 0 0,0 1 0 0 0,0-1 0 0 0,1 1 0 0 0,-1 0 0 0 0,0-1 0 0 0,0 1 0 0 0,0-1 0 0 0,0 1 0 0 0,0-1 0 0 0,0 1 0 0 0,0-1 0 0 0,0 1 0 0 0,0 0 0 0 0,0-1 0 0 0,0 1 0 0 0,0-1 0 0 0,0 1 0 0 0,0-1 0 0 0,0 1 0 0 0,0 0 0 0 0,0-1 0 0 0,-1 1 0 0 0,1-1 0 0 0,0 1 0 0 0,0 0 0 0 0,0-1 0 0 0,-1 1 0 0 0,1-1 0 0 0,0 1 0 0 0,-1 0 0 0 0,1-1 0 0 0,0 1 0 0 0,-1 0 0 0 0,1 0 0 0 0,0-1 0 0 0,-1 1 0 0 0,1 0 0 0 0,0 0 0 0 0,-1 0 0 0 0,1-1 0 0 0,-1 1 0 0 0,0 0 0 0 0,0-1 0 0 0,-1 1 0 0 0,1-1 0 0 0,-1 1 0 0 0,1-1 0 0 0,-1 1 0 0 0,1 0 0 0 0,-1-1 0 0 0,1 1 0 0 0,-1 0 0 0 0,1 0 0 0 0,-1 0 0 0 0,1 0 0 0 0,-1 0 0 0 0,1 1 0 0 0,-1-1 0 0 0,1 0 0 0 0,-1 1 0 0 0,1-1 0 0 0,-1 1 0 0 0,-1 1 0 0 0,-4 1 0 0 0,0 1 0 0 0,-12 10 0 0 0,6-5 0 0 0,-7 6 0 0 0,0 2 0 0 0,2 0 0 0 0,-32 36 0 0 0,29-29 0 0 0,-61 74 0 0 0,50-60 38 0 0,2 1-1 0 0,2 2 0 0 0,-43 83 1 0 0,27-39 345 0 0,26-54-62 0 0,1 2 0 0 0,2 0-1 0 0,-16 50 1 0 0,22-52-78 0 0,4-18-140 0 0,1 1 0 0 0,0-1 0 0 0,1 1 0 0 0,1 0 0 0 0,0 0 0 0 0,1 0 0 0 0,1 26 0 0 0,1-35-98 0 0,-1-1-1 0 0,1 0 1 0 0,1 0 0 0 0,-1 0 0 0 0,0 1-1 0 0,1-1 1 0 0,0 0 0 0 0,0-1 0 0 0,0 1-1 0 0,3 3 1 0 0,-4-5-2 0 0,1 0 0 0 0,0 0-1 0 0,-1 0 1 0 0,1-1 0 0 0,0 1-1 0 0,0-1 1 0 0,0 1 0 0 0,1-1 0 0 0,-1 0-1 0 0,0 1 1 0 0,0-1 0 0 0,1-1-1 0 0,-1 1 1 0 0,0 0 0 0 0,1 0 0 0 0,-1-1-1 0 0,1 0 1 0 0,-1 1 0 0 0,5-1-1 0 0,6 0-5 0 0,1 0-1 0 0,-1-1 0 0 0,0-1 0 0 0,0 0 0 0 0,0-1 1 0 0,0 0-1 0 0,0-1 0 0 0,0 0 0 0 0,-1-1 0 0 0,0-1 1 0 0,0 0-1 0 0,0 0 0 0 0,17-13 0 0 0,-5 0 21 0 0,-9 8 6 0 0,23-21 1 0 0,214-231-88 0 0,-151 169 33 0 0,4-5-2 0 0,-58 48 1 0 0,50-70 0 0 0,-27 30 36 0 0,8-11-168 0 0,-60 76 84 0 0,-8 14 222 0 0,-1-1 1 0 0,-1 0-1 0 0,9-18 0 0 0,-16 28-78 0 0,-1 2-52 0 0,0 0-1 0 0,0 1 1 0 0,1-1 0 0 0,-1 0-1 0 0,0 0 1 0 0,1 1-1 0 0,-1-1 1 0 0,0 1 0 0 0,1-1-1 0 0,-1 0 1 0 0,1 1 0 0 0,-1-1-1 0 0,1 1 1 0 0,-1-1-1 0 0,1 1 1 0 0,0-1 0 0 0,-1 1-1 0 0,1-1 1 0 0,1 0-1 0 0,-21 17 9 0 0,0 0 0 0 0,1 2 0 0 0,-23 28-1 0 0,-42 66-71 0 0,0 0-200 0 0,61-86 228 0 0,-53 66-108 0 0,-90 139 0 0 0,147-201 166 0 0,-174 310 2041 0 0,186-327-1850 0 0,0 0 1 0 0,1 0-1 0 0,0 0 0 0 0,-4 24 0 0 0,8-33-188 0 0,0 0 1 0 0,1-1 0 0 0,-1 1 0 0 0,1 0-1 0 0,0 0 1 0 0,0 0 0 0 0,1-1-1 0 0,-1 1 1 0 0,1 0 0 0 0,0 0-1 0 0,0-1 1 0 0,0 1 0 0 0,0 0-1 0 0,1-1 1 0 0,-1 1 0 0 0,1-1 0 0 0,0 0-1 0 0,0 0 1 0 0,0 1 0 0 0,1-1-1 0 0,4 5 1 0 0,-3-6-60 0 0,-1 0 1 0 0,1 0-1 0 0,0 0 0 0 0,-1 0 1 0 0,1 0-1 0 0,0-1 1 0 0,0 0-1 0 0,0 0 0 0 0,1 0 1 0 0,-1 0-1 0 0,0-1 0 0 0,0 1 1 0 0,0-1-1 0 0,0 0 0 0 0,1-1 1 0 0,4 0-1 0 0,7-1-186 0 0,1-1 0 0 0,25-8 0 0 0,-16 3-796 0 0,0-2 0 0 0,45-23-1 0 0,-24 3-6335 0 0,-11 1-1434 0 0</inkml:trace>
  <inkml:trace contextRef="#ctx0" brushRef="#br0" timeOffset="5716.44">4629 385 10856 0 0,'-5'0'232'0'0,"-8"11"56"0"0,13-1 0 0 0,0-1 32 0 0,13 6-256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04T19:34:07.3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54 904 20063 0 0,'0'0'590'0'0,"0"0"-9"0"0,-13 13-210 0 0,6-6 755 0 0,5-6-823 0 0,1 1 0 0 0,0-1 0 0 0,0 0-1 0 0,-1 0 1 0 0,1 0 0 0 0,0 1 0 0 0,1-1 0 0 0,-1 0 0 0 0,0 1-1 0 0,0-1 1 0 0,0 1 0 0 0,1-1 0 0 0,-1 1 0 0 0,1 0-1 0 0,-1-1 1 0 0,1 4 0 0 0,0-4 444 0 0,0-1-358 0 0,0 0-154 0 0,0 0-38 0 0,4 12-5 0 0,-3-9-203 0 0,0-1 37 0 0,-1-1 0 0 0,0 1 0 0 0,1 0 0 0 0,-1 0 0 0 0,0 0 0 0 0,0-1 0 0 0,0 1 0 0 0,0 4 0 0 0,-12 27 1823 0 0,7-29-1849 0 0,5-4 0 0 0,0 0 0 0 0,0 0 0 0 0,0 1 0 0 0,0-1 0 0 0,-1 0 0 0 0,1 0 0 0 0,0 0 0 0 0,0 0 0 0 0,0 0 0 0 0,0 0 0 0 0,0 0 0 0 0,-1 0 0 0 0,1 0 0 0 0,0 0 0 0 0,0 0 0 0 0,0-1 0 0 0,0 1 0 0 0,0 0 0 0 0,-1 0 0 0 0,1 0 0 0 0,0 0 0 0 0,0 0 0 0 0,0 0 0 0 0,0 0 0 0 0,0 0 0 0 0,0 0 0 0 0,0 0 0 0 0,-1 0 0 0 0,1-1 0 0 0,0 1 0 0 0,0 0 0 0 0,0 0 0 0 0,0 0 0 0 0,0 0 0 0 0,0 0 0 0 0,0 0 0 0 0,0 0 0 0 0,0-1 0 0 0,0 1 0 0 0,0 0 0 0 0,0 0 0 0 0,0 0 0 0 0,0 0 0 0 0,0 0 0 0 0,0-1 0 0 0,0 1 0 0 0,0 0 0 0 0,0 0 0 0 0,0 0 0 0 0,0 0 0 0 0,0 0 0 0 0,0-1 0 0 0,0 1 0 0 0,0 0 0 0 0,0 0 0 0 0,0 0 0 0 0,0 0 0 0 0,0-11 0 0 0,0 11 0 0 0,-1-12-1 0 0,-1 4 17 0 0,1 0 1 0 0,1 0-1 0 0,0-10 0 0 0,4-20-16 0 0,-3 28 0 0 0,0 8 0 0 0,0 0 0 0 0,-1 3 0 0 0,0-1 0 0 0,0 0 0 0 0,0 0 0 0 0,0 0 0 0 0,0 0 0 0 0,0 0 0 0 0,0 1 0 0 0,0-1 0 0 0,0 0 0 0 0,0 0 0 0 0,1 0 0 0 0,-1 0 0 0 0,0 0 0 0 0,0 0 0 0 0,0 0 0 0 0,0 1 0 0 0,0-1 0 0 0,0 0 0 0 0,0 0 0 0 0,0 0 0 0 0,0 0 0 0 0,0 0 0 0 0,0 0 0 0 0,1 0 0 0 0,-1 0 0 0 0,0 0 0 0 0,0 1 0 0 0,0-1 0 0 0,0 0 0 0 0,0 0 0 0 0,0 0 0 0 0,0 0 0 0 0,1 0 0 0 0,-1 0 0 0 0,0 0 0 0 0,0 0 0 0 0,0 0 0 0 0,0 0 0 0 0,0 0 0 0 0,1 0 0 0 0,-1 0 0 0 0,0 0 0 0 0,0 0 0 0 0,0 0 0 0 0,0 0 0 0 0,0 0 0 0 0,0 0 0 0 0,1 0 0 0 0,-1 0 0 0 0,0 0 0 0 0,0-1 0 0 0,0 1 0 0 0,0 0 0 0 0,0 0 0 0 0,0 0 0 0 0,0 0 0 0 0,0 0 0 0 0,1 0 0 0 0,-1 0 0 0 0,0 0 0 0 0,0 0 0 0 0,0-1 0 0 0,0 1 0 0 0,0 0 0 0 0,0 0 0 0 0,0 0 0 0 0,0 0 0 0 0,0 0 0 0 0,0-1 0 0 0,7 15 0 0 0,-5-8 0 0 0,-2-6 0 0 0,1 0 0 0 0,-1 1 0 0 0,0-1 0 0 0,0 0 0 0 0,1 1 0 0 0,-1-1 0 0 0,0 0 0 0 0,1 1 0 0 0,-1-1 0 0 0,0 0 0 0 0,0 1 0 0 0,0-1 0 0 0,0 1 0 0 0,1-1 0 0 0,-1 1 0 0 0,0-1 0 0 0,0 0 0 0 0,0 1 0 0 0,0-1 0 0 0,0 1 0 0 0,0-1 0 0 0,0 1 0 0 0,0-1 0 0 0,0 1 0 0 0,0-1 0 0 0,0 0 0 0 0,0 1 0 0 0,-1-1 0 0 0,1 1 0 0 0,0-1-2 0 0,0 0-1 0 0,0 0 1 0 0,0 0 0 0 0,0 0-1 0 0,0 0 1 0 0,0-1 0 0 0,0 1-1 0 0,-1 0 1 0 0,1 0-1 0 0,0 0 1 0 0,0 0 0 0 0,0 0-1 0 0,0 0 1 0 0,0 0 0 0 0,0 0-1 0 0,0 0 1 0 0,0 0 0 0 0,-1-1-1 0 0,1 1 1 0 0,0 0 0 0 0,0 0-1 0 0,0 0 1 0 0,0 0 0 0 0,0 0-1 0 0,-1 0 1 0 0,1 0-1 0 0,0 0 1 0 0,0 0 0 0 0,0 0-1 0 0,0 0 1 0 0,0 0 0 0 0,0 0-1 0 0,-1 0 1 0 0,1 0 0 0 0,0 0-1 0 0,0 1 1 0 0,0-1 0 0 0,0 0-1 0 0,0 0 1 0 0,0 0-1 0 0,-1 0 1 0 0,1 0 0 0 0,0 0-1 0 0,0 0 1 0 0,0 0 0 0 0,0 0-1 0 0,0 0 1 0 0,0 0 0 0 0,0 1-1 0 0,0-1 1 0 0,0 0 0 0 0,0 0-1 0 0,-1 0 1 0 0,1 0-1 0 0,0 0 1 0 0,0 1 0 0 0,-2-10-736 0 0,-2 0-234 0 0,-1-6-40 0 0</inkml:trace>
  <inkml:trace contextRef="#ctx0" brushRef="#br0" timeOffset="2974.45">673 770 9184 0 0,'0'0'208'0'0,"-2"0"33"0"0,0 1-109 0 0,-14 8 169 0 0,15-8-271 0 0,0-1-1 0 0,0 1 1 0 0,0 0-1 0 0,0 0 1 0 0,1-1-1 0 0,-1 1 1 0 0,0 0-1 0 0,1 0 1 0 0,-1 0-1 0 0,0 0 1 0 0,1 0-1 0 0,-1 0 0 0 0,1 0 1 0 0,0 0-1 0 0,-1 0 1 0 0,1 0-1 0 0,0 0 1 0 0,-1 0-1 0 0,1 2 1 0 0,-4 18 1762 0 0,0 1 239 0 0,4-21-1939 0 0,0 0 0 0 0,0 0 0 0 0,1 0-1 0 0,-1 0 1 0 0,0 0 0 0 0,0 0 0 0 0,0 0 0 0 0,1 0 0 0 0,-1 0 0 0 0,0 0 0 0 0,1 0 0 0 0,-1-1 0 0 0,1 1 0 0 0,-1 0 0 0 0,1 0 0 0 0,-1-1 0 0 0,1 1 0 0 0,0 0 0 0 0,1 1 0 0 0,11 9 1489 0 0,-9-7-1243 0 0,0-1-1 0 0,0 1 0 0 0,0-1 0 0 0,1 0 0 0 0,-1-1 0 0 0,1 1 0 0 0,-1-1 0 0 0,1 0 0 0 0,0 0 0 0 0,0 0 1 0 0,9 2-1 0 0,7 1-61 0 0,-15-3-228 0 0,0-1-1 0 0,0 0 1 0 0,1 0 0 0 0,5 0-1 0 0,14-1 84 0 0,35-4 0 0 0,-52 2-116 0 0,0 1 1 0 0,0-2-1 0 0,-1 1 1 0 0,1-1-1 0 0,0 0 1 0 0,-1-1-1 0 0,12-6 1 0 0,-3-2 11 0 0,-1 0 0 0 0,0-1 1 0 0,0 0-1 0 0,-1-2 1 0 0,-1 0-1 0 0,17-21 1 0 0,13-25-93 0 0,-1-1 0 0 0,42-88 0 0 0,-74 130 57 0 0,3-6-57 0 0,-1-1 0 0 0,12-36 0 0 0,-4-16-77 0 0,-19 68 123 0 0,-1 0 0 0 0,0 0 0 0 0,-1 0 0 0 0,0 0 0 0 0,-2-15 0 0 0,2 25 19 0 0,0 1 0 0 0,0-1 0 0 0,0 0 0 0 0,0 1 0 0 0,0-1 0 0 0,0 0 0 0 0,0 0 0 0 0,-1 1 0 0 0,1-1 0 0 0,0 1 0 0 0,0-1 0 0 0,-1 0 0 0 0,1 1 0 0 0,-1-1 0 0 0,1 1 0 0 0,0-1 0 0 0,-1 0 0 0 0,1 1 0 0 0,-1-1 0 0 0,0 0 0 0 0,-6 2 0 0 0,6 0 0 0 0,-3 0 0 0 0,0 0 0 0 0,1 0 0 0 0,-1 0 0 0 0,1 1 0 0 0,-1 0 0 0 0,1 0 0 0 0,-1 0 0 0 0,1 0 0 0 0,0 0 0 0 0,0 1 0 0 0,0-1 0 0 0,0 1 0 0 0,-3 4 0 0 0,-4 6 0 0 0,-17 24 0 0 0,23-30 0 0 0,-26 42-12 0 0,2 1 0 0 0,2 2 0 0 0,-19 55 0 0 0,16-25 104 0 0,-24 115 0 0 0,46-170 20 0 0,2-7 69 0 0,1 0 0 0 0,-3 36 0 0 0,7-50-116 0 0,0-1 0 0 0,0 1 0 0 0,1 0 0 0 0,0 0-1 0 0,0 0 1 0 0,0 0 0 0 0,0-1 0 0 0,1 1 0 0 0,0 0 0 0 0,1-1-1 0 0,-1 0 1 0 0,1 1 0 0 0,6 9 0 0 0,-6-13-50 0 0,-1 0 0 0 0,0 0 0 0 0,1 0 0 0 0,-1 0-1 0 0,1 0 1 0 0,0-1 0 0 0,0 1 0 0 0,0-1 0 0 0,-1 0 0 0 0,1 0 0 0 0,0 0 0 0 0,1 0 0 0 0,-1 0 0 0 0,0 0 0 0 0,0-1-1 0 0,0 0 1 0 0,0 0 0 0 0,0 0 0 0 0,6 0 0 0 0,2-1 2 0 0,-1 0 0 0 0,1-1 1 0 0,0 0-1 0 0,16-6 0 0 0,47-22 29 0 0,101-57 1 0 0,-123 60-291 0 0,78-36-1412 0 0,-128 62 1593 0 0,0 1-1 0 0,-1-1 1 0 0,1 1-1 0 0,0-1 1 0 0,-1 1-1 0 0,1-1 1 0 0,0 1 0 0 0,0 0-1 0 0,-1 0 1 0 0,1 0-1 0 0,0 0 1 0 0,0 0-1 0 0,0 1 1 0 0,-1-1-1 0 0,1 0 1 0 0,0 1-1 0 0,2 0 1 0 0,-4 0 40 0 0,1-1-1 0 0,0 1 1 0 0,0 0 0 0 0,-1-1 0 0 0,1 1-1 0 0,0 0 1 0 0,-1-1 0 0 0,1 1 0 0 0,-1 0 0 0 0,1 0-1 0 0,-1-1 1 0 0,1 1 0 0 0,-1 0 0 0 0,0 0 0 0 0,1 0-1 0 0,-1 0 1 0 0,0-1 0 0 0,0 1 0 0 0,0 0-1 0 0,1 0 1 0 0,-1 0 0 0 0,0 0 0 0 0,0 0 0 0 0,0 0-1 0 0,0 0 1 0 0,-1 0 0 0 0,1 0 0 0 0,0 0-1 0 0,0-1 1 0 0,0 1 0 0 0,-1 0 0 0 0,1 0 0 0 0,-1 1-1 0 0,-17 45 581 0 0,-23 45 0 0 0,38-86-346 0 0,1-1 0 0 0,0 1 0 0 0,1 0 0 0 0,0 0 0 0 0,-1-1 1 0 0,2 1-1 0 0,-1 10 0 0 0,1-16-208 0 0,0 1-1 0 0,0-1 1 0 0,0 0-1 0 0,0 0 1 0 0,0 1 0 0 0,1-1-1 0 0,-1 0 1 0 0,0 0-1 0 0,0 0 1 0 0,0 0 0 0 0,1 1-1 0 0,-1-1 1 0 0,0 0-1 0 0,0 0 1 0 0,0 0-1 0 0,1 0 1 0 0,-1 0 0 0 0,0 1-1 0 0,0-1 1 0 0,1 0-1 0 0,-1 0 1 0 0,0 0 0 0 0,0 0-1 0 0,1 0 1 0 0,-1 0-1 0 0,0 0 1 0 0,0 0 0 0 0,1 0-1 0 0,-1 0 1 0 0,0 0-1 0 0,0 0 1 0 0,1 0 0 0 0,-1 0-1 0 0,0 0 1 0 0,0 0-1 0 0,1-1 1 0 0,-1 1 0 0 0,9-2 55 0 0,-1-2-31 0 0,-1 0 1 0 0,0 0-1 0 0,-1-1 0 0 0,1 0 0 0 0,-1 0 0 0 0,1-1 1 0 0,-2 0-1 0 0,1 0 0 0 0,6-8 0 0 0,8-8-51 0 0,-13 13-216 0 0,-1 0-1 0 0,11-18 0 0 0,-8 12 21 0 0,-6 9 74 0 0,-1 0-1 0 0,0 0 1 0 0,0 1 0 0 0,-1-1 0 0 0,1 0 0 0 0,-1 0 0 0 0,0-1 0 0 0,-1 1 0 0 0,1 0 0 0 0,-1 0-1 0 0,-2-11 1 0 0,2 16 132 0 0,0-1 0 0 0,0 1 0 0 0,-1-1 0 0 0,1 1 0 0 0,-1 0 0 0 0,1-1 0 0 0,-1 1 0 0 0,1 0 0 0 0,-1-1 0 0 0,0 1-1 0 0,1 0 1 0 0,-1 0 0 0 0,0-1 0 0 0,0 1 0 0 0,0 0 0 0 0,0 0 0 0 0,0 0 0 0 0,0 0 0 0 0,0 1 0 0 0,-1-1 0 0 0,0-1 0 0 0,0 1-18 0 0,0 1 0 0 0,0-1 0 0 0,0 1 0 0 0,0-1 0 0 0,0 1 0 0 0,0 0-1 0 0,0 0 1 0 0,0 0 0 0 0,0 0 0 0 0,-1 0 0 0 0,1 0 0 0 0,-4 2 0 0 0,-2 0-55 0 0,0 1 0 0 0,1 0 0 0 0,-1 0 0 0 0,1 1 0 0 0,-14 9 0 0 0,-1 5 385 0 0,0 1 0 0 0,1 1 0 0 0,1 1 0 0 0,-20 28 0 0 0,24-27 520 0 0,1 0 0 0 0,-12 26 0 0 0,25-45-747 0 0,1 0 0 0 0,-1 1 1 0 0,1-1-1 0 0,0 1 0 0 0,0-1 0 0 0,0 1 0 0 0,0-1 0 0 0,1 1 0 0 0,-1-1 0 0 0,1 1 0 0 0,0 0 1 0 0,0-1-1 0 0,0 1 0 0 0,1-1 0 0 0,-1 1 0 0 0,1 0 0 0 0,2 5 0 0 0,-2-7-35 0 0,0 0-1 0 0,0 0 1 0 0,0 0-1 0 0,0 0 1 0 0,0 0 0 0 0,1 0-1 0 0,-1 0 1 0 0,1 0-1 0 0,0-1 1 0 0,0 1-1 0 0,-1-1 1 0 0,1 1-1 0 0,0-1 1 0 0,0 0 0 0 0,0 1-1 0 0,0-1 1 0 0,1 0-1 0 0,-1 0 1 0 0,0-1-1 0 0,0 1 1 0 0,1 0-1 0 0,-1-1 1 0 0,0 1 0 0 0,1-1-1 0 0,-1 0 1 0 0,5 0-1 0 0,0-1-59 0 0,0 0 0 0 0,-1 0-1 0 0,1-1 1 0 0,0 0 0 0 0,-1 0-1 0 0,1-1 1 0 0,-1 0 0 0 0,0 0-1 0 0,0 0 1 0 0,0-1 0 0 0,0 0 0 0 0,6-6-1 0 0,0-1-232 0 0,-1 0 1 0 0,-1-1-1 0 0,0 0 0 0 0,-1-1 0 0 0,0 0 1 0 0,10-20-1 0 0,-8 10-685 0 0,0 0 0 0 0,-2-1 0 0 0,7-29 0 0 0,-12 37 172 0 0,0 0 0 0 0,-1-1 1 0 0,-1 0-1 0 0,0-17 0 0 0,-3 22 549 0 0,1 12 223 0 0,0 0 1 0 0,0-1 0 0 0,-1 1 0 0 0,1 0 0 0 0,0 0-1 0 0,0-1 1 0 0,0 1 0 0 0,0 0 0 0 0,0-1 0 0 0,0 1 0 0 0,-1 0-1 0 0,1 0 1 0 0,0-1 0 0 0,0 1 0 0 0,0 0 0 0 0,-1 0-1 0 0,1 0 1 0 0,0-1 0 0 0,0 1 0 0 0,-1 0 0 0 0,1 0 0 0 0,0 0-1 0 0,0 0 1 0 0,-1-1 0 0 0,1 1 0 0 0,-2 1 112 0 0,0-1-1 0 0,0 1 1 0 0,1 0 0 0 0,-1 0-1 0 0,0-1 1 0 0,1 1 0 0 0,-1 0-1 0 0,1 1 1 0 0,-1-1 0 0 0,1 0-1 0 0,0 0 1 0 0,-1 1 0 0 0,1-1-1 0 0,-2 3 1 0 0,-16 23 1578 0 0,17-24-1569 0 0,1 0-1 0 0,0 0 1 0 0,0-1-1 0 0,0 1 1 0 0,0 0-1 0 0,0 0 1 0 0,0 0-1 0 0,1 0 1 0 0,0 0-1 0 0,-1 0 0 0 0,1 0 1 0 0,0 0-1 0 0,0 0 1 0 0,1 0-1 0 0,-1 0 1 0 0,1 0-1 0 0,-1 0 1 0 0,1 0-1 0 0,0 0 1 0 0,0 0-1 0 0,1-1 1 0 0,-1 1-1 0 0,2 3 1 0 0,-1-3-107 0 0,0 0 1 0 0,0 0 0 0 0,0 0-1 0 0,1-1 1 0 0,-1 1-1 0 0,1-1 1 0 0,0 1-1 0 0,0-1 1 0 0,0 0-1 0 0,0 0 1 0 0,0 0-1 0 0,0 0 1 0 0,0-1 0 0 0,1 1-1 0 0,-1-1 1 0 0,1 0-1 0 0,-1 0 1 0 0,7 1-1 0 0,26 0-5 0 0,1-2-1 0 0,48-4 1 0 0,14-2-305 0 0,-63 6 79 0 0,-1 2 0 0 0,0 1 0 0 0,39 8 0 0 0,-72-11 226 0 0,-1 1 4 0 0,6 9 22 0 0,-2-5-52 0 0,-5-5 12 0 0,0 0 0 0 0,0 0 0 0 0,1 1 0 0 0,-1-1 0 0 0,0 0 1 0 0,0 0-1 0 0,0 1 0 0 0,1-1 0 0 0,-1 0 0 0 0,0 1 0 0 0,0-1 0 0 0,0 0 1 0 0,0 1-1 0 0,1-1 0 0 0,-1 0 0 0 0,0 1 0 0 0,0-1 0 0 0,0 0 0 0 0,0 1 1 0 0,0-1-1 0 0,0 0 0 0 0,0 1 0 0 0,0-1 0 0 0,0 0 0 0 0,0 1 0 0 0,0-1 1 0 0,0 0-1 0 0,0 1 0 0 0,-1-1 0 0 0,1 0 0 0 0,0 1 0 0 0,0-1 0 0 0,0 0 1 0 0,0 0-1 0 0,0 1 0 0 0,-1-1 0 0 0,1 0 0 0 0,0 1 0 0 0,-1-1 1 0 0,-1 15 560 0 0,3-13-170 0 0,0-11-203 0 0,6-13-174 0 0,-6 19-16 0 0,0-1 1 0 0,0 0-1 0 0,0 0 0 0 0,0 0 0 0 0,0-6 0 0 0,4-41-827 0 0,-7 50 746 0 0,1-1 0 0 0,-1 1-1 0 0,1 1 1 0 0,-1-1 0 0 0,1 0-1 0 0,-1 0 1 0 0,0 1 0 0 0,1-1-1 0 0,-3 0 1 0 0,1 1 43 0 0,0 0-1 0 0,1 0 1 0 0,-1 0 0 0 0,1 0-1 0 0,-1 1 1 0 0,1-1 0 0 0,0 1-1 0 0,-6 2 1 0 0,0-1-24 0 0,-3 2 76 0 0,0-1-1 0 0,1 2 0 0 0,0 0 0 0 0,0 0 1 0 0,0 0-1 0 0,-15 13 0 0 0,13-10 46 0 0,-2 2 331 0 0,0 1 0 0 0,1 1 0 0 0,0 0 0 0 0,0 0 0 0 0,2 1 0 0 0,0 1 0 0 0,-14 21 0 0 0,22-31-188 0 0,1 0 0 0 0,-1 1 0 0 0,1-1 0 0 0,-1 1 0 0 0,-1 8 0 0 0,3-12-175 0 0,1 0-1 0 0,0 0 1 0 0,0-1-1 0 0,0 1 1 0 0,-1 0-1 0 0,1 0 1 0 0,0 0 0 0 0,0 0-1 0 0,1-1 1 0 0,-1 1-1 0 0,0 0 1 0 0,0 0-1 0 0,0 0 1 0 0,0 0-1 0 0,1-1 1 0 0,-1 1-1 0 0,0 0 1 0 0,1 0-1 0 0,-1 0 1 0 0,1-1-1 0 0,-1 1 1 0 0,1 0 0 0 0,-1-1-1 0 0,1 1 1 0 0,-1 0-1 0 0,1-1 1 0 0,0 1-1 0 0,-1-1 1 0 0,1 1-1 0 0,0-1 1 0 0,-1 1-1 0 0,1-1 1 0 0,0 1-1 0 0,0-1 1 0 0,0 0 0 0 0,-1 0-1 0 0,1 1 1 0 0,0-1-1 0 0,0 0 1 0 0,1 0-1 0 0,2 1-12 0 0,1-1-1 0 0,-1 0 1 0 0,0 0 0 0 0,0 0-1 0 0,0 0 1 0 0,1-1-1 0 0,-1 0 1 0 0,0 0-1 0 0,0 0 1 0 0,0 0 0 0 0,0-1-1 0 0,5-2 1 0 0,7-4 47 0 0,22-15 0 0 0,-33 20-61 0 0,7-6-191 0 0,0-1 1 0 0,0 0-1 0 0,-1-1 0 0 0,17-21 1 0 0,-24 28 1 0 0,-1-1 1 0 0,-1 1 0 0 0,1-1-1 0 0,-1 0 1 0 0,1 0 0 0 0,-2 1 0 0 0,1-2-1 0 0,0 1 1 0 0,-1 0 0 0 0,0 0-1 0 0,0 0 1 0 0,0-1 0 0 0,-1 1-1 0 0,0 0 1 0 0,0-1 0 0 0,0 1 0 0 0,-3-10-1 0 0,3 13 158 0 0,0 1-1 0 0,-1-1 0 0 0,1 1 1 0 0,-1 0-1 0 0,0-1 0 0 0,1 1 1 0 0,-1 0-1 0 0,0-1 0 0 0,0 1 1 0 0,0 0-1 0 0,0 0 0 0 0,0 0 1 0 0,0 0-1 0 0,0 0 0 0 0,-1 0 1 0 0,1 0-1 0 0,0 0 0 0 0,0 0 1 0 0,-1 0-1 0 0,1 1 0 0 0,0-1 1 0 0,-1 1-1 0 0,1-1 0 0 0,-1 1 1 0 0,1-1-1 0 0,-1 1 0 0 0,1 0 1 0 0,-1 0-1 0 0,-1-1 0 0 0,-2 1 71 0 0,0 0 0 0 0,0 1 0 0 0,0-1 0 0 0,0 1 0 0 0,0 0 0 0 0,0 0 0 0 0,-7 2 0 0 0,7-1 35 0 0,0 0 1 0 0,0 1 0 0 0,1-1-1 0 0,-1 1 1 0 0,1 0 0 0 0,0 0-1 0 0,0 0 1 0 0,-5 6 0 0 0,-1 2 297 0 0,-14 20 1 0 0,21-27-281 0 0,0 1-1 0 0,1 0 1 0 0,0-1 0 0 0,0 1-1 0 0,0 0 1 0 0,1 0-1 0 0,0 1 1 0 0,0-1 0 0 0,0 0-1 0 0,0 0 1 0 0,1 8 0 0 0,0-10-26 0 0,0 0-1 0 0,0 0 1 0 0,1 0 0 0 0,-1 0 0 0 0,1 0 0 0 0,0 0 0 0 0,0 0 0 0 0,0 0 0 0 0,3 5 0 0 0,-3-7-48 0 0,-1 0 1 0 0,1 1-1 0 0,1-1 1 0 0,-1 0-1 0 0,0 1 1 0 0,0-1-1 0 0,0 0 0 0 0,1 0 1 0 0,-1 0-1 0 0,1 0 1 0 0,-1 0-1 0 0,1-1 1 0 0,-1 1-1 0 0,1 0 0 0 0,-1-1 1 0 0,1 1-1 0 0,-1-1 1 0 0,3 1-1 0 0,3 0-19 0 0,0-1-1 0 0,1 0 1 0 0,-1-1-1 0 0,0 0 1 0 0,0 0 0 0 0,0 0-1 0 0,-1-1 1 0 0,1 0-1 0 0,0 0 1 0 0,9-5-1 0 0,11-9-604 0 0,-1-1-1 0 0,-1-1 1 0 0,0-1 0 0 0,-1-1-1 0 0,33-38 1 0 0,-12 16-118 0 0,10-12 42 0 0,-32 28 686 0 0,-1 0 0 0 0,36-59 0 0 0,-39 58 0 0 0,-14 20 0 0 0,0 0 0 0 0,0 0 0 0 0,6-13 0 0 0,-1-6 8 0 0,-1 0 0 0 0,-1-1 0 0 0,-1 1 0 0 0,-2-1 0 0 0,0-1 0 0 0,-2 1 0 0 0,0-30 0 0 0,-3 48-20 0 0,0-7 73 0 0,0 1 0 0 0,-1-1-1 0 0,0 1 1 0 0,-1-1 0 0 0,-7-25-1 0 0,-9-6 476 0 0,17 46-405 0 0,0 1-64 0 0,-2 2-53 0 0,0 0 1 0 0,1 0 0 0 0,-1 0-1 0 0,1 1 1 0 0,-1-1-1 0 0,1 0 1 0 0,0 1-1 0 0,0 0 1 0 0,0-1 0 0 0,0 1-1 0 0,1 0 1 0 0,-1 0-1 0 0,1 0 1 0 0,0 0 0 0 0,-2 4-1 0 0,-1 6 83 0 0,1 0-1 0 0,-4 21 0 0 0,-20 188 166 0 0,21-149-350 0 0,-14 153 26 0 0,-16-3 206 0 0,16-108-324 0 0,3-10 128 0 0,13-81 52 0 0,0 27 0 0 0,4-39 0 0 0,2-51-46 0 0,-2 0 0 0 0,-1 0 0 0 0,-6-41 0 0 0,-1-10-10 0 0,5 35 98 0 0,2-1-1 0 0,8-73 0 0 0,-7 125 4 0 0,1 0 0 0 0,0-1 0 0 0,0 1 0 0 0,0 0 0 0 0,1 0 0 0 0,0 0 0 0 0,-1 0 0 0 0,1 0 0 0 0,1 1 0 0 0,-1-1-1 0 0,3-3 1 0 0,-4 6-30 0 0,0 0 0 0 0,1 0 0 0 0,-1 0 0 0 0,0 0 0 0 0,0 0 0 0 0,0 0 0 0 0,1 0-1 0 0,-1 0 1 0 0,0 1 0 0 0,1-1 0 0 0,-1 1 0 0 0,1-1 0 0 0,-1 1 0 0 0,1-1 0 0 0,-1 1-1 0 0,1 0 1 0 0,-1 0 0 0 0,1-1 0 0 0,-1 1 0 0 0,1 0 0 0 0,-1 0 0 0 0,1 1 0 0 0,-1-1 0 0 0,1 0-1 0 0,-1 1 1 0 0,1-1 0 0 0,-1 0 0 0 0,1 1 0 0 0,-1 0 0 0 0,0-1 0 0 0,1 1 0 0 0,-1 0 0 0 0,0 0-1 0 0,3 1 1 0 0,0 2 0 0 0,-1-1-1 0 0,1 1 1 0 0,-1-1-1 0 0,0 1 1 0 0,0 0-1 0 0,0 0 1 0 0,3 7-1 0 0,13 30 134 0 0,-15-30-138 0 0,-1 0 0 0 0,0 0 0 0 0,0 0 0 0 0,-2 0 0 0 0,1 0 0 0 0,-1 14 0 0 0,-5 69-20 0 0,3-81 14 0 0,-8 60 705 0 0,5-46 215 0 0,1-1 0 0 0,1 1-1 0 0,2 40 1 0 0,1-62-772 0 0,-1-1 0 0 0,1 1 0 0 0,0-1 0 0 0,0 1-1 0 0,1-1 1 0 0,-1 0 0 0 0,1 1 0 0 0,0-1 0 0 0,0 0-1 0 0,3 5 1 0 0,-3-7-99 0 0,0 0 0 0 0,0 1-1 0 0,0-2 1 0 0,0 1-1 0 0,0 0 1 0 0,1 0 0 0 0,-1 0-1 0 0,1-1 1 0 0,-1 0-1 0 0,1 1 1 0 0,0-1 0 0 0,-1 0-1 0 0,1 0 1 0 0,0 0 0 0 0,0-1-1 0 0,-1 1 1 0 0,6 0-1 0 0,5-1-218 0 0,0 0-1 0 0,0 0 0 0 0,0-1 0 0 0,0-1 1 0 0,0 0-1 0 0,-1-1 0 0 0,1-1 0 0 0,-1 0 0 0 0,0 0 1 0 0,14-8-1 0 0,14-7-9684 0 0</inkml:trace>
  <inkml:trace contextRef="#ctx0" brushRef="#br0" timeOffset="6261.36">3508 1078 17247 0 0,'-6'-3'316'0'0,"-9"-5"688"0"0,14 7-588 0 0,-10 2-489 0 0,5 1 31 0 0,1 0 0 0 0,0 0 0 0 0,0 1 0 0 0,0 0 0 0 0,0 0 0 0 0,1 1 0 0 0,-1-1 0 0 0,1 1 0 0 0,0 0 0 0 0,0 0 0 0 0,-4 6 0 0 0,-2 2 773 0 0,2 1-1 0 0,-1 0 0 0 0,-6 15 0 0 0,13-23-431 0 0,0 0 0 0 0,0-1 0 0 0,0 1 0 0 0,-1 9-1 0 0,3-12-229 0 0,-1-1-1 0 0,1 1 1 0 0,0 0-1 0 0,0-1 1 0 0,0 1-1 0 0,0-1 0 0 0,0 1 1 0 0,0 0-1 0 0,1-1 1 0 0,-1 1-1 0 0,0-1 1 0 0,1 1-1 0 0,-1-1 0 0 0,1 1 1 0 0,0-1-1 0 0,-1 1 1 0 0,1-1-1 0 0,0 0 1 0 0,1 2-1 0 0,-1-2-51 0 0,-1-1 0 0 0,1 1 0 0 0,0-1 0 0 0,-1 1 0 0 0,1-1 0 0 0,0 0 0 0 0,0 1 0 0 0,-1-1 0 0 0,1 0 0 0 0,0 1 0 0 0,0-1 0 0 0,0 0 0 0 0,-1 0 0 0 0,1 0 0 0 0,0 0 0 0 0,0 0 0 0 0,0 0 0 0 0,0 0 0 0 0,-1 0 0 0 0,3 0 0 0 0,-1-1 22 0 0,1 1 0 0 0,-1-1-1 0 0,1 0 1 0 0,-1 0 0 0 0,1 0 0 0 0,3-3-1 0 0,1-1 47 0 0,-1 0-1 0 0,1 0 1 0 0,6-8 0 0 0,23-22 314 0 0,23-26 115 0 0,47-53-415 0 0,27-33-549 0 0,-88 90 220 0 0,101-135-381 0 0,-100 127 226 0 0,36-73-1 0 0,-67 111 163 0 0,44-90-862 0 0,-56 109 1009 0 0,-1 3 17 0 0,1-1 0 0 0,-1 0 0 0 0,0 1 0 0 0,-1-1 0 0 0,1 0 0 0 0,-1 0 0 0 0,0 0-1 0 0,0-8 1 0 0,-11 18 79 0 0,6-1 4 0 0,0 1 0 0 0,1 0 0 0 0,-1 0 0 0 0,1 0-1 0 0,0 0 1 0 0,0 1 0 0 0,0-1 0 0 0,0 1 0 0 0,-1 5 0 0 0,-8 11 61 0 0,-226 402 739 0 0,149-269-66 0 0,39-70-218 0 0,16-26-127 0 0,-50 95 1052 0 0,59-100-948 0 0,13-29-194 0 0,0 0 1 0 0,2 1 0 0 0,0 0-1 0 0,-10 50 1 0 0,20-75-315 0 0,-1 1 0 0 0,1 0 0 0 0,0 0 0 0 0,0 0 0 0 0,0 0 0 0 0,0 0 1 0 0,0 0-1 0 0,0 0 0 0 0,0 0 0 0 0,0 0 0 0 0,1 0 0 0 0,-1 0 0 0 0,0 0 0 0 0,1 0 0 0 0,-1 1 0 0 0,1-2-5 0 0,-1 0-1 0 0,0 0 0 0 0,1 1 0 0 0,-1-1 0 0 0,0 0 0 0 0,0 0 0 0 0,1 1 0 0 0,-1-1 0 0 0,0 0 0 0 0,1 0 0 0 0,-1 0 0 0 0,0 0 0 0 0,1 0 0 0 0,-1 0 0 0 0,1 0 0 0 0,-1 0 0 0 0,0 0 0 0 0,1 1 0 0 0,-1-2 0 0 0,0 1 0 0 0,1 0 0 0 0,-1 0 0 0 0,1 0 0 0 0,-1 0 0 0 0,1 0 0 0 0,3-2 6 0 0,0 1-1 0 0,0-1 0 0 0,0 0 1 0 0,-1-1-1 0 0,5-2 1 0 0,-7 4-8 0 0,29-23 12 0 0,-1-1 0 0 0,-1-1 1 0 0,29-36-1 0 0,16-16-13 0 0,378-375-617 0 0,-364 361 15 0 0,-4-4 0 0 0,79-119 1 0 0,-121 146 246 0 0,-28 46 323 0 0,0 1 1 0 0,30-38-1 0 0,-3 8 96 0 0,-40 52-64 0 0,0-1 0 0 0,0 1 0 0 0,0 0 0 0 0,0 0 0 0 0,0 0 0 0 0,1-1 0 0 0,-1 1 0 0 0,0 0 0 0 0,0 0 0 0 0,0 0 0 0 0,0-1 0 0 0,1 1 0 0 0,-1 0 0 0 0,0 0 0 0 0,0 0 0 0 0,0 0 0 0 0,0 0 0 0 0,1 0 0 0 0,-1-1 0 0 0,0 1 0 0 0,0 0 0 0 0,1 0 0 0 0,-1 0 0 0 0,0 0 0 0 0,0 0 0 0 0,1 0 0 0 0,-1 0 0 0 0,0 0 0 0 0,0 0 0 0 0,0 0 0 0 0,1 0 0 0 0,-1 0 0 0 0,0 0 0 0 0,0 0 0 0 0,1 0 0 0 0,-1 0 0 0 0,0 1 0 0 0,0-1 0 0 0,0 0 0 0 0,1 0 0 0 0,-1 0 0 0 0,0 0 0 0 0,0 0 0 0 0,0 0 0 0 0,1 1 0 0 0,-1-1 0 0 0,0 0 0 0 0,0 0 0 0 0,0 0 0 0 0,0 0 0 0 0,0 1 0 0 0,1-1 0 0 0,2 11 0 0 0,-2-7 0 0 0,-1 1 0 0 0,0-1 0 0 0,0 0 0 0 0,0 1 0 0 0,-1-1 0 0 0,0 0 0 0 0,1 0 0 0 0,-4 8 0 0 0,-15 35 0 0 0,16-40 0 0 0,-21 41 0 0 0,-2 0 0 0 0,-34 45 0 0 0,9-15-17 0 0,-65 101 218 0 0,-192 227-1 0 0,258-346 567 0 0,-44 71 1 0 0,77-110-601 0 0,12-16-122 0 0,1 0 1 0 0,0 0 0 0 0,0 0 0 0 0,1 1-1 0 0,-5 8 1 0 0,14-24-11 0 0,0 1 0 0 0,0-1 0 0 0,1 2 0 0 0,12-14-1 0 0,38-32-62 0 0,-28 28 23 0 0,32-29-447 0 0,94-62 0 0 0,-24 32-1446 0 0,-101 69 1272 0 0,-28 15 582 0 0,0 0 1 0 0,-1 1 0 0 0,1-1 0 0 0,0 1-1 0 0,-1-1 1 0 0,1 1 0 0 0,0 0 0 0 0,-1 0-1 0 0,1-1 1 0 0,0 1 0 0 0,0 0 0 0 0,0 1 0 0 0,-1-1-1 0 0,1 0 1 0 0,0 0 0 0 0,2 2 0 0 0,-3-2 42 0 0,-1 0-1 0 0,1 1 1 0 0,-1-1 0 0 0,0 1 0 0 0,1-1 0 0 0,-1 1 0 0 0,0-1 0 0 0,0 1 0 0 0,1-1 0 0 0,-1 1 0 0 0,0 0 0 0 0,0-1 0 0 0,0 1 0 0 0,0-1 0 0 0,0 1 0 0 0,0-1 0 0 0,0 1 0 0 0,0 0 0 0 0,0-1 0 0 0,0 1 0 0 0,0-1 0 0 0,0 1-1 0 0,0 0 1 0 0,0-1 0 0 0,0 1 0 0 0,-1-1 0 0 0,1 1 0 0 0,-7 19-52 0 0,7-20 52 0 0,-11 21 51 0 0,0 0 1 0 0,0-1-1 0 0,-25 30 1 0 0,-51 50 1375 0 0,78-89-1135 0 0,-14 21 1 0 0,1 0 211 0 0,6-7 40 0 0,16-25-521 0 0,-1 1 0 0 0,1 0 0 0 0,0-1 0 0 0,-1 1-1 0 0,1 0 1 0 0,0 0 0 0 0,-1-1 0 0 0,1 1 0 0 0,0 0 0 0 0,0 0 0 0 0,0 0-1 0 0,0 0 1 0 0,0-1 0 0 0,-1 1 0 0 0,2 0 0 0 0,-1 0 0 0 0,0 0 0 0 0,0 0-1 0 0,0-1 1 0 0,0 1 0 0 0,0 0 0 0 0,1 0 0 0 0,-1 0 0 0 0,0-1 0 0 0,1 1-1 0 0,-1 0 1 0 0,1-1 0 0 0,-1 1 0 0 0,2 1 0 0 0,-1-2-15 0 0,0 1 1 0 0,0-1-1 0 0,0 1 1 0 0,0-1-1 0 0,0 0 1 0 0,0 0-1 0 0,0 0 1 0 0,0 0-1 0 0,0 1 1 0 0,0-1-1 0 0,0-1 1 0 0,0 1-1 0 0,0 0 1 0 0,0 0-1 0 0,0 0 0 0 0,0 0 1 0 0,2-1-1 0 0,17-8 41 0 0,20-10-12 0 0,-15 8 6 0 0,-1-2 0 0 0,0 0-1 0 0,32-24 1 0 0,16-18-601 0 0,3 4-1 0 0,145-74 1 0 0,-213 121 490 0 0,0 1 0 0 0,0 0 0 0 0,0 0 0 0 0,1 0 1 0 0,-1 1-1 0 0,13-1 0 0 0,-20 3 64 0 0,0 0 0 0 0,1 0 0 0 0,-1 0 0 0 0,1 0 0 0 0,-1 0 0 0 0,0 0 0 0 0,1 0 0 0 0,-1 0 0 0 0,0 0 0 0 0,1 0 0 0 0,-1 0 0 0 0,0 1 1 0 0,1-1-1 0 0,-1 0 0 0 0,0 0 0 0 0,1 0 0 0 0,-1 1 0 0 0,0-1 0 0 0,1 0 0 0 0,-1 0 0 0 0,0 1 0 0 0,0-1 0 0 0,1 0 0 0 0,-1 1 0 0 0,0-1 0 0 0,0 0 0 0 0,0 1 0 0 0,0-1 0 0 0,1 0 0 0 0,-1 1 0 0 0,0-1 0 0 0,0 1 0 0 0,0-1 0 0 0,0 0 0 0 0,0 1 0 0 0,0-1 0 0 0,0 0 0 0 0,0 1 0 0 0,0-1 0 0 0,0 1 0 0 0,-4 13-151 0 0,-14 42 156 0 0,16-52 49 0 0,-1 6 108 0 0,3-10-157 0 0,0 1 0 0 0,0-1 0 0 0,0 0 1 0 0,0 1-1 0 0,0-1 0 0 0,0 1 0 0 0,0-1 1 0 0,0 0-1 0 0,0 1 0 0 0,0-1 0 0 0,0 1 1 0 0,0-1-1 0 0,0 0 0 0 0,0 1 0 0 0,0-1 1 0 0,0 1-1 0 0,1-1 0 0 0,-1 0 0 0 0,0 1 1 0 0,0-1-1 0 0,0 0 0 0 0,1 1 0 0 0,-1-1 1 0 0,0 0-1 0 0,1 1 0 0 0,-1-1 0 0 0,0 0 1 0 0,0 0-1 0 0,1 1 0 0 0,-1-1 0 0 0,1 0 1 0 0,-1 0-1 0 0,0 1 0 0 0,1-1 0 0 0,-1 0 1 0 0,0 0-1 0 0,1 0 0 0 0,-1 0 0 0 0,1 0 1 0 0,-1 0-1 0 0,0 0 0 0 0,1 0 0 0 0,-1 0 1 0 0,1 0-1 0 0,4 1-1 0 0,2-1 1 0 0,-1 0 0 0 0,1-2-14 0 0,-5 2-56 0 0,-2 0 2 0 0,-14 11 4 0 0,-49 38 190 0 0,51-41 38 0 0,-20 19 0 0 0,-5 4 350 0 0,28-25-311 0 0,4-3-35 0 0,1 0-1 0 0,0 0 1 0 0,0 0-1 0 0,0 1 1 0 0,-6 6-1 0 0,9-9-14 0 0,12 3 47 0 0,-10-3-196 0 0,0-1 0 0 0,0 1 0 0 0,0-1 0 0 0,0 1 1 0 0,0-1-1 0 0,0 0 0 0 0,0 1 0 0 0,0-1 0 0 0,0 0 0 0 0,0 0 0 0 0,0 0 0 0 0,0 0 0 0 0,0 0 1 0 0,0 0-1 0 0,2 0 0 0 0,23-6 15 0 0,-1-1 1 0 0,0-1-1 0 0,0-2 1 0 0,-1 0 0 0 0,29-17-1 0 0,69-34-238 0 0,-75 38 134 0 0,95-41-310 0 0,-28 22-726 0 0,-61 23 759 0 0,-47 17 242 0 0,1 0 1 0 0,-1 0 0 0 0,1 0-1 0 0,0 1 1 0 0,13-2 0 0 0,-19 3 77 0 0,1 0 0 0 0,-1 0 1 0 0,1 1-1 0 0,0-1 1 0 0,-1 0-1 0 0,1 0 0 0 0,-1 1 1 0 0,1-1-1 0 0,-1 1 0 0 0,1-1 1 0 0,-1 1-1 0 0,0 0 1 0 0,1 0-1 0 0,-1-1 0 0 0,0 1 1 0 0,1 0-1 0 0,-1 0 0 0 0,0 0 1 0 0,0 1-1 0 0,0-1 0 0 0,0 0 1 0 0,0 0-1 0 0,0 0 1 0 0,0 1-1 0 0,0-1 0 0 0,0 1 1 0 0,-1-1-1 0 0,1 0 0 0 0,-1 1 1 0 0,1-1-1 0 0,0 3 1 0 0,-1 0 16 0 0,-1 1 0 0 0,1-1 0 0 0,-1 1 0 0 0,1-1 0 0 0,-1 1 0 0 0,-1-1 0 0 0,1 1 0 0 0,-1-1 1 0 0,-2 5-1 0 0,2-2 16 0 0,-4 6 77 0 0,-1 0 0 0 0,0 0-1 0 0,-1 0 1 0 0,-14 18 0 0 0,-9 13 201 0 0,15-26 327 0 0,14-17-542 0 0,1 0 0 0 0,-1 1 1 0 0,0-1-1 0 0,1 1 0 0 0,0-1 0 0 0,-1 1 0 0 0,1 0 0 0 0,0 0 0 0 0,0-1 1 0 0,0 1-1 0 0,0 0 0 0 0,0 0 0 0 0,0 0 0 0 0,-1 4 0 0 0,2-5 38 0 0,14-13 112 0 0,4-5-397 0 0,0-1-1 0 0,23-32 1 0 0,-6 7-752 0 0,-34 42 888 0 0,10-12-635 0 0,13-18-1 0 0,-22 28 374 0 0,0-1 0 0 0,1 0 0 0 0,-1 0 0 0 0,-1 0 0 0 0,1 0 0 0 0,0 0 0 0 0,-1 0 0 0 0,0-1 0 0 0,0 1 0 0 0,1-8 0 0 0,-2 12 292 0 0,0-1-1 0 0,-1 0 0 0 0,1 1 1 0 0,0-1-1 0 0,0 1 0 0 0,0-1 1 0 0,0 1-1 0 0,-1-1 0 0 0,1 1 1 0 0,0-1-1 0 0,-1 1 0 0 0,1-1 0 0 0,0 1 1 0 0,-1 0-1 0 0,1-1 0 0 0,0 1 1 0 0,-1-1-1 0 0,1 1 0 0 0,-1 0 1 0 0,1-1-1 0 0,-1 1 0 0 0,1 0 1 0 0,0 0-1 0 0,-1-1 0 0 0,0 1 1 0 0,1 0-1 0 0,-1 0 0 0 0,1 0 1 0 0,-1 0-1 0 0,1-1 0 0 0,-1 1 0 0 0,1 0 1 0 0,-1 0-1 0 0,1 0 0 0 0,-1 0 1 0 0,0 0-1 0 0,1 0 0 0 0,-1 1 1 0 0,1-1-1 0 0,-1 0 0 0 0,1 0 1 0 0,-1 0-1 0 0,0 1 0 0 0,-29 9 179 0 0,25-9-18 0 0,-9 6 256 0 0,1-1 1 0 0,-15 10-1 0 0,2-1 304 0 0,4-1 512 0 0,-35 27 1 0 0,41-28-433 0 0,7-5-202 0 0,0 0 0 0 0,1 1 0 0 0,0 0 0 0 0,-10 16 0 0 0,2-4 259 0 0,14-19-776 0 0,1 0-1 0 0,0 1 1 0 0,-1-1-1 0 0,1 0 1 0 0,0 0 0 0 0,0 1-1 0 0,0-1 1 0 0,0 0-1 0 0,1 1 1 0 0,-1-1 0 0 0,1 1-1 0 0,-1-1 1 0 0,1 1-1 0 0,0-1 1 0 0,0 4 0 0 0,0-5-53 0 0,1 1 1 0 0,-1-1 0 0 0,0 0 0 0 0,1 0-1 0 0,-1 0 1 0 0,1 0 0 0 0,-1 0 0 0 0,1 0 0 0 0,-1 0-1 0 0,1 0 1 0 0,0 0 0 0 0,-1 0 0 0 0,1 0 0 0 0,0 0-1 0 0,0 0 1 0 0,0-1 0 0 0,0 1 0 0 0,0 0 0 0 0,0 0-1 0 0,0-1 1 0 0,0 1 0 0 0,0-1 0 0 0,0 1-1 0 0,0-1 1 0 0,0 1 0 0 0,0-1 0 0 0,0 0 0 0 0,1 0-1 0 0,-1 1 1 0 0,0-1 0 0 0,0 0 0 0 0,0 0 0 0 0,0 0-1 0 0,2-1 1 0 0,8 1-97 0 0,0-1 0 0 0,-1-1 0 0 0,0 0 0 0 0,1-1 0 0 0,-1 1 0 0 0,0-2 0 0 0,0 0 0 0 0,0 0-1 0 0,13-8 1 0 0,5-6-2328 0 0,45-34 0 0 0,-63 44 1545 0 0,-1 0 0 0 0,1-1 0 0 0,-1 0 0 0 0,-1 0 0 0 0,1-1 0 0 0,12-21-1 0 0,-5 6-415 0 0,-12 19 989 0 0,0 0 0 0 0,0 1 0 0 0,-1-1 0 0 0,0-1 0 0 0,0 1 0 0 0,0 0 0 0 0,-1-1 0 0 0,0 1 0 0 0,0-1 0 0 0,-1 0 0 0 0,1-6 0 0 0,-1 12 390 0 0,-1-1 1 0 0,0 1-1 0 0,0 0 0 0 0,-1 0 1 0 0,1 0-1 0 0,0 0 0 0 0,0 0 1 0 0,0 0-1 0 0,-1 0 0 0 0,1 0 1 0 0,0 0-1 0 0,-1 0 0 0 0,1 0 1 0 0,-1 0-1 0 0,1 0 1 0 0,-1 0-1 0 0,0 0 0 0 0,1 0 1 0 0,-1 0-1 0 0,0 1 0 0 0,0-1 1 0 0,0 0-1 0 0,1 0 0 0 0,-1 1 1 0 0,0-1-1 0 0,0 1 0 0 0,0-1 1 0 0,0 1-1 0 0,0-1 0 0 0,0 1 1 0 0,0 0-1 0 0,0-1 0 0 0,0 1 1 0 0,0 0-1 0 0,-1 0 0 0 0,1 0 1 0 0,0-1-1 0 0,0 1 1 0 0,0 0-1 0 0,0 1 0 0 0,-2-1 1 0 0,-1 1 364 0 0,0-1 1 0 0,1 1 0 0 0,-1 0 0 0 0,0 0 0 0 0,1 0-1 0 0,-1 1 1 0 0,1-1 0 0 0,-1 1 0 0 0,1 0 0 0 0,0 0 0 0 0,-5 4-1 0 0,-1 1 414 0 0,3-2-370 0 0,1 0 0 0 0,-1 0 0 0 0,-6 8-1 0 0,11-11-396 0 0,0-1 0 0 0,0 1 0 0 0,0-1 0 0 0,0 1 0 0 0,0 0 0 0 0,0 0 0 0 0,1-1-1 0 0,-1 1 1 0 0,0 0 0 0 0,1 0 0 0 0,0 0 0 0 0,-1 0 0 0 0,1 0 0 0 0,0 0 0 0 0,0 0 0 0 0,0-1-1 0 0,0 1 1 0 0,1 3 0 0 0,-1-4-78 0 0,1 1 0 0 0,-1-1 0 0 0,1 1-1 0 0,0-1 1 0 0,0 0 0 0 0,0 1 0 0 0,0-1 0 0 0,0 0 0 0 0,0 0-1 0 0,0 0 1 0 0,0 0 0 0 0,1 0 0 0 0,-1 0 0 0 0,0 0-1 0 0,1 0 1 0 0,-1 0 0 0 0,1-1 0 0 0,-1 1 0 0 0,0-1 0 0 0,1 1-1 0 0,0-1 1 0 0,2 1 0 0 0,5 1 87 0 0,0 0 1 0 0,14 1-1 0 0,-18-3-98 0 0,16 1-393 0 0,-1 0 0 0 0,1-2-1 0 0,30-4 1 0 0,58-18-2220 0 0,-52 10 1831 0 0,-40 9-401 0 0,0-2 0 0 0,-1 0-1 0 0,0-1 1 0 0,16-9-1 0 0,-18 9-550 0 0,-13 6 1343 0 0,-1 1 51 0 0,0 0 224 0 0,-1 0 897 0 0,-3-2-398 0 0,1 1-1 0 0,-1 1 1 0 0,1-1-1 0 0,-1 0 1 0 0,1 1-1 0 0,-1-1 1 0 0,0 1-1 0 0,1 0 0 0 0,-1 0 1 0 0,-3 1-1 0 0,-4 1 548 0 0,0 0 0 0 0,-13 4 0 0 0,6 1 61 0 0,1 0-1 0 0,0 2 1 0 0,0 0-1 0 0,1 1 0 0 0,-24 19 1 0 0,34-24-800 0 0,-1 1 0 0 0,1 0 0 0 0,1 0 0 0 0,-1 1 0 0 0,1 0 0 0 0,0 0-1 0 0,1 0 1 0 0,0 0 0 0 0,0 1 0 0 0,0 0 0 0 0,1 0 0 0 0,0 0 0 0 0,-3 15 0 0 0,6-21-180 0 0,-1 0 0 0 0,1 0 0 0 0,0 0 1 0 0,0-1-1 0 0,0 1 0 0 0,1 0 0 0 0,-1 0 0 0 0,0 0 0 0 0,1-1 0 0 0,-1 1 0 0 0,1 0 0 0 0,-1 0 1 0 0,1-1-1 0 0,0 1 0 0 0,0-1 0 0 0,0 1 0 0 0,0 0 0 0 0,0-1 0 0 0,0 0 0 0 0,0 1 0 0 0,0-1 0 0 0,1 0 1 0 0,-1 1-1 0 0,0-1 0 0 0,1 0 0 0 0,-1 0 0 0 0,1 0 0 0 0,0 0 0 0 0,-1-1 0 0 0,1 1 0 0 0,0 0 1 0 0,-1-1-1 0 0,1 1 0 0 0,3 0 0 0 0,2 1-25 0 0,0-1 1 0 0,0 0-1 0 0,0 0 0 0 0,0-1 1 0 0,1 0-1 0 0,-1 0 1 0 0,12-2-1 0 0,7-2-38 0 0,-15 3-129 0 0,-1 0 0 0 0,20-6 0 0 0,8-4-232 0 0,-16 6-372 0 0,0-2-1 0 0,-1 0 1 0 0,1-2-1 0 0,-2 0 0 0 0,33-20 1 0 0,-28 13-328 0 0,-15 10 483 0 0,0 0-1 0 0,-1-1 1 0 0,0 0 0 0 0,0-1 0 0 0,13-13-1 0 0,4-14-1069 0 0,-25 34 1707 0 0,-1 1 94 0 0,0 0 59 0 0,0 0 235 0 0,-14 0 1157 0 0,12 0-1432 0 0,0 1 0 0 0,1-1 0 0 0,-1 1 1 0 0,0 0-1 0 0,0 0 0 0 0,0-1 0 0 0,0 1 0 0 0,1 0 0 0 0,-1 1 0 0 0,0-1 1 0 0,1 0-1 0 0,-1 0 0 0 0,1 1 0 0 0,-1-1 0 0 0,1 1 0 0 0,0-1 0 0 0,0 1 1 0 0,-2 2-1 0 0,-18 34 2106 0 0,19-33-2061 0 0,-1 0 0 0 0,1 0 0 0 0,1 0 1 0 0,-1 0-1 0 0,1 0 0 0 0,0 1 0 0 0,0-1 0 0 0,0 11 0 0 0,2-14-157 0 0,-1 0-1 0 0,0 0 1 0 0,0 0 0 0 0,1 1-1 0 0,-1-1 1 0 0,1 0 0 0 0,0 0-1 0 0,-1 0 1 0 0,1 0 0 0 0,0 0-1 0 0,0 0 1 0 0,0-1 0 0 0,1 1-1 0 0,-1 0 1 0 0,0 0 0 0 0,1-1-1 0 0,-1 1 1 0 0,1-1 0 0 0,-1 1-1 0 0,1-1 1 0 0,0 0 0 0 0,-1 0-1 0 0,1 1 1 0 0,4 0 0 0 0,1 1-68 0 0,1 0 1 0 0,0-1 0 0 0,0 0 0 0 0,0 0 0 0 0,0-1 0 0 0,0 0 0 0 0,0-1 0 0 0,0 1 0 0 0,0-1 0 0 0,1-1 0 0 0,-1 0-1 0 0,11-2 1 0 0,9-4-685 0 0,-1-2-1 0 0,32-13 1 0 0,-30 11-233 0 0,59-26-941 0 0,39-14 525 0 0,-127 51 1392 0 0,0 0 1 0 0,0 0-1 0 0,0 0 0 0 0,0 0 0 0 0,0 0 0 0 0,0 0 0 0 0,0 0 0 0 0,0 0 0 0 0,0 0 0 0 0,0 0 0 0 0,0 0 1 0 0,1 0-1 0 0,-1 0 0 0 0,0 0 0 0 0,0 0 0 0 0,0 0 0 0 0,0 0 0 0 0,0 0 0 0 0,0 0 0 0 0,0 0 0 0 0,0 0 0 0 0,0 0 1 0 0,0 0-1 0 0,0 0 0 0 0,0 0 0 0 0,0 0 0 0 0,1 0 0 0 0,-1 0 0 0 0,0 0 0 0 0,0 0 0 0 0,0 0 0 0 0,0 0 1 0 0,0 0-1 0 0,0 0 0 0 0,0 0 0 0 0,0 0 0 0 0,0 0 0 0 0,0 0 0 0 0,0 0 0 0 0,0 1 0 0 0,0-1 0 0 0,0 0 1 0 0,0 0-1 0 0,0 0 0 0 0,0 0 0 0 0,0 0 0 0 0,0 0 0 0 0,0 0 0 0 0,0 0 0 0 0,0 0 0 0 0,0 0 0 0 0,0 0 0 0 0,0 0 1 0 0,0 0-1 0 0,0 0 0 0 0,0 1 0 0 0,0-1 0 0 0,0 0 0 0 0,0 0 0 0 0,0 0 0 0 0,0 0 0 0 0,0 0 0 0 0,0 0 1 0 0,0 0-1 0 0,0 0 0 0 0,0 0 0 0 0,-4 8 224 0 0,-7 6 112 0 0,4-8 101 0 0,0-1 1 0 0,0 0-1 0 0,0-1 0 0 0,-10 5 1 0 0,-15 10 823 0 0,6-3 588 0 0,25-16-1712 0 0,1 1-140 0 0,0-1 1 0 0,0 0-1 0 0,1 0 0 0 0,-1 0 1 0 0,0 1-1 0 0,0-1 0 0 0,0 0 1 0 0,0 0-1 0 0,1 0 0 0 0,-1 0 1 0 0,0 0-1 0 0,0 1 0 0 0,1-1 1 0 0,-1 0-1 0 0,0 0 0 0 0,0 0 0 0 0,0 0 1 0 0,1 0-1 0 0,-1 0 0 0 0,0 0 1 0 0,0 0-1 0 0,1 0 0 0 0,-1 0 1 0 0,0 0-1 0 0,0 0 0 0 0,1 0 1 0 0,-1 0-1 0 0,0 0 0 0 0,1 0 1 0 0,3-1-69 0 0,1 0 0 0 0,-1-1 1 0 0,1 0-1 0 0,-1 1 1 0 0,0-1-1 0 0,0-1 1 0 0,0 1-1 0 0,6-5 1 0 0,7-3-685 0 0,-12 7 369 0 0,-1-1 1 0 0,1 1 0 0 0,0-1 0 0 0,-1 0 0 0 0,0 0 0 0 0,0 0 0 0 0,7-9-1 0 0,-6 6-237 0 0,0 1 0 0 0,11-10 0 0 0,-10 11 126 0 0,-1 0 1 0 0,0 0-1 0 0,7-9 0 0 0,-10 12 343 0 0,0-1 0 0 0,-1 1 0 0 0,1-1-1 0 0,-1 1 1 0 0,0-1 0 0 0,0 0 0 0 0,0 1 0 0 0,0-1 0 0 0,0 0 0 0 0,0 0 0 0 0,-1 0 0 0 0,1-3-1 0 0,-1 5 124 0 0,0 1 0 0 0,0-1-1 0 0,0 1 1 0 0,0-1-1 0 0,0 1 1 0 0,0-1-1 0 0,0 1 1 0 0,0-1-1 0 0,-1 1 1 0 0,1-1-1 0 0,0 1 1 0 0,0-1-1 0 0,0 1 1 0 0,-1-1 0 0 0,1 1-1 0 0,0 0 1 0 0,0-1-1 0 0,-1 1 1 0 0,1-1-1 0 0,0 1 1 0 0,-1 0-1 0 0,1-1 1 0 0,-1 1-1 0 0,1 0 1 0 0,0-1-1 0 0,-1 1 1 0 0,0-1-1 0 0,0 1 26 0 0,-1 0-1 0 0,1 0 0 0 0,0-1 0 0 0,0 1 0 0 0,-1 0 1 0 0,1 0-1 0 0,0 0 0 0 0,-1 0 0 0 0,1 1 0 0 0,0-1 0 0 0,-2 1 1 0 0,-4 1 330 0 0,0 0 1 0 0,-14 8 0 0 0,18-9-177 0 0,-5 3 154 0 0,1 1 0 0 0,0 0 0 0 0,-11 8-1 0 0,-10 9 743 0 0,12-10-326 0 0,0 1 1 0 0,0 0 0 0 0,2 2 0 0 0,0-1-1 0 0,0 2 1 0 0,-15 24 0 0 0,22-30-300 0 0,2 0 1 0 0,0 1-1 0 0,0-1 1 0 0,1 1-1 0 0,0 1 1 0 0,1-1-1 0 0,0 0 1 0 0,-2 24-1 0 0,5-31-373 0 0,0 1 1 0 0,0-1-1 0 0,0 1 0 0 0,1 0 0 0 0,0-1 1 0 0,0 1-1 0 0,0-1 0 0 0,0 1 0 0 0,1-1 1 0 0,0 0-1 0 0,0 1 0 0 0,0-1 0 0 0,0 0 1 0 0,1 0-1 0 0,0-1 0 0 0,4 6 1 0 0,7 6-57 0 0,0-1 1 0 0,26 20 0 0 0,-7-7 59 0 0,-2 2 271 0 0,-2 0-1 0 0,33 43 1 0 0,-51-57-498 0 0,-1 0 1 0 0,0 1-1 0 0,-1 0 0 0 0,-1 1 1 0 0,0 0-1 0 0,-1 0 0 0 0,7 29 0 0 0,-10-28-203 0 0,-1 1 0 0 0,-1 0-1 0 0,0 0 1 0 0,-1 0 0 0 0,-2 0-1 0 0,0 0 1 0 0,-4 23-1 0 0,3-29 151 0 0,-1 1-1 0 0,-1-1 1 0 0,0 0 0 0 0,-1 0-1 0 0,0-1 1 0 0,-1 1-1 0 0,-1-1 1 0 0,0 0-1 0 0,0-1 1 0 0,-17 20-1 0 0,10-17 128 0 0,1 0 0 0 0,-1-1 1 0 0,-1-1-1 0 0,0-1 0 0 0,-1 0 0 0 0,-33 17 0 0 0,41-24 253 0 0,0-1 1 0 0,0 0-1 0 0,0 0 1 0 0,-1 0-1 0 0,1-1 1 0 0,-1 0-1 0 0,0-1 0 0 0,1 0 1 0 0,-1-1-1 0 0,0 1 1 0 0,1-2-1 0 0,-1 1 1 0 0,0-1-1 0 0,0 0 1 0 0,1-1-1 0 0,-1 0 0 0 0,-11-5 1 0 0,16 5-10 0 0,0 0 0 0 0,0 0-1 0 0,0-1 1 0 0,1 0 0 0 0,-1 0 0 0 0,1 0 0 0 0,0 0 0 0 0,-1 0 0 0 0,1-1-1 0 0,1 0 1 0 0,-1 1 0 0 0,0-1 0 0 0,1 0 0 0 0,0 0 0 0 0,0 0 0 0 0,0-1-1 0 0,0 1 1 0 0,1 0 0 0 0,0-1 0 0 0,0 1 0 0 0,-1-6 0 0 0,0-4 35 0 0,1 0 1 0 0,0 1 0 0 0,1-1-1 0 0,1 0 1 0 0,3-25-1 0 0,1 15-161 0 0,1 1-1 0 0,0 0 1 0 0,2 1-1 0 0,1 0 0 0 0,1 0 1 0 0,17-29-1 0 0,-7 20-21 0 0,1 1 1 0 0,1 1-1 0 0,38-38 0 0 0,-1 15 72 0 0,-19 19-52 0 0,95-74-1022 0 0,-75 61 645 0 0,191-161-276 0 0,-221 180 570 0 0,-1-1 1 0 0,-2-1-1 0 0,-1-2 0 0 0,29-43 1 0 0,-16 8-458 0 0,-2-2 1 0 0,-4-1-1 0 0,42-121 0 0 0,-57 130 218 0 0,20-104-1 0 0,-31 122 314 0 0,-1 11 431 0 0,3-65 0 0 0,-1-7 490 0 0,-16 110-931 0 0,-2 7-23 0 0,0 1 0 0 0,1-1-1 0 0,1 2 1 0 0,1-1 0 0 0,-10 26 0 0 0,10-22 12 0 0,-133 404 229 0 0,90-259 210 0 0,-13 48 887 0 0,63-210-1280 0 0,-6 18 306 0 0,1 0 1 0 0,1 0-1 0 0,1 1 1 0 0,-1 21-1 0 0,4-41-325 0 0,0 0 0 0 0,0 0 0 0 0,0 0-1 0 0,0-1 1 0 0,0 1 0 0 0,0 0 0 0 0,0 0 0 0 0,0 0 0 0 0,0 0 0 0 0,0 0-1 0 0,1 0 1 0 0,-1 0 0 0 0,0 0 0 0 0,1-1 0 0 0,-1 1 0 0 0,0 0-1 0 0,1 0 1 0 0,-1 0 0 0 0,1-1 0 0 0,-1 1 0 0 0,1 0 0 0 0,0 0 0 0 0,-1-1-1 0 0,1 1 1 0 0,0-1 0 0 0,-1 1 0 0 0,1 0 0 0 0,0-1 0 0 0,0 0-1 0 0,-1 1 1 0 0,1-1 0 0 0,0 1 0 0 0,0-1 0 0 0,0 0 0 0 0,0 1-1 0 0,0-1 1 0 0,-1 0 0 0 0,1 0 0 0 0,0 0 0 0 0,0 0 0 0 0,0 0 0 0 0,0 0-1 0 0,0 0 1 0 0,0 0 0 0 0,0 0 0 0 0,0 0 0 0 0,0-1 0 0 0,0 1-1 0 0,5-2 14 0 0,0 0 0 0 0,0 0 0 0 0,0-1 0 0 0,0 0-1 0 0,8-5 1 0 0,85-67-918 0 0,-14 9-2101 0 0,-59 48 1916 0 0,22-15-288 0 0,-42 30 1146 0 0,0-1 0 0 0,0 2 0 0 0,0-1 0 0 0,0 1 0 0 0,1 0 0 0 0,9-2 0 0 0,-15 4 165 0 0,1 0-1 0 0,-1-1 0 0 0,1 1 0 0 0,-1 0 1 0 0,1 0-1 0 0,-1 0 0 0 0,1 1 1 0 0,-1-1-1 0 0,1 0 0 0 0,-1 1 1 0 0,1-1-1 0 0,-1 1 0 0 0,0-1 1 0 0,1 1-1 0 0,-1-1 0 0 0,0 1 0 0 0,1 0 1 0 0,-1 0-1 0 0,1 1 0 0 0,0-1 72 0 0,0 1 0 0 0,-1 0 0 0 0,1 0 0 0 0,-1 0 0 0 0,0 0 0 0 0,0 0 0 0 0,0 1 0 0 0,0-1 0 0 0,0 0 0 0 0,1 4 0 0 0,0 5 330 0 0,0 0 1 0 0,-1 0 0 0 0,0 0 0 0 0,-1 12-1 0 0,0-17-202 0 0,-2 70 2246 0 0,1 42 453 0 0,2-103-2622 0 0,1 0 1 0 0,0-1-1 0 0,1 1 0 0 0,1-1 0 0 0,10 27 0 0 0,-11-35-287 0 0,0-1 1 0 0,0 0-1 0 0,1 1 0 0 0,0-2 0 0 0,0 1 1 0 0,0 0-1 0 0,1-1 0 0 0,-1 1 0 0 0,1-1 1 0 0,0-1-1 0 0,0 1 0 0 0,1-1 0 0 0,8 5 1 0 0,-7-5-2069 0 0,0 0 0 0 0,0 0 1 0 0,10 2-1 0 0,10-1-7417 0 0</inkml:trace>
  <inkml:trace contextRef="#ctx0" brushRef="#br0" timeOffset="6623.48">3419 390 21103 0 0,'-11'-5'261'0'0,"8"3"-106"0"0,0 1 0 0 0,0-1 0 0 0,0 1 0 0 0,0 0 0 0 0,-1 0 0 0 0,1 0 0 0 0,0 0 0 0 0,0 1 0 0 0,-1-1-1 0 0,1 1 1 0 0,-4 0 0 0 0,6 0-148 0 0,1 0-1 0 0,-1 0 1 0 0,1 0 0 0 0,0 0-1 0 0,-1 0 1 0 0,1 0-1 0 0,-1 1 1 0 0,1-1-1 0 0,-1 0 1 0 0,1 0-1 0 0,0 0 1 0 0,-1 0-1 0 0,1 1 1 0 0,-1-1 0 0 0,1 0-1 0 0,0 1 1 0 0,-1-1-1 0 0,1 0 1 0 0,0 0-1 0 0,-1 1 1 0 0,1-1-1 0 0,0 1 1 0 0,0-1 0 0 0,-1 0-1 0 0,1 1 1 0 0,0-1-1 0 0,0 0 1 0 0,0 2-1 0 0,1 2 4 0 0,0-3-13 0 0,-1 0 0 0 0,1 1 0 0 0,-1-1-1 0 0,1 0 1 0 0,0 0 0 0 0,0 1 0 0 0,0-1-1 0 0,0 0 1 0 0,0 0 0 0 0,0 0 0 0 0,0 0-1 0 0,0 0 1 0 0,0 0 0 0 0,0-1 0 0 0,0 1-1 0 0,1 0 1 0 0,-1 0 0 0 0,0-1 0 0 0,1 1-1 0 0,-1-1 1 0 0,3 1 0 0 0,4 1-38 0 0,0 0 0 0 0,14 1-1 0 0,-15-3 23 0 0,68 6 301 0 0,95-6 0 0 0,78-17 301 0 0,-173 11-533 0 0,370-29-542 0 0,-275 19-407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04T19:02:03.7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33 556 17503 0 0,'0'0'399'0'0,"-2"-1"60"0"0,0 0-395 0 0,0 0 1 0 0,0-1-1 0 0,1 1 1 0 0,-1-1-1 0 0,0 0 0 0 0,1 0 1 0 0,-1 1-1 0 0,1-1 1 0 0,-1 0-1 0 0,1 0 1 0 0,0-1-1 0 0,0 1 0 0 0,0 0 1 0 0,0 0-1 0 0,0 0 1 0 0,0-1-1 0 0,1 1 1 0 0,-1-3-1 0 0,-1-5 608 0 0,0 0 0 0 0,1 1 0 0 0,0-14 0 0 0,2 15-107 0 0,0 0-1 0 0,0 0 1 0 0,0 0 0 0 0,1 0 0 0 0,1 0 0 0 0,3-10 0 0 0,3-2 587 0 0,12-21 0 0 0,-15 31-990 0 0,1 0 0 0 0,0 1-1 0 0,0-1 1 0 0,0 1 0 0 0,2 1-1 0 0,12-13 1 0 0,-19 20-162 0 0,0 0 0 0 0,0 0 0 0 0,0 1 0 0 0,0-1 0 0 0,0 0 0 0 0,0 1 0 0 0,0-1 0 0 0,0 1 0 0 0,0 0 0 0 0,0-1 0 0 0,0 1 0 0 0,1 0 0 0 0,1 0 0 0 0,15-1 0 0 0,-15 1-7 0 0,0 0 0 0 0,0 0 0 0 0,-1 0-1 0 0,1 0 1 0 0,0 0 0 0 0,0 1 0 0 0,-1 0 0 0 0,1 0 0 0 0,0 0 0 0 0,-1 0-1 0 0,1 0 1 0 0,-1 1 0 0 0,5 2 0 0 0,5 4-47 0 0,-1 0-1 0 0,13 11 1 0 0,-18-14 37 0 0,-4-2 3 0 0,0 0 0 0 0,0 0-1 0 0,0 0 1 0 0,0 0 0 0 0,-1 0 0 0 0,1 1 0 0 0,-1 0-1 0 0,0-1 1 0 0,0 1 0 0 0,0 0 0 0 0,0 0-1 0 0,-1 0 1 0 0,1 0 0 0 0,-1 0 0 0 0,1 6 0 0 0,-1 4-7 0 0,0-1 1 0 0,-1 1 0 0 0,-1 19 0 0 0,0-26 24 0 0,-1 8-4 0 0,0 0 0 0 0,-8 27 0 0 0,0-6 0 0 0,-2 9 91 0 0,-2-1 0 0 0,-25 56 0 0 0,15-32 252 0 0,11-28-55 0 0,11-34-203 0 0,1-1 0 0 0,0 0 0 0 0,0 0 0 0 0,0 0 0 0 0,0 1 0 0 0,1 9 0 0 0,0-14-57 0 0,0 0-1 0 0,0 0 1 0 0,0 0 0 0 0,0 0 0 0 0,0 0 0 0 0,0 0-1 0 0,1 0 1 0 0,-1 0 0 0 0,0 0 0 0 0,1 0 0 0 0,-1 0-1 0 0,1-1 1 0 0,-1 1 0 0 0,1 0 0 0 0,-1 0 0 0 0,1 0 0 0 0,0 0-1 0 0,-1-1 1 0 0,1 1 0 0 0,0 0 0 0 0,0-1 0 0 0,-1 1-1 0 0,1 0 1 0 0,0-1 0 0 0,0 1 0 0 0,0-1 0 0 0,0 1-1 0 0,0-1 1 0 0,0 0 0 0 0,0 1 0 0 0,0-1 0 0 0,0 0-1 0 0,0 0 1 0 0,0 1 0 0 0,0-1 0 0 0,0 0 0 0 0,0 0-1 0 0,0 0 1 0 0,0 0 0 0 0,0-1 0 0 0,1 1 0 0 0,26-6 81 0 0,0 0-1 0 0,-1-2 1 0 0,0-1 0 0 0,0-2 0 0 0,25-13 0 0 0,57-32-981 0 0,-9-1-2180 0 0,-97 55 2872 0 0,28-18-1396 0 0</inkml:trace>
  <inkml:trace contextRef="#ctx0" brushRef="#br0" timeOffset="679.12">1145 236 18655 0 0,'-13'-26'1426'0'0,"12"25"-977"0"0,0 0-293 0 0,-56-31 2135 0 0,54 31-1990 0 0,0 1 0 0 0,1-1 1 0 0,-1 1-1 0 0,0-1 0 0 0,1 1 1 0 0,-1 0-1 0 0,0 0 0 0 0,1 0 1 0 0,-1 1-1 0 0,-3 0 0 0 0,-11 0 702 0 0,12-1-934 0 0,0 0 0 0 0,0 0 0 0 0,0 1 1 0 0,0-1-1 0 0,0 1 0 0 0,0 0 0 0 0,0 1 1 0 0,0-1-1 0 0,1 1 0 0 0,-6 2 0 0 0,-3 2 255 0 0,0-2 0 0 0,1 1-1 0 0,-2-2 1 0 0,1 0 0 0 0,-17 2-1 0 0,12-2-146 0 0,-34 10 0 0 0,50-12-163 0 0,-13 3 112 0 0,0 2 0 0 0,1 0 0 0 0,0 0 0 0 0,-13 9 0 0 0,11-6 297 0 0,-3 3-178 0 0,13-9-340 0 0,5-3 89 0 0,1 0-1 0 0,-1 1 0 0 0,1-1 1 0 0,0 0-1 0 0,-1 0 0 0 0,1 1 0 0 0,-1-1 1 0 0,1 0-1 0 0,-1 0 0 0 0,1 1 0 0 0,-1-1 1 0 0,1 0-1 0 0,0 1 0 0 0,-1-1 1 0 0,1 1-1 0 0,0-1 0 0 0,-1 1 0 0 0,1-1 1 0 0,0 0-1 0 0,0 1 0 0 0,0-1 0 0 0,-1 1 1 0 0,1 0-1 0 0,-14 39 247 0 0,11-29-281 0 0,0 1 1 0 0,-8 17-1 0 0,2-4-13 0 0,5-7 54 0 0,4-16 0 0 0,0 1 0 0 0,-1 0 0 0 0,1-1 0 0 0,-1 1 0 0 0,0 0 0 0 0,-1 3 0 0 0,-9 22 0 0 0,9-21 0 0 0,0-1 0 0 0,0 0 0 0 0,-1 0 0 0 0,1 0 0 0 0,-2-1 0 0 0,-5 11 0 0 0,-28 37 0 0 0,22-40 29 0 0,-12 15 80 0 0,26-27-105 0 0,0 0 0 0 0,0 0 0 0 0,1 0-1 0 0,-1 0 1 0 0,0 0 0 0 0,1 0-1 0 0,-1 0 1 0 0,0 0 0 0 0,1 1 0 0 0,0-1-1 0 0,-1 0 1 0 0,1 0 0 0 0,0 1 0 0 0,-1-1-1 0 0,1 0 1 0 0,0 0 0 0 0,0 1-1 0 0,0-1 1 0 0,0 0 0 0 0,0 1 0 0 0,1-1-1 0 0,0 2 1 0 0,-1-1-21 0 0,1-1-1 0 0,1 1 1 0 0,-1-1 0 0 0,0 0 0 0 0,0 1-1 0 0,0-1 1 0 0,1 0 0 0 0,-1 0-1 0 0,0 0 1 0 0,1 0 0 0 0,-1 0-1 0 0,1 0 1 0 0,-1 0 0 0 0,1-1 0 0 0,0 1-1 0 0,-1-1 1 0 0,3 1 0 0 0,35 6-157 0 0,-24-5 107 0 0,0 1 4 0 0,0-2 0 0 0,0 0 0 0 0,-1-1 0 0 0,20-2 0 0 0,59-12-118 0 0,-40 5 125 0 0,2-2-29 0 0,18-3 89 0 0,-65 13-62 0 0,0 0 0 0 0,1 1 0 0 0,-1 0 0 0 0,0 1-1 0 0,1 0 1 0 0,11 2 0 0 0,-18-2 42 0 0,0-1 0 0 0,0 0 0 0 0,-1 1 0 0 0,1 0 0 0 0,0-1 0 0 0,0 1-1 0 0,0 0 1 0 0,-1 0 0 0 0,1 0 0 0 0,0 0 0 0 0,-1 1 0 0 0,1-1 0 0 0,-1 0 0 0 0,1 1 0 0 0,-1-1 0 0 0,0 1 0 0 0,0-1-1 0 0,0 1 1 0 0,1-1 0 0 0,-1 1 0 0 0,-1 0 0 0 0,2 2 0 0 0,-1-1 18 0 0,-1 0 0 0 0,1 1 0 0 0,-1-1 0 0 0,0 0-1 0 0,0 0 1 0 0,0 1 0 0 0,0-1 0 0 0,-1 0 0 0 0,1 0 0 0 0,-1 1 0 0 0,0-1 0 0 0,-2 4 0 0 0,-3 10 180 0 0,-2 0 1 0 0,0-1 0 0 0,-1 0-1 0 0,-15 22 1 0 0,-51 56 755 0 0,62-79-831 0 0,-2 2-98 0 0,7-8-11 0 0,0 0-1 0 0,1 0 1 0 0,0 1-1 0 0,-6 10 0 0 0,13-19-221 0 0,0-3-307 0 0,1-1 0 0 0,0 0 0 0 0,0 0-1 0 0,0 1 1 0 0,0-1 0 0 0,2-3 0 0 0,-1 3-610 0 0,10-15-8601 0 0</inkml:trace>
  <inkml:trace contextRef="#ctx0" brushRef="#br0" timeOffset="1077.36">1394 197 20879 0 0,'-2'0'44'0'0,"1"-1"59"0"0,1 1 0 0 0,-1 0 0 0 0,0 0-1 0 0,0 0 1 0 0,0 0 0 0 0,0 1 0 0 0,0-1-1 0 0,0 0 1 0 0,0 0 0 0 0,0 1 0 0 0,0-1-1 0 0,0 0 1 0 0,1 1 0 0 0,-3 0 0 0 0,2 0 402 0 0,10 12 776 0 0,14 50 355 0 0,-3 0 0 0 0,18 99 0 0 0,-13 13-340 0 0,3 18-40 0 0,-26-184-1259 0 0,1 12-135 0 0,1-1 1 0 0,1 0-1 0 0,1-1 0 0 0,1 1 0 0 0,9 18 1 0 0,-16-37 2 0 0,1 0 0 0 0,-1 0-1 0 0,1 0 1 0 0,-1-1 0 0 0,1 1 0 0 0,0 0 0 0 0,0 0 0 0 0,-1-1 0 0 0,1 1 0 0 0,0-1 0 0 0,0 1 0 0 0,0 0-1 0 0,0-1 1 0 0,0 1 0 0 0,0-1 0 0 0,1 1 0 0 0,-1-1-234 0 0,-1 0 1 0 0,1 0-1 0 0,-1 0 0 0 0,1 0 1 0 0,-1 0-1 0 0,1 0 1 0 0,-1 0-1 0 0,1 0 0 0 0,-1 0 1 0 0,1 0-1 0 0,-1 0 0 0 0,1 0 1 0 0,-1-1-1 0 0,1 1 0 0 0,-1 0 1 0 0,1 0-1 0 0,-1-1 0 0 0,1 1 1 0 0,-1 0-1 0 0,1-1 0 0 0,4-6-8618 0 0</inkml:trace>
  <inkml:trace contextRef="#ctx0" brushRef="#br0" timeOffset="1444.87">1249 705 23887 0 0,'0'0'699'0'0,"0"0"-6"0"0,0 0-330 0 0,2 0 269 0 0,8-1-44 0 0,0-1 1 0 0,0 0-1 0 0,0-1 0 0 0,0 0 1 0 0,12-6-1 0 0,-5 3-185 0 0,-5 0-198 0 0,0 0 1 0 0,0 0-1 0 0,-1-1 0 0 0,20-16 0 0 0,-10 7 1 0 0,-7 5-159 0 0,-1-1-1 0 0,11-13 1 0 0,2-1-188 0 0,-12 12-260 0 0,0-1 0 0 0,-1 0 0 0 0,-1-1 1 0 0,0-1-1 0 0,12-23 0 0 0,-14 19-1263 0 0,0 0 0 0 0,-2 0 0 0 0,0-1 0 0 0,8-39 0 0 0,-5-1-1092 0 0,-1 10-17 0 0</inkml:trace>
  <inkml:trace contextRef="#ctx0" brushRef="#br0" timeOffset="1799.61">1662 0 19319 0 0,'0'0'439'0'0,"0"1"62"0"0,-2 2-458 0 0,-1 2 60 0 0,1 1 1 0 0,-1-1-1 0 0,1 1 1 0 0,0-1-1 0 0,0 1 0 0 0,0 0 1 0 0,1 0-1 0 0,0-1 1 0 0,0 1-1 0 0,1 8 0 0 0,4 169 4961 0 0,2-85-3109 0 0,1 64 310 0 0,-6-101-1645 0 0,2-1 0 0 0,16 92 0 0 0,-16-141-562 0 0,0 0-1 0 0,8 21 1 0 0,-9-27-57 0 0,1-1 0 0 0,-1 1 0 0 0,0-1 1 0 0,1 0-1 0 0,0 0 0 0 0,0 0 0 0 0,0 0 1 0 0,8 7-1 0 0,-10-10-1 0 0,0 0 0 0 0,0-1 0 0 0,1 1 0 0 0,-1 0 0 0 0,0-1 1 0 0,0 1-1 0 0,1 0 0 0 0,-1-1 0 0 0,1 0 0 0 0,-1 1 0 0 0,0-1 0 0 0,1 0 0 0 0,-1 0 0 0 0,1 0 0 0 0,-1 0 0 0 0,1 0 0 0 0,-1 0 1 0 0,1 0-1 0 0,-1 0 0 0 0,0 0 0 0 0,1-1 0 0 0,-1 1 0 0 0,1-1 0 0 0,-1 1 0 0 0,0-1 0 0 0,1 1 0 0 0,0-2 0 0 0,3-1-7 0 0,0-1-1 0 0,0 0 1 0 0,0 0-1 0 0,-1-1 0 0 0,4-4 1 0 0,3-3-63 0 0,6-6-112 0 0,-2-1 0 0 0,0-1-1 0 0,-1 0 1 0 0,14-29 0 0 0,9-12-409 0 0,-35 58 572 0 0,54-76-912 0 0,-47 67 858 0 0,0 2 1 0 0,1-1-1 0 0,0 1 1 0 0,20-14-1 0 0,-29 24 87 0 0,-1-1 0 0 0,1 1 1 0 0,-1 0-1 0 0,1-1 0 0 0,0 1 0 0 0,-1 0 0 0 0,1 0 1 0 0,-1 0-1 0 0,1-1 0 0 0,0 1 0 0 0,-1 0 0 0 0,1 0 1 0 0,0 0-1 0 0,-1 0 0 0 0,1 0 0 0 0,0 0 0 0 0,-1 0 1 0 0,1 0-1 0 0,-1 1 0 0 0,1-1 0 0 0,1 0 0 0 0,5 1 555 0 0,-6 13 274 0 0,-6 43-685 0 0,0-15-123 0 0,-2 12 357 0 0,4-35-238 0 0,1 0 1 0 0,1 0 0 0 0,2 34 0 0 0,-1-50-141 0 0,1 0 0 0 0,0 0 1 0 0,0 0-1 0 0,0 0 0 0 0,0 0 0 0 0,1 0 0 0 0,-1 0 0 0 0,4 4 1 0 0,-4-5-84 0 0,0-1 0 0 0,0 0 0 0 0,-1 0 0 0 0,1 0 0 0 0,0 0 1 0 0,0 0-1 0 0,0 0 0 0 0,0 0 0 0 0,1 0 0 0 0,-1-1 0 0 0,0 1 0 0 0,0 0 1 0 0,0-1-1 0 0,1 1 0 0 0,-1 0 0 0 0,0-1 0 0 0,1 0 0 0 0,-1 1 0 0 0,0-1 1 0 0,1 0-1 0 0,-1 0 0 0 0,2 1 0 0 0,13-5-7503 0 0,-2-4-2623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04T19:36:22.3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41 986 23039 0 0,'-4'4'279'0'0,"0"-1"-53"0"0,1 0 1 0 0,0 1-1 0 0,0-1 0 0 0,1 0 0 0 0,-1 1 0 0 0,1 0 1 0 0,-1-1-1 0 0,-1 6 0 0 0,0-4-68 0 0,4-4-150 0 0,-1 0 1 0 0,1-1-1 0 0,-1 1 1 0 0,1 0-1 0 0,-1 0 1 0 0,1 0-1 0 0,-1-1 1 0 0,1 1-1 0 0,-1 0 1 0 0,1 0 0 0 0,0 0-1 0 0,0 0 1 0 0,0 0-1 0 0,-1 0 1 0 0,1 0-1 0 0,0 0 1 0 0,0-1-1 0 0,0 3 1 0 0,0-2 543 0 0,0-1 184 0 0,0 0 30 0 0,2 0-640 0 0,-1 0 0 0 0,1-1-1 0 0,-1 1 1 0 0,1-1 0 0 0,-1 1-1 0 0,0-1 1 0 0,1 0 0 0 0,-1 1 0 0 0,0-1-1 0 0,0 0 1 0 0,1 0 0 0 0,1-2-1 0 0,14-15 238 0 0,-13 14-198 0 0,25-26-67 0 0,0 2-1 0 0,41-30 1 0 0,-45 39-86 0 0,119-93-424 0 0,-70 55-332 0 0,-65 49 566 0 0,1 0-1 0 0,11-7 0 0 0,-17 13 99 0 0,0 0 0 0 0,-1 0 0 0 0,1 0-1 0 0,0 1 1 0 0,0-1 0 0 0,0 1 0 0 0,0 0-1 0 0,0 0 1 0 0,1 0 0 0 0,4 0-1 0 0,-9 1 71 0 0,1 0-1 0 0,0 0 1 0 0,0 1-1 0 0,-1-1 1 0 0,1 0-1 0 0,0 0 0 0 0,-1 0 1 0 0,1 0-1 0 0,0 1 1 0 0,-1-1-1 0 0,1 0 0 0 0,-1 1 1 0 0,1-1-1 0 0,0 0 1 0 0,-1 1-1 0 0,1-1 1 0 0,-1 1-1 0 0,1-1 0 0 0,-1 1 1 0 0,1-1-1 0 0,-1 1 1 0 0,1-1-1 0 0,-1 2 0 0 0,1-1 4 0 0,0 1-1 0 0,0 0 1 0 0,-1-1-1 0 0,1 1 1 0 0,-1 0-1 0 0,0 0 1 0 0,1-1-1 0 0,-1 1 1 0 0,0 2-1 0 0,0 1 40 0 0,0 0-1 0 0,-1-1 1 0 0,1 1-1 0 0,-1 0 1 0 0,-3 9 0 0 0,-5 11 71 0 0,-2 5 593 0 0,-1-1-1 0 0,-23 40 1 0 0,17-37-696 0 0,16-30 0 0 0,1-7 0 0 0,3-9 0 0 0,-2 11 0 0 0,8-50 1 0 0,-3 30-34 0 0,1-45 0 0 0,-6 60-218 0 0,0-1 0 0 0,-1 1 1 0 0,0 0-1 0 0,0-1 0 0 0,-4-9 0 0 0,5 17 245 0 0,0-1 0 0 0,-1 1 0 0 0,1 0-1 0 0,-1-1 1 0 0,1 1 0 0 0,-1 0-1 0 0,0 0 1 0 0,1-1 0 0 0,-1 1-1 0 0,0 0 1 0 0,0 0 0 0 0,0 0-1 0 0,0 0 1 0 0,0 0 0 0 0,0 0-1 0 0,0 0 1 0 0,0 0 0 0 0,0 1-1 0 0,0-1 1 0 0,-1 0 0 0 0,1 1-1 0 0,0-1 1 0 0,0 1 0 0 0,-1-1-1 0 0,1 1 1 0 0,0-1 0 0 0,-1 1-1 0 0,1 0 1 0 0,-1 0 0 0 0,1 0-1 0 0,0 0 1 0 0,-1 0 0 0 0,1 0-1 0 0,-1 0 1 0 0,1 0 0 0 0,0 0-1 0 0,-1 1 1 0 0,1-1 0 0 0,-3 2-1 0 0,-1 0 95 0 0,1 1 0 0 0,-1 0-1 0 0,1 0 1 0 0,0 1 0 0 0,0 0 0 0 0,0-1-1 0 0,0 1 1 0 0,-6 9 0 0 0,-4 3 97 0 0,7-8-76 0 0,0 1 0 0 0,1-1 0 0 0,0 1-1 0 0,-5 9 1 0 0,10-16-110 0 0,0 0 1 0 0,0 0-1 0 0,0-1 1 0 0,1 1-1 0 0,-1 0 0 0 0,0 0 1 0 0,1 0-1 0 0,0 0 0 0 0,-1 0 1 0 0,1 0-1 0 0,0 0 1 0 0,0 0-1 0 0,0 0 0 0 0,0 0 1 0 0,0 0-1 0 0,1 0 0 0 0,-1 0 1 0 0,1 0-1 0 0,-1 0 1 0 0,1-1-1 0 0,0 1 0 0 0,0 0 1 0 0,-1 0-1 0 0,1 0 0 0 0,0-1 1 0 0,1 1-1 0 0,0 1 0 0 0,0-1-36 0 0,0 0-1 0 0,0 0 0 0 0,0 0 0 0 0,1 0 0 0 0,-1 0 0 0 0,0-1 0 0 0,1 1 0 0 0,-1-1 0 0 0,1 0 0 0 0,0 0 0 0 0,-1 0 1 0 0,1 0-1 0 0,0 0 0 0 0,0 0 0 0 0,0-1 0 0 0,-1 0 0 0 0,6 1 0 0 0,8-1-120 0 0,-3-1-20 0 0,1 1 1 0 0,-1 1-1 0 0,0 0 0 0 0,14 4 0 0 0,-23-4 154 0 0,0 0 0 0 0,0 0-1 0 0,0 1 1 0 0,-1 0 0 0 0,1 0 0 0 0,0 0-1 0 0,-1 0 1 0 0,1 0 0 0 0,-1 1-1 0 0,0-1 1 0 0,0 1 0 0 0,0 0 0 0 0,0 0-1 0 0,0 0 1 0 0,-1 0 0 0 0,1 1-1 0 0,2 4 1 0 0,3 8 41 0 0,0 0 0 0 0,-1 1-1 0 0,0 0 1 0 0,-2 0 0 0 0,0 1-1 0 0,-1-1 1 0 0,0 1 0 0 0,-2 0-1 0 0,0 0 1 0 0,-1 0 0 0 0,-1 20-1 0 0,-5 35 206 0 0,-16 80 0 0 0,14-116 126 0 0,-2-1 0 0 0,-1 0 0 0 0,-3-1 0 0 0,-17 37 0 0 0,22-57-328 0 0,-1 0-1 0 0,-1 0 1 0 0,0-1 0 0 0,-1-1-1 0 0,-1 0 1 0 0,-17 16-1 0 0,25-26 6 0 0,0 0 0 0 0,0 0 0 0 0,0 0 0 0 0,0 0-1 0 0,0-1 1 0 0,-1 0 0 0 0,1 0 0 0 0,-1 0-1 0 0,0 0 1 0 0,0-1 0 0 0,1 1 0 0 0,-1-1 0 0 0,0-1-1 0 0,0 1 1 0 0,0-1 0 0 0,0 0 0 0 0,0 0-1 0 0,0 0 1 0 0,0 0 0 0 0,0-1 0 0 0,0 0 0 0 0,0 0-1 0 0,-5-2 1 0 0,9 2-24 0 0,-1 0 0 0 0,0 1 0 0 0,1-1 0 0 0,-1 0 1 0 0,1 0-1 0 0,-1 0 0 0 0,1 0 0 0 0,0 0 0 0 0,-1 0 0 0 0,1-1 0 0 0,0 1 0 0 0,0 0 0 0 0,0-1 1 0 0,0 1-1 0 0,0 0 0 0 0,0-1 0 0 0,0 1 0 0 0,0-3 0 0 0,0 1-6 0 0,0 0 0 0 0,1 0 0 0 0,-1 0 0 0 0,1 0 0 0 0,0 0-1 0 0,0 0 1 0 0,0 0 0 0 0,0 0 0 0 0,1-5 0 0 0,2-4-30 0 0,0 0 0 0 0,1 1 1 0 0,1-1-1 0 0,6-12 0 0 0,28-46-61 0 0,48-68 0 0 0,-41 67-1 0 0,164-245-702 0 0,-204 307 778 0 0,59-90-261 0 0,67-135 1 0 0,9-110-28 0 0,-92 215-45 0 0,5-17 44 0 0,-53 143 320 0 0,0 0 10 0 0,0 1 0 0 0,0-1 0 0 0,-1 0 1 0 0,0 0-1 0 0,1 0 0 0 0,-1 0 1 0 0,0-4-1 0 0,-13 12 138 0 0,10-3-137 0 0,0 1-1 0 0,0-1 1 0 0,0 1-1 0 0,0-1 1 0 0,1 1-1 0 0,-4 4 1 0 0,-3 3 30 0 0,4-4-26 0 0,0 0 0 0 0,1 1 0 0 0,0 0 0 0 0,0 0 0 0 0,0 0 0 0 0,1 0 0 0 0,-3 10 0 0 0,-4 7 31 0 0,-36 90 792 0 0,-31 121 0 0 0,69-208-863 0 0,-25 102 978 0 0,30-111-823 0 0,0 1 1 0 0,2-1 0 0 0,0 1 0 0 0,1 0-1 0 0,2 19 1 0 0,-1-30-155 0 0,1 0 0 0 0,0 0 0 0 0,0-1 0 0 0,0 1 0 0 0,1 0 0 0 0,0-1 0 0 0,0 0 0 0 0,1 1 0 0 0,7 8 0 0 0,-10-13 5 0 0,1-1 1 0 0,0 0-1 0 0,0 1 0 0 0,0-1 1 0 0,0 0-1 0 0,0 0 0 0 0,1-1 1 0 0,-1 1-1 0 0,0 0 0 0 0,1-1 0 0 0,0 1 1 0 0,-1-1-1 0 0,1 0 0 0 0,0 0 1 0 0,-1 0-1 0 0,1 0 0 0 0,0-1 1 0 0,0 1-1 0 0,0-1 0 0 0,0 1 1 0 0,0-1-1 0 0,0 0 0 0 0,0 0 0 0 0,0-1 1 0 0,-1 1-1 0 0,1 0 0 0 0,0-1 1 0 0,3-1-1 0 0,10-3-186 0 0,0-2 1 0 0,-1 1-1 0 0,0-2 0 0 0,-1 0 1 0 0,15-11-1 0 0,-2-1-221 0 0,35-34 0 0 0,-28 21 138 0 0,-12 11-3 0 0,41-32 0 0 0,30-16 145 0 0,-92 69 157 0 0,-1 0 0 0 0,1 0 0 0 0,0 1 0 0 0,0-1 0 0 0,0 0 0 0 0,0 1 0 0 0,0-1 0 0 0,0 1 0 0 0,0-1 0 0 0,0 1 0 0 0,0 0 0 0 0,1-1 0 0 0,-1 1 0 0 0,0 0 0 0 0,0 0 0 0 0,0-1 0 0 0,0 1 0 0 0,1 0 0 0 0,-1 0 0 0 0,0 1 0 0 0,0-1 0 0 0,0 0 0 0 0,0 0 0 0 0,0 0 0 0 0,1 1 0 0 0,-1-1 0 0 0,1 1 0 0 0,-1 0 20 0 0,0 0-1 0 0,0 1 1 0 0,0-1 0 0 0,0 0-1 0 0,0 0 1 0 0,-1 1 0 0 0,1-1-1 0 0,0 0 1 0 0,-1 1-1 0 0,1-1 1 0 0,-1 1 0 0 0,1-1-1 0 0,-1 1 1 0 0,0-1 0 0 0,0 1-1 0 0,0-1 1 0 0,1 1-1 0 0,-2 2 1 0 0,2 25 603 0 0,-5 81 536 0 0,3-62-980 0 0,1-28-131 0 0,0-20-84 0 0,0 1 0 0 0,0-1 1 0 0,0 0-1 0 0,0 1 0 0 0,0-1 0 0 0,0 1 0 0 0,0-1 0 0 0,0 0 0 0 0,0 1 0 0 0,0-1 0 0 0,0 0 0 0 0,0 1 0 0 0,0-1 0 0 0,0 0 0 0 0,0 1 0 0 0,0-1 0 0 0,0 0 0 0 0,0 1 0 0 0,1-1 0 0 0,-1 0 0 0 0,0 1 0 0 0,0-1 0 0 0,0 0 1 0 0,1 1-1 0 0,-1-1 0 0 0,0 0 0 0 0,0 0 0 0 0,1 1 0 0 0,-1-1 0 0 0,0 0 0 0 0,0 0 0 0 0,1 1 0 0 0,-1-1 0 0 0,0 0 0 0 0,1 0 0 0 0,-1 0 0 0 0,0 0 0 0 0,1 0 0 0 0,-1 0 0 0 0,1 1 0 0 0,0-2-33 0 0,-1 1-1 0 0,1 0 1 0 0,0-1-1 0 0,0 1 1 0 0,-1-1-1 0 0,1 1 1 0 0,-1-1-1 0 0,1 1 1 0 0,0-1-1 0 0,-1 1 1 0 0,1-1-1 0 0,-1 1 1 0 0,1-1-1 0 0,-1 0 1 0 0,0 1-1 0 0,1-1 1 0 0,-1 0-1 0 0,1-1 1 0 0,4-10-193 0 0,0-1-1 0 0,-1 1 1 0 0,0-1 0 0 0,-1 0 0 0 0,-1-1 0 0 0,2-24 0 0 0,-1-12 118 0 0,-1 35 116 0 0,-1 1 0 0 0,-1-1 0 0 0,-2-28 0 0 0,1 40 13 0 0,1 1 0 0 0,-1-1 0 0 0,0 0 1 0 0,0 1-1 0 0,0-1 0 0 0,0 0 0 0 0,0 1 0 0 0,0-1 0 0 0,-3-3 0 0 0,3 6 3 0 0,0-1 1 0 0,1 0-1 0 0,-1 1 0 0 0,0-1 0 0 0,0 0 0 0 0,1 1 0 0 0,-1-1 0 0 0,0 1 0 0 0,0-1 1 0 0,0 1-1 0 0,0 0 0 0 0,1-1 0 0 0,-1 1 0 0 0,0 0 0 0 0,0 0 0 0 0,0-1 0 0 0,0 1 1 0 0,0 0-1 0 0,0 0 0 0 0,0 0 0 0 0,0 0 0 0 0,0 0 0 0 0,0 0 0 0 0,0 1 0 0 0,0-1 1 0 0,0 0-1 0 0,0 0 0 0 0,1 1 0 0 0,-1-1 0 0 0,-2 1 0 0 0,-7 5 109 0 0,-1 0 0 0 0,1 0 0 0 0,0 1 0 0 0,0 1 0 0 0,1-1 0 0 0,0 2 0 0 0,0-1 0 0 0,1 1 0 0 0,0 0 0 0 0,-7 12 0 0 0,6-8 4 0 0,2-1-1 0 0,0 1 1 0 0,0 0-1 0 0,1 1 1 0 0,1-1-1 0 0,0 1 1 0 0,1 0 0 0 0,-3 16-1 0 0,5-20-60 0 0,1 0 0 0 0,0-1 0 0 0,1 1 0 0 0,0-1 0 0 0,0 1 0 0 0,3 9 1 0 0,-3-16-61 0 0,1 1 1 0 0,0-1 0 0 0,0 0 0 0 0,0 0 0 0 0,0 0 0 0 0,0 0 0 0 0,1 0 0 0 0,-1-1 0 0 0,1 1 0 0 0,0 0 0 0 0,0-1 0 0 0,0 1 0 0 0,0-1 0 0 0,1 1 0 0 0,-1-1-1 0 0,1 0 1 0 0,-1 0 0 0 0,1 0 0 0 0,0 0 0 0 0,-1-1 0 0 0,1 1 0 0 0,4 0 0 0 0,-3 0-40 0 0,0-1-1 0 0,1 0 1 0 0,-1 0-1 0 0,0 0 1 0 0,1-1 0 0 0,-1 0-1 0 0,1 0 1 0 0,-1 0-1 0 0,1 0 1 0 0,-1-1-1 0 0,1 1 1 0 0,-1-1 0 0 0,0 0-1 0 0,1-1 1 0 0,-1 1-1 0 0,0-1 1 0 0,0 0 0 0 0,0 0-1 0 0,0 0 1 0 0,3-3-1 0 0,2 0-89 0 0,-2-1-1 0 0,1-1 0 0 0,-1 1 1 0 0,0-1-1 0 0,0 0 0 0 0,-1-1 1 0 0,11-16-1 0 0,-8 10-12 0 0,-2-1 0 0 0,0 0 0 0 0,0 0 0 0 0,-2-1 0 0 0,0 0 0 0 0,-1 0 0 0 0,0 0 0 0 0,-1 0 0 0 0,-1-1 0 0 0,-1 1 0 0 0,0-1 0 0 0,-1 1 0 0 0,-1-1 0 0 0,0 1 0 0 0,-7-26 0 0 0,8 38 177 0 0,-1 0 0 0 0,0 1 0 0 0,-1-1 0 0 0,1 1 0 0 0,-1-1 0 0 0,1 1 0 0 0,-1 0 0 0 0,0 0 0 0 0,0 0 0 0 0,0 0 0 0 0,-1 0 0 0 0,-3-4 0 0 0,5 7-2 0 0,1 0 0 0 0,-1-1-1 0 0,1 1 1 0 0,-1 0 0 0 0,1 0-1 0 0,0-1 1 0 0,-1 1 0 0 0,1 0-1 0 0,-1 0 1 0 0,1 0 0 0 0,-1 0-1 0 0,0 0 1 0 0,1 0 0 0 0,-1 0-1 0 0,1 0 1 0 0,-1 0 0 0 0,1 0-1 0 0,-1 0 1 0 0,1 0 0 0 0,-1 0-1 0 0,1 0 1 0 0,-1 1 0 0 0,1-1-1 0 0,-1 0 1 0 0,1 0 0 0 0,-1 1-1 0 0,-11 8 608 0 0,10-7-455 0 0,0-1-122 0 0,1 0 0 0 0,0 1-1 0 0,-1-1 1 0 0,1 1 0 0 0,0-1 0 0 0,0 1 0 0 0,0 0-1 0 0,0 0 1 0 0,0-1 0 0 0,0 1 0 0 0,0 0 0 0 0,0 0-1 0 0,1 0 1 0 0,-1 0 0 0 0,1 0 0 0 0,0 0 0 0 0,-1 0-1 0 0,1 0 1 0 0,0 0 0 0 0,0 0 0 0 0,0 0 0 0 0,0 0-1 0 0,1-1 1 0 0,-1 1 0 0 0,0 0 0 0 0,1 0 0 0 0,0 0-1 0 0,-1 0 1 0 0,2 2 0 0 0,0-1-35 0 0,0 1 0 0 0,-1-1 1 0 0,2 1-1 0 0,-1-1 0 0 0,0 0 0 0 0,1 0 0 0 0,-1 0 1 0 0,1-1-1 0 0,0 1 0 0 0,0 0 0 0 0,0-1 0 0 0,1 0 1 0 0,-1 0-1 0 0,5 2 0 0 0,-2-1-83 0 0,0-1 0 0 0,1 0-1 0 0,-1-1 1 0 0,1 1 0 0 0,0-1 0 0 0,-1-1 0 0 0,1 1-1 0 0,0-1 1 0 0,0 0 0 0 0,-1-1 0 0 0,10-1-1 0 0,9-3-449 0 0,42-15-1 0 0,-9 3-242 0 0,-33 10 508 0 0,0 3 0 0 0,49-5 0 0 0,-65 9 185 0 0,1 0 1 0 0,0 1 0 0 0,-1 0-1 0 0,1 0 1 0 0,-1 1-1 0 0,0 0 1 0 0,1 0-1 0 0,-1 1 1 0 0,0 1 0 0 0,17 8-1 0 0,-24-10 56 0 0,1-1 1 0 0,-1 1-1 0 0,0 0 0 0 0,1 0 0 0 0,-1 0 1 0 0,0 0-1 0 0,0 0 0 0 0,0 0 0 0 0,-1 1 0 0 0,1-1 1 0 0,0 0-1 0 0,-1 1 0 0 0,0 0 0 0 0,1-1 1 0 0,-1 1-1 0 0,0 0 0 0 0,0 0 0 0 0,-1-1 1 0 0,1 1-1 0 0,0 0 0 0 0,-1 0 0 0 0,0 0 0 0 0,0 0 1 0 0,0 0-1 0 0,0 5 0 0 0,-1-3 9 0 0,0 0 0 0 0,-1 1-1 0 0,1-1 1 0 0,-1 0 0 0 0,0-1-1 0 0,0 1 1 0 0,-1 0 0 0 0,1-1 0 0 0,-1 1-1 0 0,0-1 1 0 0,0 0 0 0 0,0 0-1 0 0,-8 7 1 0 0,-1 0 85 0 0,-1 0 0 0 0,0-1-1 0 0,-1 0 1 0 0,-1-1 0 0 0,1-1 0 0 0,-1 0-1 0 0,-1-1 1 0 0,1 0 0 0 0,-21 4-1 0 0,-47 15 101 0 0,71-21 36 0 0,0 0 0 0 0,0 1 0 0 0,0 0 0 0 0,-18 15 0 0 0,29-21-210 0 0,0 1-1 0 0,0-1 1 0 0,1 1-1 0 0,-1-1 1 0 0,0 1-1 0 0,1 0 1 0 0,-1-1-1 0 0,1 1 1 0 0,-1 0-1 0 0,1-1 1 0 0,-1 1-1 0 0,1 0 1 0 0,-1 0-1 0 0,1 0 1 0 0,0-1-1 0 0,-1 1 1 0 0,1 0-1 0 0,0 0 1 0 0,0 0-1 0 0,0 0 1 0 0,0 0-1 0 0,0 1 1 0 0,0-1-6 0 0,0 0 1 0 0,1 0-1 0 0,-1 0 0 0 0,1 0 1 0 0,-1 0-1 0 0,1 0 1 0 0,-1 0-1 0 0,1 0 1 0 0,0 0-1 0 0,-1-1 1 0 0,1 1-1 0 0,0 0 0 0 0,0 0 1 0 0,0-1-1 0 0,0 1 1 0 0,0 0-1 0 0,0-1 1 0 0,2 2-1 0 0,1 0-31 0 0,1 0-1 0 0,0-1 1 0 0,0 1-1 0 0,0-1 1 0 0,0 0 0 0 0,0 0-1 0 0,0-1 1 0 0,0 1-1 0 0,0-1 1 0 0,8-1 0 0 0,0 0-28 0 0,1-1-1 0 0,23-6 1 0 0,101-27 334 0 0,-118 28-380 0 0,0 0 1 0 0,0-2-1 0 0,-1 0 0 0 0,0-2 1 0 0,-1 0-1 0 0,29-22 0 0 0,-4-3-475 0 0,49-53 0 0 0,-73 70 514 0 0,-1-1-1 0 0,0-1 1 0 0,-2 0 0 0 0,16-26 0 0 0,-30 41-158 0 0,1 1 0 0 0,-1-1-1 0 0,0 0 1 0 0,-1 0 0 0 0,1 0-1 0 0,-1 0 1 0 0,0 0 0 0 0,0-12-1 0 0,-1 18 202 0 0,0-1-1 0 0,0 0 1 0 0,1 1-1 0 0,-1-1 0 0 0,0 0 1 0 0,0 1-1 0 0,0-1 0 0 0,0 0 1 0 0,0 1-1 0 0,0-1 0 0 0,-1 0 1 0 0,1 1-1 0 0,0-1 1 0 0,0 0-1 0 0,0 1 0 0 0,-1-1 1 0 0,1 1-1 0 0,0-1 0 0 0,-1 0 1 0 0,1 1-1 0 0,-1-1 0 0 0,0-1 11 0 0,-5-5-3 0 0,6 7 3 0 0,-1 0-1 0 0,1 0 0 0 0,0 0 1 0 0,-1-1-1 0 0,1 1 1 0 0,0 0-1 0 0,-1 0 1 0 0,1 0-1 0 0,-1 0 0 0 0,1 0 1 0 0,0 0-1 0 0,-1 0 1 0 0,1 0-1 0 0,0 0 1 0 0,-1 0-1 0 0,1 0 0 0 0,0 0 1 0 0,-1 1-1 0 0,1-1 1 0 0,0 0-1 0 0,-1 0 0 0 0,-1 1 59 0 0,0 0 0 0 0,1 1 0 0 0,-1-1 0 0 0,0 0 0 0 0,1 1 0 0 0,-1-1-1 0 0,1 1 1 0 0,-1-1 0 0 0,1 1 0 0 0,0 0 0 0 0,0-1 0 0 0,0 1-1 0 0,0 0 1 0 0,0 0 0 0 0,0 0 0 0 0,0 0 0 0 0,0 0 0 0 0,0 2-1 0 0,-1 6 133 0 0,1 0-1 0 0,-2 17 0 0 0,2-11-162 0 0,0 5 32 0 0,1-1 0 0 0,3 32 0 0 0,1-13-64 0 0,13 98 2 0 0,-16-130-41 0 0,1 28 520 0 0,-1-1 0 0 0,-1 1 0 0 0,-6 38 0 0 0,3-60-424 0 0,-1 0 0 0 0,-10 24 0 0 0,12-34-87 0 0,-1 1 0 0 0,1 0 1 0 0,-1-1-1 0 0,0 0 0 0 0,0 0 0 0 0,0 0 1 0 0,0 0-1 0 0,0 0 0 0 0,-1 0 0 0 0,0-1 0 0 0,1 0 1 0 0,-1 1-1 0 0,0-1 0 0 0,0-1 0 0 0,0 1 1 0 0,0-1-1 0 0,-7 2 0 0 0,9-2 33 0 0,-1-1 0 0 0,1 0 0 0 0,-1 0 1 0 0,1 0-1 0 0,-1 0 0 0 0,1 0 0 0 0,-1 0 0 0 0,1-1 0 0 0,-1 0 0 0 0,1 1 0 0 0,0-1 1 0 0,-1 0-1 0 0,1 0 0 0 0,0 0 0 0 0,0 0 0 0 0,0 0 0 0 0,-1-1 0 0 0,1 1 0 0 0,0-1 1 0 0,1 1-1 0 0,-1-1 0 0 0,0 0 0 0 0,0 0 0 0 0,1 0 0 0 0,-1 0 0 0 0,1 0 0 0 0,0 0 1 0 0,-1 0-1 0 0,0-3 0 0 0,-1-1 21 0 0,1-1 0 0 0,0 1 0 0 0,1 0 0 0 0,0 0 0 0 0,0-1 0 0 0,0 1 0 0 0,0 0 0 0 0,1-1 0 0 0,0 1 0 0 0,1-8 0 0 0,0 9-2 0 0,0-1 0 0 0,0 0 0 0 0,0 1 0 0 0,1-1 0 0 0,0 1-1 0 0,0-1 1 0 0,0 1 0 0 0,1 0 0 0 0,-1 0 0 0 0,1 0 0 0 0,1 0 0 0 0,-1 0 0 0 0,1 1 0 0 0,-1-1 0 0 0,1 1-1 0 0,1 0 1 0 0,-1 0 0 0 0,0 0 0 0 0,1 1 0 0 0,0 0 0 0 0,0 0 0 0 0,0 0 0 0 0,0 0 0 0 0,0 1-1 0 0,11-3 1 0 0,166-33-10 0 0,-31 7 6 0 0,-111 19-40 0 0,-1-2 1 0 0,72-36-1 0 0,-50 17-62 0 0,11-6 180 0 0,-57 32-103 0 0,2 0-26 0 0,19-7-1 0 0,-36 14 36 0 0,1 0 0 0 0,-1-1 0 0 0,0 1 0 0 0,0 0 0 0 0,1 0 0 0 0,-1 0 0 0 0,0 0 0 0 0,0 0 0 0 0,1 0 0 0 0,-1 0 0 0 0,0 0 0 0 0,1 0 0 0 0,-1-1 0 0 0,0 1 0 0 0,0 0 0 0 0,1 0 0 0 0,-1 1 0 0 0,0-1 0 0 0,0 0 0 0 0,1 0 0 0 0,-1 0 0 0 0,0 0 0 0 0,1 0 0 0 0,-1 0 0 0 0,0 0 0 0 0,0 0 0 0 0,1 0 0 0 0,-1 1 0 0 0,0-1 0 0 0,0 0 0 0 0,0 0 0 0 0,1 0 0 0 0,-1 0 0 0 0,0 1 0 0 0,0-1 0 0 0,0 0 0 0 0,1 0 0 0 0,-1 0 0 0 0,0 1 0 0 0,0-1 0 0 0,0 1 0 0 0,1-1 4 0 0,0 1 0 0 0,0-1 1 0 0,0 1-1 0 0,0 0 0 0 0,-1-1 0 0 0,1 1 1 0 0,0 0-1 0 0,-1 0 0 0 0,1-1 0 0 0,0 1 0 0 0,-1 0 1 0 0,1 0-1 0 0,-1 0 0 0 0,1 0 0 0 0,-1 0 0 0 0,1 0 1 0 0,-1 0-1 0 0,0 0 0 0 0,0 0 0 0 0,1 0 1 0 0,-1 0-1 0 0,0 1 0 0 0,-2 26 181 0 0,1-12-91 0 0,-5 33 306 0 0,6 27-224 0 0,0-68-176 0 0,-3-1-13 0 0,2-6-57 0 0,1-1-18 0 0,0 0 19 0 0,0 0 5 0 0,0-16-64 0 0,1-35 149 0 0,1 29-5 0 0,-2 1 0 0 0,0-1-1 0 0,-1 0 1 0 0,-2 0 0 0 0,-5-25 0 0 0,6 42-30 0 0,0-1 1 0 0,0 0-1 0 0,0 1 1 0 0,-1 0-1 0 0,1-1 1 0 0,-1 1-1 0 0,-1 0 1 0 0,1 0-1 0 0,-1 1 1 0 0,0-1-1 0 0,0 1 1 0 0,0 0-1 0 0,-1 0 1 0 0,1 0-1 0 0,-7-4 1 0 0,7 6-1 0 0,-1 0 1 0 0,1 0 0 0 0,0 1-1 0 0,0 0 1 0 0,-1-1-1 0 0,1 1 1 0 0,-1 1 0 0 0,1-1-1 0 0,-1 1 1 0 0,1 0 0 0 0,-1 0-1 0 0,1 0 1 0 0,-1 0-1 0 0,1 1 1 0 0,-1 0 0 0 0,1 0-1 0 0,0 0 1 0 0,-1 0-1 0 0,1 1 1 0 0,-6 3 0 0 0,2-2 58 0 0,1 0-1 0 0,-1 1 1 0 0,1 0 0 0 0,0 1 0 0 0,1 0 0 0 0,-1 0 0 0 0,1 0 0 0 0,0 1 0 0 0,0-1 0 0 0,1 2-1 0 0,0-1 1 0 0,0 0 0 0 0,0 1 0 0 0,1 0 0 0 0,-1 0 0 0 0,2 1 0 0 0,-5 11 0 0 0,-1 6-41 0 0,3-10-4 0 0,1 1 0 0 0,0 0 0 0 0,1 0 1 0 0,1 0-1 0 0,-2 28 0 0 0,5-21 0 0 0,-1-6 0 0 0,4 29 0 0 0,-3-40 0 0 0,1-1 0 0 0,0 0 0 0 0,1 0 0 0 0,0 1 0 0 0,-1-1 0 0 0,2 0 0 0 0,-1-1 0 0 0,0 1 0 0 0,6 7 0 0 0,-4-7 0 0 0,0 1 0 0 0,0-2 0 0 0,1 1 0 0 0,0 0 0 0 0,0-1 0 0 0,0 0 0 0 0,11 7 0 0 0,-13-10 0 0 0,0 1 0 0 0,1 0 0 0 0,0-1 0 0 0,-1 0 0 0 0,1 0 0 0 0,0 0 0 0 0,-1 0 0 0 0,1 0 0 0 0,0-1 0 0 0,0 0 0 0 0,0 0 0 0 0,0 0 0 0 0,-1 0 0 0 0,1-1 0 0 0,4 0 0 0 0,0-1-43 0 0,-1-1 0 0 0,1 0 0 0 0,-1 0 0 0 0,0 0 0 0 0,1-1 1 0 0,-2 0-1 0 0,1-1 0 0 0,0 0 0 0 0,-1 0 0 0 0,6-6 0 0 0,0-1-119 0 0,0-1 0 0 0,-1 0 0 0 0,16-26 0 0 0,-20 24 2 0 0,0 0 0 0 0,0 0 0 0 0,-2-1 0 0 0,0 1 0 0 0,0-1 0 0 0,-2-1 0 0 0,0 1 0 0 0,-1 0 0 0 0,0-1 0 0 0,-2 1 0 0 0,0-1 0 0 0,-2-16 0 0 0,2 30 163 0 0,-1 0 0 0 0,1 0 0 0 0,-1 1 0 0 0,0-1 0 0 0,1 0 0 0 0,-1 0 0 0 0,-1 0 0 0 0,1 1 0 0 0,0-1 0 0 0,-1 1-1 0 0,1-1 1 0 0,-5-4 0 0 0,6 7 29 0 0,-1-1-1 0 0,0 0 0 0 0,0 0 0 0 0,0 1 0 0 0,0-1 0 0 0,0 1 1 0 0,0-1-1 0 0,0 1 0 0 0,0-1 0 0 0,-1 1 0 0 0,1-1 1 0 0,0 1-1 0 0,0 0 0 0 0,0 0 0 0 0,0 0 0 0 0,-1 0 1 0 0,1 0-1 0 0,0 0 0 0 0,0 0 0 0 0,0 0 0 0 0,0 0 0 0 0,-1 0 1 0 0,1 0-1 0 0,0 1 0 0 0,0-1 0 0 0,0 1 0 0 0,0-1 1 0 0,0 1-1 0 0,0-1 0 0 0,0 1 0 0 0,0-1 0 0 0,0 1 1 0 0,-1 1-1 0 0,-5 3 115 0 0,1 0 0 0 0,0 0 1 0 0,1 1-1 0 0,0 0 0 0 0,0 0 1 0 0,0 0-1 0 0,0 1 0 0 0,1-1 1 0 0,0 1-1 0 0,0 0 0 0 0,-2 8 1 0 0,-3 4-104 0 0,1 1 0 0 0,1 0 0 0 0,1 0 0 0 0,1 1 1 0 0,0 0-1 0 0,2-1 0 0 0,-2 41 0 0 0,5-50-43 0 0,0 0 0 0 0,1-1 0 0 0,0 1 0 0 0,1-1 0 0 0,0 1 0 0 0,6 14 0 0 0,-7-22 0 0 0,0 0 0 0 0,0-1 0 0 0,0 1 0 0 0,1 0 0 0 0,-1-1 0 0 0,1 1 0 0 0,0-1 0 0 0,-1 0 0 0 0,1 1 0 0 0,0-1 0 0 0,1 0 0 0 0,-1 0 0 0 0,0 0 0 0 0,1 0 0 0 0,-1-1 0 0 0,1 1 0 0 0,-1-1 0 0 0,1 1 0 0 0,0-1 0 0 0,0 0 0 0 0,-1 0 0 0 0,1 0 0 0 0,0 0 0 0 0,0-1 0 0 0,0 1 0 0 0,0-1 0 0 0,4 0 0 0 0,2 0-160 0 0,0-1-1 0 0,0 0 1 0 0,-1-1 0 0 0,1 0-1 0 0,0-1 1 0 0,-1 1 0 0 0,1-2-1 0 0,-1 1 1 0 0,0-1 0 0 0,8-6-1 0 0,12-8-997 0 0,35-30-1 0 0,-50 38 1035 0 0,3-4-279 0 0,0-1 1 0 0,-2 0-1 0 0,0-1 0 0 0,20-30 1 0 0,38-76-988 0 0,-66 111 1302 0 0,-1 2 170 0 0,0-1 0 0 0,0 1 0 0 0,11-13 0 0 0,-5 12 2077 0 0,-10 11-2075 0 0,-1 0 0 0 0,0-1 0 0 0,0 1 0 0 0,0 0 0 0 0,0 0 0 0 0,0-1 1 0 0,0 1-1 0 0,0 0 0 0 0,0 0 0 0 0,0 0 0 0 0,0-1 0 0 0,0 1 0 0 0,0 0 0 0 0,-1 0 0 0 0,1-1 0 0 0,0 1 0 0 0,-1 1 0 0 0,-2 12 479 0 0,2-1-1 0 0,-1 1 1 0 0,2 0-1 0 0,0 19 1 0 0,1-6-552 0 0,-1-26-13 0 0,0 1 1 0 0,0-1-1 0 0,1 1 1 0 0,-1-1-1 0 0,0 0 0 0 0,1 1 1 0 0,-1-1-1 0 0,1 0 1 0 0,0 1-1 0 0,-1-1 0 0 0,1 0 1 0 0,0 0-1 0 0,0 0 1 0 0,0 1-1 0 0,0-1 0 0 0,0 0 1 0 0,0 0-1 0 0,0 0 1 0 0,0 0-1 0 0,0-1 0 0 0,0 1 1 0 0,1 0-1 0 0,-1 0 1 0 0,2 0-1 0 0,-1 0-1 0 0,1 0 0 0 0,-1 0 0 0 0,0 0 1 0 0,0-1-1 0 0,1 1 0 0 0,-1-1 0 0 0,1 0 0 0 0,-1 1 0 0 0,0-1 0 0 0,1 0 1 0 0,-1 0-1 0 0,1-1 0 0 0,4 0 0 0 0,5-3-446 0 0,0 0-1 0 0,0-1 1 0 0,-1-1-1 0 0,1 0 1 0 0,-1 0-1 0 0,0-1 1 0 0,-1-1-1 0 0,0 1 1 0 0,0-2 0 0 0,9-9-1 0 0,-7 5-575 0 0,0 0 1 0 0,0-1-1 0 0,-2-1 0 0 0,12-18 0 0 0,-22 33 935 0 0,0-1 0 0 0,1 1 1 0 0,-1-1-1 0 0,0 1 0 0 0,0-1 0 0 0,0 1 0 0 0,1-1 0 0 0,-1 1 0 0 0,0-1 0 0 0,0 1 0 0 0,0-1 0 0 0,0 1 0 0 0,0-1 0 0 0,0 1 0 0 0,0-1 0 0 0,0 1 0 0 0,0-1 1 0 0,0 0 93 0 0,-1 1 1 0 0,1 0-1 0 0,0-1 1 0 0,-1 1-1 0 0,1 0 1 0 0,0 0-1 0 0,-1 0 1 0 0,1-1-1 0 0,0 1 1 0 0,-1 0-1 0 0,1 0 1 0 0,-1 0 0 0 0,1 0-1 0 0,0-1 1 0 0,-1 1-1 0 0,1 0 1 0 0,-1 0-1 0 0,1 0 1 0 0,0 0-1 0 0,-1 0 1 0 0,1 0-1 0 0,-1 0 1 0 0,1 0-1 0 0,-1 0 1 0 0,1 1 0 0 0,0-1-1 0 0,-1 0 1 0 0,1 0-1 0 0,-1 1 1 0 0,-6 1 394 0 0,1 0 0 0 0,0 0 1 0 0,0 1-1 0 0,0 0 0 0 0,0 1 0 0 0,1-1 1 0 0,-1 1-1 0 0,1 0 0 0 0,-9 9 0 0 0,-3 5 1164 0 0,-20 27-1 0 0,-22 38 1341 0 0,50-69-2621 0 0,1 1 0 0 0,1-1-1 0 0,0 1 1 0 0,-5 20 0 0 0,10-29-281 0 0,1 0 1 0 0,-1 0-1 0 0,2 0 1 0 0,-1 0 0 0 0,1 0-1 0 0,0 0 1 0 0,0 0-1 0 0,0 0 1 0 0,1 0-1 0 0,0 0 1 0 0,3 11 0 0 0,-3-14-3 0 0,0 0 1 0 0,1 0 0 0 0,-1-1 0 0 0,0 1 0 0 0,1 0 0 0 0,0-1 0 0 0,0 1 0 0 0,0-1 0 0 0,0 0 0 0 0,0 1 0 0 0,0-1 0 0 0,0 0 0 0 0,1 0 0 0 0,-1-1 0 0 0,1 1 0 0 0,0 0 0 0 0,-1-1-1 0 0,1 0 1 0 0,0 1 0 0 0,0-1 0 0 0,0 0 0 0 0,0-1 0 0 0,0 1 0 0 0,0 0 0 0 0,4-1 0 0 0,0 1 0 0 0,1-1 0 0 0,0-1 0 0 0,-1 0 0 0 0,1 0 0 0 0,-1 0 0 0 0,1-1 0 0 0,-1 0 0 0 0,1-1 0 0 0,-1 1 0 0 0,0-2 0 0 0,0 1 0 0 0,6-5 0 0 0,12-7 0 0 0,40-34 0 0 0,-64 49 0 0 0,17-16-166 0 0,-1 0 1 0 0,-1-1-1 0 0,0 0 0 0 0,16-24 1 0 0,-7 3-881 0 0,26-50 0 0 0,-6-7-74 0 0,-38 73 1940 0 0,-7 22-803 0 0,0 0 0 0 0,0 0-1 0 0,0 0 1 0 0,0 0 0 0 0,0 0 0 0 0,0 0-1 0 0,0-1 1 0 0,0 1 0 0 0,0 0-1 0 0,0 0 1 0 0,0 0 0 0 0,0 0 0 0 0,0 0-1 0 0,0 0 1 0 0,0-1 0 0 0,0 1 0 0 0,0 0-1 0 0,0 0 1 0 0,0 0 0 0 0,0 0-1 0 0,0 0 1 0 0,0 0 0 0 0,0-1 0 0 0,0 1-1 0 0,0 0 1 0 0,0 0 0 0 0,-1 0 0 0 0,1 0-1 0 0,0 0 1 0 0,0 0 0 0 0,0 0-1 0 0,0 0 1 0 0,0 0 0 0 0,0-1 0 0 0,0 1-1 0 0,-1 0 1 0 0,1 0 0 0 0,-9 6 423 0 0,-6 14 274 0 0,7-8-404 0 0,-9 11-150 0 0,1 1 0 0 0,1 1 0 0 0,1 1 0 0 0,1 0 0 0 0,2 1 0 0 0,-10 30 0 0 0,19-48-160 0 0,0-1 0 0 0,1 0 0 0 0,-1 1 0 0 0,1-1 0 0 0,1 15 0 0 0,0-20 0 0 0,0-1 0 0 0,1 0 0 0 0,-1 0 0 0 0,1 1 0 0 0,-1-1 0 0 0,1 0 0 0 0,0 0 0 0 0,0 0 0 0 0,-1 1 0 0 0,2-1 0 0 0,-1 0 0 0 0,1 1 0 0 0,-1-2 0 0 0,0 0 0 0 0,0 0 0 0 0,0 0 0 0 0,0 0 0 0 0,0-1 0 0 0,0 1 0 0 0,0 0 0 0 0,1-1 0 0 0,-1 1 0 0 0,0-1 0 0 0,0 1 0 0 0,0-1 0 0 0,1 0 0 0 0,-1 1 0 0 0,0-1 0 0 0,0 0 0 0 0,1 0 0 0 0,-1 0 0 0 0,0 0 0 0 0,1 0 0 0 0,-1 0 0 0 0,0 0 0 0 0,2-1 0 0 0,1-1 0 0 0,1 0 0 0 0,-1 0 0 0 0,0 0 0 0 0,0-1 0 0 0,0 1 0 0 0,0-1 0 0 0,-1 0 0 0 0,1 0 0 0 0,-1 0 0 0 0,1-1 0 0 0,-1 1 0 0 0,3-6 0 0 0,7-6 0 0 0,0 1 0 0 0,-1-1 0 0 0,-1 0 0 0 0,12-21 0 0 0,0 0 0 0 0,-13 22 0 0 0,-5 5 0 0 0,1 1 0 0 0,-1 1 0 0 0,2-1 0 0 0,10-10 0 0 0,-16 17 0 0 0,6-5 0 0 0,0-1 0 0 0,1 1 0 0 0,0 1 0 0 0,0-1 0 0 0,13-5 0 0 0,-20 10 0 0 0,1 0 0 0 0,0 1 0 0 0,-1-1 0 0 0,1 1 0 0 0,0-1 0 0 0,0 1 0 0 0,0 0 0 0 0,-1-1 0 0 0,1 1 0 0 0,0 0 0 0 0,0 0 0 0 0,0 1 0 0 0,-1-1 0 0 0,1 0 0 0 0,0 0 0 0 0,0 1 0 0 0,-1-1 0 0 0,1 1 0 0 0,0 0 0 0 0,0-1 0 0 0,-1 1 0 0 0,1 0 0 0 0,-1 0 0 0 0,1 0 0 0 0,-1 0 0 0 0,1 0 0 0 0,-1 0 0 0 0,0 1 0 0 0,1-1 0 0 0,-1 0 0 0 0,0 1 0 0 0,0-1 0 0 0,0 1 0 0 0,0-1 0 0 0,0 1 0 0 0,0 2 0 0 0,3 4 0 0 0,0 1 0 0 0,-1-1 0 0 0,-1 1 0 0 0,1 0 0 0 0,-2 0 0 0 0,1 0 0 0 0,-1 0 0 0 0,0 0 0 0 0,-1 15 0 0 0,-2 10 0 0 0,-8 39 0 0 0,9-67 0 0 0,-4 21 0 0 0,-1 0 0 0 0,-2 0 0 0 0,-18 43 0 0 0,-45 72 0 0 0,6-40 2 0 0,32-52-68 0 0,-1-3-648 0 0,-2-1 0 0 0,-2-2 0 0 0,-57 50 0 0 0,66-69-64 0 0,27-23 824 0 0,1-1-1 0 0,-1 0 0 0 0,-1 1 0 0 0,1-1 1 0 0,0 0-1 0 0,0 0 0 0 0,0 0 0 0 0,-1-1 1 0 0,1 1-1 0 0,0 0 0 0 0,-4 0 0 0 0,3-4 455 0 0,3-3-329 0 0,-1 0 0 0 0,1 1-1 0 0,0-1 1 0 0,1 0-1 0 0,-1 0 1 0 0,1 1-1 0 0,0-1 1 0 0,1 1-1 0 0,-1-1 1 0 0,4-7-1 0 0,3-6 212 0 0,15-28-1 0 0,1 5-372 0 0,49-64-1 0 0,-55 84-8 0 0,2 0 0 0 0,0 2 0 0 0,1 0-1 0 0,26-18 1 0 0,49-27 0 0 0,140-70 0 0 0,-79 55-679 0 0,-88 48-7374 0 0,-15 7-1814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04T19:34:21.1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417 751 13104 0 0,'-4'-8'633'0'0,"4"8"-605"0"0,-1-1 0 0 0,1 0 0 0 0,0 1 0 0 0,-1-1 0 0 0,1 0 1 0 0,0 1-1 0 0,-1-1 0 0 0,1 1 0 0 0,0-1 0 0 0,-1 1 0 0 0,1-1 0 0 0,-1 1 0 0 0,1-1 1 0 0,-1 1-1 0 0,1 0 0 0 0,-1-1 0 0 0,0 1 0 0 0,1 0 0 0 0,-1-1 0 0 0,1 1 0 0 0,-1 0 0 0 0,0 0 1 0 0,1 0-1 0 0,-1-1 0 0 0,0 1 0 0 0,1 0 0 0 0,-1 0 0 0 0,0 0 0 0 0,-1 0-15 0 0,1 1-1 0 0,0-1 0 0 0,0 1 1 0 0,-1-1-1 0 0,1 1 1 0 0,0 0-1 0 0,0-1 0 0 0,0 1 1 0 0,0 0-1 0 0,0 0 1 0 0,0 0-1 0 0,0 0 0 0 0,-1 1 1 0 0,-1 2-33 0 0,-1 1 1 0 0,1-1 0 0 0,1 1-1 0 0,-1-1 1 0 0,1 1 0 0 0,-4 9-1 0 0,-6 37 780 0 0,-8 85 0 0 0,17-121-706 0 0,0 0-1 0 0,-1-1 1 0 0,-1 1-1 0 0,0-1 1 0 0,-1 0-1 0 0,-1-1 1 0 0,-9 15-1 0 0,12-21-37 0 0,0 0 1 0 0,0-1-1 0 0,-1 0 0 0 0,0 0 1 0 0,0-1-1 0 0,-1 1 0 0 0,-11 8 1 0 0,10-8 43 0 0,6-4 190 0 0,1-2 66 0 0,0 0 4 0 0,-1-2-34 0 0,1 0-267 0 0,0 0 0 0 0,-1 0-1 0 0,1 1 1 0 0,0-1 0 0 0,0 0 0 0 0,0 0 0 0 0,1 1 0 0 0,-1-1 0 0 0,0 0-1 0 0,1 0 1 0 0,-1 1 0 0 0,1-1 0 0 0,0-1 0 0 0,13-26 63 0 0,-7 17-71 0 0,5-9 19 0 0,0 1 0 0 0,29-33 0 0 0,-3 4-3 0 0,-10 9-27 0 0,24-31 0 0 0,48-91 0 0 0,-47 65 54 0 0,-48 81-53 0 0,-23 69-90 0 0,-26 108 99 0 0,34-119 34 0 0,-46 187-9 0 0,-18-4 382 0 0,-133 204 1383 0 0,121-285-1026 0 0,41-72-205 0 0,4-7-258 0 0,39-64-301 0 0,2-6-9 0 0,3-9-2 0 0,6-10 25 0 0,1 0 1 0 0,17-30-1 0 0,4-8-14 0 0,87-172-274 0 0,-79 161 67 0 0,133-243-515 0 0,3 7 594 0 0,-53 129 108 0 0,-14 30-44 0 0,-105 145 56 0 0,-2 4-4 0 0,1-1 0 0 0,-1 0 1 0 0,1 0-1 0 0,-1 1 0 0 0,1-1 0 0 0,-1 0 1 0 0,1 1-1 0 0,0 0 0 0 0,2-2 0 0 0,-6 5-23 0 0,0 1 0 0 0,1-1-1 0 0,-1 1 1 0 0,1-1 0 0 0,-1 1-1 0 0,-1 5 1 0 0,-1 0 16 0 0,-20 34-146 0 0,-45 58 0 0 0,-38 32 97 0 0,23-30 316 0 0,41-50-2 0 0,23-29 149 0 0,0 1 1 0 0,-27 45-1 0 0,39-46-93 0 0,7-21-185 0 0,3-1-6 0 0,1-1-99 0 0,1 1-1 0 0,-1-1 0 0 0,0 1 0 0 0,1-1 0 0 0,-1 0 1 0 0,0-1-1 0 0,1 1 0 0 0,-1 0 0 0 0,0-1 0 0 0,1 0 1 0 0,-1 0-1 0 0,0 0 0 0 0,0 0 0 0 0,5-2 0 0 0,6-5 23 0 0,25-17 0 0 0,-17 10 14 0 0,78-52 21 0 0,26-16-251 0 0,161-109-1031 0 0,-206 127-598 0 0,-54 46 658 0 0,-27 18 821 0 0,0 1 184 0 0,0 1 132 0 0,-1 1 0 0 0,1-1 0 0 0,0 0 0 0 0,-1 0 0 0 0,0 0 0 0 0,1 0 0 0 0,-1 0 0 0 0,0 0 0 0 0,1 0 0 0 0,-1-1-1 0 0,0 1 1 0 0,-2 1 0 0 0,-4 8 9 0 0,5-7 15 0 0,0 1 0 0 0,0-1 0 0 0,1 1 0 0 0,0 0 0 0 0,-1 5 0 0 0,1-8-9 0 0,1-1 0 0 0,0 1 0 0 0,0 0 0 0 0,0-1 0 0 0,0 1 0 0 0,0 0 0 0 0,0 0 0 0 0,0-1 0 0 0,1 1 0 0 0,-1 0 0 0 0,0-1 0 0 0,0 1 0 0 0,0 0 0 0 0,1-1 0 0 0,-1 1 0 0 0,0 0 0 0 0,1-1 0 0 0,-1 1 0 0 0,1-1 0 0 0,-1 1 0 0 0,0-1 0 0 0,1 1 0 0 0,-1-1 0 0 0,1 1 0 0 0,0-1 0 0 0,-1 1 0 0 0,1-1-1 0 0,-1 1 1 0 0,1-1 0 0 0,0 0 0 0 0,-1 1 0 0 0,1-1 0 0 0,0 0 0 0 0,-1 0 0 0 0,1 0 0 0 0,1 1 0 0 0,3-1 62 0 0,0 1 0 0 0,0-1 0 0 0,0 0 0 0 0,0 0 0 0 0,0 0 0 0 0,0-1 0 0 0,7-1 0 0 0,36-11 465 0 0,-1-5-793 0 0,61-34 0 0 0,-29 13-62 0 0,-66 35-318 0 0,-13 4 331 0 0,0 0 2 0 0,0 0 24 0 0,0 1 100 0 0,-3 3 142 0 0,0-1-1 0 0,0 0 0 0 0,0 1 0 0 0,0-1 0 0 0,0-1 0 0 0,0 1 0 0 0,-4 2 0 0 0,-10 9-46 0 0,5-5 176 0 0,-25 16-1 0 0,5-4 165 0 0,-156 131 3461 0 0,181-146-3503 0 0,1 1 0 0 0,0-1 0 0 0,1 1-1 0 0,-8 12 1 0 0,9-13-149 0 0,18 3 43 0 0,-8-8-101 0 0,1 0 0 0 0,-1-1 1 0 0,0 1-1 0 0,0-2 0 0 0,0 1 0 0 0,1-1 1 0 0,-1 0-1 0 0,9-2 0 0 0,52-19 7 0 0,-38 11 45 0 0,121-40 52 0 0,-63 20-237 0 0,49-19-250 0 0,-29 13-768 0 0,-50 18-643 0 0,-52 17 1181 0 0,1 1-1 0 0,0-1 0 0 0,0 1 1 0 0,0 0-1 0 0,9-1 1 0 0,-14 2 68 0 0,-1 0 26 0 0,-1 3 517 0 0,1 0-1 0 0,0-1 1 0 0,-1 0 0 0 0,0 1-1 0 0,0-1 1 0 0,1 1 0 0 0,-1-1-1 0 0,-1 0 1 0 0,1 0 0 0 0,0 1-1 0 0,0-1 1 0 0,-1 0 0 0 0,0 0-1 0 0,1 0 1 0 0,-1 0 0 0 0,0-1-1 0 0,0 1 1 0 0,0 0 0 0 0,0-1-1 0 0,-3 2 1 0 0,2 0 282 0 0,-1 0 1 0 0,0 0-1 0 0,1 1 1 0 0,-6 6-1 0 0,3-3 142 0 0,4-5-230 0 0,0 0-1 0 0,0-1 1 0 0,1 1-1 0 0,-1 0 1 0 0,1 0-1 0 0,0 0 1 0 0,-2 2-1 0 0,3-4 100 0 0,0 0-75 0 0,6 1 147 0 0,-3 0-346 0 0,-1-1 0 0 0,1 0 0 0 0,0 0 0 0 0,-1 0-1 0 0,1 0 1 0 0,0 0 0 0 0,-1 0 0 0 0,1-1 0 0 0,-1 1 0 0 0,1-1-1 0 0,-1 0 1 0 0,1 0 0 0 0,-1 0 0 0 0,1 0 0 0 0,-1 0 0 0 0,3-2 0 0 0,7-4 249 0 0,21-18 1 0 0,-13 9-158 0 0,-17 14-182 0 0,0 0 0 0 0,0-1-1 0 0,-1 1 1 0 0,1-1-1 0 0,-1 1 1 0 0,1-1 0 0 0,-1 0-1 0 0,0 0 1 0 0,0-1 0 0 0,0 1-1 0 0,2-5 1 0 0,-4 6 31 0 0,1 0 0 0 0,-1 1 0 0 0,1-1 0 0 0,-1 0 0 0 0,1 0 1 0 0,-1 0-1 0 0,0 0 0 0 0,0 0 0 0 0,0 0 0 0 0,0 0 0 0 0,0 0 0 0 0,-1 0 1 0 0,1 0-1 0 0,-1 0 0 0 0,1 0 0 0 0,-1 1 0 0 0,0-1 0 0 0,1 0 0 0 0,-1 0 1 0 0,0 0-1 0 0,0 1 0 0 0,0-1 0 0 0,-2-1 0 0 0,2 2 26 0 0,0 0 1 0 0,0 0-1 0 0,0 0 0 0 0,0 0 0 0 0,0 0 1 0 0,0 1-1 0 0,0-1 0 0 0,0 0 1 0 0,0 1-1 0 0,0-1 0 0 0,-1 1 0 0 0,1-1 1 0 0,0 1-1 0 0,0 0 0 0 0,-1-1 1 0 0,1 1-1 0 0,0 0 0 0 0,0 0 0 0 0,-1 0 1 0 0,1 0-1 0 0,0 0 0 0 0,-1 0 0 0 0,1 0 1 0 0,0 1-1 0 0,-3 0 0 0 0,-2 1 3 0 0,0 0 0 0 0,0 1-1 0 0,0-1 1 0 0,-6 5-1 0 0,-4 2 69 0 0,2-2 257 0 0,0 0 1 0 0,0 1-1 0 0,1 1 1 0 0,0 0-1 0 0,0 0 1 0 0,1 1-1 0 0,0 1 1 0 0,1 0-1 0 0,-18 23 1 0 0,22-24-116 0 0,2-4-39 0 0,0 0 0 0 0,1 0 1 0 0,0 0-1 0 0,-4 10 0 0 0,7-15-145 0 0,0 0 0 0 0,1 0 0 0 0,0 0 0 0 0,-1 1 0 0 0,1-1-1 0 0,-1 0 1 0 0,1 1 0 0 0,0-1 0 0 0,0 0 0 0 0,0 1 0 0 0,0-1-1 0 0,0 0 1 0 0,0 1 0 0 0,0-1 0 0 0,0 1 0 0 0,1-1-1 0 0,-1 0 1 0 0,0 0 0 0 0,1 1 0 0 0,-1-1 0 0 0,1 0 0 0 0,0 0-1 0 0,-1 1 1 0 0,1-1 0 0 0,0 0 0 0 0,0 0 0 0 0,-1 0-1 0 0,1 0 1 0 0,0 0 0 0 0,2 1 0 0 0,-2-1-13 0 0,1 0 1 0 0,-1 0 0 0 0,1 0-1 0 0,0-1 1 0 0,-1 1-1 0 0,1 0 1 0 0,0-1-1 0 0,-1 1 1 0 0,1-1-1 0 0,0 0 1 0 0,0 1-1 0 0,0-1 1 0 0,-1 0-1 0 0,4 0 1 0 0,25-5-23 0 0,-18 3 23 0 0,4-3-15 0 0,0 0 0 0 0,0 0 0 0 0,0-2 0 0 0,-1 0 0 0 0,22-13 0 0 0,-8 4-268 0 0,-19 12 62 0 0,-1-2 0 0 0,0 0-1 0 0,0 0 1 0 0,-1 0 0 0 0,0-1-1 0 0,0 0 1 0 0,0-1-1 0 0,-1 0 1 0 0,0 0 0 0 0,-1 0-1 0 0,0-1 1 0 0,7-13 0 0 0,-12 21 190 0 0,-1-1 1 0 0,1 1 0 0 0,0-1-1 0 0,-1 1 1 0 0,1-1 0 0 0,-1 1-1 0 0,0-1 1 0 0,0 1 0 0 0,1-1-1 0 0,-1 1 1 0 0,0-1 0 0 0,0 1-1 0 0,0-1 1 0 0,-1 1 0 0 0,1-1-1 0 0,0 1 1 0 0,-1-1 0 0 0,1 1-1 0 0,-1-1 1 0 0,1 1 0 0 0,-2-3-1 0 0,-6-5 6 0 0,3 9-31 0 0,4 1 18 0 0,-10-1 193 0 0,0 1 0 0 0,0 1 1 0 0,0 0-1 0 0,0 0 0 0 0,1 1 0 0 0,-17 7 1 0 0,25-10 14 0 0,2 0-8 0 0,0 2-143 0 0,0-1 0 0 0,1 0 0 0 0,-1 0 0 0 0,0 1 0 0 0,1-1 0 0 0,-1 0 0 0 0,0 0 0 0 0,1 0 0 0 0,0 0 0 0 0,1 2 0 0 0,1-1 46 0 0,0 0 0 0 0,0 0 0 0 0,0-1 0 0 0,0 1 0 0 0,0-1 0 0 0,0 0 0 0 0,1 0 0 0 0,-1 0 1 0 0,1 0-1 0 0,5 0 0 0 0,40 1 225 0 0,-41-2-337 0 0,13-2 26 0 0,0 0 0 0 0,-1-1-1 0 0,1-2 1 0 0,27-8-1 0 0,-39 9-85 0 0,0 0-1 0 0,0 0 1 0 0,-1-1-1 0 0,1 0 0 0 0,-1 0 1 0 0,13-12-1 0 0,9-5-379 0 0,-30 33 324 0 0,-4 7 144 0 0,3-11-3 0 0,-1-1 0 0 0,1 1 0 0 0,0 8 0 0 0,-7 109 3 0 0,1 41 275 0 0,0 1 460 0 0,-3 190 931 0 0,-1-265-1398 0 0,8-73-209 0 0,3-16-40 0 0,0 0 0 0 0,0-1 1 0 0,-1 1-1 0 0,1-1 0 0 0,-1 1 0 0 0,1-1 1 0 0,-1 1-1 0 0,0-1 0 0 0,0 1 0 0 0,1-1 0 0 0,-2 2 1 0 0,1-3-7 0 0,1 0 0 0 0,0 1 0 0 0,0-1 0 0 0,-1 0 0 0 0,1 0 0 0 0,0 1 0 0 0,0-1 1 0 0,-1 0-1 0 0,1 0 0 0 0,0 0 0 0 0,-1 1 0 0 0,1-1 0 0 0,0 0 0 0 0,-1 0 0 0 0,1 0 1 0 0,0 0-1 0 0,-1 0 0 0 0,1 0 0 0 0,0 0 0 0 0,-1 0 0 0 0,1 0 0 0 0,0 0 0 0 0,-1 0 1 0 0,1 0-1 0 0,0 0 0 0 0,-1 0 0 0 0,1 0 0 0 0,0 0 0 0 0,-1 0 0 0 0,1 0 0 0 0,-1 0 0 0 0,1 0 1 0 0,0-1-1 0 0,0 1 0 0 0,-1 0 0 0 0,1 0 0 0 0,0 0 0 0 0,-1-1 0 0 0,1 1 0 0 0,0 0 1 0 0,0 0-1 0 0,-1-1 0 0 0,1 1 0 0 0,-3-3-41 0 0,-1 1 1 0 0,1-1-1 0 0,0 0 0 0 0,1 0 1 0 0,-1 0-1 0 0,0 0 0 0 0,1 0 0 0 0,-3-6 1 0 0,-16-31-771 0 0,16 29 522 0 0,0 0 95 0 0,1 0-1 0 0,0-1 1 0 0,1 1-1 0 0,0-1 0 0 0,-1-12 1 0 0,1-3-174 0 0,1-29-1 0 0,3 48 388 0 0,-1 1 1 0 0,1 0-1 0 0,0 0 0 0 0,1 0 0 0 0,0 0 0 0 0,0 0 0 0 0,0 0 0 0 0,1 0 0 0 0,5-9 0 0 0,-1 5 198 0 0,0 0-1 0 0,0 1 1 0 0,1 0-1 0 0,14-14 0 0 0,1-1 47 0 0,16-14 48 0 0,0 4-78 0 0,-15 13-125 0 0,0 1-1 0 0,30-19 1 0 0,19-7-36 0 0,65-39-266 0 0,11-11-1620 0 0,-144 93 1796 0 0,10-6-86 0 0,-6 4 99 0 0,-1 1 0 0 0,0-2 1 0 0,0 1-1 0 0,11-12 0 0 0,3-5-12 0 0,-21 22-64 0 0,-3-1-48 0 0,2 1 121 0 0,0 1 0 0 0,0 0 0 0 0,0-1 0 0 0,0 1 0 0 0,0 0 0 0 0,0 0 0 0 0,-1-1 0 0 0,1 1 0 0 0,0 0 0 0 0,0-1 0 0 0,0 1 0 0 0,0 0 0 0 0,0 0 0 0 0,-1 0 0 0 0,1-1 0 0 0,0 1 0 0 0,0 0 0 0 0,0 0 0 0 0,-1-1 0 0 0,1 1 0 0 0,0 0 0 0 0,0 0 0 0 0,-1 0 0 0 0,-4-3-57 0 0,-5-3 80 0 0,-1 1 0 0 0,-11-5 0 0 0,20 10-2 0 0,0 0 0 0 0,0 0-1 0 0,0 0 1 0 0,0 0 0 0 0,0 0-1 0 0,0 0 1 0 0,0 0 0 0 0,0 1-1 0 0,0-1 1 0 0,-1 1 0 0 0,2-1-1 0 0,-1 1 1 0 0,0 0 0 0 0,-3 1-1 0 0,-24 18 810 0 0,15-10-283 0 0,11-7-356 0 0,-1 1 0 0 0,0-1-1 0 0,1 1 1 0 0,0-1 0 0 0,0 1 0 0 0,0 0-1 0 0,0 0 1 0 0,1 0 0 0 0,-1 1-1 0 0,1-1 1 0 0,-3 8 0 0 0,-3 6 105 0 0,7-16-271 0 0,0 0 0 0 0,0 0 0 0 0,0 0 0 0 0,0-1 1 0 0,1 1-1 0 0,-1 0 0 0 0,1 0 0 0 0,0 0 1 0 0,-1 0-1 0 0,1 0 0 0 0,0 0 0 0 0,0 0 0 0 0,0 0 1 0 0,0 0-1 0 0,0 0 0 0 0,1 0 0 0 0,-1 0 0 0 0,1 0 1 0 0,-1 0-1 0 0,1 0 0 0 0,0-1 0 0 0,-1 1 1 0 0,1 0-1 0 0,0 0 0 0 0,0-1 0 0 0,0 1 0 0 0,1 0 1 0 0,-1-1-1 0 0,0 1 0 0 0,1-1 0 0 0,-1 0 1 0 0,1 1-1 0 0,1 0 0 0 0,1 1 2 0 0,0-1 0 0 0,0 0 1 0 0,0 0-1 0 0,0 0 0 0 0,0-1 0 0 0,0 1 0 0 0,0-1 1 0 0,1 0-1 0 0,-1 0 0 0 0,0-1 0 0 0,1 1 1 0 0,-1-1-1 0 0,1 0 0 0 0,4-1 0 0 0,38-4-134 0 0,-1-2 0 0 0,0-3 0 0 0,-1-1-1 0 0,-1-2 1 0 0,63-28 0 0 0,-77 28-384 0 0,20-9-431 0 0,-6-2-225 0 0,-26 16 105 0 0,24-17 0 0 0,47-31-528 0 0,-84 52 1588 0 0,-5 4 15 0 0,0 0 0 0 0,0 0 0 0 0,1-1 0 0 0,-1 1 0 0 0,0 0 0 0 0,0 0 0 0 0,1 0 0 0 0,-1-1 0 0 0,0 1 0 0 0,1 0 0 0 0,-1 0 0 0 0,0 0 0 0 0,1 0 0 0 0,-1 0 0 0 0,0 0 0 0 0,1-1-1 0 0,-1 1 1 0 0,0 0 0 0 0,1 0 0 0 0,-1 0 0 0 0,0 0 0 0 0,1 0 0 0 0,-1 0 0 0 0,0 0 0 0 0,1 0 0 0 0,-1 0 0 0 0,0 1 0 0 0,1-1 0 0 0,-1 0 0 0 0,1 0 0 0 0,7 8 1221 0 0,-2-1-1049 0 0,4 6 101 0 0,-10-12-268 0 0,1 1 0 0 0,0 0 0 0 0,1-1 0 0 0,-1 1 0 0 0,0-1 0 0 0,0 1 0 0 0,1-1 0 0 0,-1 1 0 0 0,1-1 0 0 0,1 1 0 0 0,29 22 669 0 0,-30-23-657 0 0,-1-1-1 0 0,1 0 0 0 0,-1 1 1 0 0,0-1-1 0 0,1 0 0 0 0,-1 0 1 0 0,1 0-1 0 0,-1 0 0 0 0,1 0 1 0 0,-1-1-1 0 0,3 0 0 0 0,-1-2 12 0 0,-2 2-60 0 0,0 1 1 0 0,-1-1-1 0 0,1 1 0 0 0,0-1 1 0 0,-1 1-1 0 0,1-1 1 0 0,-1 0-1 0 0,1 1 1 0 0,0-1-1 0 0,-1 0 0 0 0,0 0 1 0 0,1 1-1 0 0,-1-1 1 0 0,1 0-1 0 0,-1 0 1 0 0,0 0-1 0 0,0 0 0 0 0,0 1 1 0 0,1-1-1 0 0,-1 0 1 0 0,0-1-1 0 0,0 0-22 0 0,0 0-75 0 0,-1 2 27 0 0,0 0 0 0 0,1-1-1 0 0,-1 1 1 0 0,0-1 0 0 0,1 1 0 0 0,-1-1-1 0 0,0 0 1 0 0,1 1 0 0 0,-1-1-1 0 0,1 0 1 0 0,-1 1 0 0 0,1-1-1 0 0,-1 0 1 0 0,1 0 0 0 0,-1-1 0 0 0,-4-5-416 0 0,4 6 473 0 0,-1 0-1 0 0,0 0 1 0 0,0 0-1 0 0,0 0 1 0 0,1 1-1 0 0,-1-1 1 0 0,0 1-1 0 0,0-1 1 0 0,0 1-1 0 0,0 0 1 0 0,0 0-1 0 0,0 0 1 0 0,0 0-1 0 0,0 0 1 0 0,0 0-1 0 0,0 0 1 0 0,0 1-1 0 0,0-1 1 0 0,0 1-1 0 0,1-1 1 0 0,-1 1-1 0 0,-3 1 1 0 0,-16 4-45 0 0,14-4 185 0 0,0 0 0 0 0,0 0-1 0 0,0 1 1 0 0,1 0 0 0 0,-13 7-1 0 0,8-5 175 0 0,-2 3 55 0 0,0 1 0 0 0,0-1 1 0 0,0 2-1 0 0,1 0 0 0 0,-13 14 0 0 0,23-21-193 0 0,0 0-1 0 0,0 0 0 0 0,0 0 0 0 0,0 0 1 0 0,1 1-1 0 0,-1-1 0 0 0,1 1 1 0 0,0-1-1 0 0,0 1 0 0 0,0-1 1 0 0,0 8-1 0 0,0-6 9 0 0,1 0 1 0 0,0 0-1 0 0,0 1 1 0 0,1-1 0 0 0,-1 0-1 0 0,1 0 1 0 0,2 10-1 0 0,-1-13-126 0 0,-1 1 1 0 0,0 0-1 0 0,1-1 0 0 0,-1 1 0 0 0,1-1 0 0 0,0 1 1 0 0,0-1-1 0 0,0 0 0 0 0,0 0 0 0 0,1 0 0 0 0,-1 0 1 0 0,5 3-1 0 0,-3-2-24 0 0,1 0-1 0 0,0-1 1 0 0,0 0 0 0 0,0 0 0 0 0,0 0 0 0 0,5 1 0 0 0,1-2 11 0 0,-1 1 1 0 0,0-2 0 0 0,1 1-1 0 0,-1-2 1 0 0,0 1 0 0 0,1-1-1 0 0,-1-1 1 0 0,13-3 0 0 0,81-30-76 0 0,-88 29-4 0 0,17-6-369 0 0,0-2-1 0 0,-1-1 0 0 0,-1-2 1 0 0,0-1-1 0 0,-1-1 0 0 0,-1-2 1 0 0,-1-1-1 0 0,36-36 0 0 0,-30 19-2212 0 0,-1-2 0 0 0,-2-1 0 0 0,46-84-1 0 0,-54 86 710 0 0</inkml:trace>
  <inkml:trace contextRef="#ctx0" brushRef="#br0" timeOffset="348.6">4161 102 10680 0 0,'1'-1'131'0'0,"1"-12"96"0"0,1 0 0 0 0,-1-13-1 0 0,-2 22 111 0 0,0 0 1 0 0,0 1-1 0 0,0-1 0 0 0,-1 1 0 0 0,1-1 0 0 0,-1 1 0 0 0,0-1 0 0 0,0 1 1 0 0,0-1-1 0 0,-1 1 0 0 0,1 0 0 0 0,-3-4 0 0 0,2 7-177 0 0,1 1 0 0 0,-1-1 0 0 0,0 0 0 0 0,1 1 0 0 0,-1-1 0 0 0,1 1 0 0 0,-1 0 0 0 0,1-1 1 0 0,-3 3-1 0 0,3-2-12 0 0,-5 2 38 0 0,1 0-1 0 0,0 1 0 0 0,1 0 1 0 0,-1 0-1 0 0,0 1 0 0 0,1-1 1 0 0,0 1-1 0 0,-6 9 0 0 0,-24 45 819 0 0,31-53-874 0 0,-11 23 512 0 0,2 0 1 0 0,1 1 0 0 0,-13 56-1 0 0,-8 96 1589 0 0,29-166-2082 0 0,-2 19 162 0 0,1-1 0 0 0,1 1 1 0 0,2 1-1 0 0,2-1 0 0 0,8 55 0 0 0,-4-59-615 0 0,6 30 275 0 0,-9-54-2076 0 0,0-1-1 0 0,1 1 0 0 0,5 10 0 0 0,-4-9-5860 0 0</inkml:trace>
  <inkml:trace contextRef="#ctx0" brushRef="#br0" timeOffset="704.99">3633 550 26847 0 0,'0'0'768'0'0,"0"0"152"0"0,14-4-736 0 0,-1-1-184 0 0,9 1 0 0 0,1 4 0 0 0,5-4 0 0 0,-1 0 0 0 0,-1 0 0 0 0,7-3-64 0 0,2-1 64 0 0,1 0 0 0 0,5-4 0 0 0,0-1 0 0 0,0 5-512 0 0,4-4-80 0 0,0 5-16 0 0,-6-5-10239 0 0</inkml:trace>
  <inkml:trace contextRef="#ctx0" brushRef="#br0" timeOffset="705.99">2325 405 5728 0 0,'0'0'128'0'0,"10"0"24"0"0,7 4 8 0 0,7-4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04T16:07:46.5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86 17967 0 0,'0'0'407'0'0,"0"0"60"0"0,0 0 23 0 0,0 0-51 0 0,0-2-290 0 0,0 1 324 0 0,0 0-1 0 0,0 0 1 0 0,0 0-1 0 0,0 0 1 0 0,0 0-1 0 0,-1 0 1 0 0,1 0-1 0 0,0 0 1 0 0,0 0-1 0 0,-1 0 1 0 0,1 0-1 0 0,-1 0 1 0 0,1 0-1 0 0,-1 0 1 0 0,1 0-1 0 0,-1 0 1 0 0,1 0-1 0 0,-1 0 1 0 0,0 1-1 0 0,-1-2 1 0 0,1 1-1895 0 0,0-1 1689 0 0,1 2-15 0 0,0 0-52 0 0,0 0-28 0 0,0 0-4 0 0,-17 10 77 0 0,15-9-230 0 0,0 0-9 0 0,0 0 0 0 0,0 0 0 0 0,0 0 0 0 0,0 1 0 0 0,1-1 0 0 0,-1 0-1 0 0,0 1 1 0 0,1-1 0 0 0,-1 1 0 0 0,1-1 0 0 0,0 1 0 0 0,-1 0 0 0 0,1 0-1 0 0,0-1 1 0 0,0 1 0 0 0,-1 2 0 0 0,-8-21-73 0 0,7 7 132 0 0,2 3-54 0 0,-1 1 0 0 0,1-1 0 0 0,1 1 0 0 0,-1-1 0 0 0,1-12 0 0 0,0 17-237 0 0,0-11 1031 0 0,-1 9-27 0 0,-2 9-432 0 0,2 2-466 0 0,0-1-1 0 0,0 0 1 0 0,1 0 0 0 0,0 1 0 0 0,1 11 0 0 0,0 3 145 0 0,-1-17 31 0 0,-1-3 2 0 0,1 1 0 0 0,0-1 0 0 0,0 0 0 0 0,0 0 1 0 0,0 0-1 0 0,0 0 0 0 0,0 1 0 0 0,0-1 1 0 0,1 0-1 0 0,-1 0 0 0 0,1 2 0 0 0,-1-2-57 0 0,0-1-1 0 0,0 0 1 0 0,0 0-1 0 0,0 0 1 0 0,0 1-1 0 0,0-1 1 0 0,1 0-1 0 0,-1 0 1 0 0,0 0-1 0 0,0 1 1 0 0,0-1-1 0 0,0 0 1 0 0,1 0-1 0 0,-1 0 1 0 0,0 1-1 0 0,0-1 1 0 0,0 0-1 0 0,0 0 0 0 0,1 0 1 0 0,-1 0-1 0 0,0 0 1 0 0,0 0-1 0 0,1 0 1 0 0,-1 1-1 0 0,0-1 1 0 0,0 0-1 0 0,0 0 1 0 0,1 0-1 0 0,-1 0 1 0 0,0 0-1 0 0,0 0 1 0 0,1 0-1 0 0,-1 0 1 0 0,0 0-1 0 0,0 0 1 0 0,1 0-1 0 0,-1 0 1 0 0,0-1-1 0 0,0 1 1 0 0,1 0-1 0 0,-1 0 0 0 0,0 0 1 0 0,0 0-1 0 0,0 0 1 0 0,1 0-1 0 0,-1 0 1 0 0,0-1-1 0 0,0 1 1 0 0,0 0-1 0 0,1 0 1 0 0,-1 0-1 0 0,0 0 1 0 0,0-1-1 0 0,0 1 1 0 0,0 0-1 0 0,0 0 1 0 0,0-1-1 0 0,1 1 1 0 0,-1 0-1 0 0,0 0 1 0 0,0 0-1 0 0,0-1 1 0 0,0 1-1 0 0,1-2-124 0 0,0 1 1 0 0,1-1-1 0 0,-1 1 1 0 0,0-1-1 0 0,0 1 0 0 0,0-1 1 0 0,0 0-1 0 0,-1 1 0 0 0,1-1 1 0 0,0 0-1 0 0,-1 0 1 0 0,1 1-1 0 0,0-4 0 0 0,1-3-2675 0 0,-1 6-7103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04T18:41:03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1 207 19511 0 0,'0'0'714'0'0,"0"0"-366"0"0,0 0 213 0 0,0 0 140 0 0,0 0 31 0 0,1 2-33 0 0,1 4-423 0 0,0 1 1 0 0,0-1-1 0 0,-1 1 0 0 0,0-1 1 0 0,1 13-1 0 0,-1 37 547 0 0,-1-33-459 0 0,0 393 2164 0 0,0-399-2425 0 0,0 0 0 0 0,5 20 0 0 0,-5-37-102 0 0,0 0 0 0 0,0 0 0 0 0,0 0 0 0 0,0 0-1 0 0,0 0 1 0 0,0 0 0 0 0,0 0 0 0 0,0 0-1 0 0,0-1 1 0 0,0 1 0 0 0,0 0 0 0 0,0 0 0 0 0,0 0-1 0 0,0 0 1 0 0,1 0 0 0 0,-1 0 0 0 0,0 0 0 0 0,0 0-1 0 0,0 0 1 0 0,0 0 0 0 0,0 0 0 0 0,0 0-1 0 0,0 0 1 0 0,0 0 0 0 0,0 0 0 0 0,0 0 0 0 0,0 0-1 0 0,0 0 1 0 0,1 0 0 0 0,-1 0 0 0 0,0 0-1 0 0,0 0 1 0 0,0 0 0 0 0,0 0 0 0 0,0 0 0 0 0,0 0-1 0 0,0 0 1 0 0,0 0 0 0 0,0 0 0 0 0,0 0-1 0 0,0 0 1 0 0,0 0 0 0 0,1 0 0 0 0,-1 0 0 0 0,0 0-1 0 0,0 0 1 0 0,0 0 0 0 0,0 0 0 0 0,0 0 0 0 0,0 1-1 0 0,0-1 1 0 0,0 0 0 0 0,0 0 0 0 0,0 0-1 0 0,0 0 1 0 0,0 0 0 0 0,0 0 0 0 0,0 0 0 0 0,0 0-1 0 0,6-12 83 0 0,3-20 30 0 0,22-221-622 0 0,-3 11 34 0 0,-20 206 459 0 0,1 0 0 0 0,2 1 0 0 0,23-54 0 0 0,-29 79 16 0 0,1 0 0 0 0,0 0 0 0 0,8-10 0 0 0,-11 16 0 0 0,0 0 0 0 0,1 0 0 0 0,0 0 0 0 0,0 0 0 0 0,0 0 0 0 0,0 1 0 0 0,1 0 0 0 0,6-4 0 0 0,-10 6 0 0 0,0 1 0 0 0,0-1-1 0 0,0 1 1 0 0,0 0 0 0 0,1-1-1 0 0,-1 1 1 0 0,0 0 0 0 0,0 0-1 0 0,0 0 1 0 0,0 0 0 0 0,1 0-1 0 0,-1 0 1 0 0,0 0 0 0 0,0 0-1 0 0,0 0 1 0 0,1 0 0 0 0,-1 1-1 0 0,0-1 1 0 0,0 0 0 0 0,0 1 0 0 0,1 0-1 0 0,0 0-2 0 0,0 0 0 0 0,-1 1 1 0 0,1-1-1 0 0,-1 0 0 0 0,0 1 0 0 0,1-1 0 0 0,-1 1 0 0 0,0 0 0 0 0,0-1 1 0 0,0 1-1 0 0,1 3 0 0 0,1 1 0 0 0,-1 1-1 0 0,0-1 1 0 0,-1 1 0 0 0,1 0 0 0 0,-1 0-1 0 0,0 11 1 0 0,-1-2 14 0 0,-2-1 0 0 0,1 0 0 0 0,-2 0-1 0 0,0 0 1 0 0,0-1 0 0 0,-2 1 0 0 0,-6 15 0 0 0,-2 2 72 0 0,-8 21 364 0 0,-49 92 0 0 0,55-119-242 0 0,10-16-132 0 0,0-2-1 0 0,0 1 0 0 0,0-1 1 0 0,-1 0-1 0 0,-1 0 0 0 0,1 0 1 0 0,-14 11-1 0 0,10-26 56 0 0,9 5-128 0 0,0 0 0 0 0,0 0 0 0 0,1 0 0 0 0,-1 0 0 0 0,1 0 0 0 0,-1 0 0 0 0,1 0 0 0 0,0 0 0 0 0,-1 0 0 0 0,1 0 0 0 0,0 0 0 0 0,1-3 0 0 0,5-28 0 0 0,-4 23 0 0 0,4-5 0 0 0,-5 15 0 0 0,-1 0 0 0 0,0-1 0 0 0,0 1 0 0 0,0-1 0 0 0,0 1 0 0 0,1 0 0 0 0,-1-1 0 0 0,0 1 0 0 0,0 0 0 0 0,1-1 0 0 0,-1 1 0 0 0,0 0 0 0 0,0 0 0 0 0,1-1 0 0 0,-1 1 0 0 0,0 0 0 0 0,1 0 0 0 0,-1-1 0 0 0,1 1 0 0 0,-1 0 0 0 0,0 0 0 0 0,1 0 0 0 0,-1 0 0 0 0,0-1 0 0 0,1 1 0 0 0,-1 0 0 0 0,1 0 0 0 0,-1 0 0 0 0,1 0 0 0 0,-1 0 0 0 0,0 0 0 0 0,1 0 0 0 0,-1 0 0 0 0,1 0 0 0 0,-1 1 0 0 0,0-1 0 0 0,1 0 0 0 0,-1 0 0 0 0,1 0 0 0 0,-1 0 0 0 0,1 1 0 0 0,7 8 0 0 0,-8-8 0 0 0,19 36 0 0 0,-17-31 9 0 0,0 0 0 0 0,1 0 0 0 0,0-1-1 0 0,0 1 1 0 0,1 0 0 0 0,-1-1 0 0 0,1 0 0 0 0,5 5 0 0 0,10 8 371 0 0,21 27 1 0 0,-28-31-161 0 0,0 0 1 0 0,1-1 0 0 0,1 0-1 0 0,27 19 1 0 0,-31-25-145 0 0,-1-1 0 0 0,0 2 0 0 0,0-1 0 0 0,0 1 0 0 0,13 17 0 0 0,-19-22-77 0 0,-1 0 0 0 0,1 0 0 0 0,0 0 0 0 0,0 0 0 0 0,0-1 0 0 0,0 1 0 0 0,0-1 0 0 0,1 0-1 0 0,-1 0 1 0 0,1 0 0 0 0,-1 0 0 0 0,1-1 0 0 0,0 0 0 0 0,0 1 0 0 0,6 0 0 0 0,2 1-231 0 0,-10-1 346 0 0,0-1-3298 0 0,-2-1 1759 0 0</inkml:trace>
  <inkml:trace contextRef="#ctx0" brushRef="#br0" timeOffset="869.46">1037 134 21191 0 0,'0'0'480'0'0,"0"0"67"0"0,-8 4 734 0 0,7-3-1157 0 0,1-1 0 0 0,-1 0 0 0 0,0 0 1 0 0,1 1-1 0 0,-1-1 0 0 0,1 0 0 0 0,-1 0 0 0 0,1 0 0 0 0,-1 0 0 0 0,0 0 0 0 0,1 0 0 0 0,-1 0 0 0 0,0 0 0 0 0,1 0 0 0 0,-1 0 0 0 0,1 0 0 0 0,-1 0 0 0 0,0 0 0 0 0,1-1 0 0 0,-1 1 1 0 0,1 0-1 0 0,-1 0 0 0 0,1-1 0 0 0,-1 1 0 0 0,1 0 0 0 0,-1-1 0 0 0,1 1 0 0 0,-1 0 0 0 0,1-1 0 0 0,-1 1 0 0 0,1-1 0 0 0,0 1 0 0 0,-1-1 0 0 0,1 1 0 0 0,0-1 0 0 0,-1 1 1 0 0,1-1-1 0 0,0 1 0 0 0,-1-1 0 0 0,1 0 0 0 0,0 0 0 0 0,-3-4 221 0 0,2 5-321 0 0,1 0-1 0 0,-1 0 1 0 0,1-1 0 0 0,-1 1 0 0 0,1 0-1 0 0,0 0 1 0 0,-1-1 0 0 0,1 1-1 0 0,-1 0 1 0 0,1-1 0 0 0,0 1-1 0 0,-1 0 1 0 0,1-1 0 0 0,0 1-1 0 0,0-1 1 0 0,-1 1 0 0 0,1-1-1 0 0,0 1 1 0 0,0-1 0 0 0,0 1-1 0 0,0-1 1 0 0,-1 1 0 0 0,1 0-1 0 0,0-2 1 0 0,0 2-23 0 0,0-1-1 0 0,0 1 1 0 0,0-1 0 0 0,0 0-1 0 0,0 1 1 0 0,0-1-1 0 0,0 1 1 0 0,-1-1 0 0 0,1 1-1 0 0,0-1 1 0 0,0 1 0 0 0,-1-1-1 0 0,1 1 1 0 0,0-1-1 0 0,-1 1 1 0 0,1-1 0 0 0,0 1-1 0 0,-1-1 1 0 0,1 1 0 0 0,-1 0-1 0 0,1-1 1 0 0,-1 1-1 0 0,1 0 1 0 0,0-1 0 0 0,-1 1-1 0 0,0 0 1 0 0,0-1-1 0 0,0 1-1 0 0,-1-2 1 0 0,0 0 0 0 0,0 0 0 0 0,0 0 0 0 0,-1 1 0 0 0,1-1 0 0 0,0 1 0 0 0,-1-1 0 0 0,1 1 0 0 0,-1 0 0 0 0,1 0 0 0 0,-1 0 0 0 0,1 0 0 0 0,-1 1 0 0 0,0-1 0 0 0,0 1 0 0 0,1-1 0 0 0,-1 1 0 0 0,0 0 0 0 0,0 0 0 0 0,1 0 0 0 0,-1 0 0 0 0,0 1 0 0 0,0-1 0 0 0,1 1 0 0 0,-1 0 0 0 0,-4 2 0 0 0,2-1 0 0 0,1-1 0 0 0,-1 1 0 0 0,0-1 0 0 0,1 0 0 0 0,-10 1 0 0 0,-12 4 0 0 0,18-3-1 0 0,1 0-1 0 0,0 1 0 0 0,0 0 1 0 0,0 0-1 0 0,0 1 1 0 0,-10 9-1 0 0,3-1 30 0 0,-22 26-1 0 0,19-16 202 0 0,1 0 0 0 0,0 2-1 0 0,2-1 1 0 0,1 2 0 0 0,1 0-1 0 0,2 1 1 0 0,0 0 0 0 0,2 0 0 0 0,0 1-1 0 0,-2 29 1 0 0,7-38-170 0 0,1 1-1 0 0,1 0 1 0 0,1 0 0 0 0,1 0-1 0 0,1 0 1 0 0,0 0 0 0 0,7 20-1 0 0,-8-34-58 0 0,1 0 0 0 0,0-1 0 0 0,0 1 0 0 0,0-1 0 0 0,1 1 0 0 0,0-1 0 0 0,0 0 0 0 0,0 0 0 0 0,1 0 0 0 0,-1-1-1 0 0,1 1 1 0 0,0-1 0 0 0,1 0 0 0 0,-1 0 0 0 0,1 0 0 0 0,0-1 0 0 0,0 1 0 0 0,0-1 0 0 0,0 0 0 0 0,0-1 0 0 0,1 1 0 0 0,-1-1 0 0 0,1 0 0 0 0,0-1-1 0 0,-1 1 1 0 0,1-1 0 0 0,0 0 0 0 0,0-1 0 0 0,0 1 0 0 0,0-1 0 0 0,0 0 0 0 0,0-1 0 0 0,0 1 0 0 0,6-3 0 0 0,7-2-81 0 0,1-2 1 0 0,-1 0 0 0 0,0-1-1 0 0,-1-1 1 0 0,0-1 0 0 0,0-1-1 0 0,25-20 1 0 0,-26 18-35 0 0,-12 10 51 0 0,0 0 1 0 0,-1-1-1 0 0,1 0 0 0 0,-1 0 0 0 0,1 0 1 0 0,-1 0-1 0 0,0-1 0 0 0,-1 1 0 0 0,1-1 0 0 0,-1 0 1 0 0,0 0-1 0 0,3-8 0 0 0,-2 1-114 0 0,0 1-1 0 0,-1-1 1 0 0,-1 0-1 0 0,0 0 1 0 0,0-21-1 0 0,-2 32 175 0 0,0 0 0 0 0,-1 1 0 0 0,1-1 0 0 0,0 1-1 0 0,-1-1 1 0 0,1 0 0 0 0,0 1 0 0 0,-1-1-1 0 0,1 1 1 0 0,-1-1 0 0 0,1 1 0 0 0,-1-1-1 0 0,1 1 1 0 0,-1-1 0 0 0,0 1 0 0 0,1-1 0 0 0,-1 1-1 0 0,1 0 1 0 0,-1-1 0 0 0,-1 1 0 0 0,-15-7-64 0 0,14 6 63 0 0,-2-1 78 0 0,-1 0 1 0 0,1 1-1 0 0,-1 0 0 0 0,0 0 0 0 0,1 0 1 0 0,-1 0-1 0 0,0 1 0 0 0,0 0 0 0 0,0 0 1 0 0,1 1-1 0 0,-1-1 0 0 0,0 1 0 0 0,0 1 1 0 0,1-1-1 0 0,-1 1 0 0 0,1 0 1 0 0,0 0-1 0 0,-11 6 0 0 0,14-7-34 0 0,0 0 0 0 0,0 0 1 0 0,0-1-1 0 0,0 1 0 0 0,0 0 0 0 0,0-1 0 0 0,0 0 1 0 0,0 1-1 0 0,-3-1 0 0 0,3 0-33 0 0,0 0 0 0 0,0 0 0 0 0,0 1-1 0 0,0-1 1 0 0,0 0 0 0 0,0 1 0 0 0,0 0 0 0 0,0-1-1 0 0,1 1 1 0 0,-4 1 0 0 0,-8 9-6 0 0,11-8 1 0 0,0-1 1 0 0,0-1 0 0 0,-1 1 0 0 0,1 0-1 0 0,-1 0 1 0 0,-3 1 0 0 0,8-5 23 0 0,3-5 10 0 0,5 5-244 0 0,-7 1 4 0 0,-1 1 0 0 0,1-1 0 0 0,0 0 0 0 0,-1 0 0 0 0,1 0 0 0 0,-1 0 0 0 0,1-1 0 0 0,-1 1 1 0 0,1-1-1 0 0,-1 1 0 0 0,0-1 0 0 0,4-4 0 0 0,22-20-4020 0 0,-17 19 2555 0 0</inkml:trace>
  <inkml:trace contextRef="#ctx0" brushRef="#br0" timeOffset="1236.54">1420 79 23039 0 0,'0'0'528'0'0,"-15"7"1259"0"0,13-6-1772 0 0,1 1-1 0 0,-1-1 1 0 0,1 1-1 0 0,-1-1 1 0 0,1 1 0 0 0,0-1-1 0 0,-1 1 1 0 0,1 0-1 0 0,0-1 1 0 0,0 1 0 0 0,0 0-1 0 0,0 0 1 0 0,1 0 0 0 0,-2 2-1 0 0,-7 15 846 0 0,6-13-430 0 0,-1 1 1 0 0,1-1-1 0 0,1 1 1 0 0,-1 0 0 0 0,1 0-1 0 0,-2 14 1 0 0,-2 3 157 0 0,-2 14-22 0 0,1 1 1 0 0,-2 56-1 0 0,2-16-589 0 0,5-64 23 0 0,-15 202 0 0 0,16-195-109 0 0,1-11-170 0 0,-1 0 0 0 0,2 0 0 0 0,0 0 0 0 0,0 0 0 0 0,5 20 0 0 0,-2-18-730 0 0</inkml:trace>
  <inkml:trace contextRef="#ctx0" brushRef="#br0" timeOffset="1582.99">1433 577 28071 0 0,'-1'-1'827'0'0,"0"0"-760"0"0,0-1 0 0 0,0 0 1 0 0,0 0-1 0 0,0 1 0 0 0,0-1 1 0 0,0 0-1 0 0,1 0 0 0 0,-1 0 0 0 0,1 0 1 0 0,-1 0-1 0 0,1 0 0 0 0,0 0 1 0 0,-1 0-1 0 0,1 0 0 0 0,0 0 1 0 0,1 0-1 0 0,-1 0 0 0 0,0 0 0 0 0,1-2 1 0 0,0-4 243 0 0,1 0-1 0 0,1 0 1 0 0,5-13 0 0 0,-3 10-132 0 0,1 0-1 0 0,1 0 1 0 0,0 0 0 0 0,1 0 0 0 0,0 1-1 0 0,15-14 1 0 0,63-49-434 0 0,-65 59-1421 0 0,34-18 1 0 0,-38 23-272 0 0,11-8-8031 0 0</inkml:trace>
  <inkml:trace contextRef="#ctx0" brushRef="#br0" timeOffset="1935.88">1475 477 29287 0 0,'-3'5'292'0'0,"-5"7"1637"0"0,7-12-1214 0 0,1 7-443 0 0,1-3-259 0 0,0 1 0 0 0,0-1 1 0 0,1 0-1 0 0,-1 1 0 0 0,1-1 0 0 0,0 0 0 0 0,0 0 0 0 0,1 0 1 0 0,-1-1-1 0 0,6 7 0 0 0,6 12 71 0 0,-2-2-49 0 0,1-1 0 0 0,1 0 0 0 0,0-1 0 0 0,18 17-1 0 0,-21-23-232 0 0,1-2 0 0 0,0 0-1 0 0,0 0 1 0 0,1-1-1 0 0,1-1 1 0 0,-1 0-1 0 0,16 6 1 0 0,-2-5-7374 0 0,1-4-2623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04T18:48:23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1056 18151 0 0,'0'0'532'0'0,"0"0"-4"0"0,16-7-176 0 0,-4 2 1364 0 0,-11 5-1490 0 0,1-1-1 0 0,0 1 1 0 0,-1-1-1 0 0,1 0 0 0 0,-1 1 1 0 0,1-1-1 0 0,-1 0 1 0 0,1 0-1 0 0,-1 0 1 0 0,0 0-1 0 0,0 0 0 0 0,1 0 1 0 0,1-3-1 0 0,0 0 53 0 0,1-1-1 0 0,0 1 1 0 0,0 0-1 0 0,0 0 1 0 0,0 1-1 0 0,0-1 1 0 0,1 1-1 0 0,9-6 1 0 0,-7 5-169 0 0,0-1 0 0 0,0 0 1 0 0,11-10-1 0 0,43-63-834 0 0,-18 21 522 0 0,28-38-100 0 0,-47 60-428 0 0,57-63 0 0 0,-72 90 399 0 0,-1 1 1 0 0,2 0-1 0 0,-1 0 1 0 0,1 1 0 0 0,0 0-1 0 0,0 0 1 0 0,1 1-1 0 0,18-6 1 0 0,-27 12 324 0 0,-1-1 0 0 0,0 0-1 0 0,1 1 1 0 0,-1-1 0 0 0,0 1 0 0 0,0 0 0 0 0,1-1 0 0 0,-1 1-1 0 0,0 0 1 0 0,0-1 0 0 0,0 1 0 0 0,0 0 0 0 0,0 0 0 0 0,0 0-1 0 0,0 0 1 0 0,0 1 0 0 0,0-1 12 0 0,1 2 75 0 0,-1 0 0 0 0,1 0 0 0 0,-1 0 1 0 0,0-1-1 0 0,0 1 0 0 0,0 0 0 0 0,0 0 1 0 0,-1 0-1 0 0,1 1 0 0 0,-1-1 0 0 0,0 0 1 0 0,0 0-1 0 0,0 0 0 0 0,0 3 0 0 0,-1 6 452 0 0,0 0 0 0 0,-4 15 1 0 0,3-19-3 0 0,0 0 0 0 0,1 0 0 0 0,-1 13 0 0 0,9-51-1260 0 0,-7 11-261 0 0,-1 0-1 0 0,0 0 0 0 0,-5-21 1 0 0,6 39 975 0 0,0 0 0 0 0,-1 0 0 0 0,1-1 0 0 0,0 1 1 0 0,-1 0-1 0 0,1 0 0 0 0,-1-1 0 0 0,1 1 1 0 0,-1 0-1 0 0,0 0 0 0 0,1 0 0 0 0,-1 0 0 0 0,0 0 1 0 0,0 0-1 0 0,0 0 0 0 0,1 0 0 0 0,-1 0 0 0 0,0 0 1 0 0,-1 0-1 0 0,1 1 0 0 0,0-1 0 0 0,0 0 0 0 0,0 1 1 0 0,0-1-1 0 0,0 1 0 0 0,-1-1 0 0 0,1 1 0 0 0,0 0 1 0 0,-3-1-1 0 0,2 1 79 0 0,-1 0 0 0 0,1 1 1 0 0,0-1-1 0 0,-1 1 0 0 0,1-1 0 0 0,0 1 1 0 0,-1 0-1 0 0,1 0 0 0 0,0 0 0 0 0,0 0 1 0 0,0 0-1 0 0,0 1 0 0 0,0-1 0 0 0,0 0 0 0 0,0 1 1 0 0,-2 1-1 0 0,-8 9 142 0 0,0 0 0 0 0,0 1-1 0 0,1 0 1 0 0,1 1 0 0 0,0 0 0 0 0,1 1 0 0 0,1 0-1 0 0,0 0 1 0 0,-8 24 0 0 0,2-1 298 0 0,2-4 996 0 0,-16 66 0 0 0,26-87-1286 0 0,0 0-1 0 0,0 1 0 0 0,1-1 1 0 0,2 21-1 0 0,-1-32-189 0 0,0 1-1 0 0,0 0 1 0 0,1 0 0 0 0,-1 0-1 0 0,1-1 1 0 0,0 1 0 0 0,0 0-1 0 0,0-1 1 0 0,0 1 0 0 0,1-1-1 0 0,-1 1 1 0 0,1-1-1 0 0,-1 1 1 0 0,1-1 0 0 0,0 0-1 0 0,0 0 1 0 0,0 0 0 0 0,0 0-1 0 0,0 0 1 0 0,0 0 0 0 0,1-1-1 0 0,-1 1 1 0 0,1-1 0 0 0,-1 0-1 0 0,1 1 1 0 0,-1-1-1 0 0,5 1 1 0 0,1 0-56 0 0,0-1-1 0 0,0 0 1 0 0,1-1-1 0 0,-1 1 1 0 0,0-2-1 0 0,0 1 1 0 0,0-1 0 0 0,1 0-1 0 0,-1-1 1 0 0,0 1-1 0 0,0-2 1 0 0,10-3-1 0 0,-3-1-95 0 0,0 0-1 0 0,0-1 0 0 0,-1 0 0 0 0,1-1 1 0 0,12-12-1 0 0,3-5-610 0 0,-2-1 1 0 0,0-1-1 0 0,-2-1 0 0 0,-2-2 1 0 0,26-40-1 0 0,-4-4-626 0 0,43-98-1 0 0,-42 63 1102 0 0,-5-3 0 0 0,29-123-1 0 0,-68 228 515 0 0,-2-1 0 0 0,1 0 0 0 0,0-12 0 0 0,-2 19 115 0 0,0 2 42 0 0,0 0 8 0 0,-1 2-40 0 0,-6 5-321 0 0,2 1 0 0 0,-1 1 0 0 0,1-1 1 0 0,1 1-1 0 0,-1 0 0 0 0,2 0 1 0 0,-4 11-1 0 0,-8 18 19 0 0,-132 289 2208 0 0,116-245-1233 0 0,-27 114-1 0 0,53-178-883 0 0,0-1 0 0 0,2 1-1 0 0,0 0 1 0 0,1 0 0 0 0,0 0-1 0 0,3 27 1 0 0,-1-43-158 0 0,0 0 1 0 0,0-1-1 0 0,1 1 1 0 0,-1 0-1 0 0,0-1 0 0 0,1 1 1 0 0,0-1-1 0 0,-1 1 0 0 0,1 0 1 0 0,0-1-1 0 0,0 0 1 0 0,0 1-1 0 0,0-1 0 0 0,0 0 1 0 0,0 1-1 0 0,0-1 0 0 0,0 0 1 0 0,0 0-1 0 0,1 0 1 0 0,1 1-1 0 0,-1 0-55 0 0,0-1-1 0 0,1 0 1 0 0,-1 0 0 0 0,1-1 0 0 0,-1 1 0 0 0,1 0-1 0 0,-1-1 1 0 0,1 0 0 0 0,0 1 0 0 0,-1-1-1 0 0,6-1 1 0 0,-3 1-31 0 0,1-1-1 0 0,0 0 0 0 0,-1 0 1 0 0,1-1-1 0 0,-1 0 1 0 0,0 0-1 0 0,1 0 0 0 0,-1 0 1 0 0,0-1-1 0 0,0 0 0 0 0,6-5 1 0 0,10-11-525 0 0,29-35 0 0 0,-41 43 483 0 0,-1 0 1 0 0,0-1-1 0 0,0 0 1 0 0,-1 0 0 0 0,6-16-1 0 0,-11 22 123 0 0,-1 1 0 0 0,1-1 0 0 0,-1 1 0 0 0,0-1 0 0 0,0-9 0 0 0,-1 15 1 0 0,0 0 0 0 0,0 0 0 0 0,0 0 0 0 0,0 1 0 0 0,0-1 0 0 0,-1 0 0 0 0,1 0 0 0 0,0 0 0 0 0,0 0 0 0 0,0 0-1 0 0,0 0 1 0 0,-1 1 0 0 0,1-1 0 0 0,0 0 0 0 0,0 0 0 0 0,0 0 0 0 0,0 0 0 0 0,-1 0 0 0 0,1 0 0 0 0,0 0 0 0 0,0 0 0 0 0,0 0 0 0 0,-1 0 0 0 0,1 0-1 0 0,0 0 1 0 0,0 0 0 0 0,0 0 0 0 0,-1 0 0 0 0,1 0 0 0 0,0 0 0 0 0,0 0 0 0 0,0 0 0 0 0,0 0 0 0 0,-1 0 0 0 0,1 0 0 0 0,0-1 0 0 0,0 1 0 0 0,0 0-1 0 0,0 0 1 0 0,-1 0 0 0 0,1 0 0 0 0,0 0 0 0 0,0 0 0 0 0,0-1 0 0 0,0 1 0 0 0,0 0 0 0 0,0 0 0 0 0,-1 0 0 0 0,1 0 0 0 0,0-1 0 0 0,0 1 0 0 0,0 0-1 0 0,0 0 1 0 0,0 0 0 0 0,0 0 0 0 0,0-1 0 0 0,0 1 0 0 0,0 0 0 0 0,0 0 0 0 0,0 0 0 0 0,0-1 0 0 0,0 1 0 0 0,0 0 0 0 0,0 0 0 0 0,0-1 0 0 0,-5 7 187 0 0,1 0 0 0 0,0 1 0 0 0,0-1 0 0 0,0 1 0 0 0,1 0 0 0 0,0 0 1 0 0,0 0-1 0 0,-2 8 0 0 0,-5 13 402 0 0,-8 45 1 0 0,16-62-411 0 0,0-1 1 0 0,1 1-1 0 0,1-1 1 0 0,0 1-1 0 0,0 0 1 0 0,1-1 0 0 0,5 21-1 0 0,-6-28-174 0 0,1 0 0 0 0,0 0-1 0 0,0 0 1 0 0,0 0 0 0 0,1 0-1 0 0,-1 0 1 0 0,1 0 0 0 0,-1 0 0 0 0,1-1-1 0 0,0 1 1 0 0,0-1 0 0 0,1 1 0 0 0,-1-1-1 0 0,0 0 1 0 0,1 1 0 0 0,-1-1 0 0 0,1-1-1 0 0,0 1 1 0 0,0 0 0 0 0,-1-1 0 0 0,1 1-1 0 0,0-1 1 0 0,0 0 0 0 0,0 0-1 0 0,1 0 1 0 0,-1 0 0 0 0,0-1 0 0 0,4 1-1 0 0,0-1-71 0 0,-1 0-1 0 0,0 0 1 0 0,0-1-1 0 0,1 0 1 0 0,-1 0-1 0 0,0-1 1 0 0,0 1-1 0 0,0-1 0 0 0,0-1 1 0 0,0 1-1 0 0,-1-1 1 0 0,1 0-1 0 0,8-7 1 0 0,21-17-574 0 0,31-35 1 0 0,-48 45 337 0 0,15-15-605 0 0,-20 21 701 0 0,0-1 1 0 0,20-25-1 0 0,-24 26 123 0 0,0 1-1 0 0,0 0 0 0 0,1 1 1 0 0,0 0-1 0 0,16-11 0 0 0,-25 19 84 0 0,0 1 0 0 0,0-1 0 0 0,0 0 0 0 0,0 1 0 0 0,0-1 0 0 0,0 0 0 0 0,1 1 0 0 0,-1 0 0 0 0,0-1 0 0 0,0 1 0 0 0,0 0 0 0 0,1-1 0 0 0,-1 1 0 0 0,0 0 0 0 0,0 0 0 0 0,1 0 0 0 0,-1 0 0 0 0,0 0 0 0 0,0 0 0 0 0,0 1 0 0 0,1-1 0 0 0,-1 0 0 0 0,0 1 0 0 0,0-1 0 0 0,0 1 0 0 0,1-1 0 0 0,-1 1 0 0 0,1 0 0 0 0,-1 1 0 0 0,1-1 0 0 0,-1 1 0 0 0,0-1 0 0 0,0 1 0 0 0,0 0 0 0 0,0 0 0 0 0,0 0 0 0 0,-1-1 0 0 0,1 1 0 0 0,0 0 0 0 0,-1 0 0 0 0,0 0 0 0 0,1 0 0 0 0,-1 0 0 0 0,0 0 0 0 0,0 0 0 0 0,0 2 0 0 0,0 13 103 0 0,4 90 1786 0 0,-3-103-1889 0 0,-1-1 0 0 0,1 1 0 0 0,0-1 0 0 0,1 1 0 0 0,-1-1 0 0 0,0 0 0 0 0,3 4 0 0 0,-4-7 0 0 0,1 1 0 0 0,-1-1 0 0 0,0 0 0 0 0,0 0 0 0 0,0 1 0 0 0,1-1 0 0 0,-1 0 0 0 0,0 0 0 0 0,0 1 0 0 0,1-1 0 0 0,-1 0 0 0 0,0 0 0 0 0,0 0 0 0 0,1 0 0 0 0,-1 0 0 0 0,0 1 0 0 0,1-1 0 0 0,-1 0 0 0 0,0 0 0 0 0,0 0 0 0 0,1 0 0 0 0,-1 0 0 0 0,0 0 0 0 0,1 0 0 0 0,-1 0 0 0 0,0 0 0 0 0,1 0 0 0 0,-1 0 0 0 0,0 0 0 0 0,1 0 0 0 0,-1 0 0 0 0,0-1 0 0 0,1 1 0 0 0,-1 0 0 0 0,0 0 0 0 0,0 0 0 0 0,1-1 0 0 0,7-5 0 0 0,-8 6 0 0 0,2-2-26 0 0,-1 1 0 0 0,1-1 0 0 0,-1 0 0 0 0,0 0 0 0 0,1 0 0 0 0,-1 0 0 0 0,0 0-1 0 0,-1 0 1 0 0,1 0 0 0 0,0 0 0 0 0,0-3 0 0 0,4-24-537 0 0,2-32 230 0 0,7-114-498 0 0,-14 171 831 0 0,0-1 0 0 0,-1 1 0 0 0,1 0 0 0 0,-1 0 0 0 0,0 0 0 0 0,0 0 0 0 0,0 1 0 0 0,-2-7 0 0 0,2 9 0 0 0,1 0 0 0 0,-1 0 0 0 0,1 0 0 0 0,-1-1 0 0 0,0 1 0 0 0,0 0 0 0 0,1 0 0 0 0,-1 0 0 0 0,0 0 0 0 0,0 0 0 0 0,0 0 0 0 0,0 1 0 0 0,0-1 0 0 0,0 0 0 0 0,0 0 0 0 0,0 1 0 0 0,-1-1 0 0 0,1 1 0 0 0,0-1 0 0 0,0 1 0 0 0,-1-1 0 0 0,1 1 0 0 0,0 0 0 0 0,0-1 0 0 0,-2 1 0 0 0,-1-1 0 0 0,1 1 15 0 0,0 0-1 0 0,-1 0 1 0 0,1 0-1 0 0,0 0 0 0 0,0 0 1 0 0,0 1-1 0 0,0-1 1 0 0,-1 1-1 0 0,1 0 1 0 0,0 0-1 0 0,0 0 1 0 0,0 1-1 0 0,1-1 0 0 0,-1 0 1 0 0,0 1-1 0 0,0 0 1 0 0,1 0-1 0 0,-1 0 1 0 0,1 0-1 0 0,-3 3 1 0 0,-4 3 117 0 0,1 1 1 0 0,1 0 0 0 0,-14 20 0 0 0,6-5 414 0 0,1 1 0 0 0,1 0 0 0 0,2 0 1 0 0,-17 51-1 0 0,27-69-496 0 0,-1-1 0 0 0,1 0 0 0 0,1 1 0 0 0,-1-1 0 0 0,1 1 0 0 0,0-1 0 0 0,1 1 0 0 0,-1-1 0 0 0,1 1 0 0 0,1-1 0 0 0,2 10 0 0 0,-3-14-56 0 0,0 0 0 0 0,0 0 0 0 0,0 0 0 0 0,0 0 0 0 0,0 0 0 0 0,0 0 0 0 0,1 0 0 0 0,-1-1 0 0 0,0 1 0 0 0,1 0-1 0 0,0-1 1 0 0,-1 1 0 0 0,1-1 0 0 0,0 0 0 0 0,0 0 0 0 0,0 1 0 0 0,0-1 0 0 0,0 0 0 0 0,0 0 0 0 0,0-1 0 0 0,0 1 0 0 0,0 0 0 0 0,1-1 0 0 0,-1 1 0 0 0,0-1 0 0 0,0 0 0 0 0,0 0 0 0 0,1 0 0 0 0,-1 0-1 0 0,0 0 1 0 0,0 0 0 0 0,1-1 0 0 0,-1 1 0 0 0,0-1 0 0 0,0 1 0 0 0,4-3 0 0 0,4 0-240 0 0,1-2-1 0 0,-1 0 1 0 0,0 0 0 0 0,-1 0-1 0 0,1-1 1 0 0,-1-1 0 0 0,9-8-1 0 0,57-57-1573 0 0,-63 59 1617 0 0,-1 0 1 0 0,-1-1 0 0 0,0 0 0 0 0,0 0 0 0 0,-2-1-1 0 0,0 0 1 0 0,-1-1 0 0 0,0 0 0 0 0,-1 0-1 0 0,6-27 1 0 0,-10 34 242 0 0,-1 5 62 0 0,0 0 0 0 0,-1 0 1 0 0,1 0-1 0 0,-1 0 0 0 0,1 0 1 0 0,-1 0-1 0 0,0-1 0 0 0,-1 1 1 0 0,1 0-1 0 0,-1 0 1 0 0,0 0-1 0 0,-2-7 0 0 0,3 10-81 0 0,-1 0-1 0 0,1 1 1 0 0,0-1-1 0 0,0 0 1 0 0,-1 1-1 0 0,1-1 0 0 0,-1 0 1 0 0,1 1-1 0 0,-1-1 1 0 0,1 1-1 0 0,-1-1 1 0 0,1 1-1 0 0,-1-1 1 0 0,1 1-1 0 0,-1-1 1 0 0,1 1-1 0 0,-1-1 1 0 0,0 1-1 0 0,1 0 0 0 0,-1-1 1 0 0,0 1-1 0 0,0 0 1 0 0,1 0-1 0 0,-2-1 1 0 0,1 1-8 0 0,0 0 1 0 0,-1 1-1 0 0,1-1 1 0 0,0 0-1 0 0,-1 0 1 0 0,1 1-1 0 0,0-1 0 0 0,-1 0 1 0 0,1 1-1 0 0,0-1 1 0 0,0 1-1 0 0,-2 1 1 0 0,-1 1 101 0 0,0-1 0 0 0,0 2 1 0 0,0-1-1 0 0,1 0 0 0 0,0 1 1 0 0,-5 5-1 0 0,-1 4 271 0 0,1 1 0 0 0,0 0 1 0 0,1 0-1 0 0,1 0 0 0 0,0 1 0 0 0,-4 20 1 0 0,8-29-364 0 0,1 0 0 0 0,0 0-1 0 0,0 0 1 0 0,0 0 0 0 0,1 0 0 0 0,0 1 0 0 0,0-1 0 0 0,0 0 0 0 0,1 0 0 0 0,0 0 0 0 0,0 1 0 0 0,1-1 0 0 0,0 0 0 0 0,0-1-1 0 0,0 1 1 0 0,0 0 0 0 0,1-1 0 0 0,7 11 0 0 0,-6-12-27 0 0,0-1-1 0 0,0 0 1 0 0,0 0 0 0 0,0 0-1 0 0,0 0 1 0 0,1 0-1 0 0,0-1 1 0 0,-1 0 0 0 0,1 0-1 0 0,0-1 1 0 0,0 1-1 0 0,0-1 1 0 0,0 0 0 0 0,0 0-1 0 0,0-1 1 0 0,0 1-1 0 0,0-1 1 0 0,0 0 0 0 0,1-1-1 0 0,-1 1 1 0 0,7-2-1 0 0,6-4-479 0 0,0 0-1 0 0,-1-1 0 0 0,25-13 1 0 0,-36 16 346 0 0,0 0 0 0 0,-1-1 1 0 0,1 0-1 0 0,-1 0 0 0 0,0 0 1 0 0,7-11-1 0 0,24-41-665 0 0,-7 11 757 0 0,-21 33 178 0 0,0-1 1 0 0,-1 1 0 0 0,5-16-1 0 0,-4 10 86 0 0,-7 17-39 0 0,-1 2 4 0 0,0 0 4 0 0,0 0 18 0 0,0 0 8 0 0,0 0 2 0 0,-1 11 34 0 0,0 0-1 0 0,-1 0 0 0 0,-5 19 1 0 0,-2 7 55 0 0,2-4-71 0 0,-2 17-19 0 0,5-23-78 0 0,-1 13 195 0 0,5-37-313 0 0,0 0-1 0 0,0 1 1 0 0,0-1 0 0 0,1 0 0 0 0,-1 0-1 0 0,1 1 1 0 0,0-1 0 0 0,-1 0-1 0 0,3 4 1 0 0,0-1-18 0 0,-3-5-1 0 0,1 0 0 0 0,-1 0 0 0 0,1 0 1 0 0,-1 0-1 0 0,1 0 0 0 0,-1 0 0 0 0,1 0 1 0 0,-1 0-1 0 0,1-1 0 0 0,0 1 0 0 0,0 0 0 0 0,-1 0 1 0 0,2 0-1 0 0,-1-1-1 0 0,0 1 0 0 0,0-1 0 0 0,0 0 0 0 0,0 0 0 0 0,0-1 0 0 0,0 1 0 0 0,0 0 0 0 0,0 0 0 0 0,0 0 0 0 0,0-1 1 0 0,0 1-1 0 0,-1 0 0 0 0,1-1 0 0 0,0 1 0 0 0,0-1 0 0 0,0 1 0 0 0,-1-1 0 0 0,1 1 0 0 0,0-1 0 0 0,1 0 0 0 0,25-20-452 0 0,0 0-1 0 0,23-25 1 0 0,-22 17-278 0 0,33-42 1 0 0,-48 55 570 0 0,1 0 0 0 0,21-17 0 0 0,-8 11 661 0 0,-27 23-498 0 0,0-1-1 0 0,0 0 1 0 0,0 1-1 0 0,0-1 1 0 0,-1 0-1 0 0,1 0 1 0 0,0 1 0 0 0,0-1-1 0 0,0 0 1 0 0,0 1-1 0 0,0-1 1 0 0,0 0-1 0 0,0 0 1 0 0,0 1-1 0 0,0-1 1 0 0,0 0-1 0 0,0 1 1 0 0,0-1 0 0 0,1 0-1 0 0,-1 0 1 0 0,0 1-1 0 0,0-1 1 0 0,0 0-1 0 0,0 0 1 0 0,0 1-1 0 0,1-1 1 0 0,-1 0-1 0 0,0 0 1 0 0,0 1 0 0 0,0-1-1 0 0,1 0 1 0 0,-1 0-1 0 0,0 0 1 0 0,0 0-1 0 0,0 1 1 0 0,1-1-1 0 0,-1 0 1 0 0,0 0-1 0 0,0 0 1 0 0,1 0 0 0 0,-1 0-1 0 0,0 0 1 0 0,1 0-1 0 0,-1 1 1 0 0,0-1-1 0 0,0 0 1 0 0,1 0-1 0 0,-1 0 1 0 0,0 0 0 0 0,1 0-1 0 0,-1 0 1 0 0,0-1-1 0 0,1 1 1 0 0,-1 0-1 0 0,0 0 1 0 0,0 0-1 0 0,1 0 1 0 0,-1 0-1 0 0,0 0 1 0 0,0 0 0 0 0,1-1-1 0 0,-1 1 1 0 0,0 0-1 0 0,0 0 1 0 0,1 0-1 0 0,-1-1 1 0 0,-6 27 387 0 0,-1-1 0 0 0,-1 0 1 0 0,-19 43-1 0 0,23-57-272 0 0,1-1 0 0 0,0 0 0 0 0,1 1 1 0 0,-2 19-1 0 0,4-26-106 0 0,0 0 0 0 0,0-1 1 0 0,0 1-1 0 0,1 0 0 0 0,0 0 0 0 0,0 0 1 0 0,0-1-1 0 0,0 1 0 0 0,1 0 0 0 0,0-1 1 0 0,-1 1-1 0 0,1-1 0 0 0,0 0 0 0 0,1 0 1 0 0,-1 1-1 0 0,0-1 0 0 0,1-1 1 0 0,0 1-1 0 0,4 3 0 0 0,-5-5-15 0 0,0 0 0 0 0,1 0 0 0 0,-1 0 0 0 0,0-1 0 0 0,1 1 0 0 0,-1-1 0 0 0,0 0 0 0 0,1 1 0 0 0,-1-1 1 0 0,1 0-1 0 0,-1-1 0 0 0,4 1 0 0 0,29-8-99 0 0,-26 5-11 0 0,0-1-1 0 0,0-1 1 0 0,-1 0 0 0 0,0 0-1 0 0,0-1 1 0 0,0 1 0 0 0,0-2-1 0 0,8-8 1 0 0,3-3-351 0 0,-4 4-67 0 0,-1-2 1 0 0,22-30-1 0 0,-13 16 79 0 0,1-3 55 0 0,-17 23 338 0 0,0-1-1 0 0,2 1 0 0 0,15-16 0 0 0,-24 26 66 0 0,1-1-4 0 0,-1 1 0 0 0,1 0 0 0 0,-1 0 1 0 0,0 0-1 0 0,1-1 0 0 0,-1 1 0 0 0,0 0 1 0 0,1-1-1 0 0,-1 1 0 0 0,0 0 0 0 0,1-1 0 0 0,-1 1 1 0 0,0 0-1 0 0,1-1 0 0 0,-1 1 0 0 0,0 0 1 0 0,0-1-1 0 0,0 1 0 0 0,1-1 0 0 0,-1 1 1 0 0,0-1-1 0 0,0 1 0 0 0,0-1 0 0 0,0 1 1 0 0,4 13 1140 0 0,-3-12-1097 0 0,-1 0-1 0 0,1 0 1 0 0,-1 0-1 0 0,0 0 1 0 0,1 0-1 0 0,-1 0 1 0 0,0 0 0 0 0,1 0-1 0 0,-1 1 1 0 0,0-1-1 0 0,0 0 1 0 0,0 0-1 0 0,0 2 1 0 0,-4 14 312 0 0,1-1 0 0 0,0 1 0 0 0,2 0 1 0 0,0 0-1 0 0,2 26 0 0 0,-1-41-356 0 0,0-1 1 0 0,1 1-1 0 0,-1-1 0 0 0,0 1 0 0 0,1-1 1 0 0,-1 1-1 0 0,1 0 0 0 0,-1-1 0 0 0,1 0 1 0 0,0 1-1 0 0,-1-1 0 0 0,1 1 1 0 0,0-1-1 0 0,0 0 0 0 0,0 1 0 0 0,0-1 1 0 0,2 1-1 0 0,-1-1 6 0 0,-1 0 0 0 0,1-1 0 0 0,-1 1 0 0 0,1-1 0 0 0,-1 1 0 0 0,1-1 0 0 0,0 0-1 0 0,-1 0 1 0 0,1 0 0 0 0,0 0 0 0 0,-1 0 0 0 0,1 0 0 0 0,-1 0 0 0 0,1 0 0 0 0,0-1 0 0 0,1 0 0 0 0,-1 1-28 0 0,1-1 0 0 0,-1 0-1 0 0,0 1 1 0 0,1-1 0 0 0,-1 0-1 0 0,0 0 1 0 0,0-1 0 0 0,0 1-1 0 0,0 0 1 0 0,0-1 0 0 0,0 1 0 0 0,0-1-1 0 0,0 0 1 0 0,-1 0 0 0 0,1 1-1 0 0,1-4 1 0 0,-1 2 20 0 0,0-1 1 0 0,0 0-1 0 0,0 1 0 0 0,-1-1 0 0 0,0 0 0 0 0,1 0 1 0 0,-2 0-1 0 0,2-8 0 0 0,-1 0-4 0 0,-1 0 0 0 0,0 0 0 0 0,-1-1-1 0 0,0 1 1 0 0,-6-20 0 0 0,5 22 6 0 0,-1-1 1 0 0,0 1-1 0 0,-1 0 0 0 0,0 1 0 0 0,-1-1 0 0 0,0 1 1 0 0,-7-11-1 0 0,9 17-5 0 0,1-1 1 0 0,-1 1-1 0 0,0 0 0 0 0,0 0 1 0 0,0 0-1 0 0,-1 0 0 0 0,1 1 1 0 0,-1-1-1 0 0,1 1 1 0 0,-1 0-1 0 0,0 0 0 0 0,0 0 1 0 0,0 1-1 0 0,0-1 0 0 0,0 1 1 0 0,0 0-1 0 0,-1 0 1 0 0,1 1-1 0 0,0-1 0 0 0,-5 1 1 0 0,1-1 71 0 0,1 2 1 0 0,-1-1-1 0 0,1 1 1 0 0,-1 0-1 0 0,1 0 1 0 0,0 1 0 0 0,-1 0-1 0 0,1 0 1 0 0,0 1-1 0 0,0 0 1 0 0,0 0-1 0 0,1 1 1 0 0,-1 0-1 0 0,1 0 1 0 0,0 0-1 0 0,0 1 1 0 0,0 0 0 0 0,-8 9-1 0 0,10-9 9 0 0,0 0-1 0 0,1 0 1 0 0,0 0-1 0 0,0 0 1 0 0,0 0-1 0 0,1 1 1 0 0,-1-1-1 0 0,1 1 1 0 0,1 0 0 0 0,-2 6-1 0 0,2-8-79 0 0,1-1 0 0 0,0 0 0 0 0,-1 1 0 0 0,2-1 0 0 0,-1 1 0 0 0,0-1 0 0 0,1 1 1 0 0,-1-1-1 0 0,1 0 0 0 0,0 1 0 0 0,0-1 0 0 0,0 0 0 0 0,1 1 0 0 0,-1-1 0 0 0,1 0 0 0 0,0 0 0 0 0,-1 0 0 0 0,4 3 0 0 0,16 16 64 0 0,1-1-1 0 0,41 30 1 0 0,10 11-140 0 0,-52-42-22 0 0,8 6-435 0 0,28 35 0 0 0,-50-51 450 0 0,0-1 0 0 0,0 1 0 0 0,-1 0 0 0 0,0 1 0 0 0,-1-1 0 0 0,0 1 0 0 0,0 0 0 0 0,2 13 0 0 0,-2-4 85 0 0,-1 0 0 0 0,-1 1 0 0 0,-1-1 0 0 0,-1 0 0 0 0,0 1 0 0 0,-4 28 0 0 0,1-36 0 0 0,0 0 0 0 0,-1 0 0 0 0,-1 0 0 0 0,0 0 0 0 0,-1-1 0 0 0,0 0 0 0 0,0 0 0 0 0,-2 0 0 0 0,1-1 0 0 0,-17 21 0 0 0,9-15 0 0 0,0-2 0 0 0,0 0 0 0 0,-2 0 0 0 0,-22 15 0 0 0,28-23 0 0 0,-1 0 0 0 0,0-1 0 0 0,-1 0 0 0 0,1-1 0 0 0,-1 0 0 0 0,0-1 0 0 0,0 0 0 0 0,-17 2 0 0 0,21-4 18 0 0,1-1 1 0 0,-1 0-1 0 0,0-1 0 0 0,1 0 1 0 0,-14-1-1 0 0,19 1-11 0 0,0-1-1 0 0,0 1 1 0 0,0-1 0 0 0,1 1-1 0 0,-1-1 1 0 0,0 0 0 0 0,0 0-1 0 0,0 0 1 0 0,1 0 0 0 0,-1 0-1 0 0,0 0 1 0 0,1 0-1 0 0,-1 0 1 0 0,1-1 0 0 0,0 1-1 0 0,-1-1 1 0 0,1 1 0 0 0,0-1-1 0 0,0 1 1 0 0,0-1 0 0 0,0 0-1 0 0,0 0 1 0 0,0 1 0 0 0,0-1-1 0 0,1 0 1 0 0,-1 0-1 0 0,0-3 1 0 0,0-4 6 0 0,0 0-1 0 0,0 0 1 0 0,1 0 0 0 0,0 0-1 0 0,1 0 1 0 0,0 0 0 0 0,0 0-1 0 0,4-11 1 0 0,-1 7-5 0 0,0 0-1 0 0,1 0 1 0 0,1 0-1 0 0,13-22 1 0 0,-4 10-18 0 0,-7 12-29 0 0,0 0 1 0 0,19-22 0 0 0,182-178-285 0 0,-135 139 323 0 0,3-2 0 0 0,-47 46-25 0 0,-1-2-1 0 0,39-53 1 0 0,-66 82 22 0 0,23-33-28 0 0,-1-1 0 0 0,-1-1 0 0 0,24-58 0 0 0,-45 93 44 0 0,-1 0 0 0 0,0 0 0 0 0,0 0-1 0 0,-1 0 1 0 0,1 0 0 0 0,-1 0-1 0 0,1 0 1 0 0,-1 0 0 0 0,0 0-1 0 0,0 0 1 0 0,0 0 0 0 0,0 0-1 0 0,-1 0 1 0 0,0-4 0 0 0,0 5-35 0 0,0 0-1 0 0,0-1 1 0 0,0 1 0 0 0,0 0 0 0 0,-1 0 0 0 0,1 1 0 0 0,0-1-1 0 0,-1 0 1 0 0,0 0 0 0 0,1 1 0 0 0,-1-1 0 0 0,0 1-1 0 0,0-1 1 0 0,1 1 0 0 0,-1 0 0 0 0,0-1 0 0 0,-1 1-1 0 0,1 0 1 0 0,-4-1 0 0 0,0 0-31 0 0,0 1 1 0 0,0-1-1 0 0,0 1 1 0 0,-1 0-1 0 0,1 1 0 0 0,0-1 1 0 0,0 1-1 0 0,-1 1 0 0 0,1-1 1 0 0,0 1-1 0 0,-1 0 1 0 0,1 0-1 0 0,0 1 0 0 0,0 0 1 0 0,0 0-1 0 0,-11 6 0 0 0,4-2 194 0 0,-1 1-1 0 0,1 1 0 0 0,1 0 1 0 0,-1 1-1 0 0,1 0 0 0 0,1 1 1 0 0,0 0-1 0 0,-17 20 0 0 0,17-16-75 0 0,0 0-1 0 0,1 1 1 0 0,-10 20-1 0 0,15-25 105 0 0,1-1 0 0 0,0 1 0 0 0,1 0 0 0 0,0 0-1 0 0,1 0 1 0 0,-2 20 0 0 0,3-20-121 0 0,0 0 1 0 0,1-1-1 0 0,0 1 0 0 0,1 0 0 0 0,0-1 1 0 0,1 1-1 0 0,3 12 0 0 0,-4-20-41 0 0,0 1 1 0 0,0-1-1 0 0,0 0 1 0 0,0 0-1 0 0,1 1 1 0 0,-1-1-1 0 0,0 0 1 0 0,1 0-1 0 0,0 0 1 0 0,0-1-1 0 0,-1 1 0 0 0,1 0 1 0 0,0-1-1 0 0,0 1 1 0 0,1-1-1 0 0,-1 1 1 0 0,0-1-1 0 0,0 0 1 0 0,1 0-1 0 0,-1 0 1 0 0,0 0-1 0 0,1 0 0 0 0,-1-1 1 0 0,1 1-1 0 0,-1-1 1 0 0,1 0-1 0 0,0 0 1 0 0,-1 0-1 0 0,1 0 1 0 0,-1 0-1 0 0,1 0 1 0 0,3-1-1 0 0,4-1-7 0 0,0 0 0 0 0,-1-1 0 0 0,1 1 0 0 0,-1-2 0 0 0,0 0 0 0 0,0 0 0 0 0,0 0 0 0 0,0-1 0 0 0,-1 0 0 0 0,0-1 0 0 0,0 0 0 0 0,0 0 0 0 0,11-13 0 0 0,18-19-116 0 0,-8 9-261 0 0,29-39 1 0 0,-54 63 287 0 0,3-5-128 0 0,0 1 1 0 0,9-9-1 0 0,-14 16 194 0 0,0 1-1 0 0,0-1 1 0 0,0 0-1 0 0,0 1 1 0 0,0-1-1 0 0,1 1 1 0 0,-1-1-1 0 0,0 1 1 0 0,1 0-1 0 0,-1 0 1 0 0,1 0-1 0 0,-1 0 1 0 0,1 1-1 0 0,0-1 1 0 0,3 0-1 0 0,3 1 76 0 0,-5 0 62 0 0,1 0 0 0 0,-1 0 1 0 0,1 0-1 0 0,0 1 0 0 0,5 1 0 0 0,-9-2-89 0 0,0 0-1 0 0,0 1 1 0 0,0-1 0 0 0,0 1-1 0 0,0-1 1 0 0,0 1-1 0 0,0 0 1 0 0,0 0-1 0 0,0-1 1 0 0,0 1 0 0 0,0 0-1 0 0,0 0 1 0 0,0 0-1 0 0,-1 0 1 0 0,1 0-1 0 0,0 0 1 0 0,-1 0 0 0 0,1 0-1 0 0,-1 0 1 0 0,1 0-1 0 0,-1 0 1 0 0,1 0-1 0 0,-1 0 1 0 0,0 0 0 0 0,1 2-1 0 0,1 7 249 0 0,-1-8-255 0 0,-1 1 0 0 0,1 0-1 0 0,0 0 1 0 0,-1 0 0 0 0,0 0 0 0 0,0 0 0 0 0,0 0 0 0 0,0 0-1 0 0,0 0 1 0 0,0-1 0 0 0,-1 1 0 0 0,1 0 0 0 0,-1 0 0 0 0,0 0-1 0 0,0 0 1 0 0,-2 2 0 0 0,-2 6-113 0 0,-1-1 1 0 0,0-1-1 0 0,-1 1 0 0 0,0-1 1 0 0,0 0-1 0 0,-1-1 0 0 0,-1 1 1 0 0,-16 12-1 0 0,-7-1-900 0 0,-2-2 1 0 0,-44 19-1 0 0,68-32 959 0 0,-1-1 0 0 0,0-1-1 0 0,-21 5 1 0 0,3-6 2576 0 0,29-2-2501 0 0,-1 0-1 0 0,1-1 1 0 0,0 1 0 0 0,0 0 0 0 0,-1 0 0 0 0,1 0 0 0 0,0-1 0 0 0,0 1 0 0 0,0 0-1 0 0,-1 0 1 0 0,1-1 0 0 0,0 1 0 0 0,0 0 0 0 0,0 0 0 0 0,0-1 0 0 0,0 1 0 0 0,-1 0-1 0 0,1 0 1 0 0,0-1 0 0 0,0 1 0 0 0,0 0 0 0 0,0-1 0 0 0,0 1 0 0 0,0 0 0 0 0,0 0 0 0 0,0-1-1 0 0,0 1 1 0 0,0 0 0 0 0,0-1 0 0 0,0 1 0 0 0,0 0 0 0 0,0-1 0 0 0,1 1 0 0 0,-1 0-1 0 0,0-1 1 0 0,4-10 616 0 0,2 8-631 0 0,0-1 0 0 0,0 1 0 0 0,0 0 0 0 0,1 1 0 0 0,-1 0 0 0 0,1 0 0 0 0,0 0 0 0 0,-1 1 0 0 0,10-1 0 0 0,3-2-240 0 0,210-44-129 0 0,-178 36 721 0 0,62-25-1 0 0,-88 28-418 0 0,18-11 123 0 0,-35 15-608 0 0,0 1-1 0 0,1 0 1 0 0,13-4 0 0 0,-10 7-1559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04T18:48:30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11876 985 26487 0 0,'-11'0'802'0'0,"-1"-1"-482"0"0,1 2 1 0 0,-1-1-1 0 0,-15 4 0 0 0,25-4-238 0 0,-1 1-1 0 0,1-1 1 0 0,0 1-1 0 0,0-1 0 0 0,0 1 1 0 0,0 0-1 0 0,0 0 1 0 0,0 0-1 0 0,0 0 1 0 0,0 0-1 0 0,0 0 0 0 0,1 1 1 0 0,-1-1-1 0 0,0 1 1 0 0,1-1-1 0 0,-1 1 0 0 0,1 0 1 0 0,0-1-1 0 0,0 1 1 0 0,-1 0-1 0 0,1 0 0 0 0,0 0 1 0 0,0 0-1 0 0,0 3 1 0 0,0-5-69 0 0,1 1 0 0 0,0 0 1 0 0,0-1-1 0 0,0 1 1 0 0,0 0-1 0 0,0-1 0 0 0,0 1 1 0 0,0 0-1 0 0,1-1 0 0 0,-1 1 1 0 0,0-1-1 0 0,0 1 0 0 0,0 0 1 0 0,1-1-1 0 0,-1 1 1 0 0,0-1-1 0 0,1 1 0 0 0,-1 0 1 0 0,0-1-1 0 0,1 1 0 0 0,-1-1 1 0 0,1 1-1 0 0,-1-1 1 0 0,1 0-1 0 0,-1 1 0 0 0,1-1 1 0 0,-1 1-1 0 0,1-1 0 0 0,-1 0 1 0 0,1 0-1 0 0,-1 1 0 0 0,1-1 1 0 0,0 0-1 0 0,-1 0 1 0 0,1 1-1 0 0,0-1 0 0 0,-1 0 1 0 0,1 0-1 0 0,0 0 0 0 0,28 2 158 0 0,-26-2-68 0 0,1-1-78 0 0,1 1 0 0 0,-1-1 0 0 0,0 1-1 0 0,1-1 1 0 0,-1 0 0 0 0,0-1 0 0 0,0 1 0 0 0,0-1 0 0 0,0 0 0 0 0,0 0 0 0 0,0 0 0 0 0,3-3 0 0 0,6-5-147 0 0,-1 0-1 0 0,12-13 1 0 0,-14 13-51 0 0,18-19-427 0 0,42-57 0 0 0,17-40 352 0 0,-55 78 390 0 0,35-67-225 0 0,-38 61 10 0 0,18-33-3 0 0,-22 38-74 0 0,63-91-1 0 0,-79 128 119 0 0,3-4-238 0 0,1-1 0 0 0,22-20-1 0 0,-31 36 117 0 0,-5 6 111 0 0,-2 6 14 0 0,-82 154-439 0 0,70-139 600 0 0,-117 197 999 0 0,16-29 415 0 0,114-190-1504 0 0,-11 19 257 0 0,-11 28 0 0 0,21-44-257 0 0,0 0 1 0 0,1 0-1 0 0,0 0 1 0 0,1 0-1 0 0,-1 0 0 0 0,1 0 1 0 0,1 1-1 0 0,-1-1 1 0 0,1 9-1 0 0,0-14-42 0 0,1-1 1 0 0,-1 0-1 0 0,0 1 0 0 0,0-1 0 0 0,0 0 0 0 0,1 0 1 0 0,-1 1-1 0 0,1-1 0 0 0,-1 0 0 0 0,1 0 1 0 0,-1 0-1 0 0,1 0 0 0 0,0 1 0 0 0,-1-1 0 0 0,1 0 1 0 0,0 0-1 0 0,0 0 0 0 0,0-1 0 0 0,0 1 1 0 0,0 0-1 0 0,0 0 0 0 0,1 0 0 0 0,0 0-4 0 0,-1-1-1 0 0,1 1 0 0 0,0-1 1 0 0,-1 0-1 0 0,1 1 1 0 0,0-1-1 0 0,-1 0 0 0 0,1 0 1 0 0,0 0-1 0 0,-1-1 1 0 0,1 1-1 0 0,0 0 0 0 0,-1-1 1 0 0,4 0-1 0 0,4-3-42 0 0,0 0 1 0 0,1-1-1 0 0,-1 0 0 0 0,10-8 0 0 0,-17 12 34 0 0,15-11-156 0 0,-2 0 0 0 0,0-1 0 0 0,18-20-1 0 0,36-49-494 0 0,-36 40 292 0 0,202-243-1416 0 0,-163 194 1147 0 0,81-133 0 0 0,-147 214 584 0 0,-3 6 15 0 0,0-1 1 0 0,0 1 0 0 0,0-1 0 0 0,-1 0 0 0 0,0 0-1 0 0,0 1 1 0 0,2-10 0 0 0,-12 17-254 0 0,-3 6 265 0 0,1 1-1 0 0,0 0 0 0 0,0 0 1 0 0,-13 21-1 0 0,10-14 99 0 0,-153 185 1158 0 0,111-136-712 0 0,25-28 92 0 0,0 2 1 0 0,3 1 0 0 0,-37 73-1 0 0,58-103-534 0 0,-3 7 81 0 0,1-1 0 0 0,1 1 0 0 0,0 1 1 0 0,1-1-1 0 0,-5 33 0 0 0,11-50-157 0 0,-1 1 0 0 0,1-1 0 0 0,0 1 0 0 0,0-1-1 0 0,0 1 1 0 0,0-1 0 0 0,0 1 0 0 0,0-1 0 0 0,1 1 0 0 0,-1-1 0 0 0,0 1 0 0 0,1-1 0 0 0,-1 1-1 0 0,1-1 1 0 0,0 1 0 0 0,-1-1 0 0 0,1 0 0 0 0,0 1 0 0 0,0-1 0 0 0,0 0 0 0 0,0 0-1 0 0,0 0 1 0 0,0 0 0 0 0,0 0 0 0 0,0 0 0 0 0,1 0 0 0 0,-1 0 0 0 0,0 0 0 0 0,0 0 0 0 0,1 0-1 0 0,1 0 1 0 0,0 0-41 0 0,1-1-1 0 0,-1 1 1 0 0,0-1-1 0 0,1 1 1 0 0,-1-1-1 0 0,1 0 1 0 0,-1-1-1 0 0,1 1 0 0 0,-1-1 1 0 0,1 1-1 0 0,-1-1 1 0 0,1 0-1 0 0,4-2 1 0 0,81-40-1467 0 0,-41 18 247 0 0,-27 15 528 0 0,-1-2 0 0 0,-1 0 0 0 0,27-22 0 0 0,-8 3-625 0 0,-38 31 1124 0 0,0 0 292 0 0,0 0 73 0 0,-4 0 181 0 0,2-1-210 0 0,0 1 0 0 0,1 0 0 0 0,-1 0 0 0 0,0 1 0 0 0,1-1 0 0 0,-1 0 0 0 0,0 0 0 0 0,1 1 0 0 0,-1-1 0 0 0,1 1 0 0 0,-1 0 0 0 0,1-1 0 0 0,-1 1 1 0 0,-2 2-1 0 0,-5 3 344 0 0,0 1 1 0 0,0 0 0 0 0,1 0-1 0 0,0 1 1 0 0,0 0-1 0 0,-9 13 1 0 0,16-20-404 0 0,0 0-1 0 0,0 0 1 0 0,1 0-1 0 0,-1 0 1 0 0,1 0-1 0 0,-1 0 1 0 0,0 1-1 0 0,1-1 1 0 0,0 0-1 0 0,-1 0 1 0 0,1 0-1 0 0,0 0 1 0 0,-1 1-1 0 0,1-1 1 0 0,0 0-1 0 0,0 0 1 0 0,0 0-1 0 0,0 1 1 0 0,0-1-1 0 0,1 0 1 0 0,-1 0-1 0 0,0 0 1 0 0,0 1-1 0 0,1-1 1 0 0,-1 0-1 0 0,1 0 1 0 0,-1 0-1 0 0,1 0 1 0 0,-1 0-1 0 0,1 0 1 0 0,0 0-1 0 0,-1 0 1 0 0,1 0-1 0 0,0 0 1 0 0,0 0-1 0 0,0 0 1 0 0,0-1-1 0 0,1 2 1 0 0,2 1-27 0 0,-1-1-1 0 0,1 1 1 0 0,0-1 0 0 0,0 0-1 0 0,1-1 1 0 0,-1 1-1 0 0,0 0 1 0 0,8 0 0 0 0,5 0-159 0 0,1-1 0 0 0,-1 0 1 0 0,1-2-1 0 0,21-2 1 0 0,-1-1-268 0 0,-1 0-552 0 0,0-1-1 0 0,0-2 1 0 0,-1-2 0 0 0,62-24-1 0 0,-79 31 1367 0 0,-31 18 1600 0 0,10-12-1657 0 0,-1 0 1 0 0,0 0-1 0 0,0 0 0 0 0,0-1 0 0 0,-5 5 0 0 0,4-4 158 0 0,3-3 11 0 0,1-1-55 0 0,0 0-229 0 0,0 0-100 0 0,0 0-21 0 0,0 0-44 0 0,8-8-277 0 0,-1-4 80 0 0,9-11-61 0 0,-10 16 15 0 0,-1-1 0 0 0,1-1 1 0 0,-1 1-1 0 0,-1-1 0 0 0,0 1 0 0 0,0-1 0 0 0,4-17 0 0 0,-7 24 118 0 0,-1 0 1 0 0,0 0-1 0 0,0 1 0 0 0,-1-1 0 0 0,1 0 0 0 0,0 1 0 0 0,-1-1 0 0 0,1 0 0 0 0,0 1 0 0 0,-1-1 0 0 0,0 0 0 0 0,1 1 0 0 0,-1-1 0 0 0,0 1 0 0 0,0-1 0 0 0,0 1 0 0 0,0-1 0 0 0,0 1 0 0 0,0 0 0 0 0,-1 0 0 0 0,1-1 0 0 0,0 1 0 0 0,-1 0 0 0 0,1 0 0 0 0,0 0 0 0 0,-1 0 0 0 0,1 1 0 0 0,-1-1 0 0 0,0 0 0 0 0,1 1 0 0 0,-1-1 0 0 0,0 1 0 0 0,1-1 0 0 0,-1 1 0 0 0,0 0 0 0 0,1 0 0 0 0,-1-1 0 0 0,-2 2 0 0 0,-6 2 97 0 0,0 1 0 0 0,0 1 0 0 0,0 0 0 0 0,1 0 0 0 0,-1 1-1 0 0,-12 10 1 0 0,-6 6 785 0 0,-44 44-1 0 0,57-50-360 0 0,2 0-1 0 0,0 0 0 0 0,0 2 0 0 0,-12 23 1 0 0,22-36-320 0 0,0 1 0 0 0,1 0 1 0 0,0 0-1 0 0,0 1 0 0 0,-2 9 0 0 0,4-14-94 0 0,-1 0 1 0 0,1 0-1 0 0,0 0 0 0 0,0 0 0 0 0,0 0 0 0 0,0 0 0 0 0,0 0 1 0 0,0 0-1 0 0,1 0 0 0 0,-1 0 0 0 0,1 0 0 0 0,0 0 0 0 0,-1 0 1 0 0,1 0-1 0 0,0 0 0 0 0,0 0 0 0 0,0-1 0 0 0,0 1 0 0 0,0 0 1 0 0,3 2-1 0 0,-2-2-87 0 0,0-1 1 0 0,1 0 0 0 0,-1 1-1 0 0,0-1 1 0 0,0 0 0 0 0,0-1-1 0 0,1 1 1 0 0,-1 0 0 0 0,0-1-1 0 0,1 1 1 0 0,-1-1 0 0 0,1 0-1 0 0,-1 1 1 0 0,1-1 0 0 0,3-1-1 0 0,1 1-129 0 0,1-1 0 0 0,-1-1-1 0 0,12-2 1 0 0,6-6-868 0 0,0-1 1 0 0,0-1-1 0 0,-1 0 1 0 0,-1-2-1 0 0,29-23 0 0 0,-39 27 796 0 0,1 0 1 0 0,-2-1-1 0 0,0-1 0 0 0,0 0 0 0 0,-1-1 0 0 0,15-22 0 0 0,-24 31 354 0 0,0 0 0 0 0,0 0-1 0 0,0 0 1 0 0,-1 0 0 0 0,0 0-1 0 0,0 0 1 0 0,0 0 0 0 0,0-1-1 0 0,-1 1 1 0 0,0 0 0 0 0,0-5-1 0 0,0 8-22 0 0,0 1 0 0 0,0-1 0 0 0,0 1 0 0 0,0-1 0 0 0,-1 1 0 0 0,1-1 0 0 0,0 1 0 0 0,-1 0 0 0 0,1-1 0 0 0,0 1 0 0 0,-1-1 0 0 0,1 1 0 0 0,0 0 0 0 0,-1-1 0 0 0,1 1 0 0 0,0 0 0 0 0,-1-1 0 0 0,1 1 0 0 0,-1 0 0 0 0,1 0 0 0 0,-1 0 0 0 0,1-1 0 0 0,-1 1 0 0 0,1 0 0 0 0,-1 0 0 0 0,1 0 0 0 0,-1 0 0 0 0,1 0 0 0 0,-1 0 0 0 0,1 0 0 0 0,-1 0 0 0 0,1 0 0 0 0,-1 0 0 0 0,1 0 0 0 0,-1 0 0 0 0,0 0 0 0 0,-19 4 664 0 0,14-1-559 0 0,1 0 0 0 0,-1 0 1 0 0,0 1-1 0 0,1 0 0 0 0,0 0 0 0 0,0 0 0 0 0,0 0 0 0 0,1 1 1 0 0,-1 0-1 0 0,1 0 0 0 0,0 0 0 0 0,1 0 0 0 0,-4 7 0 0 0,-4 9 257 0 0,1 0-1 0 0,-9 27 1 0 0,17-42-439 0 0,-1-1-11 0 0,2 1 0 0 0,-1 0 0 0 0,0-1 0 0 0,1 1 0 0 0,0 0 0 0 0,1 0 0 0 0,-1 0 0 0 0,2 10 0 0 0,-1-14 0 0 0,0 1 0 0 0,1-1 0 0 0,-1 0 0 0 0,1 1 0 0 0,0-1 0 0 0,0 0 0 0 0,0 0 0 0 0,0 1 0 0 0,0-1 0 0 0,0 0 0 0 0,1 0 0 0 0,-1 0 0 0 0,1-1 0 0 0,-1 1 0 0 0,1 0 0 0 0,0 0 0 0 0,0-1 0 0 0,0 1 0 0 0,0-1 0 0 0,0 0 0 0 0,0 0 0 0 0,0 1 0 0 0,0-1 0 0 0,2 0 0 0 0,-1 0-25 0 0,-1 0-1 0 0,1 0 1 0 0,-1-1 0 0 0,1 0 0 0 0,0 1-1 0 0,-1-1 1 0 0,1 0 0 0 0,-1 0 0 0 0,1 0-1 0 0,0-1 1 0 0,-1 1 0 0 0,1-1-1 0 0,-1 1 1 0 0,1-1 0 0 0,-1 0 0 0 0,3-1-1 0 0,5-3-158 0 0,0 0 0 0 0,14-10-1 0 0,-1-1-63 0 0,-10 9 107 0 0,-1-2-1 0 0,0 0 0 0 0,0 0 0 0 0,-1-1 0 0 0,0-1 0 0 0,14-16 0 0 0,51-79-373 0 0,-66 91 513 0 0,118-203 486 0 0,-108 181-675 0 0,92-179 39 0 0,-47 74 80 0 0,-55 115 131 0 0,-1-1-1 0 0,7-38 1 0 0,-16 64 385 0 0,0 5-117 0 0,-5 14 83 0 0,-4 21 114 0 0,-24 94 236 0 0,3-10-778 0 0,-50 190 667 0 0,64-244-978 0 0,4-12 207 0 0,-7 83 1 0 0,18-126-144 0 0,1-1-1 0 0,0 1 1 0 0,0-1 0 0 0,4 17-1 0 0,-3-22-771 0 0,-1-5-1749 0 0,0-2 532 0 0</inkml:trace>
  <inkml:trace contextRef="#ctx0" brushRef="#br0" timeOffset="369.58">13316 620 25799 0 0,'-31'7'1771'0'0,"31"-7"-1761"0"0,0 0-1 0 0,0 0 1 0 0,-1 1 0 0 0,1-1-1 0 0,0 0 1 0 0,0 0 0 0 0,0 0-1 0 0,0 0 1 0 0,0 0 0 0 0,0 0 0 0 0,-1 0-1 0 0,1 0 1 0 0,0 0 0 0 0,0 0-1 0 0,0 0 1 0 0,0 1 0 0 0,0-1 0 0 0,0 0-1 0 0,0 0 1 0 0,0 0 0 0 0,0 0-1 0 0,-1 0 1 0 0,1 0 0 0 0,0 1-1 0 0,0-1 1 0 0,0 0 0 0 0,0 0 0 0 0,0 0-1 0 0,0 0 1 0 0,0 0 0 0 0,0 1-1 0 0,0-1 1 0 0,0 0 0 0 0,0 0-1 0 0,0 0 1 0 0,0 0 0 0 0,0 0 0 0 0,0 1-1 0 0,0-1 1 0 0,0 0 0 0 0,0 0-1 0 0,0 0 1 0 0,1 0 0 0 0,-1 0 0 0 0,0 0-1 0 0,0 1 1 0 0,0-1 0 0 0,0 0-1 0 0,0 0 1 0 0,0 0 0 0 0,0 0-1 0 0,0 0 1 0 0,0 0 0 0 0,1 0 0 0 0,-1 0-1 0 0,0 0 1 0 0,0 1 0 0 0,0-1-1 0 0,0 0 1 0 0,0 0 0 0 0,0 0 0 0 0,1 0-1 0 0,-1 0 1 0 0,0 0 0 0 0,0 0-1 0 0,0 0 1 0 0,1 0 0 0 0,4 2 246 0 0,1 0 1 0 0,0 0-1 0 0,0 0 1 0 0,1-1 0 0 0,-1 0-1 0 0,0-1 1 0 0,0 1-1 0 0,8-1 1 0 0,53-7-132 0 0,-31 3 25 0 0,-30 3-182 0 0,110-13 777 0 0,-98 11-1494 0 0,0-1-1 0 0,-1-1 0 0 0,1-1 1 0 0,21-9-1 0 0,-12 1-1454 0 0</inkml:trace>
  <inkml:trace contextRef="#ctx0" brushRef="#br0" timeOffset="370.58">11962 472 24215 0 0,'-9'1'591'0'0,"0"0"0"0"0,0 0-1 0 0,-10-1 1 0 0,16 0-320 0 0,100-7-71 0 0,326-20 2134 0 0,-169-1-1379 0 0,-91 7-3147 0 0,-71 8-7835 0 0</inkml:trace>
  <inkml:trace contextRef="#ctx0" brushRef="#br0" timeOffset="2286.41">14439 771 17503 0 0,'-19'6'631'0'0,"0"1"0"0"0,-29 16 0 0 0,38-18-218 0 0,0 1 1 0 0,0 1-1 0 0,1 0 0 0 0,0 1 0 0 0,1-1 0 0 0,-9 11 1 0 0,10-11 278 0 0,5-5-456 0 0,0 0 0 0 0,0 0 0 0 0,0 1 1 0 0,0-1-1 0 0,0 0 0 0 0,1 1 0 0 0,-1-1 1 0 0,1 1-1 0 0,-1 0 0 0 0,1-1 0 0 0,0 1 1 0 0,0 0-1 0 0,0 0 0 0 0,0 3 1 0 0,1-7-210 0 0,0 1 0 0 0,1-1 0 0 0,0 0 0 0 0,-1 0 0 0 0,1 1 0 0 0,-1-1 0 0 0,1 0 1 0 0,0 1-1 0 0,-1-1 0 0 0,1 0 0 0 0,0 1 0 0 0,0-1 0 0 0,0 1 0 0 0,-1-1 0 0 0,1 1 1 0 0,0 0-1 0 0,0-1 0 0 0,0 1 0 0 0,0 0 0 0 0,0-1 0 0 0,0 1 0 0 0,0 0 0 0 0,1 0 1 0 0,6-2 98 0 0,34-20 2 0 0,-1-1 0 0 0,56-43 1 0 0,25-16-939 0 0,-118 80 758 0 0,96-51-1220 0 0,-78 42 1079 0 0,17-7-442 0 0,-35 17 531 0 0,-1 0 1 0 0,0 0-1 0 0,0 0 0 0 0,1 0 1 0 0,-1 1-1 0 0,0 0 1 0 0,1-1-1 0 0,-1 1 0 0 0,6 1 1 0 0,-8-1 99 0 0,0 0 0 0 0,0 0 1 0 0,-1 0-1 0 0,1 0 1 0 0,0 1-1 0 0,0-1 0 0 0,-1 0 1 0 0,1 0-1 0 0,0 1 1 0 0,0-1-1 0 0,-1 1 1 0 0,1-1-1 0 0,-1 1 0 0 0,1-1 1 0 0,0 1-1 0 0,-1-1 1 0 0,1 1-1 0 0,-1-1 0 0 0,1 1 1 0 0,-1-1-1 0 0,1 1 1 0 0,-1 0-1 0 0,1-1 0 0 0,-1 1 1 0 0,0 0-1 0 0,0 0 1 0 0,1-1-1 0 0,-1 1 0 0 0,0 0 1 0 0,0 0-1 0 0,0-1 1 0 0,1 1-1 0 0,-1 0 1 0 0,0 0-1 0 0,0 0 0 0 0,0-1 1 0 0,-1 1-1 0 0,1 0 1 0 0,0 0-1 0 0,0-1 0 0 0,-1 2 1 0 0,0 3 8 0 0,-1 1 0 0 0,0-1 0 0 0,0 0 0 0 0,-6 9 0 0 0,4-7-17 0 0,-8 16 454 0 0,-2 0-1 0 0,-1 0 0 0 0,0-2 1 0 0,-2 0-1 0 0,-36 36 0 0 0,-13 8 1018 0 0,66-65-1458 0 0,0 0-1 0 0,0 0 1 0 0,-1 0 0 0 0,1 0 0 0 0,0 0 0 0 0,0 0 0 0 0,0 0-1 0 0,0 1 1 0 0,0-1 0 0 0,0 0 0 0 0,-1 0 0 0 0,1 0-1 0 0,0 0 1 0 0,0 0 0 0 0,0 0 0 0 0,0 1 0 0 0,0-1 0 0 0,0 0-1 0 0,0 0 1 0 0,0 0 0 0 0,0 0 0 0 0,0 1 0 0 0,0-1 0 0 0,0 0-1 0 0,0 0 1 0 0,0 0 0 0 0,0 0 0 0 0,0 1 0 0 0,0-1-1 0 0,0 0 1 0 0,0 0 0 0 0,0 0 0 0 0,0 0 0 0 0,0 1 0 0 0,0-1-1 0 0,0 0 1 0 0,0 0 0 0 0,0 0 0 0 0,0 0 0 0 0,0 0-1 0 0,1 1 1 0 0,-1-1 0 0 0,0 0 0 0 0,0 0 0 0 0,0 0 0 0 0,0 0-1 0 0,0 0 1 0 0,0 0 0 0 0,1 0 0 0 0,-1 0 0 0 0,0 1-1 0 0,0-1 1 0 0,0 0 0 0 0,0 0 0 0 0,0 0 0 0 0,1 0 0 0 0,-1 0-1 0 0,0 0 1 0 0,0 0 0 0 0,0 0 0 0 0,0 0 0 0 0,1 0 0 0 0,-1 0-1 0 0,0 0 1 0 0,0 0 0 0 0,0 0 0 0 0,0 0 0 0 0,1 0-1 0 0,10 0-11 0 0,-11 0 11 0 0,11-2-18 0 0,1-1 0 0 0,-1 0 0 0 0,0-1-1 0 0,0 0 1 0 0,12-7 0 0 0,52-32-185 0 0,-38 20 123 0 0,40-24-664 0 0,139-74-1368 0 0,-174 104 1534 0 0,-42 17 577 0 0,0 0 0 0 0,0 0 0 0 0,1 0 1 0 0,-1 0-1 0 0,0 0 0 0 0,0 0 1 0 0,0 0-1 0 0,0 0 0 0 0,1 0 1 0 0,-1 0-1 0 0,0 0 0 0 0,0 0 0 0 0,0 0 1 0 0,0 0-1 0 0,1 0 0 0 0,-1 0 1 0 0,0 0-1 0 0,0 0 0 0 0,0 0 0 0 0,0 0 1 0 0,0 0-1 0 0,1 1 0 0 0,-1-1 1 0 0,0 0-1 0 0,0 0 0 0 0,0 0 1 0 0,0 0-1 0 0,0 0 0 0 0,0 0 0 0 0,1 0 1 0 0,-1 1-1 0 0,0-1 0 0 0,0 0 1 0 0,0 0-1 0 0,0 0 0 0 0,0 0 0 0 0,0 1 1 0 0,0-1-1 0 0,0 0 0 0 0,0 0 1 0 0,0 0-1 0 0,0 0 0 0 0,0 1 0 0 0,0-1 1 0 0,0 0-1 0 0,0 0 0 0 0,0 0 1 0 0,0 1-1 0 0,0 7-18 0 0,-4 3 284 0 0,0-1 0 0 0,0 0 0 0 0,-1 0-1 0 0,0 0 1 0 0,-1-1 0 0 0,0 1 0 0 0,-13 13-1 0 0,-1 4 290 0 0,14-18-194 0 0,-7 9 71 0 0,-16 32 1 0 0,26-45-323 0 0,1 0 0 0 0,0 0-1 0 0,0 0 1 0 0,0 1 0 0 0,1-1-1 0 0,0 0 1 0 0,0 1 0 0 0,0-1-1 0 0,0 0 1 0 0,1 1 0 0 0,0-1-1 0 0,1 7 1 0 0,-1-10-98 0 0,1 1 1 0 0,0-1-1 0 0,-1 0 0 0 0,1 0 0 0 0,0 0 0 0 0,0 0 1 0 0,0 0-1 0 0,0 0 0 0 0,1 0 0 0 0,-1 0 1 0 0,0 0-1 0 0,1 0 0 0 0,-1-1 0 0 0,1 1 0 0 0,0 0 1 0 0,-1-1-1 0 0,1 1 0 0 0,0-1 0 0 0,0 0 0 0 0,0 0 1 0 0,0 0-1 0 0,0 0 0 0 0,1 0 0 0 0,1 1 1 0 0,0-1-34 0 0,-1-1 1 0 0,1 1 0 0 0,0 0-1 0 0,0-1 1 0 0,-1 0 0 0 0,1 0 0 0 0,0 0-1 0 0,0 0 1 0 0,0-1 0 0 0,-1 0 0 0 0,1 1-1 0 0,0-1 1 0 0,-1 0 0 0 0,5-2-1 0 0,6-3-69 0 0,23-5-1 0 0,1-1-63 0 0,-15 3-105 0 0,-1-1 1 0 0,0-1 0 0 0,33-24 0 0 0,55-48 253 0 0,-94 70 6 0 0,25-30 0 0 0,-24 24 0 0 0,-14 15 0 0 0,0 2 0 0 0,0-1 0 0 0,-1 0 0 0 0,1 0 0 0 0,-1 0 0 0 0,0 0 0 0 0,0 0 0 0 0,0-1 0 0 0,0 1 0 0 0,0 0 0 0 0,-1-1 0 0 0,1 0 0 0 0,0-3 0 0 0,-2 0 0 0 0,0 6 0 0 0,0 1 0 0 0,0-1 0 0 0,-1 1 0 0 0,1-1 0 0 0,0 1 0 0 0,0-1 0 0 0,0 1 0 0 0,-1-1 0 0 0,1 1 0 0 0,0-1 0 0 0,0 1 0 0 0,-1-1 0 0 0,1 1 0 0 0,0-1 0 0 0,-1 1 0 0 0,1-1 0 0 0,-1 1 0 0 0,1 0 0 0 0,-1-1 0 0 0,1 1 0 0 0,0 0 0 0 0,-1-1 0 0 0,1 1 0 0 0,-1 0 0 0 0,0-1 0 0 0,1 1 0 0 0,-1 0 0 0 0,0 0 0 0 0,-1-1 0 0 0,0 0 0 0 0,0 0 0 0 0,0 1 0 0 0,0-1 0 0 0,0 1 0 0 0,0 0 0 0 0,0 0 0 0 0,0 0 0 0 0,0 0 0 0 0,0 0 0 0 0,0 0 0 0 0,0 0 0 0 0,0 0 0 0 0,0 1 0 0 0,0-1 0 0 0,-4 2 0 0 0,-1 1 0 0 0,0 0 0 0 0,0 0 0 0 0,-9 6 0 0 0,3 0 1 0 0,1 0-1 0 0,-14 15 1 0 0,9-8 36 0 0,5-5 190 0 0,0 2 1 0 0,1-1 0 0 0,0 1-1 0 0,1 1 1 0 0,1 0-1 0 0,-9 16 1 0 0,15-25-156 0 0,1 1 0 0 0,-1 0-1 0 0,1 0 1 0 0,0 0 0 0 0,1 0 0 0 0,-1 0-1 0 0,1 1 1 0 0,0-1 0 0 0,1 0 0 0 0,0 8 0 0 0,0-10-88 0 0,0-1 1 0 0,1 0-1 0 0,0 1 1 0 0,0-1 0 0 0,0 0-1 0 0,0 0 1 0 0,0 0-1 0 0,1 0 1 0 0,-1 0 0 0 0,1 0-1 0 0,0 0 1 0 0,0-1-1 0 0,0 1 1 0 0,0-1 0 0 0,0 1-1 0 0,1-1 1 0 0,-1 0-1 0 0,1 1 1 0 0,-1-1 0 0 0,1-1-1 0 0,5 4 1 0 0,0-1 48 0 0,0-1 0 0 0,1 0 1 0 0,-1 0-1 0 0,1-1 0 0 0,-1 0 1 0 0,1 0-1 0 0,0-1 0 0 0,0 0 1 0 0,0-1-1 0 0,-1 0 1 0 0,12-1-1 0 0,6-3-217 0 0,0 0 1 0 0,39-12-1 0 0,-45 10 65 0 0,-1 0 0 0 0,0-2 0 0 0,-1 0 0 0 0,1-2 0 0 0,-2 0 0 0 0,1 0 0 0 0,-2-2 0 0 0,17-13 0 0 0,0-3-129 0 0,-20 18 152 0 0,-1 0 1 0 0,1-1-1 0 0,-2-1 1 0 0,0 0 0 0 0,12-16-1 0 0,-7 6 59 0 0,-10 15 32 0 0,-1-1-1 0 0,0 1 0 0 0,0-1 1 0 0,-1 0-1 0 0,0 0 0 0 0,0-1 1 0 0,-1 1-1 0 0,3-10 0 0 0,-6 15 6 0 0,1 0 0 0 0,-1 1 0 0 0,0-1 0 0 0,-1 0 0 0 0,1 0 0 0 0,0 1 0 0 0,-1-4 0 0 0,0 5 0 0 0,1 0 0 0 0,0 0 0 0 0,0 0 0 0 0,0 1 0 0 0,-1-1 0 0 0,1 0 0 0 0,-1 0 0 0 0,1 0 0 0 0,0 1 0 0 0,-1-1 0 0 0,1 0 0 0 0,-1 1 0 0 0,1-1 0 0 0,-1 0 0 0 0,0 1 0 0 0,1-1 0 0 0,-1 1 0 0 0,0-1 0 0 0,1 1 0 0 0,-1-1 0 0 0,0 1 0 0 0,0 0 0 0 0,1-1 0 0 0,-1 1 0 0 0,0 0 0 0 0,0-1 0 0 0,0 1 0 0 0,0 0 0 0 0,-1 0 0 0 0,-10 0 21 0 0,2-1 106 0 0,0 2 0 0 0,-18 1 1 0 0,24-1-89 0 0,0 0 1 0 0,0 0 0 0 0,1 1 0 0 0,-1-1-1 0 0,0 1 1 0 0,1 0 0 0 0,0 0 0 0 0,-1 0 0 0 0,1 0-1 0 0,-5 5 1 0 0,-2 2 164 0 0,1-2-103 0 0,1 1 0 0 0,0 0 0 0 0,-11 15 0 0 0,2 2 29 0 0,10-17-77 0 0,1 0 0 0 0,0 1 0 0 0,1 0 0 0 0,0 0 0 0 0,0 0 1 0 0,1 1-1 0 0,0 0 0 0 0,-3 13 0 0 0,6-16-29 0 0,0 1 1 0 0,0 0-1 0 0,0 0 0 0 0,1-1 1 0 0,0 1-1 0 0,2 8 0 0 0,-2-13-17 0 0,1 0 0 0 0,0 0 0 0 0,-1 0 0 0 0,1 0 0 0 0,1 0 0 0 0,-1 0 0 0 0,0-1 1 0 0,1 1-1 0 0,-1 0 0 0 0,1-1 0 0 0,0 0 0 0 0,0 1 0 0 0,0-1 0 0 0,0 0 0 0 0,0 0 0 0 0,0 0 0 0 0,1 0 0 0 0,4 3 0 0 0,1-1-19 0 0,1 1 0 0 0,0-2-1 0 0,0 1 1 0 0,1-1 0 0 0,-1-1 0 0 0,1 0 0 0 0,-1 0-1 0 0,1-1 1 0 0,0 0 0 0 0,-1 0 0 0 0,1-1 0 0 0,0-1-1 0 0,0 0 1 0 0,-1 0 0 0 0,1-1 0 0 0,0 0 0 0 0,-1 0-1 0 0,14-6 1 0 0,13-6-4 0 0,-1-1 0 0 0,-1-2 0 0 0,0-1 0 0 0,44-32 0 0 0,-31 15 24 0 0,74-53-537 0 0,-119 87 505 0 0,1-1 0 0 0,0 1 0 0 0,0 0 0 0 0,0 0 1 0 0,0 1-1 0 0,0-1 0 0 0,0 0 0 0 0,4 1 0 0 0,-3-1 3 0 0,-1 1-1 0 0,1-1 1 0 0,0 0 0 0 0,-1 0-1 0 0,6-2 1 0 0,-8 3 19 0 0,-1 0 1 0 0,0-1-1 0 0,0 1 0 0 0,1 0 0 0 0,-1 0 0 0 0,0 0 1 0 0,0 0-1 0 0,1 0 0 0 0,-1 0 0 0 0,0 0 0 0 0,0 0 1 0 0,1 0-1 0 0,-1 0 0 0 0,0-1 0 0 0,0 1 1 0 0,1 1-1 0 0,-1-1 0 0 0,0 0 0 0 0,1 0 0 0 0,-1 0 1 0 0,0 0-1 0 0,0 0 0 0 0,1 0 0 0 0,-1 0 0 0 0,0 0 1 0 0,0 0-1 0 0,1 0 0 0 0,-1 1 0 0 0,0-1 1 0 0,0 0-1 0 0,1 0 0 0 0,-1 0 0 0 0,0 0 0 0 0,0 1 1 0 0,0-1-1 0 0,1 0 0 0 0,1 13 10 0 0,-6 15 103 0 0,0-16-79 0 0,2-8-13 0 0,1 0-1 0 0,0 0 0 0 0,0 0 1 0 0,0 0-1 0 0,1 0 0 0 0,-1 0 1 0 0,1 7-1 0 0,1-5-96 0 0,3-6-164 0 0,2-6 71 0 0,-3-15 79 0 0,-2 8 91 0 0,3-15-12 0 0,2-3-71 0 0,3-58 0 0 0,-9 88 81 0 0,0 0 0 0 0,0-1 1 0 0,0 1-1 0 0,0 0 0 0 0,0 0 0 0 0,0 0 1 0 0,0-1-1 0 0,-1 1 0 0 0,1 0 0 0 0,0 0 0 0 0,-1 0 1 0 0,1 0-1 0 0,-1 0 0 0 0,0-1 0 0 0,1 1 1 0 0,-1 0-1 0 0,0 0 0 0 0,1 0 0 0 0,-1 1 1 0 0,0-1-1 0 0,0 0 0 0 0,0 0 0 0 0,0 0 1 0 0,0 1-1 0 0,-1-2 0 0 0,0 2 9 0 0,1-1-1 0 0,0 1 0 0 0,-1 0 1 0 0,1 0-1 0 0,-1 0 1 0 0,1 0-1 0 0,-1 0 1 0 0,1 0-1 0 0,-1 0 0 0 0,1 0 1 0 0,0 1-1 0 0,-1-1 1 0 0,1 1-1 0 0,0-1 1 0 0,-1 1-1 0 0,1-1 1 0 0,0 1-1 0 0,-1 0 0 0 0,1-1 1 0 0,0 1-1 0 0,0 0 1 0 0,-1 1-1 0 0,-8 6 67 0 0,1 1 0 0 0,0 0-1 0 0,1 0 1 0 0,-11 17 0 0 0,-27 46 623 0 0,35-54-510 0 0,-1 3 36 0 0,0 1 1 0 0,2 0-1 0 0,0 1 1 0 0,2-1 0 0 0,-10 43-1 0 0,17-59-144 0 0,0 0 0 0 0,0 0 0 0 0,1 0 0 0 0,0 0 0 0 0,0 0 0 0 0,0 0 0 0 0,1 0 0 0 0,0 0 0 0 0,2 6 0 0 0,-3-10-77 0 0,1 0 1 0 0,0 1-1 0 0,0-1 1 0 0,0 0-1 0 0,0 0 1 0 0,1 0-1 0 0,-1-1 1 0 0,0 1 0 0 0,1 0-1 0 0,-1 0 1 0 0,1-1-1 0 0,0 1 1 0 0,0-1-1 0 0,-1 1 1 0 0,1-1-1 0 0,0 0 1 0 0,0 0-1 0 0,0 0 1 0 0,1 0-1 0 0,-1 0 1 0 0,0 0-1 0 0,0 0 1 0 0,0-1-1 0 0,1 1 1 0 0,-1-1-1 0 0,3 1 1 0 0,1-1-57 0 0,1 0 0 0 0,-1-1 0 0 0,0 1 0 0 0,1-1 0 0 0,-1 0 0 0 0,0 0-1 0 0,0-1 1 0 0,0 0 0 0 0,0 0 0 0 0,0-1 0 0 0,-1 1 0 0 0,1-1 0 0 0,-1 0 0 0 0,7-5 0 0 0,2-3-242 0 0,-1 0 0 0 0,0 0 1 0 0,22-27-1 0 0,-16 14-33 0 0,-1-2 0 0 0,-1 0 0 0 0,-2 0-1 0 0,24-56 1 0 0,108-343-4203 0 0,-73 187 5180 0 0,-73 236-625 0 0,1-4 170 0 0,0 0 1 0 0,0 0-1 0 0,-1-1 1 0 0,1 1-1 0 0,-1-8 1 0 0,-8 20 842 0 0,4 1-821 0 0,-1-1 0 0 0,1 1 0 0 0,1 0-1 0 0,-1 0 1 0 0,-1 9 0 0 0,-4 13 298 0 0,-14 32 349 0 0,-73 212 1824 0 0,75-210-2664 0 0,-5 14-18 0 0,-26 130 0 0 0,42-144-2 0 0</inkml:trace>
  <inkml:trace contextRef="#ctx0" brushRef="#br0" timeOffset="3892.11">129 2067 15256 0 0,'-77'0'874'0'0,"27"0"1283"0"0,49 0-1479 0 0,2-2-112 0 0,10-12-64 0 0,1 0-1 0 0,0 1 1 0 0,1 0 0 0 0,25-18-1 0 0,4-4 51 0 0,209-215 1251 0 0,-224 222-1782 0 0,247-286 163 0 0,-21-15-48 0 0,-226 293-169 0 0,58-84-226 0 0,-79 109 191 0 0,0 0 0 0 0,4-15 0 0 0,-10 26 59 0 0,0-1 1 0 0,1 1-1 0 0,-1 0 0 0 0,0 0 0 0 0,0 0 0 0 0,0-1 1 0 0,0 1-1 0 0,0 0 0 0 0,0 0 0 0 0,1 0 0 0 0,-1-1 1 0 0,0 1-1 0 0,0 0 0 0 0,0 0 0 0 0,0-1 0 0 0,0 1 1 0 0,0 0-1 0 0,0 0 0 0 0,0 0 0 0 0,0-1 0 0 0,0 1 1 0 0,0 0-1 0 0,0 0 0 0 0,0-1 0 0 0,0 1 0 0 0,0 0 0 0 0,-1 0 1 0 0,1-1-1 0 0,0 1 0 0 0,0 0 0 0 0,0 0 0 0 0,0 0 1 0 0,0-1-1 0 0,0 1 0 0 0,-1 0 0 0 0,1 0 0 0 0,0 0 1 0 0,0 0-1 0 0,0 0 0 0 0,-1-1 0 0 0,1 1 0 0 0,0 0 1 0 0,0 0-1 0 0,0 0 0 0 0,-1 0 0 0 0,1 0 0 0 0,0 0 1 0 0,0 0-1 0 0,0 0 0 0 0,-1-1 0 0 0,1 1 0 0 0,-12 4-325 0 0,3 3 262 0 0,0-1 0 0 0,0 2-1 0 0,1-1 1 0 0,-11 12-1 0 0,-28 38 64 0 0,33-39-28 0 0,-195 276-235 0 0,105-138 266 0 0,-50 80-73 0 0,118-172 205 0 0,-54 124 1 0 0,85-173-106 0 0,-1 1-1 0 0,2-1 1 0 0,0 1 0 0 0,1 0-1 0 0,1 0 1 0 0,-1 24-1 0 0,3-38-14 0 0,0 1-1 0 0,0-1 1 0 0,0 0 0 0 0,1 1-1 0 0,-1-1 1 0 0,1 0-1 0 0,-1 1 1 0 0,1-1-1 0 0,0 0 1 0 0,0 0-1 0 0,0 0 1 0 0,0 0 0 0 0,0 0-1 0 0,1 0 1 0 0,-1 0-1 0 0,0 0 1 0 0,1-1-1 0 0,0 1 1 0 0,-1 0 0 0 0,1-1-1 0 0,0 1 1 0 0,0-1-1 0 0,0 0 1 0 0,0 1-1 0 0,0-1 1 0 0,0 0-1 0 0,0 0 1 0 0,0-1 0 0 0,0 1-1 0 0,1 0 1 0 0,-1-1-1 0 0,0 1 1 0 0,0-1-1 0 0,1 0 1 0 0,-1 1-1 0 0,0-1 1 0 0,1 0 0 0 0,-1-1-1 0 0,0 1 1 0 0,4-1-1 0 0,13-3 127 0 0,0-1-1 0 0,0 0 1 0 0,0-2-1 0 0,29-14 1 0 0,69-47-600 0 0,-47 18 63 0 0,75-71 1 0 0,-36 29-917 0 0,-105 88 1215 0 0,0 1-1 0 0,1 0 0 0 0,-1 0 0 0 0,1 0 0 0 0,-1 1 0 0 0,1 0 1 0 0,6-3-1 0 0,-7 7-240 0 0,-6 4 168 0 0,-6 8 24 0 0,7-12 116 0 0,-133 185 1118 0 0,103-147-385 0 0,26-33-463 0 0,0 0 0 0 0,0 0 0 0 0,1 0 0 0 0,-6 13-1 0 0,10-18-191 0 0,-1-1 0 0 0,0 1 0 0 0,1-1 0 0 0,-1 0 0 0 0,1 1 0 0 0,0-1 0 0 0,-1 1 0 0 0,1-1 0 0 0,0 1 0 0 0,0 0 0 0 0,0-1 0 0 0,0 1 0 0 0,0-1 0 0 0,0 1 0 0 0,0-1 0 0 0,1 1 0 0 0,-1-1-1 0 0,0 1 1 0 0,1-1 0 0 0,0 1 0 0 0,-1-1 0 0 0,1 0 0 0 0,0 1 0 0 0,-1-1 0 0 0,1 0 0 0 0,0 1 0 0 0,0-1 0 0 0,0 0 0 0 0,0 0 0 0 0,0 0 0 0 0,1 0 0 0 0,-1 0 0 0 0,1 1 0 0 0,1-1-36 0 0,0 0-1 0 0,-1-1 1 0 0,1 1 0 0 0,0-1 0 0 0,0 0 0 0 0,-1 1 0 0 0,1-1 0 0 0,0-1 0 0 0,0 1 0 0 0,-1 0 0 0 0,1 0 0 0 0,0-1 0 0 0,0 0 0 0 0,-1 1 0 0 0,1-1 0 0 0,4-3 0 0 0,16-2-11 0 0,-6 3-16 0 0,0-1 0 0 0,0-1 0 0 0,0-1 0 0 0,-1 0 0 0 0,0-1 0 0 0,0 0-1 0 0,0-2 1 0 0,-1 0 0 0 0,-1 0 0 0 0,22-19 0 0 0,-29 21-102 0 0,0-1 0 0 0,-1 1 0 0 0,0-1 0 0 0,0 0 0 0 0,-1-1 0 0 0,0 1-1 0 0,-1-1 1 0 0,4-10 0 0 0,-7 15 66 0 0,0 0 0 0 0,0 0 0 0 0,0 0 0 0 0,-1 0 0 0 0,0 0-1 0 0,1 0 1 0 0,-2 0 0 0 0,1 0 0 0 0,0 0 0 0 0,-1 0 0 0 0,-1-4 0 0 0,2 6 36 0 0,0 0 0 0 0,-1 0 1 0 0,1 0-1 0 0,-1 0 1 0 0,0 1-1 0 0,1-1 0 0 0,-1 0 1 0 0,0 0-1 0 0,0 1 1 0 0,0-1-1 0 0,0 1 0 0 0,-1-1 1 0 0,1 1-1 0 0,0-1 0 0 0,-1 1 1 0 0,1 0-1 0 0,-1 0 1 0 0,1-1-1 0 0,-1 1 0 0 0,1 0 1 0 0,-1 0-1 0 0,0 1 1 0 0,0-1-1 0 0,-2-1 0 0 0,-3 1 68 0 0,1 0 0 0 0,-1 1 0 0 0,1 0 0 0 0,-1 0-1 0 0,1 0 1 0 0,-1 1 0 0 0,1 0 0 0 0,-1 0 0 0 0,1 0 0 0 0,-1 1-1 0 0,1 0 1 0 0,0 1 0 0 0,0-1 0 0 0,0 1 0 0 0,1 0 0 0 0,-1 0-1 0 0,0 1 1 0 0,1 0 0 0 0,0 0 0 0 0,0 0 0 0 0,0 1-1 0 0,-5 6 1 0 0,-13 13 191 0 0,-23 25 214 0 0,41-43-364 0 0,1 0 0 0 0,-1 1 0 0 0,1 0 1 0 0,1-1-1 0 0,-1 1 0 0 0,-3 12 0 0 0,6-16-62 0 0,0 0-1 0 0,1 0 0 0 0,-1 0 1 0 0,1 0-1 0 0,0 1 1 0 0,0-1-1 0 0,0 0 0 0 0,0 0 1 0 0,0 0-1 0 0,1 0 1 0 0,0 0-1 0 0,-1 0 0 0 0,1 0 1 0 0,2 4-1 0 0,-2-5-11 0 0,0 0-1 0 0,0 0 1 0 0,0 0-1 0 0,0-1 0 0 0,1 1 1 0 0,-1 0-1 0 0,0-1 1 0 0,1 1-1 0 0,0-1 1 0 0,-1 1-1 0 0,1-1 0 0 0,0 0 1 0 0,-1 0-1 0 0,1 0 1 0 0,0 0-1 0 0,0 0 1 0 0,0 0-1 0 0,0 0 1 0 0,0-1-1 0 0,0 1 0 0 0,0-1 1 0 0,3 1-1 0 0,9 0-126 0 0,0 0 0 0 0,0 0 0 0 0,0-2 1 0 0,0 0-1 0 0,0 0 0 0 0,0-2 0 0 0,-1 1 0 0 0,1-2 0 0 0,-1 0 0 0 0,1 0 0 0 0,-1-1 0 0 0,0-1 0 0 0,-1 0 0 0 0,1-1 0 0 0,-2-1 0 0 0,1 1 1 0 0,-1-2-1 0 0,18-16 0 0 0,-23 19-152 0 0,-1 0 1 0 0,0 0 0 0 0,-1-1-1 0 0,1 0 1 0 0,-1 1 0 0 0,-1-1-1 0 0,1-1 1 0 0,-1 1 0 0 0,0 0-1 0 0,3-15 1 0 0,-6 18 196 0 0,1 0 0 0 0,-1 0 0 0 0,1 0 0 0 0,-1 0 1 0 0,0 0-1 0 0,-1 0 0 0 0,1 1 0 0 0,-1-1 0 0 0,0 0 0 0 0,0 0 0 0 0,0 0 1 0 0,0 0-1 0 0,0 1 0 0 0,-1-1 0 0 0,0 0 0 0 0,0 1 0 0 0,0-1 1 0 0,0 1-1 0 0,0 0 0 0 0,-1 0 0 0 0,1 0 0 0 0,-1 0 0 0 0,-3-3 0 0 0,2 4 242 0 0,1-1-1 0 0,0 0 0 0 0,-1 1 0 0 0,1 0 1 0 0,-1 0-1 0 0,0 0 0 0 0,0 0 0 0 0,-6-2 1 0 0,7 4 13 0 0,0-1 1 0 0,0 1-1 0 0,0 0 1 0 0,0-1 0 0 0,0 2-1 0 0,1-1 1 0 0,-1 0-1 0 0,0 0 1 0 0,0 1 0 0 0,0 0-1 0 0,0 0 1 0 0,-5 1-1 0 0,-4 4 775 0 0,10-4-619 0 0,-1-1 0 0 0,1 0 0 0 0,-1 0 0 0 0,0 0 0 0 0,1 0 0 0 0,-6 1 0 0 0,39 7 1068 0 0,-22-9-1391 0 0,0 0 1 0 0,0 0-1 0 0,0-1 0 0 0,0 0 1 0 0,17-5-1 0 0,13-2-212 0 0,-35 8 138 0 0,21-3-666 0 0,0-1 1 0 0,36-11-1 0 0,-34 5-924 0 0</inkml:trace>
  <inkml:trace contextRef="#ctx0" brushRef="#br0" timeOffset="4239.53">206 1574 24831 0 0,'-185'42'2737'0'0,"173"-42"-2350"0"0,12 0-381 0 0,0 0 0 0 0,0 0 1 0 0,0 0-1 0 0,-1 0 1 0 0,1 0-1 0 0,0-1 1 0 0,0 1-1 0 0,0 0 1 0 0,0 0-1 0 0,0 0 1 0 0,0 0-1 0 0,0 0 1 0 0,0 0-1 0 0,0 0 1 0 0,0 0-1 0 0,0 0 1 0 0,0-1-1 0 0,0 1 0 0 0,0 0 1 0 0,0 0-1 0 0,0 0 1 0 0,0 0-1 0 0,0 0 1 0 0,0 0-1 0 0,0 0 1 0 0,0 0-1 0 0,0-1 1 0 0,0 1-1 0 0,0 0 1 0 0,0 0-1 0 0,0 0 1 0 0,0 0-1 0 0,0 0 1 0 0,0 0-1 0 0,0 0 0 0 0,0-1 1 0 0,0 1-1 0 0,0 0 1 0 0,0 0-1 0 0,0 0 1 0 0,0 0-1 0 0,0 0 1 0 0,0 0-1 0 0,0 0 1 0 0,1 0-1 0 0,15-13 157 0 0,-4 8-149 0 0,-1 0 1 0 0,1 0-1 0 0,1 1 0 0 0,13-2 0 0 0,8-4-26 0 0,224-54-118 0 0,4 15-207 0 0,-14 10-2544 0 0,-113 19 1162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04T18:48:45.5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 1198 18151 0 0,'-10'7'372'0'0,"-84"69"971"0"0,78-68 97 0 0,25-26-1203 0 0,0 5 9 0 0,0 0 0 0 0,1 1 0 0 0,0 0 0 0 0,1 1 0 0 0,1 0 0 0 0,21-15 0 0 0,-1-1 8 0 0,-3-2-254 0 0,-1-1 0 0 0,-2-1 0 0 0,39-59 0 0 0,-57 78 0 0 0,32-49 197 0 0,32-67 0 0 0,132-359-70 0 0,-195 464-130 0 0,-2 1 24 0 0,0 0 0 0 0,-1 0 0 0 0,2-26 0 0 0,-5 31-23 0 0,-2 14-4 0 0,0 0-1 0 0,-1 0 1 0 0,1 0 0 0 0,-1 0-1 0 0,0 0 1 0 0,0 0-1 0 0,0 0 1 0 0,0 0 0 0 0,-1-4-1 0 0,1 6 8 0 0,0 1 0 0 0,-1-1 1 0 0,1 1-1 0 0,0 0 0 0 0,0-1 0 0 0,-1 1 0 0 0,1 0 0 0 0,0 0 0 0 0,0-1 0 0 0,-1 1 0 0 0,1 0 1 0 0,0-1-1 0 0,-1 1 0 0 0,1 0 0 0 0,0 0 0 0 0,-1 0 0 0 0,1-1 0 0 0,0 1 0 0 0,-1 0 0 0 0,1 0 1 0 0,0 0-1 0 0,-1 0 0 0 0,1 0 0 0 0,-1 0 0 0 0,1 0 0 0 0,0 0 0 0 0,-1 0 0 0 0,1 0 0 0 0,-1 0 1 0 0,1 0-1 0 0,0 0 0 0 0,-1 0 0 0 0,1 0 0 0 0,-1 0 0 0 0,1 0 0 0 0,-12 4 39 0 0,7 1-67 0 0,0-1-1 0 0,0 1 1 0 0,0 0-1 0 0,1 0 1 0 0,0 0-1 0 0,0 1 1 0 0,-5 7-1 0 0,-8 12-81 0 0,6-11 184 0 0,2 1 1 0 0,-16 31-1 0 0,19-35-62 0 0,-23 50-210 0 0,-39 116 0 0 0,3 1 233 0 0,-14 44-12 0 0,74-203-26 0 0,-5 16 18 0 0,-9 51 1 0 0,16-57 101 0 0,-1-7-55 0 0,1 1 0 0 0,1-1-1 0 0,1 0 1 0 0,1 1 0 0 0,5 30 0 0 0,-4-49-59 0 0,-1 0 1 0 0,2 1-1 0 0,-1-1 1 0 0,0 0 0 0 0,1 0-1 0 0,0 0 1 0 0,0-1-1 0 0,0 1 1 0 0,0 0 0 0 0,1-1-1 0 0,0 1 1 0 0,-1-1 0 0 0,1 0-1 0 0,0 0 1 0 0,1 0-1 0 0,-1 0 1 0 0,5 3 0 0 0,-5-4-39 0 0,1-1 1 0 0,-1 1-1 0 0,1-1 1 0 0,-1 1-1 0 0,1-1 1 0 0,0 0-1 0 0,-1 0 1 0 0,1-1-1 0 0,0 1 1 0 0,0-1-1 0 0,0 0 1 0 0,-1 0-1 0 0,1 0 1 0 0,0 0-1 0 0,0-1 1 0 0,0 0-1 0 0,-1 0 1 0 0,1 0-1 0 0,7-3 1 0 0,-1-1 69 0 0,1 0 0 0 0,-1-1 0 0 0,0 0 0 0 0,0-1 0 0 0,-1 0 0 0 0,0-1 0 0 0,0 0 0 0 0,8-10 0 0 0,9-12-200 0 0,22-36 0 0 0,-37 50 101 0 0,6-8-86 0 0,-1-1 0 0 0,-2-1-1 0 0,21-50 1 0 0,-32 67 145 0 0,0 1 0 0 0,-1-1 0 0 0,-1 0 0 0 0,1 0 1 0 0,-2 0-1 0 0,1 0 0 0 0,-1 1 0 0 0,0-1 0 0 0,-3-15 0 0 0,3 24 14 0 0,0 0-1 0 0,0 0 0 0 0,0 0 1 0 0,0 0-1 0 0,0 0 0 0 0,-1 1 1 0 0,1-1-1 0 0,0 0 0 0 0,0 0 1 0 0,0 0-1 0 0,0 0 0 0 0,0 0 1 0 0,0 0-1 0 0,0 0 0 0 0,0 0 1 0 0,0 0-1 0 0,0 0 0 0 0,0 0 1 0 0,-1 0-1 0 0,1 0 0 0 0,0 0 1 0 0,0 0-1 0 0,0 0 0 0 0,0 0 1 0 0,0 0-1 0 0,0 0 0 0 0,0 0 1 0 0,0 0-1 0 0,0 0 0 0 0,0-1 1 0 0,0 1-1 0 0,0 0 1 0 0,-1 0-1 0 0,1 0 0 0 0,0 0 1 0 0,0 0-1 0 0,0 0 0 0 0,0 0 1 0 0,0 0-1 0 0,0 0 0 0 0,0 0 1 0 0,0 0-1 0 0,0 0 0 0 0,0 0 1 0 0,0 0-1 0 0,0 0 0 0 0,0-1 1 0 0,0 1-1 0 0,0 0 0 0 0,0 0 1 0 0,0 0-1 0 0,0 0 0 0 0,0 0 1 0 0,0 0-1 0 0,0 0 0 0 0,0 0 1 0 0,0 0-1 0 0,0 0 0 0 0,0 0 1 0 0,0-1-1 0 0,0 1 0 0 0,-4 11 239 0 0,-1 17-15 0 0,5-22-254 0 0,0 1 0 0 0,1-1 0 0 0,-1 1 0 0 0,2-1 0 0 0,-1 1 0 0 0,1-1 0 0 0,0 0 0 0 0,3 7 0 0 0,-3-10 59 0 0,-1 1 0 0 0,2-1 1 0 0,-1 1-1 0 0,0-1 0 0 0,0 0 0 0 0,1 0 1 0 0,0 0-1 0 0,0 0 0 0 0,0-1 0 0 0,0 1 0 0 0,0-1 1 0 0,0 1-1 0 0,1-1 0 0 0,4 2 0 0 0,-4-3-43 0 0,-1 0 0 0 0,1 0 0 0 0,-1-1-1 0 0,1 1 1 0 0,-1-1 0 0 0,1 0 0 0 0,-1 0 0 0 0,1 0-1 0 0,4-2 1 0 0,18 2-289 0 0,-19 0 322 0 0,0 0-1 0 0,0 0 1 0 0,0 0 0 0 0,0-1 0 0 0,0 0 0 0 0,0 0 0 0 0,0-1 0 0 0,-1 0 0 0 0,1 0 0 0 0,11-6 0 0 0,-15 7 3 0 0,4-1-151 0 0,0 0 0 0 0,0 0 0 0 0,8-1 0 0 0,-11 3 99 0 0,0 0 0 0 0,0-1 0 0 0,0 0 0 0 0,1 0 0 0 0,-1 0 0 0 0,0-1 0 0 0,-1 1 1 0 0,1-1-1 0 0,0 0 0 0 0,0 0 0 0 0,-1 0 0 0 0,6-5 0 0 0,19-15 264 0 0,-22 18-179 0 0,-1 1-1 0 0,1-1 1 0 0,-1-1 0 0 0,0 1-1 0 0,0-1 1 0 0,-1 0 0 0 0,0 0 0 0 0,5-7-1 0 0,-6 7-92 0 0,0 1 1 0 0,-1-1-1 0 0,1 0 0 0 0,-1 0 0 0 0,0 0 0 0 0,0 0 1 0 0,-1 0-1 0 0,0 0 0 0 0,0 0 0 0 0,0-1 0 0 0,0 1 1 0 0,-1 0-1 0 0,0-1 0 0 0,-1-9 0 0 0,1 15 37 0 0,0-1-1 0 0,0 0 0 0 0,-1 0 1 0 0,1 0-1 0 0,0 1 0 0 0,0-1 1 0 0,-1 0-1 0 0,1 0 0 0 0,-1 1 1 0 0,1-1-1 0 0,-1 0 0 0 0,1 0 1 0 0,-1 1-1 0 0,1-1 0 0 0,-1 1 1 0 0,1-1-1 0 0,-1 1 0 0 0,0-1 1 0 0,1 1-1 0 0,-1-1 0 0 0,0 1 1 0 0,0-1-1 0 0,1 1 0 0 0,-1 0 1 0 0,0-1-1 0 0,0 1 0 0 0,0 0 1 0 0,1 0-1 0 0,-1 0 0 0 0,-1-1 0 0 0,-13-4 110 0 0,12 3-113 0 0,-1 1-1 0 0,0-1 1 0 0,1 1-1 0 0,-1 0 1 0 0,0 0-1 0 0,0 0 1 0 0,0 0-1 0 0,0 1 1 0 0,0-1-1 0 0,0 1 1 0 0,0 0-1 0 0,-7 1 1 0 0,5 0 12 0 0,0 1 0 0 0,0 0-1 0 0,0 0 1 0 0,0 0 0 0 0,0 0 0 0 0,0 1-1 0 0,-7 5 1 0 0,1 1 45 0 0,0 0 1 0 0,1 0-1 0 0,0 1 0 0 0,0 1 0 0 0,1 0 0 0 0,-11 15 0 0 0,7-6 261 0 0,1 1 0 0 0,1 0 0 0 0,-16 38 0 0 0,27-57-253 0 0,0 1 0 0 0,0 0 1 0 0,0 0-1 0 0,0-1 0 0 0,1 1 0 0 0,-1 0 0 0 0,1 0 0 0 0,0 0 0 0 0,-1 0 1 0 0,1 0-1 0 0,1 0 0 0 0,-1 0 0 0 0,0 0 0 0 0,1 0 0 0 0,-1 0 0 0 0,3 5 0 0 0,-1-5-10 0 0,-1 0 1 0 0,1-1-1 0 0,0 1 0 0 0,0-1 0 0 0,0 1 0 0 0,0-1 0 0 0,1 0 0 0 0,-1 0 0 0 0,0 0 0 0 0,1 0 0 0 0,0 0 0 0 0,-1 0 0 0 0,1-1 0 0 0,0 1 0 0 0,4 1 0 0 0,7 2-4 0 0,-1-1-1 0 0,1 0 1 0 0,0-1 0 0 0,1 0-1 0 0,-1-1 1 0 0,27 1-1 0 0,-6-4-419 0 0,58-9 0 0 0,-43 3-71 0 0</inkml:trace>
  <inkml:trace contextRef="#ctx0" brushRef="#br0" timeOffset="2289.08">1812 1175 16240 0 0,'-6'1'184'0'0,"5"0"-120"0"0,-1-1 0 0 0,1 0-1 0 0,0 0 1 0 0,0 1-1 0 0,0-1 1 0 0,0 1 0 0 0,0-1-1 0 0,0 1 1 0 0,0-1-1 0 0,0 1 1 0 0,-1 1-1 0 0,0 0 261 0 0,0 0 0 0 0,-1 0 0 0 0,1 1 0 0 0,0-1 0 0 0,1 1-1 0 0,-1 0 1 0 0,-1 3 0 0 0,2-5 123 0 0,0 1 506 0 0,1-2-288 0 0,0 0-121 0 0,0 0-28 0 0,1-2-30 0 0,26-29 653 0 0,-18 20-934 0 0,1 0 0 0 0,10-10 0 0 0,124-111 73 0 0,-14 12-372 0 0,-86 78 92 0 0,-25 24-46 0 0,0 0 1 0 0,1 1 0 0 0,27-17-1 0 0,-45 33-58 0 0,1 18-908 0 0,-6-5 960 0 0,0-1 0 0 0,-1-1 1 0 0,-1 1-1 0 0,0 0 0 0 0,0-1 0 0 0,-1 0 0 0 0,-8 11 0 0 0,3-4 37 0 0,-114 169 83 0 0,124-185 52 0 0,-1 1 0 0 0,1 0-1 0 0,-1 1 1 0 0,1-1 0 0 0,0 0 0 0 0,0 0 0 0 0,0 0 0 0 0,0 1 0 0 0,0-1 0 0 0,0 1 0 0 0,0-1 0 0 0,1 0 0 0 0,0 1 0 0 0,-1 4 0 0 0,1-6-113 0 0,0-1 1 0 0,0 0-1 0 0,0 0 1 0 0,0 1 0 0 0,1-1-1 0 0,-1 0 1 0 0,0 0-1 0 0,0 1 1 0 0,0-1-1 0 0,0 0 1 0 0,0 0-1 0 0,0 1 1 0 0,1-1-1 0 0,-1 0 1 0 0,0 0-1 0 0,0 0 1 0 0,0 0-1 0 0,1 1 1 0 0,-1-1 0 0 0,0 0-1 0 0,0 0 1 0 0,1 0-1 0 0,-1 0 1 0 0,0 0-1 0 0,0 0 1 0 0,1 1-1 0 0,2-1-3 0 0,0 0 0 0 0,-1-1 0 0 0,1 1 0 0 0,0-1 0 0 0,0 1 0 0 0,-1-1 0 0 0,1 0 0 0 0,0 0 0 0 0,4-2 0 0 0,25-15-6 0 0,32-36 4 0 0,-20 15 0 0 0,79-72 0 0 0,-17 22-876 0 0,-105 89 368 0 0,-1 7-84 0 0,-1-2 591 0 0,0-1-1 0 0,0 0 1 0 0,-1 0 0 0 0,1 0-1 0 0,-1 0 1 0 0,0 0-1 0 0,0 0 1 0 0,-1-1-1 0 0,1 1 1 0 0,-1-1 0 0 0,0 0-1 0 0,-3 4 1 0 0,-9 12 3 0 0,-1 4 312 0 0,-23 23 0 0 0,27-33-110 0 0,0 1-1 0 0,0 1 0 0 0,2-1 1 0 0,0 2-1 0 0,-9 18 0 0 0,16-28-87 0 0,2-4 47 0 0,0 0 0 0 0,0-1 0 0 0,0 1 0 0 0,1 0 1 0 0,-1 0-1 0 0,1-1 0 0 0,-1 1 0 0 0,1 3 0 0 0,1-4-172 0 0,0-1-1 0 0,0 1 1 0 0,0-1-1 0 0,0 1 1 0 0,0-1-1 0 0,0 0 1 0 0,0 1-1 0 0,0-1 1 0 0,0 0-1 0 0,3 0 1 0 0,-2 0-164 0 0,3 1 117 0 0,1 0 0 0 0,-1-1-1 0 0,1 0 1 0 0,-1 0 0 0 0,1 0 0 0 0,-1-1 0 0 0,1 1 0 0 0,-1-2 0 0 0,9-1 0 0 0,7-5-190 0 0,21-9 0 0 0,-21 7 192 0 0,-3 1 54 0 0,-1-1 0 0 0,1 0 0 0 0,-2-1 0 0 0,21-19 0 0 0,0 1 0 0 0,22-20-930 0 0,-54 45 709 0 0,-6 6-44 0 0,-8 12-219 0 0,1-4 336 0 0,3-2 377 0 0,1 0-1 0 0,-1 1 0 0 0,1-1 1 0 0,1 1-1 0 0,-1 0 0 0 0,1 0 1 0 0,-2 17-1 0 0,4-24-223 0 0,1 1 1 0 0,0-1-1 0 0,0 1 1 0 0,0-1-1 0 0,0 1 1 0 0,1-1-1 0 0,-1 1 1 0 0,0-1-1 0 0,1 1 1 0 0,0-1 0 0 0,0 1-1 0 0,0-1 1 0 0,0 1-1 0 0,0-1 1 0 0,0 0-1 0 0,0 0 1 0 0,1 0-1 0 0,-1 0 1 0 0,1 0-1 0 0,0 0 1 0 0,-1 0-1 0 0,1 0 1 0 0,0 0-1 0 0,0-1 1 0 0,0 1-1 0 0,1-1 1 0 0,-1 1-1 0 0,0-1 1 0 0,5 2-1 0 0,-2-2-43 0 0,1 0-1 0 0,0 0 1 0 0,-1 0-1 0 0,1-1 1 0 0,0 1 0 0 0,-1-1-1 0 0,12-2 1 0 0,0-1-275 0 0,22-7 1 0 0,8-2-140 0 0,-20 6 365 0 0,0-2 1 0 0,-1 0-1 0 0,-1-2 0 0 0,0-1 0 0 0,0-1 0 0 0,43-28 0 0 0,7-1 87 0 0,-63 37 0 0 0,7 11 0 0 0,-14-6 0 0 0,-4-1 0 0 0,0 0 0 0 0,0 0 0 0 0,0 0 0 0 0,0 0 0 0 0,0 1 0 0 0,0-1 0 0 0,0 0 0 0 0,-1 1 0 0 0,1-1 0 0 0,0 1 0 0 0,0-1 0 0 0,0 1 0 0 0,-1-1 0 0 0,1 1 0 0 0,0-1 0 0 0,0 1 0 0 0,-1 0 0 0 0,1 0 0 0 0,-1-1 0 0 0,1 1 0 0 0,-1 0 0 0 0,1 0 0 0 0,0 1 0 0 0,0-1 0 0 0,-1 0 0 0 0,1-1 0 0 0,-1 1 0 0 0,1 0 0 0 0,0 0 0 0 0,0-1 0 0 0,0 1 0 0 0,-1 0 0 0 0,1-1 0 0 0,0 1 0 0 0,2 0 0 0 0,-3 0 9 0 0,1-1-1 0 0,-1 0 1 0 0,0 0-1 0 0,1 0 1 0 0,-1 0-1 0 0,0 1 1 0 0,0-1-1 0 0,1 0 1 0 0,-1 0-1 0 0,0 1 1 0 0,0-1-1 0 0,1 0 1 0 0,-1 0-1 0 0,0 1 1 0 0,0-1-1 0 0,0 0 1 0 0,0 1-1 0 0,1-1 1 0 0,-1 0-1 0 0,0 1 1 0 0,0-1-1 0 0,0 0 1 0 0,0 1-1 0 0,0-1 1 0 0,0 0-1 0 0,0 1 1 0 0,0-1-1 0 0,0 0 1 0 0,0 1 0 0 0,0-1-1 0 0,0 1 1 0 0,0 0 120 0 0,1 5 233 0 0,5 11 665 0 0,-4-12-1120 0 0,-4-12-5 0 0,3-12-417 0 0,-1-13-458 0 0,-2 21 890 0 0,2 3 82 0 0,-1 0 1 0 0,-1-1-1 0 0,0 1 1 0 0,0 0 0 0 0,-6-14-1 0 0,7 21-12 0 0,0-1 1 0 0,1 1-1 0 0,-1-1 0 0 0,0 1 1 0 0,0 0-1 0 0,0 0 0 0 0,0-1 1 0 0,-1 1-1 0 0,1 0 0 0 0,0 0 0 0 0,0 0 1 0 0,-1 0-1 0 0,1 0 0 0 0,0 1 1 0 0,-1-1-1 0 0,1 0 0 0 0,-1 1 1 0 0,1-1-1 0 0,-1 1 0 0 0,1-1 0 0 0,-1 1 1 0 0,0 0-1 0 0,1-1 0 0 0,-1 1 1 0 0,0 0-1 0 0,1 0 0 0 0,-1 0 1 0 0,1 1-1 0 0,-1-1 0 0 0,0 0 0 0 0,1 0 1 0 0,-1 1-1 0 0,1-1 0 0 0,-1 1 1 0 0,1 0-1 0 0,-3 1 0 0 0,-3 1-119 0 0,-1 1 0 0 0,1 0-1 0 0,1 0 1 0 0,-1 0 0 0 0,0 1-1 0 0,-8 9 1 0 0,-32 37 1429 0 0,46-50-1296 0 0,-8 11 57 0 0,1 1 0 0 0,-11 20-1 0 0,13-21 229 0 0,4-9-220 0 0,1 0-1 0 0,-1 0 1 0 0,1 0-1 0 0,0 0 1 0 0,0 0 0 0 0,0 1-1 0 0,0-1 1 0 0,1 0-1 0 0,-1 1 1 0 0,1-1 0 0 0,0 0-1 0 0,0 1 1 0 0,0 3 0 0 0,1-5-48 0 0,-1-1 1 0 0,0 0-1 0 0,1 0 1 0 0,-1 0-1 0 0,1 0 1 0 0,0 0-1 0 0,-1 1 1 0 0,1-1 0 0 0,0 0-1 0 0,-1 0 1 0 0,1 0-1 0 0,0-1 1 0 0,0 1-1 0 0,0 0 1 0 0,0 0 0 0 0,0 0-1 0 0,0-1 1 0 0,0 1-1 0 0,0 0 1 0 0,0-1-1 0 0,0 1 1 0 0,0-1-1 0 0,1 1 1 0 0,-1-1 0 0 0,0 0-1 0 0,0 1 1 0 0,1-1-1 0 0,-1 0 1 0 0,0 0-1 0 0,0 0 1 0 0,1 0-1 0 0,-1 0 1 0 0,0 0 0 0 0,0 0-1 0 0,0 0 1 0 0,3-1-1 0 0,3-1-64 0 0,0 1 0 0 0,1-1 0 0 0,-1 0-1 0 0,0-1 1 0 0,0 0 0 0 0,0 0 0 0 0,9-6 0 0 0,4-4-304 0 0,19-17-1 0 0,-5 4 37 0 0,-18 13 4 0 0,0-2 1 0 0,0 0-1 0 0,-2 0 0 0 0,17-22 0 0 0,-29 33 161 0 0,0 1 54 0 0,0 1 0 0 0,0-1-1 0 0,0 0 1 0 0,-1 0 0 0 0,1 0 0 0 0,-1 0 0 0 0,0 0 0 0 0,0 0 0 0 0,1-6 0 0 0,-2 9 95 0 0,0 0-1 0 0,0-1 1 0 0,0 1-1 0 0,0 0 1 0 0,0-1 0 0 0,0 1-1 0 0,0 0 1 0 0,0-1-1 0 0,0 1 1 0 0,0 0 0 0 0,0-1-1 0 0,0 1 1 0 0,0 0 0 0 0,0 0-1 0 0,0-1 1 0 0,0 1-1 0 0,0 0 1 0 0,0-1 0 0 0,0 1-1 0 0,-1 0 1 0 0,1 0-1 0 0,0-1 1 0 0,0 1 0 0 0,0 0-1 0 0,0-1 1 0 0,-1 1-1 0 0,1 0 1 0 0,0 0 0 0 0,0 0-1 0 0,-1-1 1 0 0,1 1 0 0 0,0 0-1 0 0,0 0 1 0 0,-1 0-1 0 0,1 0 1 0 0,0 0 0 0 0,-1-1-1 0 0,1 1 1 0 0,0 0-1 0 0,-1 0 1 0 0,-8 0 2 0 0,8 1-3 0 0,-2-1 35 0 0,0 2 1 0 0,-1-1-1 0 0,1 0 0 0 0,0 1 0 0 0,0-1 0 0 0,0 1 0 0 0,0 0 0 0 0,0 0 0 0 0,0 1 0 0 0,0-1 0 0 0,1 0 0 0 0,-3 4 0 0 0,-6 6 490 0 0,-11 18-1 0 0,17-23-362 0 0,-4 5 181 0 0,1 1 1 0 0,1 0-1 0 0,0 1 1 0 0,1-1-1 0 0,0 1 1 0 0,-5 23-1 0 0,10-34-342 0 0,1 0 0 0 0,-1 0 0 0 0,1 0 0 0 0,0 0 0 0 0,-1 0 0 0 0,1 0 0 0 0,0 0 0 0 0,1 0 0 0 0,-1 0 0 0 0,1 0 0 0 0,-1 0 0 0 0,1 0 0 0 0,0 0 0 0 0,0-1 0 0 0,0 1 0 0 0,0 0 0 0 0,4 5 0 0 0,-3-6 0 0 0,0 0 0 0 0,0 0 0 0 0,0 0 0 0 0,0 0 0 0 0,1 0 0 0 0,-1-1 0 0 0,1 1 0 0 0,-1-1 0 0 0,1 1 0 0 0,0-1 0 0 0,-1 0 0 0 0,1 0 0 0 0,0 0 0 0 0,0 0 0 0 0,0-1 0 0 0,0 1 0 0 0,0-1 0 0 0,3 0 0 0 0,4 0-52 0 0,1-1 0 0 0,-1 0-1 0 0,0 0 1 0 0,0-1 0 0 0,15-5-1 0 0,20-4-462 0 0,43-11-2852 0 0,-57 13 2607 0 0,-23 6 618 0 0,1 0 0 0 0,-1-1 0 0 0,0 0 1 0 0,0-1-1 0 0,0 0 0 0 0,-1 0 0 0 0,11-10 0 0 0,-8 6 143 0 0,1 1 0 0 0,18-10 0 0 0,-22 14-211 0 0,-3 2 362 0 0,0-1 0 0 0,1 1 0 0 0,-1 0 0 0 0,1 1 0 0 0,6-3 0 0 0,-9 4-36 0 0,-1 0-1 0 0,0 0 0 0 0,0 0 1 0 0,1 0-1 0 0,-1 0 1 0 0,0 0-1 0 0,0 0 0 0 0,0 0 1 0 0,1 1-1 0 0,-1-1 0 0 0,0 0 1 0 0,0 1-1 0 0,0-1 1 0 0,0 1-1 0 0,1-1 0 0 0,-1 1 1 0 0,0 0-1 0 0,0-1 1 0 0,0 1-1 0 0,0 0 0 0 0,-1 0 1 0 0,1 0-1 0 0,0 0 0 0 0,0 0 1 0 0,0 0-1 0 0,0 1 1 0 0,1 3 69 0 0,0 0 1 0 0,-1 0 0 0 0,1 0 0 0 0,-1 0 0 0 0,-1 0 0 0 0,1 1 0 0 0,-1-1-1 0 0,0 0 1 0 0,0 0 0 0 0,-1 7 0 0 0,1 4 40 0 0,0-16-226 0 0,0 0 0 0 0,0 1 0 0 0,0-1 0 0 0,0 0 0 0 0,0 1 0 0 0,0-1 0 0 0,0 0 0 0 0,0 0 0 0 0,0 1 0 0 0,0-1 0 0 0,0 0 0 0 0,0 0 0 0 0,0 1 0 0 0,0-1 0 0 0,0 0 0 0 0,0 0 0 0 0,0 0 0 0 0,0 1 0 0 0,1-1 0 0 0,-1 0 0 0 0,0 0 0 0 0,0 1 0 0 0,0-1 0 0 0,0 0 0 0 0,1 0 0 0 0,-1 0 0 0 0,0 0 0 0 0,0 1 0 0 0,0-1 0 0 0,1 0 0 0 0,-1 0 0 0 0,0 0 0 0 0,0 0 0 0 0,1 0 0 0 0,-1 0 0 0 0,0 0 0 0 0,0 0 0 0 0,1 0 0 0 0,-1 0 0 0 0,0 0 0 0 0,0 0 0 0 0,1 0 0 0 0,-1 0 0 0 0,0 0 0 0 0,0 0 0 0 0,1 0 0 0 0,-1 0 0 0 0,0 0 0 0 0,0 0 0 0 0,1 0 0 0 0,-1 0 0 0 0,0 0 0 0 0,0 0 0 0 0,1 0 0 0 0,-1-1 0 0 0,10-5 0 0 0,-4-4-310 0 0,0 1 0 0 0,-1-1 0 0 0,-1-1 0 0 0,1 1 0 0 0,4-19 0 0 0,-6 20 146 0 0,-1 0-1 0 0,0-1 0 0 0,0 1 1 0 0,-1 0-1 0 0,0-1 1 0 0,-1 0-1 0 0,0 1 0 0 0,-1-1 1 0 0,0 1-1 0 0,0-1 1 0 0,-1 1-1 0 0,-4-15 0 0 0,5 23 173 0 0,1-1 0 0 0,-1 1-1 0 0,1 0 1 0 0,-1-1-1 0 0,0 1 1 0 0,0 0 0 0 0,0-1-1 0 0,0 1 1 0 0,0 0 0 0 0,0 0-1 0 0,0 0 1 0 0,0 0-1 0 0,0 0 1 0 0,0 0 0 0 0,-1 0-1 0 0,1 0 1 0 0,0 0-1 0 0,-1 1 1 0 0,1-1 0 0 0,-1 1-1 0 0,1-1 1 0 0,0 1 0 0 0,-1-1-1 0 0,1 1 1 0 0,-1 0-1 0 0,0 0 1 0 0,1-1 0 0 0,-1 1-1 0 0,1 0 1 0 0,-1 0 0 0 0,1 1-1 0 0,-1-1 1 0 0,1 0-1 0 0,-1 1 1 0 0,1-1 0 0 0,-1 0-1 0 0,1 1 1 0 0,-1 0-1 0 0,1-1 1 0 0,0 1 0 0 0,-1 0-1 0 0,1 0 1 0 0,0 0 0 0 0,0-1-1 0 0,-1 1 1 0 0,1 1-1 0 0,0-1 1 0 0,-1 2 0 0 0,-15 14 561 0 0,2 1 0 0 0,1 1 1 0 0,0 0-1 0 0,1 1 0 0 0,1 0 1 0 0,1 1-1 0 0,-8 23 0 0 0,17-39-457 0 0,1 0 0 0 0,0 0 0 0 0,0 1 0 0 0,0-1 0 0 0,1 0 0 0 0,0 1 0 0 0,0-1 0 0 0,0 0 0 0 0,1 6 0 0 0,0-9-112 0 0,-1-1 0 0 0,1 1 0 0 0,0-1 0 0 0,0 1 0 0 0,-1-1 0 0 0,1 1 0 0 0,0-1 0 0 0,0 0 0 0 0,0 0 0 0 0,0 1 0 0 0,1-1 0 0 0,-1 0 0 0 0,0 0 0 0 0,0 0 0 0 0,1 0 0 0 0,-1 0 0 0 0,1 0 0 0 0,-1-1 0 0 0,1 1 0 0 0,2 0 0 0 0,-2 0 0 0 0,1 0 0 0 0,0 0 0 0 0,-1 0 0 0 0,1-1 0 0 0,0 1 0 0 0,0-1 0 0 0,-1 0 0 0 0,1 0 0 0 0,0 0 0 0 0,0 0 0 0 0,4-1 0 0 0,-1-1-55 0 0,1 1 1 0 0,0-1-1 0 0,0-1 0 0 0,-1 1 0 0 0,1-1 1 0 0,-1 0-1 0 0,0-1 0 0 0,0 1 0 0 0,0-1 1 0 0,0 0-1 0 0,-1-1 0 0 0,0 1 0 0 0,0-1 1 0 0,0 0-1 0 0,6-8 0 0 0,84-116-3013 0 0,-86 115 2791 0 0,-1-1-1 0 0,-1 0 1 0 0,-1-1-1 0 0,0 1 0 0 0,5-24 1 0 0,-2 9-36 0 0,90-299 166 0 0,-67 218 288 0 0,-2-3 484 0 0,2-10-175 0 0,-21 76-69 0 0,-10 42-315 0 0,-2 20-74 0 0,-1 0 1 0 0,-1 0-1 0 0,0 0 0 0 0,-1-1 1 0 0,0 1-1 0 0,-7 13 1 0 0,0 1 2 0 0,-49 154 285 0 0,-16 45 1691 0 0,57-175-1739 0 0,-15 65-1 0 0,27-83 203 0 0,1 0-1 0 0,2 0 1 0 0,0 39-1 0 0,4-63-430 0 0,1 0 0 0 0,0 0 0 0 0,1 0 0 0 0,-1 0-1 0 0,2 0 1 0 0,6 17 0 0 0,-8-24-3 0 0,0 1 0 0 0,1-1 0 0 0,-1 0-1 0 0,1 0 1 0 0,0 0 0 0 0,0 0 0 0 0,0 0 0 0 0,1 0 0 0 0,-1 0-1 0 0,0 0 1 0 0,1-1 0 0 0,0 0 0 0 0,0 1 0 0 0,0-1-1 0 0,0 0 1 0 0,0 0 0 0 0,0-1 0 0 0,0 1 0 0 0,1-1 0 0 0,-1 1-1 0 0,7 0 1 0 0,-8-1 0 0 0,10 1 0 0 0,0-1 0 0 0,19 1 0 0 0,-27-3 0 0 0,0 1 0 0 0,1-1 0 0 0,-1 0 0 0 0,1 0 0 0 0,-1 0 0 0 0,0 0 0 0 0,0-1 0 0 0,0 1 0 0 0,1-1 0 0 0,4-4 0 0 0,-2 1-11 0 0,9-4-250 0 0,-1-1 0 0 0,0 0 0 0 0,0-2 1 0 0,-1 0-1 0 0,-1 0 0 0 0,23-27 0 0 0,-19 15 74 0 0,-5 7 59 0 0,0 1 0 0 0,-1-2 0 0 0,0 0 0 0 0,15-37 0 0 0,-21 24-213 0 0,-2 13-23 0 0,-3 16 348 0 0,0-1-1 0 0,0 1 1 0 0,0 0-1 0 0,0-1 1 0 0,0 1 0 0 0,-1-1-1 0 0,1 1 1 0 0,-1 0-1 0 0,0-1 1 0 0,1 1 0 0 0,-1 0-1 0 0,0 0 1 0 0,0 0 0 0 0,-1 0-1 0 0,1 0 1 0 0,0 0-1 0 0,-1 0 1 0 0,1 0 0 0 0,-1 0-1 0 0,0 0 1 0 0,1 1-1 0 0,-1-1 1 0 0,0 1 0 0 0,0-1-1 0 0,0 1 1 0 0,0 0-1 0 0,0 0 1 0 0,-1 0 0 0 0,1 0-1 0 0,0 0 1 0 0,0 0 0 0 0,-1 1-1 0 0,1-1 1 0 0,0 1-1 0 0,-1-1 1 0 0,1 1 0 0 0,-5 0-1 0 0,-2 2 147 0 0,0 0 0 0 0,0 1 0 0 0,0 0-1 0 0,0 0 1 0 0,1 1 0 0 0,0 0 0 0 0,-1 1-1 0 0,1-1 1 0 0,1 2 0 0 0,-1-1-1 0 0,1 1 1 0 0,0 0 0 0 0,0 1 0 0 0,1-1-1 0 0,-9 13 1 0 0,4-3 203 0 0,0-1 0 0 0,2 2 1 0 0,0-1-1 0 0,0 1 0 0 0,2 1 0 0 0,-10 32 0 0 0,15-42-169 0 0,0 0 0 0 0,1 0 0 0 0,0 0 0 0 0,0 0 0 0 0,0 1 0 0 0,1-1 0 0 0,1 0 0 0 0,-1 0 0 0 0,1 1 0 0 0,1-1 0 0 0,3 13 0 0 0,-3-16-95 0 0,-1-1-1 0 0,1-1 1 0 0,0 1-1 0 0,0 0 0 0 0,0 0 1 0 0,1-1-1 0 0,-1 1 1 0 0,1-1-1 0 0,0 0 1 0 0,0 0-1 0 0,0 0 1 0 0,0 0-1 0 0,1 0 1 0 0,-1-1-1 0 0,1 0 1 0 0,0 1-1 0 0,-1-1 1 0 0,1 0-1 0 0,0-1 1 0 0,0 1-1 0 0,0-1 1 0 0,0 0-1 0 0,1 0 1 0 0,5 1-1 0 0,4-1-639 0 0,1 0 0 0 0,0-1 0 0 0,0 0 0 0 0,0-1 0 0 0,0-1 0 0 0,-1-1 0 0 0,19-4 0 0 0,16-7-9325 0 0</inkml:trace>
  <inkml:trace contextRef="#ctx0" brushRef="#br0" timeOffset="3576.02">5031 1019 14392 0 0,'-6'1'146'0'0,"1"1"1"0"0,0-1-1 0 0,0 1 1 0 0,0 1 0 0 0,0-1-1 0 0,1 1 1 0 0,-1 0 0 0 0,-4 3-1 0 0,-3 5 1213 0 0,-15 15-1 0 0,2-1 1485 0 0,21-20-2332 0 0,0 0 0 0 0,1 0 0 0 0,-1 0 0 0 0,1 0-1 0 0,0 0 1 0 0,0 1 0 0 0,-3 9 0 0 0,7-15-486 0 0,0 0 0 0 0,1 0 0 0 0,-1 0 1 0 0,0 0-1 0 0,0 0 0 0 0,0-1 0 0 0,0 1 0 0 0,1 0 1 0 0,-1-1-1 0 0,0 1 0 0 0,0-1 0 0 0,0 1 0 0 0,1-2 1 0 0,0 2 41 0 0,11-7 22 0 0,0 0 1 0 0,0-1-1 0 0,-1 0 0 0 0,0-1 1 0 0,0 0-1 0 0,-1-1 1 0 0,14-16-1 0 0,-10 11-99 0 0,1 0 0 0 0,28-20 0 0 0,-17 17-138 0 0,-2-1 0 0 0,0-2 0 0 0,42-43 0 0 0,35-38-251 0 0,47-54-746 0 0,-120 120 465 0 0,44-72 0 0 0,-5-2 50 0 0,21-41-762 0 0,-88 149 1350 0 0,0 0 1 0 0,0 0-1 0 0,-1 0 1 0 0,1 0-1 0 0,-1 0 1 0 0,1 0 0 0 0,-1-4-1 0 0,0 6 37 0 0,0-1 0 0 0,0 0 0 0 0,0 1 0 0 0,0-1 0 0 0,0 0 0 0 0,0 1 0 0 0,0-1 0 0 0,0 1 1 0 0,0-1-1 0 0,0 0 0 0 0,-1 1 0 0 0,1-1 0 0 0,0 0 0 0 0,0 1 0 0 0,-1-1 0 0 0,1 1 0 0 0,-1-1 0 0 0,1 1 0 0 0,0-1 0 0 0,-1 1 0 0 0,1-1 0 0 0,-1 1 0 0 0,1-1 0 0 0,-1 1 0 0 0,1-1 0 0 0,-1 1 0 0 0,-1 0 2 0 0,1 1 0 0 0,-1-1 0 0 0,1 1 0 0 0,0-1 0 0 0,-1 1 0 0 0,1 0 0 0 0,0-1 0 0 0,-1 1 0 0 0,1 0 0 0 0,0 0 0 0 0,0 0 0 0 0,0 0 0 0 0,0 0 0 0 0,0 0-1 0 0,0 0 1 0 0,-1 2 0 0 0,0-1-11 0 0,-176 209-74 0 0,115-130 322 0 0,-88 126 1310 0 0,132-176-1287 0 0,-93 159 718 0 0,104-173-933 0 0,-37 76 862 0 0,39-76-626 0 0,0 0-1 0 0,0 0 1 0 0,-4 29-1 0 0,10-45-268 0 0,0 1 1 0 0,0 0-1 0 0,0-1 0 0 0,0 1 0 0 0,0-1 0 0 0,1 1 0 0 0,-1-1 0 0 0,1 1 1 0 0,-1-1-1 0 0,1 1 0 0 0,-1-1 0 0 0,1 1 0 0 0,0-1 0 0 0,0 0 0 0 0,-1 1 1 0 0,1-1-1 0 0,0 0 0 0 0,0 0 0 0 0,0 0 0 0 0,1 0 0 0 0,-1 1 0 0 0,0-2 1 0 0,0 1-1 0 0,1 0 0 0 0,-1 0 0 0 0,0 0 0 0 0,1 0 0 0 0,-1-1 0 0 0,1 1 1 0 0,-1-1-1 0 0,1 1 0 0 0,-1-1 0 0 0,1 0 0 0 0,-1 1 0 0 0,1-1 0 0 0,-1 0 1 0 0,1 0-1 0 0,-1 0 0 0 0,1 0 0 0 0,0 0 0 0 0,-1-1 0 0 0,3 0 1 0 0,16-8-138 0 0,29-18 0 0 0,-2 1-10 0 0,-17 9-53 0 0,-1-1 0 0 0,-1-1 1 0 0,-1-1-1 0 0,-1-2 0 0 0,24-25 0 0 0,70-59-432 0 0,-111 100 623 0 0,-1 0 0 0 0,1 0 0 0 0,0 1 0 0 0,0 0 0 0 0,16-6 0 0 0,-25 11 0 0 0,1 0 0 0 0,-1 0 0 0 0,0 0 0 0 0,0 0 0 0 0,0 0 0 0 0,0-1 0 0 0,0 1 0 0 0,0 0 0 0 0,0 0 0 0 0,0 0 0 0 0,1 0 0 0 0,-1 0 0 0 0,0 0 0 0 0,0 0 0 0 0,0 0 0 0 0,0 0 0 0 0,0 0 0 0 0,0 0 0 0 0,0 0 0 0 0,1 0 0 0 0,-1 0 0 0 0,0 0 0 0 0,0 0 0 0 0,0 0 0 0 0,0 0 0 0 0,0 0 0 0 0,0 1 0 0 0,0-1 0 0 0,0 0 0 0 0,1 0 0 0 0,-1 0 0 0 0,0 0 0 0 0,0 0 0 0 0,0 0 0 0 0,0 0 0 0 0,0 0 0 0 0,0 0 0 0 0,0 0 0 0 0,0 0 0 0 0,0 1 0 0 0,0-1 0 0 0,0 0 0 0 0,0 0 0 0 0,1 0 0 0 0,-1 0 0 0 0,0 0 0 0 0,0 0 0 0 0,0 1 0 0 0,-2 6 0 0 0,-7 10 0 0 0,9-16 0 0 0,-40 75 0 0 0,38-72 55 0 0,1 0-1 0 0,-1 0 1 0 0,1 0-1 0 0,0 1 1 0 0,0-1-1 0 0,0 1 1 0 0,1-1-1 0 0,-1 6 1 0 0,1-9-46 0 0,0-1 0 0 0,0 1 1 0 0,0 0-1 0 0,0 0 0 0 0,0 0 1 0 0,1 0-1 0 0,-1 0 0 0 0,0 0 0 0 0,0 0 1 0 0,1-1-1 0 0,-1 1 0 0 0,1 0 1 0 0,-1 0-1 0 0,0 0 0 0 0,1-1 0 0 0,0 1 1 0 0,-1 0-1 0 0,1-1 0 0 0,-1 1 0 0 0,1 0 1 0 0,0-1-1 0 0,-1 1 0 0 0,1-1 1 0 0,0 1-1 0 0,0-1 0 0 0,-1 1 0 0 0,1-1 1 0 0,0 1-1 0 0,0-1 0 0 0,0 0 0 0 0,0 0 1 0 0,0 1-1 0 0,-1-1 0 0 0,1 0 1 0 0,0 0-1 0 0,0 0 0 0 0,0 0 0 0 0,0 0 1 0 0,0 0-1 0 0,0 0 0 0 0,0 0 0 0 0,0 0 1 0 0,-1-1-1 0 0,1 1 0 0 0,1-1 1 0 0,1 0-91 0 0,0 0 1 0 0,1-1 0 0 0,-1 1 0 0 0,-1-1 0 0 0,1 0 0 0 0,0 0-1 0 0,0 0 1 0 0,-1 0 0 0 0,1-1 0 0 0,3-3 0 0 0,11-10 28 0 0,-12 12 51 0 0,-1 0 1 0 0,1 0-1 0 0,-1 0 0 0 0,0-1 0 0 0,-1 1 0 0 0,1-1 0 0 0,-1 0 0 0 0,0 0 0 0 0,0 0 1 0 0,2-6-1 0 0,-3 7-26 0 0,-1 1 1 0 0,1 0-1 0 0,-1-1 1 0 0,0 1 0 0 0,0-1-1 0 0,-1 0 1 0 0,1 1-1 0 0,-1-1 1 0 0,0 1-1 0 0,0-1 1 0 0,0 0 0 0 0,0 1-1 0 0,-1-1 1 0 0,1 0-1 0 0,-1 1 1 0 0,0-1-1 0 0,-2-5 1 0 0,2 8-453 0 0,-10 0 6 0 0,9 1 402 0 0,0-1-1 0 0,0 1 1 0 0,0 0-1 0 0,1 0 1 0 0,-1 0 0 0 0,0 1-1 0 0,0-1 1 0 0,-3 1-1 0 0,-3 2 239 0 0,0 1-1 0 0,1-1 0 0 0,-1 1 0 0 0,1 1 1 0 0,0 0-1 0 0,0 0 0 0 0,1 0 0 0 0,-1 1 1 0 0,1 0-1 0 0,-6 6 0 0 0,-1 2 91 0 0,5-5 57 0 0,0 1 0 0 0,1-1 0 0 0,1 2 0 0 0,-1-1 0 0 0,2 1 0 0 0,-1 0 0 0 0,1 0 0 0 0,-4 17 0 0 0,7-23-274 0 0,1 0 1 0 0,0-1-1 0 0,0 1 0 0 0,0 0 0 0 0,1 0 0 0 0,0 0 0 0 0,0 0 1 0 0,0 0-1 0 0,1 0 0 0 0,-1 0 0 0 0,3 7 0 0 0,-3-10-33 0 0,1 0 0 0 0,0 0 1 0 0,-1 0-1 0 0,1 0 0 0 0,0 0 0 0 0,0-1 0 0 0,0 1 0 0 0,0 0 0 0 0,1 0 1 0 0,-1-1-1 0 0,0 1 0 0 0,1-1 0 0 0,-1 1 0 0 0,1-1 0 0 0,-1 0 0 0 0,1 1 0 0 0,0-1 1 0 0,-1 0-1 0 0,1 0 0 0 0,0 0 0 0 0,0 0 0 0 0,0-1 0 0 0,0 1 0 0 0,0 0 1 0 0,0-1-1 0 0,0 1 0 0 0,0-1 0 0 0,0 0 0 0 0,3 0 0 0 0,8 0-208 0 0,0-1-1 0 0,0 0 1 0 0,0-1-1 0 0,0 0 1 0 0,-1-1-1 0 0,1 0 1 0 0,-1-1-1 0 0,24-11 1 0 0,-29 10 62 0 0,1 1 1 0 0,-1-1-1 0 0,0 0 1 0 0,0 0 0 0 0,0-1-1 0 0,-1 0 1 0 0,0 0 0 0 0,0-1-1 0 0,0 1 1 0 0,-1-1-1 0 0,0-1 1 0 0,0 1 0 0 0,-1-1-1 0 0,5-10 1 0 0,-9 17 127 0 0,5-11-450 0 0,0-1 1 0 0,-1 1 0 0 0,5-25 0 0 0,-9 34 450 0 0,1 0 1 0 0,-1-1 0 0 0,0 1 0 0 0,0 0 0 0 0,0 0-1 0 0,0 0 1 0 0,-1-1 0 0 0,1 1 0 0 0,-1 0 0 0 0,0 0 0 0 0,1 0-1 0 0,-2 0 1 0 0,1 0 0 0 0,0 0 0 0 0,-1 0 0 0 0,1 0-1 0 0,-1 0 1 0 0,0 1 0 0 0,0-1 0 0 0,0 1 0 0 0,-4-5-1 0 0,4 6 99 0 0,1-1-1 0 0,-1 1 1 0 0,0 0-1 0 0,0-1 0 0 0,0 1 1 0 0,1 0-1 0 0,-1 0 0 0 0,0 1 1 0 0,0-1-1 0 0,0 0 1 0 0,0 1-1 0 0,0-1 0 0 0,-1 1 1 0 0,1-1-1 0 0,0 1 0 0 0,0 0 1 0 0,0 0-1 0 0,0 0 1 0 0,0 0-1 0 0,0 1 0 0 0,-1-1 1 0 0,1 0-1 0 0,0 1 0 0 0,0-1 1 0 0,0 1-1 0 0,0 0 1 0 0,0 0-1 0 0,-3 2 0 0 0,2-1 156 0 0,-1 1-1 0 0,1-1 0 0 0,0 1 0 0 0,0 0 0 0 0,0 0 1 0 0,0 1-1 0 0,1-1 0 0 0,-1 0 0 0 0,1 1 0 0 0,0 0 1 0 0,0-1-1 0 0,0 1 0 0 0,-2 6 0 0 0,4-9-205 0 0,0-1 0 0 0,0 1 1 0 0,0-1-1 0 0,0 1 0 0 0,-1 0 0 0 0,1-1 0 0 0,0 1 0 0 0,0 0 1 0 0,1-1-1 0 0,-1 1 0 0 0,0-1 0 0 0,0 1 0 0 0,0 0 0 0 0,0-1 0 0 0,0 1 1 0 0,1-1-1 0 0,-1 1 0 0 0,0 0 0 0 0,0-1 0 0 0,1 1 0 0 0,-1-1 1 0 0,1 1-1 0 0,0 0 0 0 0,0 0-13 0 0,0 1 0 0 0,1-1 0 0 0,0 0 0 0 0,-1 0 0 0 0,1 0 0 0 0,0 0 0 0 0,2 1 0 0 0,31 8-285 0 0,-23-8 250 0 0,1-1 0 0 0,0 0 0 0 0,0-1 1 0 0,0 0-1 0 0,15-3 0 0 0,61-15-1304 0 0,-68 14 471 0 0</inkml:trace>
  <inkml:trace contextRef="#ctx0" brushRef="#br0" timeOffset="3940.56">5206 592 23815 0 0,'-2'0'539'0'0,"-1"-1"-282"0"0,0 0-1 0 0,0 0 1 0 0,0 1 0 0 0,0 0 0 0 0,0 0 0 0 0,-4 0-1 0 0,7 0-209 0 0,-1 0 204 0 0,1 0 17 0 0,21-10 683 0 0,7 2-704 0 0,1 1-1 0 0,36-4 0 0 0,-6 2-190 0 0,268-46-2645 0 0,-251 44 1218 0 0</inkml:trace>
  <inkml:trace contextRef="#ctx0" brushRef="#br0" timeOffset="6641.99">6718 987 11272 0 0,'0'0'-9'0'0,"-5"-2"1112"0"0,0 0 1 0 0,1 0-1 0 0,-1 0 1 0 0,0 1-1 0 0,-10-2 1 0 0,14 3-886 0 0,0 0 0 0 0,0 0 0 0 0,0 0 0 0 0,0 0 1 0 0,1 0-1 0 0,-1 0 0 0 0,0 1 0 0 0,0-1 0 0 0,0 0 0 0 0,0 0 0 0 0,0 1 1 0 0,1-1-1 0 0,-1 0 0 0 0,0 1 0 0 0,0-1 0 0 0,1 1 0 0 0,-1-1 0 0 0,0 1 1 0 0,1 0-1 0 0,-1-1 0 0 0,0 1 0 0 0,0 0 0 0 0,1 1-180 0 0,-1-1 0 0 0,0 0 0 0 0,1 0 0 0 0,-1 1 0 0 0,1-1 1 0 0,0 1-1 0 0,-1-1 0 0 0,1 0 0 0 0,0 1 0 0 0,0-1 0 0 0,0 3 0 0 0,0-4-10 0 0,0 0 1 0 0,0 0-1 0 0,0 1 1 0 0,0-1-1 0 0,0 0 1 0 0,0 1-1 0 0,0-1 1 0 0,0 0-1 0 0,0 0 1 0 0,0 1-1 0 0,0-1 0 0 0,0 0 1 0 0,1 1-1 0 0,-1-1 1 0 0,0 0-1 0 0,0 0 1 0 0,0 1-1 0 0,0-1 1 0 0,1 0-1 0 0,-1 0 1 0 0,0 0-1 0 0,0 1 0 0 0,0-1 1 0 0,1 0-1 0 0,-1 0 1 0 0,0 0-1 0 0,0 1 1 0 0,1-1-1 0 0,-1 0 1 0 0,0 0-1 0 0,0 0 1 0 0,1 0-1 0 0,-1 0 1 0 0,0 0-1 0 0,1 0 0 0 0,-1 0 1 0 0,0 0-1 0 0,0 0 1 0 0,1 0-1 0 0,-1 0 1 0 0,0 0-1 0 0,1 0 1 0 0,18-6 346 0 0,-11 1-331 0 0,1-1-1 0 0,9-7 0 0 0,-2-2 57 0 0,-8 8 48 0 0,0 0 1 0 0,11-8 0 0 0,2 0-26 0 0,-1-2 1 0 0,0 0 0 0 0,-1-1-1 0 0,20-26 1 0 0,12-11-85 0 0,-44 48-25 0 0,-1-1 0 0 0,0-1 0 0 0,10-16 0 0 0,3-6-33 0 0,-19 30 12 0 0,1 1 1 0 0,-1-1-1 0 0,1 1 0 0 0,-1-1 1 0 0,0 1-1 0 0,1-1 0 0 0,-1 1 1 0 0,1-1-1 0 0,-1 1 0 0 0,1 0 0 0 0,-1-1 1 0 0,1 1-1 0 0,-1 0 0 0 0,1-1 1 0 0,0 1-1 0 0,-1 0 0 0 0,1 0 0 0 0,-1 0 1 0 0,1 0-1 0 0,0-1 0 0 0,-1 1 1 0 0,1 0-1 0 0,-1 0 0 0 0,1 0 0 0 0,0 0 1 0 0,1 1-2 0 0,-1-1 0 0 0,0 1 0 0 0,0-1 1 0 0,0 1-1 0 0,0-1 0 0 0,0 1 0 0 0,0 0 0 0 0,1-1 1 0 0,-1 1-1 0 0,-1 0 0 0 0,3 1 0 0 0,0 2 9 0 0,1 0 0 0 0,-2 0 1 0 0,1 0-1 0 0,0 0 0 0 0,3 8 0 0 0,-1 3-165 0 0,0 1 0 0 0,-1 0 1 0 0,0 0-1 0 0,1 31 0 0 0,-5-35 204 0 0,-1 1-1 0 0,0-1 1 0 0,-1 0 0 0 0,0 0-1 0 0,-1 0 1 0 0,-1 0-1 0 0,-5 13 1 0 0,4-11-29 0 0,2-6-5 0 0,0-1 0 0 0,-1 1 0 0 0,0-1-1 0 0,-1 0 1 0 0,1-1 0 0 0,-1 1 0 0 0,0-1 0 0 0,-1 0 0 0 0,0 0-1 0 0,-10 8 1 0 0,12-12-2 0 0,1 0-1 0 0,0 0 0 0 0,-1-1 0 0 0,1 0 1 0 0,-1 1-1 0 0,1-1 0 0 0,-1-1 1 0 0,0 1-1 0 0,1 0 0 0 0,-1-1 0 0 0,-6 0 1 0 0,-6 0 27 0 0,-24-5 1 0 0,-2 1-23 0 0,50 22 107 0 0,-6-16-101 0 0,-1 1 0 0 0,2-1 1 0 0,-1 0-1 0 0,0 1 0 0 0,0-1 0 0 0,1 0 0 0 0,-1 0 0 0 0,1-1 0 0 0,-1 1 0 0 0,1 0 1 0 0,0-1-1 0 0,0 0 0 0 0,0 0 0 0 0,0 0 0 0 0,0 0 0 0 0,0 0 0 0 0,0 0 0 0 0,0-1 1 0 0,5 1-1 0 0,8 0-28 0 0,0 0 1 0 0,25-4 0 0 0,-32 3 53 0 0,-1-1-24 0 0,1-1 0 0 0,-1 0 1 0 0,0 0-1 0 0,0 0 0 0 0,1-1 0 0 0,-2 0 1 0 0,10-6-1 0 0,50-32-58 0 0,-57 34-7 0 0,22-17-96 0 0,-1-2 0 0 0,0-2 0 0 0,30-35 0 0 0,-61 63 144 0 0,22-26 0 0 0,20-29 0 0 0,-25 32 0 0 0,-15 19-18 0 0,1 0 0 0 0,-1 0 0 0 0,0-1 0 0 0,0 1 0 0 0,2-9 0 0 0,4-10-242 0 0,-8 23 256 0 0,0 0-1 0 0,0 0 0 0 0,0 0 1 0 0,-1 0-1 0 0,1 0 0 0 0,0 0 0 0 0,0 0 1 0 0,0 0-1 0 0,0 0 0 0 0,0 0 1 0 0,-1 0-1 0 0,1 0 0 0 0,0 0 1 0 0,0 0-1 0 0,0 0 0 0 0,0 0 1 0 0,0 0-1 0 0,-1-1 0 0 0,1 1 1 0 0,0 0-1 0 0,0 0 0 0 0,0 0 1 0 0,0 0-1 0 0,0 0 0 0 0,0 0 1 0 0,0 0-1 0 0,0 0 0 0 0,-1 0 0 0 0,1-1 1 0 0,0 1-1 0 0,0 0 0 0 0,0 0 1 0 0,0 0-1 0 0,0 0 0 0 0,0 0 1 0 0,0 0-1 0 0,0-1 0 0 0,0 1 1 0 0,0 0-1 0 0,0 0 0 0 0,0 0 1 0 0,0 0-1 0 0,0 0 0 0 0,0-1 1 0 0,0 1-1 0 0,0 0 0 0 0,0 0 1 0 0,0 0-1 0 0,0 0 0 0 0,0 0 0 0 0,0-1 1 0 0,0 1-1 0 0,0 0 0 0 0,0 0 1 0 0,-11 8 21 0 0,-3 6-43 0 0,-21 19 0 0 0,10-12 30 0 0,-2 11 211 0 0,8-9-36 0 0,7-8-148 0 0,-1 1 0 0 0,2 0 0 0 0,-17 30 0 0 0,-19 58 11 0 0,43-96-42 0 0,1 0 0 0 0,1 0 0 0 0,0 0 0 0 0,0 0 0 0 0,0 0 0 0 0,1 1 0 0 0,0-1 0 0 0,1 15 0 0 0,0-19 0 0 0,1-1 0 0 0,-1 1 0 0 0,1-1 0 0 0,0 1 0 0 0,0-1 0 0 0,0 0 0 0 0,0 1 0 0 0,1-1 0 0 0,-1 0 0 0 0,1 0 0 0 0,0 0 0 0 0,0 0 0 0 0,0 0 0 0 0,0 0 0 0 0,0-1 0 0 0,1 1 0 0 0,-1-1 0 0 0,1 1 0 0 0,0-1 0 0 0,0 0 0 0 0,0 0 0 0 0,0 0 0 0 0,3 1 0 0 0,-1-1 0 0 0,0 0 1 0 0,1 0-1 0 0,-1-1 0 0 0,0 0 1 0 0,1 0-1 0 0,-1 0 0 0 0,1 0 0 0 0,-1-1 1 0 0,1 0-1 0 0,-1-1 0 0 0,1 1 0 0 0,-1-1 1 0 0,7-1-1 0 0,7-3-3 0 0,1-2 0 0 0,22-9-1 0 0,-19 7-6 0 0,-7 2-70 0 0,-1 0 0 0 0,-1-1 0 0 0,1 0 0 0 0,-1-1 0 0 0,22-20 0 0 0,-15 10-197 0 0,-1-1-1 0 0,27-34 1 0 0,-35 39 208 0 0,2-2-70 0 0,-1-1 1 0 0,0-1-1 0 0,16-31 0 0 0,6-18 139 0 0,-29 59 0 0 0,-5 9 0 0 0,-1-1 0 0 0,0 1 0 0 0,1-1 0 0 0,-1 1 0 0 0,1-1 0 0 0,-1 0 0 0 0,0 1 0 0 0,1-1 0 0 0,-1 1 0 0 0,0-1 0 0 0,1 0 0 0 0,-1 1 0 0 0,0-1 0 0 0,0 0 0 0 0,0 1 0 0 0,0-1 0 0 0,0-1 0 0 0,-27 32 0 0 0,-7 10 651 0 0,-38 58-1 0 0,66-90-591 0 0,3-2-30 0 0,-1-1 1 0 0,1 1-1 0 0,0 1 0 0 0,1-1 0 0 0,-1 0 0 0 0,-1 10 0 0 0,3-13-32 0 0,0 1-1 0 0,0-1 0 0 0,1 1 0 0 0,0-1 1 0 0,-1 1-1 0 0,1 0 0 0 0,1-1 1 0 0,-1 1-1 0 0,0-1 0 0 0,1 1 0 0 0,0-1 1 0 0,0 1-1 0 0,2 4 0 0 0,-2-7 4 0 0,0 1 0 0 0,-1-1 0 0 0,2 0 0 0 0,-1 0 0 0 0,0 1 0 0 0,0-1 0 0 0,0 0 0 0 0,0 0 0 0 0,1 0 0 0 0,-1-1 0 0 0,0 1 0 0 0,1 0 0 0 0,-1 0 0 0 0,1-1 0 0 0,-1 1 0 0 0,3 0 0 0 0,28 4 0 0 0,-21-3 0 0 0,-8-2 26 0 0,1-1 0 0 0,-1 1 0 0 0,1-1 0 0 0,-1 1 0 0 0,1-1 0 0 0,-1 0 0 0 0,1-1 0 0 0,-1 1 0 0 0,0 0 0 0 0,1-1 0 0 0,-1 0 0 0 0,3-2 0 0 0,8-3-2 0 0,-4 2-466 0 0,-1-1 1 0 0,15-11 0 0 0,6-4-117 0 0,-15 12 564 0 0,0-1 0 0 0,-1 0-1 0 0,0-1 1 0 0,21-24 0 0 0,42-57 244 0 0,-48 56-402 0 0,-10 10 5 0 0,-14 18 279 0 0,2-1-1 0 0,-1 1 0 0 0,12-10 1 0 0,1-6 130 0 0,-17 22-262 0 0,0-1 0 0 0,0 1 0 0 0,0 0 0 0 0,0 0 0 0 0,1 0 0 0 0,-1 0 0 0 0,0 1 0 0 0,1-1 0 0 0,0 1 0 0 0,-1-1 0 0 0,1 1 0 0 0,0 0 0 0 0,0 0 0 0 0,0 0 0 0 0,-1 0 0 0 0,1 0 0 0 0,0 1 0 0 0,0 0 0 0 0,0-1 0 0 0,0 1 0 0 0,0 0 0 0 0,0 0 0 0 0,0 1 0 0 0,0-1 0 0 0,0 1 0 0 0,5 1 0 0 0,-6-2 0 0 0,8 10 0 0 0,-8-8-3 0 0,-1 0-1 0 0,0 0 1 0 0,0 0-1 0 0,0 1 1 0 0,0-1 0 0 0,-1 0-1 0 0,1 1 1 0 0,-1-1-1 0 0,1 1 1 0 0,-1-1-1 0 0,0 1 1 0 0,0-1-1 0 0,0 5 1 0 0,2 14-89 0 0,0-12-197 0 0,1 10-42 0 0,-3-19 331 0 0,0 0 0 0 0,1 1 0 0 0,-1-1 0 0 0,0 0 0 0 0,0 0 0 0 0,0 1 0 0 0,0-1 0 0 0,0 0 0 0 0,0 0 0 0 0,1 0 0 0 0,-1 1 0 0 0,0-1 0 0 0,0 0 0 0 0,0 0 0 0 0,1 0 0 0 0,-1 0 0 0 0,0 1 0 0 0,0-1 0 0 0,1 0 0 0 0,-1 0 0 0 0,0 0 0 0 0,0 0 0 0 0,1 0 0 0 0,-1 0 0 0 0,0 0 0 0 0,0 0 0 0 0,1 0 0 0 0,-1 0 0 0 0,0 1 0 0 0,0-1 0 0 0,1-1 0 0 0,3 0 0 0 0,-3 1 0 0 0,2-1 0 0 0,0 0 0 0 0,0 0 0 0 0,0 0 0 0 0,0 1 0 0 0,0 0 0 0 0,1-1 0 0 0,4 1 0 0 0,-7 1 0 0 0,1-1 0 0 0,-1 0 0 0 0,1 1 0 0 0,-1-1 0 0 0,1 1 0 0 0,-1 0 0 0 0,0-1 0 0 0,1 1 0 0 0,-1 0 0 0 0,0 0 0 0 0,0 0 0 0 0,0 0 0 0 0,1 0 0 0 0,-1 0 0 0 0,0 0 0 0 0,-1 0 0 0 0,1 1 0 0 0,0-1 0 0 0,0 0 0 0 0,0 1 0 0 0,0 1 0 0 0,0-2 39 0 0,-1 0-1 0 0,0 0 1 0 0,1-1-1 0 0,-1 1 1 0 0,0 0-1 0 0,0 0 1 0 0,0 0-1 0 0,0-1 1 0 0,0 1-1 0 0,0 0 1 0 0,0 0 0 0 0,0 0-1 0 0,0-1 1 0 0,0 1-1 0 0,0 0 1 0 0,0 0-1 0 0,-1 0 1 0 0,1-1-1 0 0,0 1 1 0 0,-1 0-1 0 0,1 0 1 0 0,-3 6 473 0 0,3-5-477 0 0,-1 0 1 0 0,1 0-1 0 0,-1 0 0 0 0,0 0 0 0 0,1 0 0 0 0,-1 0 1 0 0,0 0-1 0 0,-1 0 0 0 0,1 0 0 0 0,0-1 0 0 0,0 1 1 0 0,-1-1-1 0 0,1 1 0 0 0,-1-1 0 0 0,1 1 0 0 0,-3 1 1 0 0,2-2-27 0 0,-118 100-9 0 0,111-94 202 0 0,0 0 1 0 0,0 1-1 0 0,1 0 0 0 0,-10 11 1 0 0,16-16-154 0 0,0-1 1 0 0,0 1-1 0 0,0 0 1 0 0,1-1-1 0 0,-1 1 1 0 0,1 0-1 0 0,-1 0 1 0 0,1 0 0 0 0,0 0-1 0 0,0 0 1 0 0,1 0-1 0 0,-1 1 1 0 0,1-1-1 0 0,-1 0 1 0 0,1 0 0 0 0,0 0-1 0 0,0 1 1 0 0,0-1-1 0 0,1 4 1 0 0,0-6-50 0 0,0 1-1 0 0,-1-1 1 0 0,1 0 0 0 0,0 0 0 0 0,0 0 0 0 0,0 0 0 0 0,0 0-1 0 0,0 0 1 0 0,0 0 0 0 0,0 0 0 0 0,0-1 0 0 0,0 1 0 0 0,0 0-1 0 0,0 0 1 0 0,1-1 0 0 0,-1 1 0 0 0,0-1 0 0 0,3 1-1 0 0,-1 0 4 0 0,0 0-1 0 0,0 0 0 0 0,0-1 0 0 0,0 1 0 0 0,0-1 0 0 0,0 0 0 0 0,5 0 0 0 0,9-3-81 0 0,0-1 0 0 0,-1-1 0 0 0,1-1 0 0 0,-1 0 0 0 0,17-10 0 0 0,25-9-292 0 0,-37 15 166 0 0,0-1 1 0 0,-1 0-1 0 0,0-2 0 0 0,-1 0 1 0 0,30-28-1 0 0,22-14-28 0 0,-18 30 122 0 0,-31 6-1123 0 0,-12 10 893 0 0,-10 9 341 0 0,0-1-1 0 0,0 1 0 0 0,1 0 1 0 0,-1 0-1 0 0,0 0 1 0 0,0-1-1 0 0,1 1 0 0 0,-1 0 1 0 0,0 0-1 0 0,0 0 0 0 0,1 0 1 0 0,-1 0-1 0 0,0 0 1 0 0,0-1-1 0 0,1 1 0 0 0,-1 0 1 0 0,0 0-1 0 0,1 0 1 0 0,-1 0-1 0 0,0 0 0 0 0,0 0 1 0 0,1 0-1 0 0,-1 0 0 0 0,0 0 1 0 0,1 0-1 0 0,-1 0 1 0 0,0 1-1 0 0,0-1 0 0 0,1 0 1 0 0,-1 0-1 0 0,0 0 1 0 0,1 0-1 0 0,-1 0 0 0 0,0 0 1 0 0,0 1-1 0 0,0-1 0 0 0,1 0 1 0 0,-1 0-1 0 0,0 0 1 0 0,0 1-1 0 0,1-1 0 0 0,-1 0 1 0 0,0 0-1 0 0,0 1 1 0 0,0-1-1 0 0,0 0 0 0 0,0 0 1 0 0,1 1-1 0 0,3 13 244 0 0,-3-12-70 0 0,0 4-127 0 0,0 0 0 0 0,0 1-1 0 0,-1-1 1 0 0,1 0 0 0 0,-1 0 0 0 0,0 1 0 0 0,-1-1 0 0 0,0 0 0 0 0,0 1 0 0 0,0-1 0 0 0,-3 7 0 0 0,-3 7 308 0 0,-20 38 0 0 0,17-38-188 0 0,-13 35-1 0 0,16-35 58 0 0,-14 55 1437 0 0,20-73-1644 0 0,1 0 1 0 0,0 0-1 0 0,0-1 0 0 0,0 1 1 0 0,0 0-1 0 0,0 0 1 0 0,0 0-1 0 0,0 0 0 0 0,1 0 1 0 0,-1 0-1 0 0,1 0 0 0 0,-1 0 1 0 0,1 0-1 0 0,0 0 1 0 0,0-1-1 0 0,0 1 0 0 0,0 0 1 0 0,0-1-1 0 0,0 1 0 0 0,0-1 1 0 0,0 1-1 0 0,1-1 1 0 0,-1 1-1 0 0,1-1 0 0 0,-1 0 1 0 0,1 0-1 0 0,-1 1 0 0 0,1-1 1 0 0,0 0-1 0 0,-1-1 1 0 0,1 1-1 0 0,0 0 0 0 0,0 0 1 0 0,0-1-1 0 0,0 1 1 0 0,0-1-1 0 0,0 0 0 0 0,-1 1 1 0 0,1-1-1 0 0,0 0 0 0 0,2 0 1 0 0,2-1-9 0 0,-1-1 0 0 0,0 1 0 0 0,0-1 1 0 0,0 0-1 0 0,0 0 0 0 0,0-1 0 0 0,7-4 1 0 0,31-26-69 0 0,-25 17-96 0 0,-3 4 9 0 0,0-1 0 0 0,-1 0 0 0 0,-1-1 0 0 0,0-1 0 0 0,-1 0 0 0 0,15-26 0 0 0,-1 2 69 0 0,-18 28-96 0 0,-1 0-1 0 0,0 0 0 0 0,10-21 1 0 0,-16 28 138 0 0,1-1 0 0 0,-1 1 1 0 0,0-1-1 0 0,0 1 0 0 0,-1-1 1 0 0,1 1-1 0 0,-1-1 0 0 0,0 1 0 0 0,0-1 1 0 0,0 1-1 0 0,-1-1 0 0 0,0 1 1 0 0,0-1-1 0 0,-2-7 0 0 0,-5-5 36 0 0,0 11 0 0 0,1 6 0 0 0,5 1 35 0 0,1-1-1 0 0,0 1 1 0 0,0 0-1 0 0,0 0 1 0 0,0 0-1 0 0,0 0 1 0 0,0 1-1 0 0,0-1 1 0 0,0 0-1 0 0,0 0 1 0 0,0 1 0 0 0,0-1-1 0 0,1 0 1 0 0,-1 1-1 0 0,1-1 1 0 0,-1 1-1 0 0,1-1 1 0 0,-1 0-1 0 0,1 1 1 0 0,0-1-1 0 0,0 1 1 0 0,0-1-1 0 0,0 1 1 0 0,0 0-1 0 0,0-1 1 0 0,0 1-1 0 0,0-1 1 0 0,1 0-1 0 0,-1 1 1 0 0,0-1-1 0 0,1 1 1 0 0,-1-1 0 0 0,1 1-1 0 0,0-1 1 0 0,0 0-1 0 0,-1 1 1 0 0,1-1-1 0 0,0 0 1 0 0,0 0-1 0 0,0 0 1 0 0,0 0-1 0 0,0 0 1 0 0,0 0-1 0 0,1 0 1 0 0,-1 0-1 0 0,0 0 1 0 0,0 0-1 0 0,1 0 1 0 0,-1-1-1 0 0,0 1 1 0 0,1-1-1 0 0,-1 1 1 0 0,1-1 0 0 0,-1 1-1 0 0,1-1 1 0 0,2 0-1 0 0,2 1-34 0 0,0 0 0 0 0,-1 0 0 0 0,1 0 0 0 0,0 1 0 0 0,-1-1 0 0 0,1 1 0 0 0,7 4 0 0 0,-9-3 0 0 0,1-1 0 0 0,0 0 0 0 0,0 0 0 0 0,-1-1 0 0 0,1 1 0 0 0,0-1 0 0 0,0 0 0 0 0,1 0 0 0 0,-1-1 0 0 0,8 0 0 0 0,3-3-281 0 0,-1 0 0 0 0,1-1 0 0 0,-1-1 0 0 0,0 0-1 0 0,0-2 1 0 0,26-13 0 0 0,-31 15 8 0 0,1 1 0 0 0,12-4 0 0 0,-14 6 23 0 0,0-1-1 0 0,0 0 0 0 0,-1-1 1 0 0,17-9-1 0 0,-23 11 251 0 0,0 0 0 0 0,-1 0 0 0 0,1 0 0 0 0,-1-1 0 0 0,1 1 0 0 0,-1 0 0 0 0,0-1 0 0 0,0 1 0 0 0,0-1 0 0 0,0 1 0 0 0,0-1 0 0 0,0 0 0 0 0,0-3 0 0 0,-1 3 0 0 0,1 0 0 0 0,-1 1 0 0 0,1-1 0 0 0,-1 0 0 0 0,0 0 0 0 0,0 0 0 0 0,0 0 0 0 0,-1 0 0 0 0,1 0 0 0 0,-1 0 0 0 0,1 0 0 0 0,-3-4 0 0 0,0 1 16 0 0,2 5 70 0 0,1 1 39 0 0,-28-5 346 0 0,25 4-454 0 0,0 1 0 0 0,0-1 0 0 0,0 0 0 0 0,0 1 0 0 0,1 0 0 0 0,-1-1 0 0 0,0 1 0 0 0,0 1 0 0 0,0-1 1 0 0,0 0-1 0 0,0 1 0 0 0,0-1 0 0 0,0 1 0 0 0,1 0 0 0 0,-4 1 0 0 0,0 1 83 0 0,1 0-1 0 0,0 1 1 0 0,-1-1 0 0 0,1 1 0 0 0,1 1 0 0 0,-1-1-1 0 0,0 1 1 0 0,-5 8 0 0 0,3-4 93 0 0,1 0-1 0 0,0 0 1 0 0,0 1 0 0 0,-4 11-1 0 0,5-8 25 0 0,-2 3 106 0 0,2-1 0 0 0,-7 25 0 0 0,11-35-299 0 0,0 0-1 0 0,0-1 1 0 0,1 1 0 0 0,0 0-1 0 0,0 0 1 0 0,0-1 0 0 0,1 1-1 0 0,-1 0 1 0 0,1-1 0 0 0,0 1-1 0 0,0 0 1 0 0,1-1 0 0 0,2 7 0 0 0,-2-9-31 0 0,-1 1 1 0 0,1-1 0 0 0,0 0-1 0 0,0 1 1 0 0,0-1 0 0 0,0 0-1 0 0,0 0 1 0 0,0-1 0 0 0,1 1 0 0 0,-1 0-1 0 0,1-1 1 0 0,-1 1 0 0 0,1-1-1 0 0,-1 0 1 0 0,1 0 0 0 0,0 0 0 0 0,0 0-1 0 0,-1 0 1 0 0,1-1 0 0 0,0 1-1 0 0,0-1 1 0 0,5 0 0 0 0,1 0-14 0 0,1 0 1 0 0,-1-1-1 0 0,0 0 1 0 0,0 0 0 0 0,16-5-1 0 0,-12 1-156 0 0,0 0 0 0 0,0-1 0 0 0,-1 0 0 0 0,0-1 0 0 0,0 0 0 0 0,0-1 0 0 0,-1 0 0 0 0,0-1 0 0 0,-1 0 0 0 0,0-1 0 0 0,16-20 0 0 0,1-2-566 0 0,16-22-476 0 0,-34 40 1345 0 0,0 0 0 0 0,0-1 0 0 0,-2 1 0 0 0,1-2 0 0 0,-2 1-1 0 0,5-18 1 0 0,-12 31-127 0 0,-2 5 0 0 0,-5 7 0 0 0,4 2-76 0 0,0 0 0 0 0,1 1-1 0 0,0-1 1 0 0,1 1 0 0 0,0 0-1 0 0,0 13 1 0 0,-1 6 118 0 0,2-27 107 0 0,1 0 1 0 0,0 0-1 0 0,-1 1 0 0 0,2-1 0 0 0,1 10 0 0 0,-2-13-108 0 0,1 0-1 0 0,-1 0 0 0 0,1 0 0 0 0,0 0 1 0 0,0 0-1 0 0,0 0 0 0 0,0 0 1 0 0,0 0-1 0 0,0 0 0 0 0,1-1 0 0 0,-1 1 1 0 0,1-1-1 0 0,-1 1 0 0 0,1-1 1 0 0,0 1-1 0 0,2 1 0 0 0,14 12-151 0 0,-16-13 83 0 0,0 0 0 0 0,0 0-1 0 0,0 0 1 0 0,0 0 0 0 0,1-1-1 0 0,-1 1 1 0 0,0-1 0 0 0,1 1 0 0 0,-1-1-1 0 0,1 0 1 0 0,0 0 0 0 0,-1 0-1 0 0,1 0 1 0 0,0 0 0 0 0,0-1 0 0 0,2 1-1 0 0,-1-1-103 0 0,-1 0 0 0 0,0 0 0 0 0,1 0 1 0 0,-1-1-1 0 0,0 1 0 0 0,1-1 0 0 0,-1 0 0 0 0,0 0 0 0 0,0 0 0 0 0,4-2 0 0 0,-5 1-54 0 0,1 1-1 0 0,-1-1 1 0 0,0 0-1 0 0,-1 0 1 0 0,1 0-1 0 0,0 0 1 0 0,0 0-1 0 0,-1 0 1 0 0,0 0 0 0 0,1-1-1 0 0,-1 1 1 0 0,0 0-1 0 0,0-1 1 0 0,1-2-1 0 0,38-122-1037 0 0,-37 155 2584 0 0,-4 5-817 0 0,-2 0 0 0 0,-6 33 0 0 0,-20 65 1830 0 0,9-42-1671 0 0,5-31-1158 0 0,-3-1 0 0 0,-2-1-1 0 0,-2-1 1 0 0,-42 73 0 0 0,52-107-224 0 0,0 0-1 0 0,-21 25 1 0 0,28-39 490 0 0,-1 0-1 0 0,-1 0 0 0 0,1 0 0 0 0,-1-1 1 0 0,-1 0-1 0 0,1-1 0 0 0,-1 0 0 0 0,-16 9 1 0 0,24-14 194 0 0,0 0-1 0 0,-1 0 1 0 0,1 0 0 0 0,0 0 0 0 0,0 0 0 0 0,-1 0 0 0 0,1 0 0 0 0,0 0-1 0 0,0 0 1 0 0,-1 0 0 0 0,1 0 0 0 0,0 0 0 0 0,-1-1 0 0 0,1 1 0 0 0,0 0-1 0 0,0 0 1 0 0,-1 0 0 0 0,1 0 0 0 0,0 0 0 0 0,0-1 0 0 0,0 1 0 0 0,-1 0-1 0 0,1 0 1 0 0,0 0 0 0 0,0-1 0 0 0,0 1 0 0 0,0 0 0 0 0,-1 0-1 0 0,1 0 1 0 0,0-1 0 0 0,0 1 0 0 0,0 0 0 0 0,0-1 0 0 0,0 1 0 0 0,0 0-1 0 0,0 0 1 0 0,0-1 0 0 0,0 1 0 0 0,0-1 0 0 0,-2-10 299 0 0,2 6-202 0 0,1 0 0 0 0,0 0 0 0 0,0 0 0 0 0,0 0 0 0 0,0 0 0 0 0,1 1-1 0 0,0-1 1 0 0,4-8 0 0 0,26-37 352 0 0,-24 39-318 0 0,16-20 638 0 0,35-37 0 0 0,8-9 13 0 0,-45 48-629 0 0,1 2 0 0 0,1 0-1 0 0,2 2 1 0 0,28-22 0 0 0,148-108 20 0 0,-149 114-177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04T18:48:20.4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36 660 22575 0 0,'-7'8'195'0'0,"6"-6"-136"0"0,0-1 1 0 0,0 1 0 0 0,0-1 0 0 0,-1 1 0 0 0,1-1 0 0 0,-1 0-1 0 0,1 0 1 0 0,-1 1 0 0 0,1-1 0 0 0,-1 0 0 0 0,1 0-1 0 0,-3 1 1 0 0,-3-1 178 0 0,6-1 96 0 0,1 0 77 0 0,0 0 18 0 0,0-2-7 0 0,0-6-255 0 0,1-1-1 0 0,0 1 1 0 0,0 0 0 0 0,1 0 0 0 0,0 0 0 0 0,1 0 0 0 0,0 0 0 0 0,0 0 0 0 0,1 1 0 0 0,6-11 0 0 0,7-7-60 0 0,32-37 1 0 0,-6 8-112 0 0,-33 40-59 0 0,-2 3-66 0 0,0-1 1 0 0,20-19-1 0 0,-27 30 110 0 0,0 0-1 0 0,0 0 1 0 0,0 1-1 0 0,-1-1 0 0 0,1 0 1 0 0,0 1-1 0 0,0-1 1 0 0,0 1-1 0 0,0-1 1 0 0,0 1-1 0 0,0-1 1 0 0,0 1-1 0 0,1 0 1 0 0,-1-1-1 0 0,0 1 0 0 0,0 0 1 0 0,0 0-1 0 0,0 0 1 0 0,0 0-1 0 0,0 0 1 0 0,1 0-1 0 0,-1 0 1 0 0,0 0-1 0 0,0 1 0 0 0,0-1 1 0 0,0 0-1 0 0,2 1 1 0 0,-2 0 0 0 0,0 0 0 0 0,0 0 0 0 0,0 0 1 0 0,1 0-1 0 0,-1 0 0 0 0,0 0 0 0 0,0 0 0 0 0,-1 0 0 0 0,1 1 1 0 0,0-1-1 0 0,0 0 0 0 0,-1 0 0 0 0,1 1 0 0 0,0-1 0 0 0,-1 1 1 0 0,1-1-1 0 0,-1 1 0 0 0,0-1 0 0 0,1 3 0 0 0,-1 10 0 0 0,1 0 1 0 0,-2-1-1 0 0,0 1 0 0 0,-3 19 0 0 0,1-15 183 0 0,-1 27 0 0 0,3-29 52 0 0,0-15-146 0 0,1 1-1 0 0,-1 0 1 0 0,1 0-1 0 0,0 0 1 0 0,0 0-1 0 0,0 0 1 0 0,0 0 0 0 0,0 0-1 0 0,0-1 1 0 0,1 1-1 0 0,-1 0 1 0 0,1 0 0 0 0,0 2-1 0 0,8-20 19 0 0,-6 8-259 0 0,1-1 1 0 0,-1 1-1 0 0,0-1 0 0 0,-1 0 0 0 0,0 0 1 0 0,0 0-1 0 0,-1 0 0 0 0,0-1 0 0 0,0 1 1 0 0,-1 0-1 0 0,-1 0 0 0 0,-2-18 0 0 0,2 23 127 0 0,-1-1 1 0 0,0 1-1 0 0,1 0 0 0 0,-1 0 0 0 0,-1 0 1 0 0,1 0-1 0 0,-1 0 0 0 0,1 0 0 0 0,-1 1 1 0 0,0-1-1 0 0,0 1 0 0 0,-1 0 0 0 0,1 0 1 0 0,-1 0-1 0 0,-3-3 0 0 0,5 6 58 0 0,1 0 0 0 0,0-1 1 0 0,0 1-1 0 0,-1 0 0 0 0,1 0 0 0 0,0 0 0 0 0,0 0 0 0 0,-1 0 0 0 0,1 0 0 0 0,0 0 1 0 0,-1 0-1 0 0,1 0 0 0 0,0 1 0 0 0,0-1 0 0 0,0 0 0 0 0,-1 1 0 0 0,1-1 0 0 0,0 1 1 0 0,0 0-1 0 0,0-1 0 0 0,0 1 0 0 0,0 0 0 0 0,0-1 0 0 0,0 1 0 0 0,-1 1 0 0 0,-4 4 108 0 0,1-1 0 0 0,0 1 0 0 0,-5 7 0 0 0,5-6-89 0 0,-1 2 79 0 0,0 0 0 0 0,0 1 0 0 0,0 0 0 0 0,1 0 0 0 0,1 0 0 0 0,0 0 0 0 0,0 1 0 0 0,1 0 0 0 0,-3 18 0 0 0,5-22-8 0 0,0 0 0 0 0,0 0 0 0 0,1-1 0 0 0,0 1 0 0 0,1 10 0 0 0,-1-16-102 0 0,0 1 1 0 0,1-1-1 0 0,-1 1 0 0 0,1 0 1 0 0,-1-1-1 0 0,1 1 1 0 0,0-1-1 0 0,-1 1 0 0 0,1-1 1 0 0,0 0-1 0 0,0 1 1 0 0,0-1-1 0 0,0 0 0 0 0,0 1 1 0 0,0-1-1 0 0,1 0 1 0 0,-1 0-1 0 0,0 0 0 0 0,1 0 1 0 0,-1 0-1 0 0,0 0 1 0 0,1-1-1 0 0,-1 1 0 0 0,1 0 1 0 0,0-1-1 0 0,-1 1 0 0 0,3 0 1 0 0,-2-1-21 0 0,-1 0 0 0 0,0 0 0 0 0,0 0 1 0 0,1 0-1 0 0,-1-1 0 0 0,0 1 0 0 0,0 0 1 0 0,0 0-1 0 0,1-1 0 0 0,-1 1 0 0 0,0-1 0 0 0,0 1 1 0 0,0-1-1 0 0,0 1 0 0 0,0-1 0 0 0,2-1 0 0 0,17-16-519 0 0,-14 11 54 0 0,-1 2 329 0 0,0-1-1 0 0,-1-1 0 0 0,0 1 1 0 0,0 0-1 0 0,-1-1 0 0 0,0 0 1 0 0,0 0-1 0 0,0 0 0 0 0,-1 0 1 0 0,0 0-1 0 0,0-1 0 0 0,-1 1 1 0 0,0-1-1 0 0,0-7 0 0 0,-1 12 192 0 0,0 1 0 0 0,-1-1 0 0 0,1 0 0 0 0,-1 0 0 0 0,1 1 0 0 0,-1-1 0 0 0,0 1 0 0 0,0-1 0 0 0,0 1 0 0 0,0-1 0 0 0,-1 1 0 0 0,1-1 1 0 0,-1 1-1 0 0,1 0 0 0 0,-1 0 0 0 0,-2-3 0 0 0,4 5-16 0 0,0 0 1 0 0,0 0-1 0 0,-1 0 1 0 0,1 0 0 0 0,0 0-1 0 0,0 0 1 0 0,0 0-1 0 0,0 0 1 0 0,-1 0 0 0 0,1 0-1 0 0,0 0 1 0 0,0 0-1 0 0,0 0 1 0 0,0 0 0 0 0,-1 0-1 0 0,1 0 1 0 0,0 0-1 0 0,0 0 1 0 0,0 0 0 0 0,0 0-1 0 0,0 0 1 0 0,-1 0 0 0 0,1 0-1 0 0,0 0 1 0 0,0 0-1 0 0,0 1 1 0 0,0-1 0 0 0,0 0-1 0 0,-1 0 1 0 0,1 0-1 0 0,0 0 1 0 0,0 0 0 0 0,0 0-1 0 0,0 0 1 0 0,0 1-1 0 0,0-1 1 0 0,0 0 0 0 0,0 0-1 0 0,0 0 1 0 0,0 0-1 0 0,-1 1 1 0 0,1-1 0 0 0,0 0-1 0 0,0 0 1 0 0,-2 8 928 0 0,2-8-922 0 0,0 1 0 0 0,0-1-1 0 0,0 1 1 0 0,0-1 0 0 0,0 1 0 0 0,0-1 0 0 0,0 1-1 0 0,0-1 1 0 0,0 1 0 0 0,0-1 0 0 0,0 0-1 0 0,0 1 1 0 0,1-1 0 0 0,-1 1 0 0 0,0-1-1 0 0,0 1 1 0 0,1-1 0 0 0,-1 0 0 0 0,0 1 0 0 0,0-1-1 0 0,1 0 1 0 0,-1 1 0 0 0,1-1 0 0 0,-1 0-1 0 0,0 0 1 0 0,1 1 0 0 0,-1-1 0 0 0,0 0-1 0 0,1 0 1 0 0,-1 1 0 0 0,1-1 0 0 0,1 0-8 0 0,-1 0 0 0 0,1 0-1 0 0,-1 0 1 0 0,1 0 0 0 0,-1 0 0 0 0,1 0 0 0 0,-1 0 0 0 0,1-1 0 0 0,-1 1 0 0 0,2-1 0 0 0,4-2-30 0 0,-1 0-1 0 0,1 0 1 0 0,6-5 0 0 0,-2 0-95 0 0,0-1 1 0 0,0-1-1 0 0,-1 1 1 0 0,-1-2-1 0 0,0 1 1 0 0,0-1 0 0 0,-1-1-1 0 0,0 1 1 0 0,-1-1-1 0 0,0-1 1 0 0,7-20-1 0 0,-4 7-316 0 0,-2 1-1 0 0,-1-2 1 0 0,-1 1-1 0 0,5-55 1 0 0,-10 64 345 0 0,5-76 134 0 0,-6 92 38 0 0,-3 6 262 0 0,-22 193 1838 0 0,19-128-1752 0 0,-13 151 508 0 0,-22 178 25 0 0,25-281-918 0 0,-17 105-426 0 0,2-77-1269 0 0,28-138 1373 0 0,1 0-1 0 0,-1 0 1 0 0,-5 10 0 0 0,8-17 181 0 0,-1 1-1 0 0,0-1 1 0 0,1 0 0 0 0,-1 0-1 0 0,0 0 1 0 0,1 1-1 0 0,-1-1 1 0 0,0 0 0 0 0,0 0-1 0 0,0 0 1 0 0,0 0-1 0 0,0 0 1 0 0,0-1 0 0 0,-1 1-1 0 0,1 0 1 0 0,0 0-1 0 0,0-1 1 0 0,0 1 0 0 0,-1-1-1 0 0,1 1 1 0 0,0-1 0 0 0,-1 1-1 0 0,1-1 1 0 0,0 0-1 0 0,-1 0 1 0 0,-2 1 0 0 0,3-2 10 0 0,0 1 1 0 0,0-1-1 0 0,-1 1 0 0 0,1-1 1 0 0,0 1-1 0 0,0-1 1 0 0,0 0-1 0 0,0 0 1 0 0,0 1-1 0 0,0-1 1 0 0,0 0-1 0 0,0 0 1 0 0,0 0-1 0 0,0 0 1 0 0,0 0-1 0 0,1 0 0 0 0,-2-2 1 0 0,-10-23-566 0 0,7 14 780 0 0,3 7 16 0 0,1 0-1 0 0,-1 0 1 0 0,1 0-1 0 0,0 0 1 0 0,0 0-1 0 0,0 0 1 0 0,1 0-1 0 0,0-1 0 0 0,0 1 1 0 0,0 0-1 0 0,1 0 1 0 0,-1 0-1 0 0,1 0 1 0 0,1 0-1 0 0,3-10 1 0 0,2-5 304 0 0,2 0 0 0 0,16-27 0 0 0,-22 42-368 0 0,27-44 435 0 0,3 2 0 0 0,43-48-1 0 0,-58 73-486 0 0,20-31-567 0 0,-27 36 110 0 0,15-21-664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04T19:04:04.7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135 689 20063 0 0,'-18'1'599'0'0,"13"0"-209"0"0,1-1 1 0 0,-1 0 0 0 0,1 0 0 0 0,0 0 0 0 0,-8-1-1 0 0,10 0-177 0 0,1 1 0 0 0,0-1-1 0 0,0 1 1 0 0,-1-1 0 0 0,1 1-1 0 0,0-1 1 0 0,0 0 0 0 0,0 0-1 0 0,-1 1 1 0 0,1-1 0 0 0,0 0-1 0 0,0 0 1 0 0,0 0 0 0 0,1 0-1 0 0,-1-1 1 0 0,0 1 0 0 0,0 0-1 0 0,0 0 1 0 0,1 0 0 0 0,-1-1-1 0 0,1 1 1 0 0,-1-2 0 0 0,0 0-111 0 0,1 0 0 0 0,0 0 0 0 0,-1 0 0 0 0,1 0-1 0 0,1-1 1 0 0,-1 1 0 0 0,0 0 0 0 0,1 0 0 0 0,-1 0 0 0 0,1 0 0 0 0,0 1 0 0 0,0-1 0 0 0,0 0 0 0 0,1 0 0 0 0,-1 0 0 0 0,3-3 0 0 0,-2 3-86 0 0,-2 2-20 0 0,1-1 0 0 0,-1 1-1 0 0,1 0 1 0 0,-1-1 0 0 0,1 1 0 0 0,0 0-1 0 0,0 0 1 0 0,0 0 0 0 0,-1-1 0 0 0,1 1-1 0 0,0 0 1 0 0,0 0 0 0 0,1 0 0 0 0,-1 1-1 0 0,1-2 1 0 0,5-3 15 0 0,-7 5-6 0 0,1 1 0 0 0,0-1 0 0 0,-1 0 0 0 0,1 0 0 0 0,-1 1 0 0 0,1-1 1 0 0,0 0-1 0 0,-1 1 0 0 0,1-1 0 0 0,-1 1 0 0 0,1-1 0 0 0,-1 1 0 0 0,0-1 0 0 0,1 1 0 0 0,-1-1 1 0 0,1 1-1 0 0,-1 0 0 0 0,1 2 6 0 0,-1-1 1 0 0,0 0 0 0 0,1 0 0 0 0,-1 1-1 0 0,0-1 1 0 0,-1 0 0 0 0,1 1-1 0 0,0-1 1 0 0,-1 0 0 0 0,0 4 0 0 0,-10 23 128 0 0,10-27-129 0 0,-1 4 131 0 0,0-1 0 0 0,-1 1 1 0 0,-6 9-1 0 0,-22 20 781 0 0,29-34-998 0 0,2-1 116 0 0,0 0 50 0 0,0 0 6 0 0,-9-16 6 0 0,8 14-103 0 0,0 0 0 0 0,0 0 0 0 0,1 0 0 0 0,-1 0 0 0 0,0-1 0 0 0,1 1 0 0 0,0 0 0 0 0,-1 0 0 0 0,1 0 0 0 0,0 0 0 0 0,0 0 0 0 0,0-1 0 0 0,0 1 0 0 0,1-2 0 0 0,10-32-1 0 0,-4 14-22 0 0,0 4-117 0 0,-5 14 128 0 0,0 0 0 0 0,-1 0 1 0 0,1 0-1 0 0,-1 0 0 0 0,0 0 1 0 0,0 0-1 0 0,-1 0 0 0 0,1 0 0 0 0,-1-6 1 0 0,-1 11 28 0 0,0 0 1 0 0,0 1 0 0 0,0-1 0 0 0,0 0 0 0 0,0 0-1 0 0,0 0 1 0 0,0 0 0 0 0,-1 0 0 0 0,-2 1-1 0 0,1 1 23 0 0,-3 4-2 0 0,0-1-1 0 0,1 1 1 0 0,0 0 0 0 0,0 0-1 0 0,1 1 1 0 0,-6 12 0 0 0,6-11 243 0 0,3-8-26 0 0,1-1-192 0 0,0 0-813 0 0,0 0-347 0 0</inkml:trace>
  <inkml:trace contextRef="#ctx0" brushRef="#br0" timeOffset="1453.59">612 792 21679 0 0,'0'0'496'0'0,"-14"-5"1983"0"0,13 3-2335 0 0,1 1 0 0 0,-1-1 1 0 0,1 1-1 0 0,-1-1 0 0 0,1 1 1 0 0,0-1-1 0 0,0 1 0 0 0,0-1 0 0 0,-1 1 1 0 0,1-1-1 0 0,1 0 0 0 0,-1 1 1 0 0,0-1-1 0 0,0 1 0 0 0,1-3 0 0 0,12-23 701 0 0,-11 24-789 0 0,0 0 0 0 0,0 1 0 0 0,1-1-1 0 0,-1 0 1 0 0,1 1 0 0 0,-1 0 0 0 0,4-3 0 0 0,13-12 104 0 0,-3 0-156 0 0,26-21 0 0 0,-21 18-349 0 0,31-38 1 0 0,-41 46 314 0 0,2-5 30 0 0,0-1 0 0 0,17-33 0 0 0,-17 28 0 0 0,27-57 0 0 0,-30 37 0 0 0,-5 38 0 0 0,-5 5 0 0 0,1 0 0 0 0,-1 0 0 0 0,1 0 0 0 0,-1 0 0 0 0,1 0 0 0 0,-1 0 0 0 0,1 0 0 0 0,0 0 0 0 0,-1 0 0 0 0,1 0 0 0 0,-1 0 0 0 0,1 0 0 0 0,-1 0 0 0 0,1 0 0 0 0,-1 0 0 0 0,1 0 0 0 0,-1 0 0 0 0,1 1 0 0 0,-1-1 0 0 0,1 0 0 0 0,-1 0 0 0 0,1 1 0 0 0,-1-1 0 0 0,0 0 0 0 0,1 1 0 0 0,0 0 0 0 0,12 17 0 0 0,4 20 0 0 0,-13-19-7 0 0,0 0 0 0 0,-1-1 0 0 0,-1 1 0 0 0,0 0 0 0 0,-3 35 0 0 0,1-25-4 0 0,-2 2 8 0 0,-1 0-1 0 0,-15 58 1 0 0,9-49 2 0 0,2-10 37 0 0,-1 0 1 0 0,-1-1-1 0 0,-2-1 0 0 0,-17 36 0 0 0,21-53 107 0 0,1 1-1 0 0,-1-1 0 0 0,-1 0 0 0 0,0-1 1 0 0,0 0-1 0 0,-1 0 0 0 0,-1-1 0 0 0,-18 15 0 0 0,20-20 4 0 0,7-3-9 0 0,1-1-1 0 0,1-9 0 0 0,0 4-136 0 0,1 1 0 0 0,0 0 0 0 0,1 0 0 0 0,-1 0 0 0 0,0 0 0 0 0,1 0 0 0 0,3-3 0 0 0,-2 3 0 0 0,0-1 0 0 0,-1 0 0 0 0,5-9 0 0 0,-1-1 0 0 0,14-21 0 0 0,6-10 0 0 0,-3-18 0 0 0,-4 11 0 0 0,-15 41 0 0 0,0 1 0 0 0,-1-1 0 0 0,0 1 0 0 0,-1-1 0 0 0,4-24 0 0 0,-7 32 0 0 0,1 0 0 0 0,0 0 0 0 0,0 0 0 0 0,0 1 0 0 0,0-1 0 0 0,4-7 0 0 0,3-11 0 0 0,41-175 0 0 0,-15 102 0 0 0,-27 78 0 0 0,1 0 0 0 0,0 1 0 0 0,17-23 0 0 0,-23 37-41 0 0,1-1 0 0 0,0 0 0 0 0,0 1 0 0 0,0-1 0 0 0,0 1 0 0 0,0 0 0 0 0,0 0 0 0 0,1 0 0 0 0,-1 0 0 0 0,1 1 0 0 0,6-3 0 0 0,4 0-297 0 0,26-3-1 0 0,-37 7 302 0 0,-1 0 0 0 0,1 0 0 0 0,0 0 0 0 0,0 0 0 0 0,-1 1-1 0 0,1-1 1 0 0,0 1 0 0 0,-1 0 0 0 0,1 0 0 0 0,0 0 0 0 0,-1 0 0 0 0,0 0 0 0 0,1 0 0 0 0,-1 1 0 0 0,0-1 0 0 0,1 1 0 0 0,-1 0 0 0 0,0 0 0 0 0,0-1 0 0 0,0 1 0 0 0,-1 1 0 0 0,1-1 0 0 0,2 4 0 0 0,2 2 74 0 0,-1 1 1 0 0,0 0 0 0 0,-1 0 0 0 0,7 19 0 0 0,-9-22-32 0 0,-1 0 0 0 0,-1 0 0 0 0,1 0 0 0 0,-1 0 1 0 0,0 0-1 0 0,0 0 0 0 0,-1 0 0 0 0,0 0 0 0 0,0 0 0 0 0,0-1 1 0 0,-3 7-1 0 0,0 10-114 0 0,1-9 95 0 0,-1 0-1 0 0,0 0 0 0 0,-1-1 0 0 0,0 0 0 0 0,-1 1 0 0 0,-13 18 0 0 0,6-12 16 0 0,-2 0 0 0 0,0-1 0 0 0,-19 18 0 0 0,10-12-2 0 0,10-9 0 0 0,0-1 0 0 0,-22 16 0 0 0,24-22 13 0 0,-1-1 0 0 0,1 0 0 0 0,-1 0 0 0 0,-15 4 0 0 0,14-2 1024 0 0,12-7-236 0 0,10-5-704 0 0,64-43-97 0 0,-10 5 0 0 0,136-56 0 0 0,-154 75-516 0 0,7-3-4637 0 0,-38 20-3713 0 0</inkml:trace>
  <inkml:trace contextRef="#ctx0" brushRef="#br0" timeOffset="3695.93">1235 943 19351 0 0,'-2'0'439'0'0,"-2"4"-273"0"0,-1-1-1 0 0,1 1 1 0 0,0-1-1 0 0,0 1 1 0 0,0 0-1 0 0,0 1 1 0 0,1-1 0 0 0,-1 1-1 0 0,1-1 1 0 0,-5 11-1 0 0,8-13 561 0 0,0-2 244 0 0,0 0 44 0 0,0 1-860 0 0,1-1 0 0 0,0 0 0 0 0,-1 1 0 0 0,1-1 1 0 0,0 0-1 0 0,-1 0 0 0 0,1 1 0 0 0,0-1 0 0 0,-1 0 0 0 0,1 0 1 0 0,0 0-1 0 0,0 0 0 0 0,-1 0 0 0 0,1 0 0 0 0,0 0 1 0 0,1 0-1 0 0,-2 0-97 0 0,4-1 132 0 0,0 0 0 0 0,0 0 0 0 0,0 0 0 0 0,0-1 0 0 0,-1 1 0 0 0,1-1 0 0 0,0 0 0 0 0,-1 0 1 0 0,0 0-1 0 0,1 0 0 0 0,-1-1 0 0 0,5-4 0 0 0,3-2 0 0 0,68-60-132 0 0,-13 10-498 0 0,6 6-989 0 0,30-26-171 0 0,-39 27-889 0 0,-26 8 2324 0 0,-35 43 166 0 0,-1 0 0 0 0,1 0 0 0 0,0 0 0 0 0,-1 0 0 0 0,1 0 0 0 0,0 1 0 0 0,-1-1 0 0 0,1 0 0 0 0,2 0 0 0 0,12-6 0 0 0,-14 6 0 0 0,-1 0 0 0 0,1 0 0 0 0,-1 0 0 0 0,1-1 0 0 0,0 2 0 0 0,0-1 0 0 0,-1 0 0 0 0,1 0 0 0 0,0 0 0 0 0,0 1 0 0 0,0-1 0 0 0,0 1 0 0 0,-1 0 0 0 0,1-1 0 0 0,0 1 0 0 0,0 0 0 0 0,0 0 0 0 0,3 1 0 0 0,1 0 0 0 0,-1 0 0 0 0,1 1 0 0 0,0 0 0 0 0,7 3 0 0 0,-11-4-2 0 0,-1 0 0 0 0,0 1-1 0 0,0-1 1 0 0,0 0 0 0 0,0 0-1 0 0,0 1 1 0 0,0-1 0 0 0,0 1-1 0 0,0-1 1 0 0,-1 1-1 0 0,1-1 1 0 0,0 1 0 0 0,-1-1-1 0 0,1 3 1 0 0,4 25 439 0 0,-5 7 1153 0 0,0-36-1590 0 0,0 1 0 0 0,0 0 0 0 0,0 0 0 0 0,0 0 0 0 0,0-1 0 0 0,0 1 0 0 0,-1 0 0 0 0,1-1 0 0 0,0 1 0 0 0,0 0 0 0 0,-1 0 0 0 0,1-1 0 0 0,-1 1 0 0 0,0 0 0 0 0,-1 3 0 0 0,1-1 0 0 0,0-3 0 0 0,1 1 0 0 0,0 0 0 0 0,-1-1 0 0 0,1 1 0 0 0,0 0 0 0 0,0 0 0 0 0,0-1 0 0 0,-1 1 0 0 0,1 0 0 0 0,0-1 0 0 0,0 1 0 0 0,0 0 0 0 0,0 0 0 0 0,0-1 0 0 0,0 1 0 0 0,0 0 0 0 0,1 1 0 0 0,-1-2 0 0 0,0 1 0 0 0,0-1 0 0 0,0 1 0 0 0,0-1 0 0 0,0 1 0 0 0,0-1 0 0 0,0 1 0 0 0,0-1 0 0 0,0 0 0 0 0,0 1 0 0 0,0-1 0 0 0,0 1 0 0 0,-1-1 0 0 0,1 1 0 0 0,0-1 0 0 0,0 1 0 0 0,0-1 0 0 0,-1 0 0 0 0,1 1 0 0 0,0-1 0 0 0,0 1 0 0 0,-1-1 0 0 0,1 0 0 0 0,0 1 0 0 0,-1-1 0 0 0,1 0 0 0 0,-1 0 0 0 0,1 1 0 0 0,0-1 0 0 0,-1 0 0 0 0,1 0 0 0 0,-1 1 0 0 0,-2 0 0 0 0,-2 7 0 0 0,0 0 0 0 0,0 0 0 0 0,0 0 0 0 0,-4 14 0 0 0,-11 18 0 0 0,8-21 0 0 0,-17 31 0 0 0,22-16 931 0 0,7-33-901 0 0,-1 0 0 0 0,1 0 0 0 0,0 0 1 0 0,1 0-1 0 0,-1 0 0 0 0,0 0 0 0 0,0-1 0 0 0,0 1 1 0 0,0 0-1 0 0,1 0 0 0 0,-1 0 0 0 0,1 0 0 0 0,-1 0 1 0 0,0 0-1 0 0,1 0 0 0 0,-1-1 0 0 0,1 1 0 0 0,0 0 1 0 0,-1 0-1 0 0,1-1 0 0 0,0 1 0 0 0,-1 0 0 0 0,1-1 1 0 0,0 1-1 0 0,0-1 0 0 0,0 1 0 0 0,-1-1 0 0 0,1 1 1 0 0,0-1-1 0 0,0 1 0 0 0,0-1 0 0 0,0 0 0 0 0,0 0 1 0 0,0 1-1 0 0,0-1 0 0 0,2 0 0 0 0,4-1-30 0 0,0 0 0 0 0,0 0 0 0 0,0-1 0 0 0,0 1 0 0 0,0-2 0 0 0,0 1 0 0 0,-1-1 0 0 0,9-4 0 0 0,4-4 0 0 0,26-18 0 0 0,-34 21-3 0 0,0 0 0 0 0,0 1-1 0 0,1 1 1 0 0,-1 0-1 0 0,20-7 1 0 0,-3 1-150 0 0,1-1 0 0 0,36-24 0 0 0,-12 7-220 0 0,37-13-579 0 0,-88 41 958 0 0,0 1 0 0 0,0 1 0 0 0,0-1 0 0 0,0 0 0 0 0,0 0 0 0 0,0 1 0 0 0,0-1 0 0 0,0 1 0 0 0,0 0 0 0 0,0-1 0 0 0,4 1 0 0 0,-5 1-14 0 0,-1-1 1 0 0,1 0 0 0 0,-1 0-1 0 0,1 0 1 0 0,0 1 0 0 0,-1-1-1 0 0,1 0 1 0 0,-1 1 0 0 0,1-1-1 0 0,-1 1 1 0 0,0-1 0 0 0,1 0-1 0 0,-1 1 1 0 0,1-1 0 0 0,-1 1-1 0 0,0-1 1 0 0,1 1 0 0 0,-1-1-1 0 0,1 2 1 0 0,-1 0 52 0 0,1 1-1 0 0,0-1 1 0 0,-1 1 0 0 0,1-1 0 0 0,-1 1-1 0 0,0-1 1 0 0,0 4 0 0 0,0 4 1 0 0,1-1 68 0 0,7-20-57 0 0,-7 9-67 0 0,0-1 0 0 0,0 0 0 0 0,0 0 0 0 0,-1 1 0 0 0,1-1 0 0 0,0 0 0 0 0,-1-4 1 0 0,0 4-6 0 0,1 1 1 0 0,-1-1 0 0 0,1 0 0 0 0,-1 1-1 0 0,1-1 1 0 0,0 1 0 0 0,1-4 0 0 0,-2 5 1 0 0,1 0 1 0 0,-1 1-1 0 0,0-1 0 0 0,0 0 1 0 0,0 1-1 0 0,0-1 0 0 0,0 1 1 0 0,0-1-1 0 0,-1 0 1 0 0,1 1-1 0 0,0-1 0 0 0,0 0 1 0 0,0 1-1 0 0,-1-1 0 0 0,1 1 1 0 0,-1-2-1 0 0,1 0-25 0 0,0-1-3 0 0,0 2 32 0 0,0 0 0 0 0,0 0-1 0 0,0 0 1 0 0,0 1 0 0 0,0-1-1 0 0,0 0 1 0 0,0 0 0 0 0,0 0-1 0 0,0 1 1 0 0,0-1 0 0 0,-1 0-1 0 0,1 0 1 0 0,0 1 0 0 0,-1-1-1 0 0,1 0 1 0 0,0 0 0 0 0,-1 1-1 0 0,1-1 1 0 0,-1 0 0 0 0,0 0 0 0 0,-1-1 1 0 0,1 1 0 0 0,-1-1 0 0 0,1 1 0 0 0,-1 0 0 0 0,0 0 0 0 0,1 0 0 0 0,-1 0 0 0 0,0 0 0 0 0,0 0 1 0 0,1 0-1 0 0,-1 1 0 0 0,0-1 0 0 0,0 1 0 0 0,0-1 0 0 0,0 1 0 0 0,0 0 0 0 0,0 0 0 0 0,0-1 0 0 0,0 1 0 0 0,0 1 1 0 0,0-1-1 0 0,-3 1 0 0 0,2-1 23 0 0,0 0 0 0 0,0 1 1 0 0,0-1-1 0 0,-1 1 0 0 0,1 0 0 0 0,0 0 1 0 0,0 0-1 0 0,0 0 0 0 0,0 1 0 0 0,0-1 1 0 0,0 1-1 0 0,1 0 0 0 0,-5 3 1 0 0,2 1 0 0 0,2 0 0 0 0,-1 0 0 0 0,1 1 0 0 0,0-1 0 0 0,0 1 1 0 0,1-1-1 0 0,-4 14 0 0 0,-1 4 653 0 0,6-20-611 0 0,0-1-1 0 0,1 1 1 0 0,-1-1 0 0 0,1 1-1 0 0,0-1 1 0 0,0 1-1 0 0,1-1 1 0 0,-1 1-1 0 0,1 0 1 0 0,-1-1 0 0 0,3 6-1 0 0,-2-4 0 0 0,1 0 0 0 0,0 0 1 0 0,1 0-1 0 0,-1 0 0 0 0,1 0 0 0 0,0-1 0 0 0,3 5 0 0 0,-5-7-57 0 0,1-1 0 0 0,-1 0 0 0 0,1 0 0 0 0,-1 0 0 0 0,1 0 0 0 0,-1 0 0 0 0,1 0 0 0 0,0 0 0 0 0,-1 0 0 0 0,1-1 0 0 0,0 1 0 0 0,0-1 0 0 0,0 1 0 0 0,-1-1 0 0 0,1 0 0 0 0,0 1 0 0 0,0-1 0 0 0,0 0 0 0 0,0 0 0 0 0,-1-1 0 0 0,3 1 0 0 0,0-1 0 0 0,0 0 0 0 0,0 0 0 0 0,0 0 0 0 0,-1 0 0 0 0,1-1 0 0 0,-1 1 0 0 0,1-1 0 0 0,-1 0 0 0 0,5-3 0 0 0,8-5-169 0 0,-12 8 53 0 0,0-1-1 0 0,0 0 0 0 0,0 0 0 0 0,0 0 1 0 0,5-5-1 0 0,-1-2-70 0 0,1 1-495 0 0,-1-1 1 0 0,12-18 0 0 0,-18 24 614 0 0,0 1 1 0 0,-1 0-1 0 0,1-1 1 0 0,-1 0-1 0 0,1 1 1 0 0,-1-1-1 0 0,-1 0 1 0 0,1 0-1 0 0,0 1 0 0 0,-1-1 1 0 0,0 0-1 0 0,0 0 1 0 0,0-6-1 0 0,-1 4 67 0 0,-5-21 0 0 0,5 26 0 0 0,0-1 0 0 0,1 1 0 0 0,-1-1 0 0 0,0 1 0 0 0,0 0 0 0 0,0 0 0 0 0,0-1 0 0 0,0 1 0 0 0,0 0 0 0 0,-1 0 0 0 0,1 0 0 0 0,0 0 0 0 0,-1 0 0 0 0,1 0 0 0 0,-3-1 0 0 0,2 1 44 0 0,-1 0 0 0 0,1-1 0 0 0,-1 1-1 0 0,1 0 1 0 0,-1 1 0 0 0,0-1 0 0 0,1 0 0 0 0,-1 1-1 0 0,0-1 1 0 0,0 1 0 0 0,1 0 0 0 0,-1 0 0 0 0,0 0-1 0 0,0 0 1 0 0,1 1 0 0 0,-1-1 0 0 0,0 1 0 0 0,0 0-1 0 0,-4 1 1 0 0,4 0 174 0 0,-1-1 1 0 0,1 1-1 0 0,-1 0 0 0 0,1 0 0 0 0,0 0 0 0 0,-5 4 0 0 0,7-5-146 0 0,0 0-1 0 0,-1 0 0 0 0,1 1 0 0 0,0-1 1 0 0,0 0-1 0 0,0 1 0 0 0,1-1 0 0 0,-1 0 1 0 0,0 1-1 0 0,0-1 0 0 0,1 1 1 0 0,-1-1-1 0 0,1 1 0 0 0,-1 0 0 0 0,1-1 1 0 0,-1 4-1 0 0,1-4 146 0 0,2 0-37 0 0,18 9-143 0 0,-15-7-31 0 0,0-1 0 0 0,-1 1 0 0 0,1-1-1 0 0,0 0 1 0 0,0 0 0 0 0,0-1 0 0 0,1 1 0 0 0,9 0 0 0 0,39-5 56 0 0,-47 3-84 0 0,1-1 0 0 0,-1 0-1 0 0,13-3 1 0 0,15-2-206 0 0,-27 4 125 0 0,1 1 1 0 0,-1-1 0 0 0,12-5-1 0 0,2 0-160 0 0,10-4-276 0 0,-30 10 507 0 0,0-1-1 0 0,0 1 1 0 0,0 0 0 0 0,0 0 0 0 0,-1-1 0 0 0,1 1-1 0 0,0-1 1 0 0,-1 1 0 0 0,1-1 0 0 0,-1 1 0 0 0,0-1-1 0 0,3-3 1 0 0,-1-6-54 0 0,-2 4 80 0 0,-1 59 72 0 0,10 81 0 0 0,34 210 222 0 0,-37-275-97 0 0,-3 0 0 0 0,-7 88 1 0 0,2-149-176 0 0,0-1 1 0 0,0 1 0 0 0,-1-1-1 0 0,1 1 1 0 0,-6 10 0 0 0,6-15-11 0 0,1-1 0 0 0,-1 0 0 0 0,0 0 0 0 0,0 1 0 0 0,0-1 0 0 0,1 0 0 0 0,-1 0 0 0 0,0 0 0 0 0,0 0 0 0 0,0 0 0 0 0,-1 0 0 0 0,1 0 0 0 0,0-1 0 0 0,-2 2 0 0 0,2-2 2 0 0,0 1 0 0 0,0-1 0 0 0,0 0 0 0 0,0 0 1 0 0,0 0-1 0 0,0 0 0 0 0,0 0 0 0 0,0 0 0 0 0,0 0 1 0 0,0-1-1 0 0,0 1 0 0 0,0 0 0 0 0,0-1 0 0 0,0 1 0 0 0,0 0 1 0 0,0-1-1 0 0,0 1 0 0 0,0-1 0 0 0,0 1 0 0 0,0-1 1 0 0,1 0-1 0 0,-1 1 0 0 0,-1-2 0 0 0,-4-3 11 0 0,1-1 1 0 0,0 0-1 0 0,0 0 0 0 0,0 0 0 0 0,0 0 0 0 0,1-1 1 0 0,0 0-1 0 0,1 0 0 0 0,-1 0 0 0 0,1 0 0 0 0,1-1 1 0 0,-1 1-1 0 0,1-1 0 0 0,-1-11 0 0 0,-2-8-26 0 0,3 18 2 0 0,1-1-1 0 0,-1 1 0 0 0,2 0 1 0 0,-1-1-1 0 0,1 1 0 0 0,0-1 0 0 0,1 1 1 0 0,0 0-1 0 0,3-12 0 0 0,2 1 6 0 0,1 1 0 0 0,1 0 0 0 0,0 1 0 0 0,1 0 0 0 0,1 0 0 0 0,1 1 0 0 0,0 0 0 0 0,1 1 0 0 0,1 0 0 0 0,19-18 0 0 0,-12 14 0 0 0,31-42 0 0 0,4-4 0 0 0,-29 45 3 0 0,-21 17-7 0 0,0 0 0 0 0,1-1 0 0 0,6-6 0 0 0,74-77 74 0 0,-61 56 58 0 0,-22 29-160 0 0,-1 0-1 0 0,0 0 0 0 0,0-1 1 0 0,0 1-1 0 0,0 0 0 0 0,-1-1 1 0 0,0 0-1 0 0,1 1 0 0 0,-1-1 0 0 0,0 0 1 0 0,-1 0-1 0 0,1 1 0 0 0,-1-1 1 0 0,1-6-1 0 0,-7-7 430 0 0,3 9-242 0 0,1 3-155 0 0,1 0 0 0 0,-1 1 0 0 0,1-1 0 0 0,-1 1 0 0 0,0-1 0 0 0,-1 1 0 0 0,1 0 0 0 0,-1 0 0 0 0,0 0 0 0 0,0 0 0 0 0,-4-3 0 0 0,1 1-232 0 0,5 5 224 0 0,1 1 0 0 0,0-1 0 0 0,0 1 0 0 0,-1-1 0 0 0,1 1 0 0 0,0-1 0 0 0,-1 1 0 0 0,1 0 0 0 0,-1-1 0 0 0,1 1 0 0 0,0 0 0 0 0,-1-1 0 0 0,1 1 0 0 0,-1 0 0 0 0,1-1 0 0 0,-1 1 0 0 0,1 0 0 0 0,-1 0 0 0 0,1 0 0 0 0,-1-1 0 0 0,1 1 0 0 0,-1 0 1 0 0,0 0-1 0 0,1 0 0 0 0,-1 0 0 0 0,1 0 0 0 0,-1 0 0 0 0,1 0 0 0 0,-1 0 0 0 0,1 0 0 0 0,-1 0 0 0 0,1 1 0 0 0,-1-1 0 0 0,1 0 0 0 0,-1 0 0 0 0,1 0 0 0 0,-1 1 0 0 0,1-1 0 0 0,-1 0 0 0 0,1 1 0 0 0,-1-1 0 0 0,1 0 0 0 0,-1 1 0 0 0,1-1 0 0 0,-1 1 0 0 0,-2 3 8 0 0,1-1 0 0 0,-1 1 0 0 0,1 0 0 0 0,0 0 0 0 0,0 0 0 0 0,0 1 0 0 0,1-1 0 0 0,-1 0 0 0 0,1 1 0 0 0,0-1 0 0 0,0 1 0 0 0,0 5 0 0 0,1-6 0 0 0,-5 21 178 0 0,1 1-1 0 0,1 0 1 0 0,1 1 0 0 0,3 40-1 0 0,0-58-64 0 0,1 1 0 0 0,0-1 0 0 0,0 0 0 0 0,1 0 0 0 0,0 0 0 0 0,0-1 0 0 0,6 12 0 0 0,-8-18-94 0 0,1 0 1 0 0,-1 0 0 0 0,1 0-1 0 0,-1 1 1 0 0,1-1-1 0 0,0-1 1 0 0,-1 1 0 0 0,1 0-1 0 0,0 0 1 0 0,0-1 0 0 0,0 1-1 0 0,0-1 1 0 0,1 0 0 0 0,-1 1-1 0 0,0-1 1 0 0,1 0-1 0 0,-1 0 1 0 0,1-1 0 0 0,-1 1-1 0 0,1 0 1 0 0,-1-1 0 0 0,1 0-1 0 0,-1 1 1 0 0,1-1 0 0 0,-1 0-1 0 0,1 0 1 0 0,0 0 0 0 0,-1-1-1 0 0,1 1 1 0 0,-1-1-1 0 0,4-1 1 0 0,6-1-7 0 0,0-1-1 0 0,0-1 1 0 0,0 0 0 0 0,0 0-1 0 0,10-8 1 0 0,19-12-161 0 0,-26 17-24 0 0,23-18-1 0 0,-16 11-150 0 0,-17 12 207 0 0,-1 0 1 0 0,1-1 0 0 0,0 1-1 0 0,4-5 1 0 0,71-86-733 0 0,-48 55 412 0 0,-29 33 388 0 0,-3 5 38 0 0,0 0 0 0 0,1 1 0 0 0,-1-1 0 0 0,1 0 0 0 0,-1 0 0 0 0,1 0 0 0 0,-1 1 0 0 0,1-1 0 0 0,-1 0 0 0 0,1 1 0 0 0,0-1 0 0 0,-1 0 0 0 0,1 1 0 0 0,0-1 0 0 0,0 1-1 0 0,-1-1 1 0 0,1 1 0 0 0,0-1 0 0 0,0 1 0 0 0,1-1 0 0 0,-1 1-54 0 0,-1 0 0 0 0,1 0 11 0 0,0 1 52 0 0,-1-1 1 0 0,0 0-1 0 0,1 1 0 0 0,-1-1 1 0 0,1 0-1 0 0,-1 0 1 0 0,1 1-1 0 0,-1-1 0 0 0,0 0 1 0 0,1 0-1 0 0,-1 0 1 0 0,1 0-1 0 0,-1 1 0 0 0,1-1 1 0 0,-1 0-1 0 0,1 0 1 0 0,-1 0-1 0 0,1 0 0 0 0,-1 0 1 0 0,1 0-1 0 0,-1 0 1 0 0,1 0-1 0 0,-1 0 0 0 0,2-1 1 0 0,-2 1 1 0 0,0 0 1 0 0,0 0-1 0 0,0 0 1 0 0,0 0-1 0 0,1 0 1 0 0,-1 0-1 0 0,0 0 1 0 0,0 0-1 0 0,0 0 1 0 0,0 0-1 0 0,1 0 0 0 0,-1 0 1 0 0,0 0-1 0 0,0 0 1 0 0,0 0-1 0 0,0 0 1 0 0,1 0-1 0 0,-1 0 1 0 0,0 0-1 0 0,0 0 1 0 0,0 0-1 0 0,0 0 1 0 0,0 0-1 0 0,1 0 1 0 0,-1 0-1 0 0,0 0 1 0 0,0 0-1 0 0,0 1 1 0 0,0-1-1 0 0,0 0 1 0 0,0 0-1 0 0,1 0 1 0 0,-1 0-1 0 0,0 0 1 0 0,0 0-1 0 0,0 1 1 0 0,0-1-1 0 0,0 0 1 0 0,3 5 8 0 0,-2-4-7 0 0,0-1 0 0 0,0 1 0 0 0,0-1 0 0 0,0 1 0 0 0,0-1 0 0 0,0 0 0 0 0,0 0 0 0 0,0 1 1 0 0,1-1-1 0 0,-1 0 0 0 0,0 0 0 0 0,0 0 0 0 0,0 0 0 0 0,0 0 0 0 0,0-1 0 0 0,1 1 0 0 0,-1 0 0 0 0,0 0 0 0 0,0-1 0 0 0,1 0 0 0 0,-1 1-7 0 0,0 0 1 0 0,0-1-1 0 0,0 1 0 0 0,0-1 0 0 0,0 1 1 0 0,0-1-1 0 0,0 1 0 0 0,0-1 0 0 0,0 0 0 0 0,0 1 1 0 0,0-1-1 0 0,-1 0 0 0 0,1 1 0 0 0,0-1 1 0 0,-1 0-1 0 0,1 0 0 0 0,0 0 0 0 0,-1 0 0 0 0,1 0 1 0 0,-1 0-1 0 0,0 0 0 0 0,1 0 0 0 0,0-1 1 0 0,3-12-131 0 0,-4 9 126 0 0,0-2-26 0 0,-10-5 12 0 0,2 5 22 0 0,8 7 0 0 0,0-1 0 0 0,-1 1 0 0 0,1-1 0 0 0,0 1 0 0 0,-1 0 0 0 0,1-1 0 0 0,-1 1 0 0 0,1 0 0 0 0,-1-1 0 0 0,1 1 0 0 0,-1 0 0 0 0,1-1 0 0 0,-1 1 0 0 0,1 0 0 0 0,-1 0 0 0 0,1 0 0 0 0,-1 0 0 0 0,1-1 0 0 0,-1 1 0 0 0,0 0 0 0 0,1 0 0 0 0,-1 0 0 0 0,1 0 0 0 0,-1 0 0 0 0,1 0 0 0 0,-1 0 0 0 0,0 1 0 0 0,1-1 0 0 0,-1 0 0 0 0,1 0 0 0 0,-1 0 0 0 0,0 1 0 0 0,0-1 0 0 0,-2 2 12 0 0,0-1 0 0 0,0 1 0 0 0,0-1 1 0 0,1 1-1 0 0,-1 0 0 0 0,0 0 0 0 0,1 0 0 0 0,-1 1 0 0 0,1-1 0 0 0,0 1 0 0 0,0-1 0 0 0,0 1 0 0 0,-2 3 0 0 0,-5 5 35 0 0,2-1 84 0 0,1-1-1 0 0,0 2 1 0 0,1-1-1 0 0,0 1 1 0 0,0 0-1 0 0,1 0 1 0 0,-3 15-1 0 0,5-17 42 0 0,-2 5 219 0 0,-3 22 1 0 0,6-31-313 0 0,1 0 0 0 0,0 0 0 0 0,0 0 1 0 0,0 0-1 0 0,1 0 0 0 0,-1 0 1 0 0,1 0-1 0 0,2 6 0 0 0,3 15 170 0 0,-6-22-214 0 0,1 0-1 0 0,-1 0 1 0 0,1 0 0 0 0,0 0 0 0 0,1 0-1 0 0,-1 0 1 0 0,1 0 0 0 0,2 5-1 0 0,-1-6-7 0 0,-1 1-1 0 0,1-1 0 0 0,-1 0 1 0 0,1 1-1 0 0,0-1 0 0 0,0-1 0 0 0,1 1 1 0 0,-1 0-1 0 0,0-1 0 0 0,5 3 1 0 0,-6-4-18 0 0,1 0 1 0 0,-1 0 0 0 0,1-1 0 0 0,-1 1 0 0 0,1-1 0 0 0,-1 1 0 0 0,1-1 0 0 0,-1 0 0 0 0,1 0 0 0 0,0 0 0 0 0,-1 0 0 0 0,1 0 0 0 0,0 0 0 0 0,-1-1 0 0 0,1 0 0 0 0,-1 1-1 0 0,5-3 1 0 0,5-2-27 0 0,0-2 1 0 0,0 1-1 0 0,-1-1 0 0 0,0-1 0 0 0,0 0 0 0 0,-1-1 0 0 0,0 0 0 0 0,0 0 0 0 0,-1-1 0 0 0,0 0 0 0 0,-1-1 0 0 0,0 1 0 0 0,7-16 0 0 0,15-24-159 0 0,26-48-365 0 0,-42 70 304 0 0,10-20-419 0 0,19-57 1 0 0,-29 62 316 0 0,36-109-929 0 0,-41 116 873 0 0,-1 1 1 0 0,4-51-1 0 0,-11 73 309 0 0,0 3 46 0 0,0-1-1 0 0,-1 1 1 0 0,-1-17-1 0 0,0 8 41 0 0,1 16 12 0 0,0 0 0 0 0,0 1-1 0 0,0-1 1 0 0,0 0 0 0 0,0 1 0 0 0,-1-1 0 0 0,1 0 0 0 0,-1 1-1 0 0,0-1 1 0 0,1 0 0 0 0,-1 1 0 0 0,-3-5 0 0 0,4 7 100 0 0,0 0 16 0 0,0 0 6 0 0,0 0-6 0 0,-4 18 80 0 0,3-15-176 0 0,-1 11 64 0 0,1 0 0 0 0,1 0 0 0 0,1 15 0 0 0,0 20 198 0 0,-2 62 907 0 0,2-50-589 0 0,11 206 2120 0 0,-9-226-2267 0 0,3 9-259 0 0,1 0 0 0 0,16 48 0 0 0,-23-97-200 0 0,1 3 46 0 0,0-1-1 0 0,0 0 1 0 0,0 1-1 0 0,0-1 1 0 0,1 0 0 0 0,0 0-1 0 0,-1 0 1 0 0,1 0-1 0 0,0-1 1 0 0,0 1 0 0 0,3 2-1 0 0,-3-3-287 0 0,-1-1-1 0 0,1 0 0 0 0,-1 0 1 0 0,1 0-1 0 0,-1 0 1 0 0,1 0-1 0 0,0 0 1 0 0,3 1-1 0 0,-3-2-694 0 0,0 1 0 0 0,0-1 0 0 0,0 0 0 0 0,1 0 0 0 0,-1 0 0 0 0,0 0 0 0 0,0 0 0 0 0,0 0 0 0 0,3-1 0 0 0,4-2-8104 0 0</inkml:trace>
  <inkml:trace contextRef="#ctx0" brushRef="#br0" timeOffset="4057.11">3598 564 21975 0 0,'-22'0'1283'0'0,"21"0"-884"0"0,1 0 507 0 0,2 0 265 0 0,24-1 34 0 0,0 0 0 0 0,1-2-1 0 0,30-7 1 0 0,-13-3-3472 0 0,0-3-4376 0 0,-12 0-2648 0 0</inkml:trace>
  <inkml:trace contextRef="#ctx0" brushRef="#br0" timeOffset="4406.13">2643 124 22631 0 0,'-10'0'496'0'0,"0"0"104"0"0,10 0 16 0 0,0 0 24 0 0,0 0-512 0 0,6 4-128 0 0,2 4 0 0 0,6-4-10031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777918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2012-01-12T16:41:00+00:00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1455498</Value>
      <Value>1455499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Patient progress notes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TP102815007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103CA0E3-10C9-497C-A6E0-7EF2EAD01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98BE1B-16AF-4DEC-B352-82C31755A3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F05A74-D54C-4977-AF19-81C40CCD17AC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Patient progress notes</Template>
  <TotalTime>208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progress notes</vt:lpstr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progress notes</dc:title>
  <dc:creator>ethan tenison</dc:creator>
  <cp:lastModifiedBy>ethan tenison</cp:lastModifiedBy>
  <cp:revision>2</cp:revision>
  <cp:lastPrinted>2003-12-29T17:10:00Z</cp:lastPrinted>
  <dcterms:created xsi:type="dcterms:W3CDTF">2020-08-04T16:03:00Z</dcterms:created>
  <dcterms:modified xsi:type="dcterms:W3CDTF">2020-08-04T19:43:00Z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TC010234041033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