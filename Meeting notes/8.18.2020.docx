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6"/>
        <w:gridCol w:w="8920"/>
      </w:tblGrid>
      <w:tr w:rsidR="00FD76B1" w14:paraId="77AC365D" w14:textId="77777777" w:rsidTr="00FD7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3" w:type="dxa"/>
            <w:tcMar>
              <w:top w:w="0" w:type="dxa"/>
            </w:tcMar>
          </w:tcPr>
          <w:p w14:paraId="056C9388" w14:textId="1B0E4DEA" w:rsidR="00FD76B1" w:rsidRDefault="00551B1B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2224513" wp14:editId="69A9A74E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-445770</wp:posOffset>
                      </wp:positionV>
                      <wp:extent cx="1952565" cy="755015"/>
                      <wp:effectExtent l="57150" t="38100" r="48260" b="4508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52565" cy="755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7B4177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37.55pt;margin-top:-35.8pt;width:155.2pt;height:6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">
                      <v:imagedata r:id="rId8" o:title=""/>
                    </v:shape>
                  </w:pict>
                </mc:Fallback>
              </mc:AlternateContent>
            </w:r>
            <w:r w:rsidR="00FD76B1" w:rsidRPr="005F3841">
              <w:t>Date</w:t>
            </w:r>
          </w:p>
        </w:tc>
        <w:tc>
          <w:tcPr>
            <w:tcW w:w="6307" w:type="dxa"/>
            <w:tcMar>
              <w:top w:w="0" w:type="dxa"/>
            </w:tcMar>
          </w:tcPr>
          <w:p w14:paraId="316480C1" w14:textId="77777777" w:rsidR="00FD76B1" w:rsidRDefault="00FD76B1" w:rsidP="00A57B48">
            <w:r>
              <w:t>Progress Notes</w:t>
            </w:r>
          </w:p>
        </w:tc>
      </w:tr>
      <w:tr w:rsidR="00FD76B1" w14:paraId="2D51CEEF" w14:textId="77777777" w:rsidTr="00FD76B1">
        <w:tc>
          <w:tcPr>
            <w:tcW w:w="3773" w:type="dxa"/>
          </w:tcPr>
          <w:p w14:paraId="24AE8E37" w14:textId="77777777" w:rsidR="00FD76B1" w:rsidRDefault="00FD76B1" w:rsidP="00A57B48"/>
        </w:tc>
        <w:tc>
          <w:tcPr>
            <w:tcW w:w="6307" w:type="dxa"/>
          </w:tcPr>
          <w:p w14:paraId="57929458" w14:textId="77777777" w:rsidR="00FD76B1" w:rsidRDefault="00FD76B1" w:rsidP="00A57B48"/>
        </w:tc>
      </w:tr>
      <w:tr w:rsidR="00FD76B1" w14:paraId="28A5ABB0" w14:textId="77777777" w:rsidTr="00FD76B1">
        <w:tc>
          <w:tcPr>
            <w:tcW w:w="3773" w:type="dxa"/>
          </w:tcPr>
          <w:p w14:paraId="367C6DEF" w14:textId="77777777" w:rsidR="00FD76B1" w:rsidRDefault="00FD76B1" w:rsidP="00A57B48"/>
        </w:tc>
        <w:tc>
          <w:tcPr>
            <w:tcW w:w="6307" w:type="dxa"/>
          </w:tcPr>
          <w:p w14:paraId="5E922BC2" w14:textId="77777777" w:rsidR="00FD76B1" w:rsidRDefault="00FD76B1" w:rsidP="00A57B48"/>
        </w:tc>
      </w:tr>
      <w:tr w:rsidR="00FD76B1" w14:paraId="26CA93DB" w14:textId="77777777" w:rsidTr="00FD76B1">
        <w:tc>
          <w:tcPr>
            <w:tcW w:w="3773" w:type="dxa"/>
          </w:tcPr>
          <w:p w14:paraId="76B83C3A" w14:textId="77777777" w:rsidR="00FD76B1" w:rsidRDefault="00FD76B1" w:rsidP="00A57B48"/>
        </w:tc>
        <w:tc>
          <w:tcPr>
            <w:tcW w:w="6307" w:type="dxa"/>
          </w:tcPr>
          <w:p w14:paraId="14EB6D3E" w14:textId="77777777" w:rsidR="00FD76B1" w:rsidRDefault="00FD76B1" w:rsidP="00A57B48"/>
        </w:tc>
      </w:tr>
      <w:tr w:rsidR="00FD76B1" w14:paraId="48950615" w14:textId="77777777" w:rsidTr="00FD76B1">
        <w:tc>
          <w:tcPr>
            <w:tcW w:w="3773" w:type="dxa"/>
          </w:tcPr>
          <w:p w14:paraId="4496F21B" w14:textId="77777777" w:rsidR="00FD76B1" w:rsidRDefault="00FD76B1" w:rsidP="00A57B48"/>
        </w:tc>
        <w:tc>
          <w:tcPr>
            <w:tcW w:w="6307" w:type="dxa"/>
          </w:tcPr>
          <w:p w14:paraId="6DD2BC77" w14:textId="77777777" w:rsidR="00FD76B1" w:rsidRDefault="00FD76B1" w:rsidP="00A57B48"/>
        </w:tc>
      </w:tr>
      <w:tr w:rsidR="00FD76B1" w14:paraId="2E71148B" w14:textId="77777777" w:rsidTr="00FD76B1">
        <w:tc>
          <w:tcPr>
            <w:tcW w:w="3773" w:type="dxa"/>
          </w:tcPr>
          <w:p w14:paraId="1817405A" w14:textId="77777777" w:rsidR="00FD76B1" w:rsidRDefault="00FD76B1" w:rsidP="00A57B48"/>
        </w:tc>
        <w:tc>
          <w:tcPr>
            <w:tcW w:w="6307" w:type="dxa"/>
          </w:tcPr>
          <w:p w14:paraId="4F0C85AD" w14:textId="77777777" w:rsidR="00FD76B1" w:rsidRDefault="00FD76B1" w:rsidP="00A57B48"/>
        </w:tc>
      </w:tr>
      <w:tr w:rsidR="00FD76B1" w14:paraId="546F0985" w14:textId="77777777" w:rsidTr="00FD76B1">
        <w:tc>
          <w:tcPr>
            <w:tcW w:w="3773" w:type="dxa"/>
          </w:tcPr>
          <w:p w14:paraId="432DD20B" w14:textId="77777777" w:rsidR="00FD76B1" w:rsidRDefault="00FD76B1" w:rsidP="00A57B48"/>
        </w:tc>
        <w:tc>
          <w:tcPr>
            <w:tcW w:w="6307" w:type="dxa"/>
          </w:tcPr>
          <w:p w14:paraId="4FDFB6A7" w14:textId="77777777" w:rsidR="00FD76B1" w:rsidRDefault="00FD76B1" w:rsidP="00A57B48"/>
        </w:tc>
      </w:tr>
      <w:tr w:rsidR="00FD76B1" w14:paraId="7525D1F1" w14:textId="77777777" w:rsidTr="00FD76B1">
        <w:tc>
          <w:tcPr>
            <w:tcW w:w="3773" w:type="dxa"/>
          </w:tcPr>
          <w:p w14:paraId="42CD1FE3" w14:textId="44CA9DEB" w:rsidR="00FD76B1" w:rsidRDefault="00FD76B1" w:rsidP="00A57B48"/>
        </w:tc>
        <w:tc>
          <w:tcPr>
            <w:tcW w:w="6307" w:type="dxa"/>
          </w:tcPr>
          <w:p w14:paraId="524D28DF" w14:textId="77777777" w:rsidR="00FD76B1" w:rsidRDefault="00FD76B1" w:rsidP="00A57B48"/>
        </w:tc>
      </w:tr>
      <w:tr w:rsidR="00FD76B1" w14:paraId="17ED9964" w14:textId="77777777" w:rsidTr="00FD76B1">
        <w:tc>
          <w:tcPr>
            <w:tcW w:w="3773" w:type="dxa"/>
          </w:tcPr>
          <w:p w14:paraId="46F41013" w14:textId="7B34EBF0" w:rsidR="00FD76B1" w:rsidRDefault="00551B1B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384C4408" wp14:editId="7B7FB0B3">
                      <wp:simplePos x="0" y="0"/>
                      <wp:positionH relativeFrom="column">
                        <wp:posOffset>2004185</wp:posOffset>
                      </wp:positionH>
                      <wp:positionV relativeFrom="paragraph">
                        <wp:posOffset>-2382520</wp:posOffset>
                      </wp:positionV>
                      <wp:extent cx="122760" cy="4412520"/>
                      <wp:effectExtent l="38100" t="38100" r="48895" b="4572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760" cy="44125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27BAF" id="Ink 13" o:spid="_x0000_s1026" type="#_x0000_t75" style="position:absolute;margin-left:157.1pt;margin-top:-188.3pt;width:11.05pt;height:3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1C1976C1" w14:textId="77777777" w:rsidR="00FD76B1" w:rsidRDefault="00FD76B1" w:rsidP="00A57B48"/>
        </w:tc>
      </w:tr>
      <w:tr w:rsidR="00FD76B1" w14:paraId="36FBE2C7" w14:textId="77777777" w:rsidTr="00FD76B1">
        <w:tc>
          <w:tcPr>
            <w:tcW w:w="3773" w:type="dxa"/>
          </w:tcPr>
          <w:p w14:paraId="11224B8D" w14:textId="77777777" w:rsidR="00FD76B1" w:rsidRDefault="00FD76B1" w:rsidP="00A57B48"/>
        </w:tc>
        <w:tc>
          <w:tcPr>
            <w:tcW w:w="6307" w:type="dxa"/>
          </w:tcPr>
          <w:p w14:paraId="6BB918DE" w14:textId="77777777" w:rsidR="00FD76B1" w:rsidRDefault="00FD76B1" w:rsidP="00A57B48"/>
        </w:tc>
      </w:tr>
      <w:tr w:rsidR="00FD76B1" w14:paraId="58DADF56" w14:textId="77777777" w:rsidTr="00FD76B1">
        <w:tc>
          <w:tcPr>
            <w:tcW w:w="3773" w:type="dxa"/>
          </w:tcPr>
          <w:p w14:paraId="7837B5F2" w14:textId="77777777" w:rsidR="00FD76B1" w:rsidRDefault="00FD76B1" w:rsidP="00A57B48"/>
        </w:tc>
        <w:tc>
          <w:tcPr>
            <w:tcW w:w="6307" w:type="dxa"/>
          </w:tcPr>
          <w:p w14:paraId="0C4BF3F6" w14:textId="77777777" w:rsidR="00FD76B1" w:rsidRDefault="00FD76B1" w:rsidP="00A57B48"/>
        </w:tc>
      </w:tr>
      <w:tr w:rsidR="00FD76B1" w14:paraId="5BEB8718" w14:textId="77777777" w:rsidTr="00FD76B1">
        <w:tc>
          <w:tcPr>
            <w:tcW w:w="3773" w:type="dxa"/>
          </w:tcPr>
          <w:p w14:paraId="5FB6BE35" w14:textId="77777777" w:rsidR="00FD76B1" w:rsidRDefault="00FD76B1" w:rsidP="00A57B48"/>
        </w:tc>
        <w:tc>
          <w:tcPr>
            <w:tcW w:w="6307" w:type="dxa"/>
          </w:tcPr>
          <w:p w14:paraId="00ABDA8A" w14:textId="77777777" w:rsidR="00FD76B1" w:rsidRDefault="00FD76B1" w:rsidP="00A57B48"/>
        </w:tc>
      </w:tr>
      <w:tr w:rsidR="00FD76B1" w14:paraId="019C7814" w14:textId="77777777" w:rsidTr="00FD76B1">
        <w:tc>
          <w:tcPr>
            <w:tcW w:w="3773" w:type="dxa"/>
          </w:tcPr>
          <w:p w14:paraId="75AA8EF0" w14:textId="77777777" w:rsidR="00FD76B1" w:rsidRDefault="00FD76B1" w:rsidP="00A57B48"/>
        </w:tc>
        <w:tc>
          <w:tcPr>
            <w:tcW w:w="6307" w:type="dxa"/>
          </w:tcPr>
          <w:p w14:paraId="2B3A9615" w14:textId="77777777" w:rsidR="00FD76B1" w:rsidRDefault="00FD76B1" w:rsidP="00A57B48"/>
        </w:tc>
      </w:tr>
      <w:tr w:rsidR="00FD76B1" w14:paraId="3CB2EBCF" w14:textId="77777777" w:rsidTr="00FD76B1">
        <w:tc>
          <w:tcPr>
            <w:tcW w:w="3773" w:type="dxa"/>
          </w:tcPr>
          <w:p w14:paraId="6AB73F93" w14:textId="00A1DDBD" w:rsidR="00FD76B1" w:rsidRDefault="00FD76B1" w:rsidP="00A57B48"/>
        </w:tc>
        <w:tc>
          <w:tcPr>
            <w:tcW w:w="6307" w:type="dxa"/>
          </w:tcPr>
          <w:p w14:paraId="130EDFF8" w14:textId="77777777" w:rsidR="00FD76B1" w:rsidRDefault="00FD76B1" w:rsidP="00A57B48"/>
        </w:tc>
      </w:tr>
      <w:tr w:rsidR="00FD76B1" w14:paraId="242AACDE" w14:textId="77777777" w:rsidTr="00FD76B1">
        <w:tc>
          <w:tcPr>
            <w:tcW w:w="3773" w:type="dxa"/>
          </w:tcPr>
          <w:p w14:paraId="370D3F50" w14:textId="7F373C13" w:rsidR="00FD76B1" w:rsidRDefault="00FD76B1" w:rsidP="00A57B48"/>
        </w:tc>
        <w:tc>
          <w:tcPr>
            <w:tcW w:w="6307" w:type="dxa"/>
          </w:tcPr>
          <w:p w14:paraId="1242B51C" w14:textId="77777777" w:rsidR="00FD76B1" w:rsidRDefault="00FD76B1" w:rsidP="00A57B48"/>
        </w:tc>
      </w:tr>
      <w:tr w:rsidR="00FD76B1" w14:paraId="11C42DAD" w14:textId="77777777" w:rsidTr="00FD76B1">
        <w:tc>
          <w:tcPr>
            <w:tcW w:w="3773" w:type="dxa"/>
          </w:tcPr>
          <w:p w14:paraId="1436953F" w14:textId="0A3664CA" w:rsidR="00FD76B1" w:rsidRDefault="00551B1B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49E931D" wp14:editId="4AC3CD0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-208280</wp:posOffset>
                      </wp:positionV>
                      <wp:extent cx="9505315" cy="450850"/>
                      <wp:effectExtent l="38100" t="38100" r="19685" b="4445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5315" cy="450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DC3B6C" id="Ink 26" o:spid="_x0000_s1026" type="#_x0000_t75" style="position:absolute;margin-left:-6.35pt;margin-top:-17.1pt;width:749.85pt;height:3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0753840B" wp14:editId="3BC406E6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-158750</wp:posOffset>
                      </wp:positionV>
                      <wp:extent cx="506185" cy="393065"/>
                      <wp:effectExtent l="57150" t="57150" r="0" b="4508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185" cy="393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C37E7E" id="Ink 17" o:spid="_x0000_s1026" type="#_x0000_t75" style="position:absolute;margin-left:33.95pt;margin-top:-13.2pt;width:41.25pt;height:3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0D084823" w14:textId="77777777" w:rsidR="00FD76B1" w:rsidRDefault="00FD76B1" w:rsidP="00A57B48"/>
        </w:tc>
      </w:tr>
      <w:tr w:rsidR="00FD76B1" w14:paraId="1F5C7B47" w14:textId="77777777" w:rsidTr="00FD76B1">
        <w:tc>
          <w:tcPr>
            <w:tcW w:w="3773" w:type="dxa"/>
          </w:tcPr>
          <w:p w14:paraId="2E18F9D9" w14:textId="77777777" w:rsidR="00FD76B1" w:rsidRDefault="00FD76B1" w:rsidP="00A57B48"/>
        </w:tc>
        <w:tc>
          <w:tcPr>
            <w:tcW w:w="6307" w:type="dxa"/>
          </w:tcPr>
          <w:p w14:paraId="0F35D5EC" w14:textId="77777777" w:rsidR="00FD76B1" w:rsidRDefault="00FD76B1" w:rsidP="00A57B48"/>
        </w:tc>
      </w:tr>
      <w:tr w:rsidR="00FD76B1" w14:paraId="65C98F30" w14:textId="77777777" w:rsidTr="00FD76B1">
        <w:tc>
          <w:tcPr>
            <w:tcW w:w="3773" w:type="dxa"/>
          </w:tcPr>
          <w:p w14:paraId="39F223A4" w14:textId="325D204A" w:rsidR="00FD76B1" w:rsidRDefault="0081137D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E0CC2D0" wp14:editId="338DD916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-223520</wp:posOffset>
                      </wp:positionV>
                      <wp:extent cx="5256685" cy="475535"/>
                      <wp:effectExtent l="38100" t="38100" r="58420" b="5842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6685" cy="475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73A00C" id="Ink 42" o:spid="_x0000_s1026" type="#_x0000_t75" style="position:absolute;margin-left:7.4pt;margin-top:-18.3pt;width:415.3pt;height:38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194E240C" w14:textId="6E451A3C" w:rsidR="00FD76B1" w:rsidRDefault="0081137D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6C0C6069" wp14:editId="666F7C0A">
                      <wp:simplePos x="0" y="0"/>
                      <wp:positionH relativeFrom="column">
                        <wp:posOffset>5689327</wp:posOffset>
                      </wp:positionH>
                      <wp:positionV relativeFrom="paragraph">
                        <wp:posOffset>170310</wp:posOffset>
                      </wp:positionV>
                      <wp:extent cx="88560" cy="114480"/>
                      <wp:effectExtent l="57150" t="38100" r="45085" b="5715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560" cy="11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7A5F30" id="Ink 50" o:spid="_x0000_s1026" type="#_x0000_t75" style="position:absolute;margin-left:447.3pt;margin-top:12.7pt;width:8.35pt;height:1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70B7065A" wp14:editId="695A437A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-256540</wp:posOffset>
                      </wp:positionV>
                      <wp:extent cx="3240435" cy="506730"/>
                      <wp:effectExtent l="57150" t="57150" r="36195" b="4572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0435" cy="506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96A7F5" id="Ink 49" o:spid="_x0000_s1026" type="#_x0000_t75" style="position:absolute;margin-left:198.8pt;margin-top:-20.9pt;width:256.55pt;height:4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">
                      <v:imagedata r:id="rId20" o:title=""/>
                    </v:shape>
                  </w:pict>
                </mc:Fallback>
              </mc:AlternateContent>
            </w:r>
          </w:p>
        </w:tc>
      </w:tr>
      <w:tr w:rsidR="00FD76B1" w14:paraId="6382E235" w14:textId="77777777" w:rsidTr="00FD76B1">
        <w:tc>
          <w:tcPr>
            <w:tcW w:w="3773" w:type="dxa"/>
          </w:tcPr>
          <w:p w14:paraId="00871270" w14:textId="6D46BE42" w:rsidR="00FD76B1" w:rsidRDefault="0081137D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2D019B62" wp14:editId="42097B89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-28575</wp:posOffset>
                      </wp:positionV>
                      <wp:extent cx="5190270" cy="607695"/>
                      <wp:effectExtent l="57150" t="38100" r="48895" b="40005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90270" cy="607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D9194A" id="Ink 78" o:spid="_x0000_s1026" type="#_x0000_t75" style="position:absolute;margin-left:12.3pt;margin-top:-2.95pt;width:410.1pt;height:4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">
                      <v:imagedata r:id="rId22" o:title=""/>
                    </v:shape>
                  </w:pict>
                </mc:Fallback>
              </mc:AlternateContent>
            </w:r>
          </w:p>
        </w:tc>
        <w:tc>
          <w:tcPr>
            <w:tcW w:w="6307" w:type="dxa"/>
          </w:tcPr>
          <w:p w14:paraId="58DAF8AD" w14:textId="290A654B" w:rsidR="00FD76B1" w:rsidRDefault="0081137D" w:rsidP="00A57B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4BF07ED" wp14:editId="7F2E49CC">
                      <wp:simplePos x="0" y="0"/>
                      <wp:positionH relativeFrom="column">
                        <wp:posOffset>2172847</wp:posOffset>
                      </wp:positionH>
                      <wp:positionV relativeFrom="paragraph">
                        <wp:posOffset>-178885</wp:posOffset>
                      </wp:positionV>
                      <wp:extent cx="133560" cy="218520"/>
                      <wp:effectExtent l="57150" t="38100" r="57150" b="4826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560" cy="21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AECFAA" id="Ink 44" o:spid="_x0000_s1026" type="#_x0000_t75" style="position:absolute;margin-left:170.4pt;margin-top:-14.8pt;width:11.9pt;height:1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1E5051B6" wp14:editId="2FAB749C">
                      <wp:simplePos x="0" y="0"/>
                      <wp:positionH relativeFrom="column">
                        <wp:posOffset>891967</wp:posOffset>
                      </wp:positionH>
                      <wp:positionV relativeFrom="paragraph">
                        <wp:posOffset>-171685</wp:posOffset>
                      </wp:positionV>
                      <wp:extent cx="45000" cy="84600"/>
                      <wp:effectExtent l="57150" t="57150" r="50800" b="48895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00" cy="8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F61FD6" id="Ink 43" o:spid="_x0000_s1026" type="#_x0000_t75" style="position:absolute;margin-left:69.55pt;margin-top:-14.2pt;width:5pt;height:8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">
                      <v:imagedata r:id="rId26" o:title=""/>
                    </v:shape>
                  </w:pict>
                </mc:Fallback>
              </mc:AlternateContent>
            </w:r>
          </w:p>
        </w:tc>
      </w:tr>
      <w:tr w:rsidR="00FD76B1" w14:paraId="53DD17D7" w14:textId="77777777" w:rsidTr="00FD76B1">
        <w:tc>
          <w:tcPr>
            <w:tcW w:w="3773" w:type="dxa"/>
          </w:tcPr>
          <w:p w14:paraId="2F2CFCFF" w14:textId="77777777" w:rsidR="00FD76B1" w:rsidRDefault="00FD76B1" w:rsidP="00A57B48"/>
        </w:tc>
        <w:tc>
          <w:tcPr>
            <w:tcW w:w="6307" w:type="dxa"/>
          </w:tcPr>
          <w:p w14:paraId="6BF29222" w14:textId="77777777" w:rsidR="00FD76B1" w:rsidRDefault="00FD76B1" w:rsidP="00A57B48"/>
        </w:tc>
      </w:tr>
      <w:tr w:rsidR="00FD76B1" w14:paraId="07E70B62" w14:textId="77777777" w:rsidTr="00FD76B1">
        <w:tc>
          <w:tcPr>
            <w:tcW w:w="3773" w:type="dxa"/>
          </w:tcPr>
          <w:p w14:paraId="63E865C0" w14:textId="77777777" w:rsidR="00FD76B1" w:rsidRDefault="00FD76B1" w:rsidP="00A57B48"/>
        </w:tc>
        <w:tc>
          <w:tcPr>
            <w:tcW w:w="6307" w:type="dxa"/>
          </w:tcPr>
          <w:p w14:paraId="65945E00" w14:textId="77777777" w:rsidR="00FD76B1" w:rsidRDefault="00FD76B1" w:rsidP="00A57B48"/>
        </w:tc>
      </w:tr>
      <w:tr w:rsidR="00FD76B1" w14:paraId="63AD7206" w14:textId="77777777" w:rsidTr="00FD76B1">
        <w:tc>
          <w:tcPr>
            <w:tcW w:w="3773" w:type="dxa"/>
          </w:tcPr>
          <w:p w14:paraId="45AC58DC" w14:textId="77777777" w:rsidR="00FD76B1" w:rsidRDefault="00FD76B1" w:rsidP="00A57B48"/>
        </w:tc>
        <w:tc>
          <w:tcPr>
            <w:tcW w:w="6307" w:type="dxa"/>
          </w:tcPr>
          <w:p w14:paraId="7FD9DAD7" w14:textId="77777777" w:rsidR="00FD76B1" w:rsidRDefault="00FD76B1" w:rsidP="00A57B48"/>
        </w:tc>
      </w:tr>
      <w:tr w:rsidR="00FD76B1" w14:paraId="46FC1FCF" w14:textId="77777777" w:rsidTr="00FD76B1">
        <w:tc>
          <w:tcPr>
            <w:tcW w:w="3773" w:type="dxa"/>
          </w:tcPr>
          <w:p w14:paraId="0FFC3D34" w14:textId="77777777" w:rsidR="00FD76B1" w:rsidRDefault="00FD76B1" w:rsidP="00A57B48"/>
        </w:tc>
        <w:tc>
          <w:tcPr>
            <w:tcW w:w="6307" w:type="dxa"/>
          </w:tcPr>
          <w:p w14:paraId="5AC4B261" w14:textId="77777777" w:rsidR="00FD76B1" w:rsidRDefault="00FD76B1" w:rsidP="00A57B48"/>
        </w:tc>
      </w:tr>
      <w:tr w:rsidR="00FD76B1" w14:paraId="13536FAF" w14:textId="77777777" w:rsidTr="00FD76B1">
        <w:tc>
          <w:tcPr>
            <w:tcW w:w="3773" w:type="dxa"/>
          </w:tcPr>
          <w:p w14:paraId="515D299B" w14:textId="77777777" w:rsidR="00FD76B1" w:rsidRDefault="00FD76B1" w:rsidP="00A57B48"/>
        </w:tc>
        <w:tc>
          <w:tcPr>
            <w:tcW w:w="6307" w:type="dxa"/>
          </w:tcPr>
          <w:p w14:paraId="7E11FE3D" w14:textId="77777777" w:rsidR="00FD76B1" w:rsidRDefault="00FD76B1" w:rsidP="00A57B48"/>
        </w:tc>
      </w:tr>
      <w:tr w:rsidR="00FD76B1" w14:paraId="2F450999" w14:textId="77777777" w:rsidTr="00FD76B1">
        <w:tc>
          <w:tcPr>
            <w:tcW w:w="3773" w:type="dxa"/>
          </w:tcPr>
          <w:p w14:paraId="02F05A6E" w14:textId="77777777" w:rsidR="00FD76B1" w:rsidRDefault="00FD76B1" w:rsidP="00A57B48"/>
        </w:tc>
        <w:tc>
          <w:tcPr>
            <w:tcW w:w="6307" w:type="dxa"/>
          </w:tcPr>
          <w:p w14:paraId="59C9D6DF" w14:textId="77777777" w:rsidR="00FD76B1" w:rsidRDefault="00FD76B1" w:rsidP="00A57B48"/>
        </w:tc>
      </w:tr>
      <w:tr w:rsidR="00FD76B1" w14:paraId="25B3C88B" w14:textId="77777777" w:rsidTr="00FD76B1">
        <w:tc>
          <w:tcPr>
            <w:tcW w:w="3773" w:type="dxa"/>
          </w:tcPr>
          <w:p w14:paraId="068E023C" w14:textId="77777777" w:rsidR="00FD76B1" w:rsidRDefault="00FD76B1" w:rsidP="00A57B48"/>
        </w:tc>
        <w:tc>
          <w:tcPr>
            <w:tcW w:w="6307" w:type="dxa"/>
          </w:tcPr>
          <w:p w14:paraId="10F86E7F" w14:textId="77777777" w:rsidR="00FD76B1" w:rsidRDefault="00FD76B1" w:rsidP="00A57B48"/>
        </w:tc>
      </w:tr>
      <w:tr w:rsidR="00FD76B1" w14:paraId="271139CA" w14:textId="77777777" w:rsidTr="00FD76B1">
        <w:tc>
          <w:tcPr>
            <w:tcW w:w="3773" w:type="dxa"/>
          </w:tcPr>
          <w:p w14:paraId="7D213E21" w14:textId="77777777" w:rsidR="00FD76B1" w:rsidRDefault="00FD76B1" w:rsidP="00A57B48"/>
        </w:tc>
        <w:tc>
          <w:tcPr>
            <w:tcW w:w="6307" w:type="dxa"/>
          </w:tcPr>
          <w:p w14:paraId="7F597CAF" w14:textId="77777777" w:rsidR="00FD76B1" w:rsidRDefault="00FD76B1" w:rsidP="00A57B48"/>
        </w:tc>
      </w:tr>
    </w:tbl>
    <w:p w14:paraId="5AE2C9BB" w14:textId="77777777" w:rsidR="00274752" w:rsidRDefault="00274752" w:rsidP="00087269"/>
    <w:sectPr w:rsidR="00274752" w:rsidSect="00551B1B">
      <w:pgSz w:w="15840" w:h="12240" w:orient="landscape"/>
      <w:pgMar w:top="1080" w:right="864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1B"/>
    <w:rsid w:val="000138CD"/>
    <w:rsid w:val="00020B49"/>
    <w:rsid w:val="00087269"/>
    <w:rsid w:val="000A77C4"/>
    <w:rsid w:val="000E73C1"/>
    <w:rsid w:val="001001E8"/>
    <w:rsid w:val="00183698"/>
    <w:rsid w:val="00274752"/>
    <w:rsid w:val="003843FB"/>
    <w:rsid w:val="00551B1B"/>
    <w:rsid w:val="005803D0"/>
    <w:rsid w:val="005F3841"/>
    <w:rsid w:val="00636E68"/>
    <w:rsid w:val="00661433"/>
    <w:rsid w:val="0081137D"/>
    <w:rsid w:val="008A0F33"/>
    <w:rsid w:val="008D40EB"/>
    <w:rsid w:val="009E15DC"/>
    <w:rsid w:val="00A54B57"/>
    <w:rsid w:val="00A57B48"/>
    <w:rsid w:val="00D660C4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059EF"/>
  <w15:docId w15:val="{A40C993F-0600-4805-B6AD-A034C446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3C1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E73C1"/>
    <w:pPr>
      <w:outlineLvl w:val="0"/>
    </w:pPr>
    <w:rPr>
      <w:rFonts w:asciiTheme="majorHAnsi" w:hAnsiTheme="majorHAnsi"/>
      <w:b/>
      <w:sz w:val="26"/>
    </w:rPr>
  </w:style>
  <w:style w:type="paragraph" w:styleId="Heading3">
    <w:name w:val="heading 3"/>
    <w:basedOn w:val="Normal"/>
    <w:next w:val="Normal"/>
    <w:semiHidden/>
    <w:unhideWhenUsed/>
    <w:qFormat/>
    <w:rsid w:val="00087269"/>
    <w:pPr>
      <w:keepNext/>
      <w:spacing w:after="120"/>
      <w:outlineLvl w:val="2"/>
    </w:pPr>
    <w:rPr>
      <w:rFonts w:ascii="Century Gothic" w:hAnsi="Century Gothic" w:cs="Arial"/>
      <w:b/>
      <w:bCs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76B1"/>
    <w:rPr>
      <w:rFonts w:ascii="Century Gothic" w:hAnsi="Century Gothic"/>
      <w:sz w:val="22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216" w:type="dxa"/>
        <w:left w:w="115" w:type="dxa"/>
        <w:right w:w="115" w:type="dxa"/>
      </w:tblCellMar>
    </w:tblPr>
    <w:tblStylePr w:type="firstRow">
      <w:rPr>
        <w:b/>
        <w:i w:val="0"/>
      </w:rPr>
      <w:tblPr/>
      <w:tcPr>
        <w:tcBorders>
          <w:top w:val="nil"/>
          <w:left w:val="nil"/>
          <w:bottom w:val="doub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is\AppData\Roaming\Microsoft\Templates\Patient%20progress%20not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7:49:10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927 530 19175 0 0,'-26'-22'515'0'0,"18"17"-201"0"0,1-1 0 0 0,0 0 0 0 0,0-1 1 0 0,-8-10-1 0 0,-7-9-288 0 0,15 19 413 0 0,1-1-1 0 0,-9-11 1 0 0,-11-26 1366 0 0,-28-41-1134 0 0,52 84-640 0 0,1 0-1 0 0,-1 0 0 0 0,0 0 1 0 0,0 0-1 0 0,0 0 1 0 0,0 1-1 0 0,0-1 0 0 0,0 1 1 0 0,0-1-1 0 0,-1 1 1 0 0,1 0-1 0 0,-1 0 0 0 0,1 0 1 0 0,-1 0-1 0 0,1 0 1 0 0,-1 1-1 0 0,1-1 0 0 0,-1 1 1 0 0,0-1-1 0 0,1 1 1 0 0,-1 0-1 0 0,0 0 0 0 0,1 0 1 0 0,-1 1-1 0 0,0-1 1 0 0,1 1-1 0 0,-1-1 0 0 0,1 1 1 0 0,-1 0-1 0 0,1 0 1 0 0,-1 0-1 0 0,1 0 0 0 0,-1 0 1 0 0,-2 3-1 0 0,-17 11-30 0 0,1 2 0 0 0,-31 29 0 0 0,17-13 0 0 0,-22 19-42 0 0,3 3 1 0 0,2 1-1 0 0,3 3 0 0 0,2 2 0 0 0,-52 91 1 0 0,90-135 70 0 0,0 0 0 0 0,1 0 0 0 0,1 1 1 0 0,1-1-1 0 0,1 1 0 0 0,-6 33 0 0 0,9-36-66 0 0,1-1-1 0 0,1 1 0 0 0,0 0 0 0 0,1 0 0 0 0,1-1 0 0 0,0 1 1 0 0,1-1-1 0 0,0 0 0 0 0,8 18 0 0 0,2 1-71 0 0,2 0 0 0 0,2-1-1 0 0,39 59 1 0 0,77 78 198 0 0,-111-143-25 0 0,-6-6-66 0 0,-2 0-1 0 0,0 1 1 0 0,-1 1-1 0 0,19 44 1 0 0,-25-47-121 0 0,0-1 1 0 0,-2 1 0 0 0,0 0-1 0 0,-1 0 1 0 0,-1 1-1 0 0,1 35 1 0 0,-4-45-30 0 0,0-1 1 0 0,-1 1 0 0 0,-1 0-1 0 0,0 0 1 0 0,0-1-1 0 0,-1 1 1 0 0,0-1-1 0 0,0 0 1 0 0,-1 0-1 0 0,0 0 1 0 0,-1-1-1 0 0,0 1 1 0 0,-8 10-1 0 0,4-9 16 0 0,0 0-1 0 0,0-1 1 0 0,-1 0-1 0 0,0-1 1 0 0,0 0 0 0 0,-1 0-1 0 0,0-1 1 0 0,-1 0-1 0 0,-17 7 1 0 0,11-6 233 0 0,-1-1 0 0 0,1-1-1 0 0,-1-1 1 0 0,0 0 0 0 0,-21 1 0 0 0,30-5 116 0 0,1 0-1 0 0,-1-1 1 0 0,1 0-1 0 0,-1-1 1 0 0,1 0-1 0 0,-1-1 1 0 0,1 0-1 0 0,0 0 1 0 0,-1-1-1 0 0,1 0 1 0 0,1 0-1 0 0,-14-8 1 0 0,17 8-103 0 0,1 0 0 0 0,0 0 0 0 0,0-1 0 0 0,0 1 0 0 0,1-1 0 0 0,-1 0 0 0 0,1 0 0 0 0,0 0 0 0 0,0-1 0 0 0,1 1 0 0 0,-1-1 0 0 0,1 0 0 0 0,0 1 0 0 0,0-1 0 0 0,0 0 0 0 0,-1-7 0 0 0,0-5 76 0 0,0 0 0 0 0,1-1 0 0 0,1-28 0 0 0,2 8-13 0 0,2-1 0 0 0,2 1 0 0 0,2 0 0 0 0,1 1 0 0 0,14-39 0 0 0,79-177 373 0 0,-54 159-351 0 0,77-113 0 0 0,-38 68-113 0 0,-14 13-32 0 0,110-175 45 0 0,-140 242-186 0 0,-24 36-41 0 0,-2-1-1 0 0,21-38 0 0 0,-36 60 91 0 0,0-1 1 0 0,0 1-1 0 0,-1-1 0 0 0,1 1 0 0 0,0-1 1 0 0,-1 1-1 0 0,1-1 0 0 0,-1-5 0 0 0,0 8 26 0 0,0-1 1 0 0,0 1-1 0 0,0-1 0 0 0,0 1 0 0 0,0-1 0 0 0,-1 1 0 0 0,1-1 1 0 0,0 1-1 0 0,0-1 0 0 0,0 1 0 0 0,-1-1 0 0 0,1 1 0 0 0,0-1 1 0 0,-1 1-1 0 0,1-1 0 0 0,0 1 0 0 0,-1-1 0 0 0,1 1 0 0 0,0 0 1 0 0,-1-1-1 0 0,1 1 0 0 0,-1 0 0 0 0,1-1 0 0 0,-1 1 0 0 0,1 0 1 0 0,-1 0-1 0 0,1-1 0 0 0,-1 1 0 0 0,1 0 0 0 0,-1 0 0 0 0,1 0 1 0 0,-1 0-1 0 0,1 0 0 0 0,-1 0 0 0 0,1 0 0 0 0,-1 0 0 0 0,0 0 1 0 0,1 0-1 0 0,-1 0 0 0 0,1 0 0 0 0,-1 0 0 0 0,1 0 0 0 0,-1 0 1 0 0,1 1-1 0 0,-1-1 0 0 0,1 0 0 0 0,-2 1 0 0 0,-4 2-140 0 0,-1 0-1 0 0,1 0 1 0 0,-1 0 0 0 0,1 1-1 0 0,0 0 1 0 0,1 1 0 0 0,-1-1-1 0 0,1 1 1 0 0,0 0 0 0 0,-7 9-1 0 0,8-7-1833 0 0,4-1-3422 0 0,4 2-2545 0 0</inkml:trace>
  <inkml:trace contextRef="#ctx0" brushRef="#br0" timeOffset="381.53">1758 39 23079 0 0,'-4'-8'235'0'0,"3"5"-85"0"0,1 1 1 0 0,-2-1-1 0 0,1 1 1 0 0,0-1-1 0 0,0 1 1 0 0,-1-1-1 0 0,0 1 1 0 0,-3-4 0 0 0,-2 2-45 0 0,6 3 305 0 0,-1 2 124 0 0,-2 3-395 0 0,0 0 0 0 0,0 0 1 0 0,1 0-1 0 0,-1 1 0 0 0,1-1 1 0 0,0 1-1 0 0,0 0 0 0 0,1 0 1 0 0,-1 0-1 0 0,1 0 0 0 0,-2 7 1 0 0,-4 10 92 0 0,-12 25 145 0 0,-38 79 73 0 0,26-65-444 0 0,-221 406-2 0 0,169-311 91 0 0,-23 41 111 0 0,-67 85 890 0 0,109-169-912 0 0,58-99-321 0 0,1 0-1 0 0,0 1 1 0 0,1 0 0 0 0,1 0-1 0 0,0 1 1 0 0,-1 19 0 0 0,4-28-317 0 0,1 0 0 0 0,0 0 0 0 0,1 10 0 0 0,-1-15 160 0 0,1 1-1 0 0,-1-1 0 0 0,1 0 0 0 0,-1 0 1 0 0,1 0-1 0 0,0 0 0 0 0,0 0 1 0 0,0 0-1 0 0,0 0 0 0 0,0 0 1 0 0,1-1-1 0 0,-1 1 0 0 0,0 0 1 0 0,1-1-1 0 0,2 3 0 0 0,17 8-8161 0 0</inkml:trace>
  <inkml:trace contextRef="#ctx0" brushRef="#br0" timeOffset="732.61">1918 428 22663 0 0,'-12'-20'1065'0'0,"10"16"-833"0"0,-1 0 1 0 0,1-1-1 0 0,-1 1 0 0 0,1 0 1 0 0,-1-6-1 0 0,0 3-97 0 0,2 6 450 0 0,-9 6 997 0 0,8-4-1521 0 0,0 0 0 0 0,0 1-1 0 0,0-1 1 0 0,1 1-1 0 0,-1 0 1 0 0,0-1-1 0 0,1 1 1 0 0,-1 0-1 0 0,1 0 1 0 0,-1 0-1 0 0,1 0 1 0 0,0 1-1 0 0,0-1 1 0 0,0 0-1 0 0,0 0 1 0 0,1 1-1 0 0,-1-1 1 0 0,0 3-1 0 0,-5 12 50 0 0,-22 63 23 0 0,-21 100 0 0 0,26-89-100 0 0,-36 141-33 0 0,-22 84 0 0 0,24-98-2568 0 0,38-150 1144 0 0</inkml:trace>
  <inkml:trace contextRef="#ctx0" brushRef="#br0" timeOffset="1172.41">2682 682 20559 0 0,'-13'-3'452'0'0,"0"-1"-1"0"0,0 0 0 0 0,1-1 0 0 0,-18-8 0 0 0,26 10-273 0 0,-1 1-1 0 0,0-1 0 0 0,0 2 1 0 0,0-1-1 0 0,-1 0 1 0 0,1 1-1 0 0,0 0 0 0 0,-1 0 1 0 0,1 1-1 0 0,0 0 1 0 0,-1-1-1 0 0,1 2 0 0 0,-1-1 1 0 0,1 1-1 0 0,0 0 0 0 0,-1 0 1 0 0,1 0-1 0 0,0 1 1 0 0,0-1-1 0 0,0 1 0 0 0,0 0 1 0 0,0 1-1 0 0,-5 3 1 0 0,-1 1-137 0 0,-2 1-23 0 0,0 0-1 0 0,-14 13 1 0 0,-3 6-198 0 0,-37 41 0 0 0,45-43 50 0 0,-72 81-332 0 0,89-101 398 0 0,0 0-1 0 0,1 0 1 0 0,-1 0-1 0 0,1 1 1 0 0,0 0-1 0 0,1 0 0 0 0,-1 0 1 0 0,1 0-1 0 0,-4 11 1 0 0,6-14 47 0 0,0 1 1 0 0,1 0 0 0 0,-1-1-1 0 0,1 1 1 0 0,0 0-1 0 0,0 0 1 0 0,0-1 0 0 0,0 1-1 0 0,0 0 1 0 0,1 0-1 0 0,0-1 1 0 0,0 1 0 0 0,0-1-1 0 0,0 1 1 0 0,0 0-1 0 0,1-1 1 0 0,0 0 0 0 0,-1 1-1 0 0,4 3 1 0 0,15 18-48 0 0,1 0 0 0 0,35 31 0 0 0,14 17-21 0 0,54 85 48 0 0,-110-138 36 0 0,-2 2 0 0 0,0-1 0 0 0,-1 1 0 0 0,-1 1 1 0 0,-2 0-1 0 0,8 29 0 0 0,-13-37 7 0 0,-1-1 1 0 0,-1 1 0 0 0,0-1-1 0 0,-1 1 1 0 0,-1 0-1 0 0,0-1 1 0 0,-1 1-1 0 0,-1-1 1 0 0,0 1-1 0 0,-1-1 1 0 0,0 0-1 0 0,-1-1 1 0 0,-1 1-1 0 0,0-1 1 0 0,-14 22 0 0 0,12-22 10 0 0,-1 0 1 0 0,-1 0 0 0 0,1-1 0 0 0,-2-1 0 0 0,0 0 0 0 0,0 0 0 0 0,-1-1 0 0 0,0-1 0 0 0,-1 0 0 0 0,0 0 0 0 0,0-1 0 0 0,-1-1-1 0 0,0 0 1 0 0,-26 8 0 0 0,27-12-30 0 0,-1 0-1 0 0,0 0 1 0 0,-16 0-1 0 0,24-3 63 0 0,0 1 0 0 0,0-2 1 0 0,0 1-1 0 0,0-1 0 0 0,0 0 0 0 0,0 0 1 0 0,1 0-1 0 0,-1-1 0 0 0,-9-4 0 0 0,12 5-19 0 0,0-1-1 0 0,0 0 0 0 0,0 0 1 0 0,0-1-1 0 0,1 1 1 0 0,-1 0-1 0 0,1-1 1 0 0,-1 0-1 0 0,1 0 0 0 0,0 0 1 0 0,0 0-1 0 0,0 0 1 0 0,0 0-1 0 0,1 0 1 0 0,-1 0-1 0 0,1-1 0 0 0,0 1 1 0 0,0-1-1 0 0,0 1 1 0 0,0-1-1 0 0,1 1 0 0 0,-1-1 1 0 0,1 1-1 0 0,0-1 1 0 0,0-3-1 0 0,1-8 98 0 0,1-1-1 0 0,0 2 0 0 0,1-1 1 0 0,8-23-1 0 0,4-6-15 0 0,2 1 0 0 0,26-48 0 0 0,54-78 418 0 0,-56 100-423 0 0,133-185-57 0 0,-27 44 167 0 0,-133 188-193 0 0,155-273 616 0 0,-144 245-470 0 0,-14 30 31 0 0,-1 1-1 0 0,0-1 1 0 0,-2 0-1 0 0,-1-1 1 0 0,7-27-1 0 0,-12 35-115 0 0,-1 9-39 0 0,0 0 0 0 0,0 0 1 0 0,0 0-1 0 0,-1-1 0 0 0,0 1 0 0 0,0-8 1 0 0,-1 11-37 0 0,1 0 0 0 0,0 0 0 0 0,-1 0 0 0 0,1 0 1 0 0,-1 0-1 0 0,1 0 0 0 0,-1 0 0 0 0,0 0 0 0 0,1 0 1 0 0,-1 1-1 0 0,0-1 0 0 0,1 0 0 0 0,-1 0 0 0 0,0 1 1 0 0,0-1-1 0 0,0 0 0 0 0,0 1 0 0 0,1-1 0 0 0,-1 1 0 0 0,0-1 1 0 0,0 1-1 0 0,0 0 0 0 0,0-1 0 0 0,0 1 0 0 0,0 0 1 0 0,0 0-1 0 0,-1 0 0 0 0,1-1 0 0 0,0 1 0 0 0,0 0 0 0 0,0 0 1 0 0,0 1-1 0 0,-1-1 0 0 0,-5 0 5 0 0,-1 1 1 0 0,1 0-1 0 0,0 1 1 0 0,-1-1-1 0 0,1 1 0 0 0,-13 6 1 0 0,-41 23-760 0 0,57-28 389 0 0,0 0-1 0 0,0 0 1 0 0,0 0-1 0 0,-5 4 1 0 0,0 4-7149 0 0,3-3-1658 0 0</inkml:trace>
  <inkml:trace contextRef="#ctx0" brushRef="#br0" timeOffset="1722.1">4071 146 21711 0 0,'-1'-1'65'0'0,"0"1"-1"0"0,0-1 1 0 0,0 1 0 0 0,0-1-1 0 0,0 1 1 0 0,0 0-1 0 0,0-1 1 0 0,0 1 0 0 0,0 0-1 0 0,0 0 1 0 0,0-1-1 0 0,0 1 1 0 0,-1 0-1 0 0,1 0 1 0 0,0 0 0 0 0,0 1-1 0 0,0-1 1 0 0,0 0-1 0 0,-2 1 1 0 0,0 0-41 0 0,1 0 1 0 0,0 1-1 0 0,0-1 1 0 0,-1 1-1 0 0,1-1 1 0 0,0 1-1 0 0,0 0 1 0 0,-1 2-1 0 0,-14 15 302 0 0,2 1 1 0 0,0 1-1 0 0,-18 33 0 0 0,13-20-31 0 0,-50 84 664 0 0,-42 68-103 0 0,-151 267-594 0 0,164-274-219 0 0,-23 46-45 0 0,-81 138 16 0 0,187-337-8 0 0,1 1 0 0 0,-15 36 0 0 0,29-62-48 0 0,1 0 0 0 0,-1 1 1 0 0,1-1-1 0 0,-1 1 0 0 0,1-1 1 0 0,0 1-1 0 0,0-1 1 0 0,-1 1-1 0 0,1-1 0 0 0,0 1 1 0 0,1-1-1 0 0,-1 1 0 0 0,0 1 1 0 0,0-2 12 0 0,1-1 0 0 0,-1 0 0 0 0,0 1 0 0 0,0-1 1 0 0,0 0-1 0 0,0 0 0 0 0,1 1 0 0 0,-1-1 0 0 0,0 0 1 0 0,0 0-1 0 0,1 0 0 0 0,-1 1 0 0 0,0-1 0 0 0,0 0 0 0 0,1 0 1 0 0,-1 0-1 0 0,0 1 0 0 0,0-1 0 0 0,1 0 0 0 0,-1 0 0 0 0,0 0 1 0 0,1 0-1 0 0,-1 0 0 0 0,0 0 0 0 0,1 0 0 0 0,0 0-102 0 0,0 0-1 0 0,0 0 1 0 0,1 0-1 0 0,-1-1 1 0 0,0 1-1 0 0,0 0 1 0 0,0-1-1 0 0,0 1 0 0 0,0-1 1 0 0,0 1-1 0 0,1-2 1 0 0,24-16-5845 0 0,4-8-1814 0 0</inkml:trace>
  <inkml:trace contextRef="#ctx0" brushRef="#br0" timeOffset="2083.13">4007 919 24215 0 0,'-2'-3'146'0'0,"1"-1"-1"0"0,0 1 1 0 0,0-1-1 0 0,0 0 0 0 0,1 1 1 0 0,-1-1-1 0 0,1 0 1 0 0,0 0-1 0 0,0 1 1 0 0,1-1-1 0 0,-1 0 1 0 0,1 0-1 0 0,-1 1 0 0 0,1-1 1 0 0,0 0-1 0 0,0 1 1 0 0,3-5-1 0 0,3-8-19 0 0,0 1 0 0 0,15-21 0 0 0,-18 30 50 0 0,5-6 129 0 0,0 0 1 0 0,0 1-1 0 0,2 0 0 0 0,-1 0 1 0 0,1 1-1 0 0,1 1 0 0 0,18-13 1 0 0,-19 16-228 0 0,0 0 1 0 0,0 1 0 0 0,0 0-1 0 0,0 1 1 0 0,1 0-1 0 0,0 1 1 0 0,-1 1 0 0 0,24-3-1 0 0,-29 5-103 0 0,-1 0 1 0 0,1 0-1 0 0,-1 0 0 0 0,1 1 0 0 0,-1 0 1 0 0,0 0-1 0 0,1 0 0 0 0,-1 1 1 0 0,8 4-1 0 0,-9-4-10 0 0,0 0 0 0 0,-1 0 0 0 0,1 1 0 0 0,-1-1 0 0 0,0 1 0 0 0,0 0 0 0 0,0 0 0 0 0,0 0 0 0 0,0 0 0 0 0,-1 1 0 0 0,0-1-1 0 0,1 1 1 0 0,-1-1 0 0 0,1 5 0 0 0,0-1-120 0 0,0 0 0 0 0,-1 0 0 0 0,0 0 0 0 0,-1 0 0 0 0,1 0 0 0 0,-1 0 0 0 0,-1 0 0 0 0,1 1 0 0 0,-1-1 0 0 0,-1 8 0 0 0,-1-4-110 0 0,0 0 1 0 0,0 0 0 0 0,-1 0 0 0 0,-1-1 0 0 0,-8 21 0 0 0,-2-6-234 0 0,-1-1-1 0 0,-1 0 1 0 0,-1-1 0 0 0,-26 27 0 0 0,-177 174-1240 0 0,61-64 4502 0 0,99-93-769 0 0,54-58-1696 0 0,-1 0 1 0 0,1 0-1 0 0,1 0 1 0 0,-1 1-1 0 0,-6 20 0 0 0,10-25-267 0 0,1 0-1 0 0,0 0 1 0 0,1 0-1 0 0,-1 0 1 0 0,1 1-1 0 0,0-1 1 0 0,0 0-1 0 0,1 0 0 0 0,0 1 1 0 0,-1-1-1 0 0,2 0 1 0 0,-1 0-1 0 0,1 0 1 0 0,-1 0-1 0 0,2 0 0 0 0,-1-1 1 0 0,0 1-1 0 0,1-1 1 0 0,0 1-1 0 0,0-1 1 0 0,0 0-1 0 0,0 0 1 0 0,1 0-1 0 0,0 0 0 0 0,0-1 1 0 0,0 1-1 0 0,0-1 1 0 0,0 0-1 0 0,0 0 1 0 0,9 3-1 0 0,-3-2-335 0 0,-1-1-1 0 0,1 0 1 0 0,0-1-1 0 0,0 0 1 0 0,0 0-1 0 0,0-1 1 0 0,0 0 0 0 0,1-1-1 0 0,-1 0 1 0 0,17-3-1 0 0,-5-1-1514 0 0,0-1-1 0 0,-1-1 0 0 0,38-17 0 0 0,-11 3-6447 0 0</inkml:trace>
  <inkml:trace contextRef="#ctx0" brushRef="#br0" timeOffset="2950.84">5111 753 14336 0 0,'0'0'330'0'0,"0"0"45"0"0,1-8 482 0 0,-1 7-823 0 0,0 1-1 0 0,0-1 1 0 0,1 1-1 0 0,-1 0 1 0 0,0-1-1 0 0,0 1 0 0 0,0-1 1 0 0,0 1-1 0 0,0-1 1 0 0,1 1-1 0 0,-1-1 1 0 0,0 1-1 0 0,0-1 1 0 0,0 1-1 0 0,0-1 1 0 0,-1 1-1 0 0,1-1 1 0 0,0 1-1 0 0,0-1 1 0 0,0 1-1 0 0,0-1 0 0 0,0 1 1 0 0,-1-1-1 0 0,1 1 1 0 0,0 0-1 0 0,0-1 1 0 0,-1 1-1 0 0,1-1 1 0 0,0 1-1 0 0,0 0 1 0 0,-1-1-1 0 0,1 1 1 0 0,-1-1-1 0 0,-10-6 1717 0 0,10 7-1766 0 0,-15-8 721 0 0,15 8-445 0 0,0-1-46 0 0,-3-2-172 0 0,-4-2-42 0 0,3-3 0 0 0,4 7 109 0 0,1 0-1 0 0,-1-1 1 0 0,0 1-1 0 0,1-1 1 0 0,0 1-1 0 0,-1-1 1 0 0,1 1-1 0 0,0-1 1 0 0,-1 1-1 0 0,1-1 1 0 0,0 1-1 0 0,0-1 1 0 0,1 1-1 0 0,-1-1 1 0 0,0 1-1 0 0,0-1 1 0 0,1 1-1 0 0,-1-1 1 0 0,1 1-1 0 0,0-3 1 0 0,7-17 383 0 0,-6 17-371 0 0,-3 2-102 0 0,6-8 206 0 0,-4 9-145 0 0,-1 1 16 0 0,0 0 0 0 0,0 0-38 0 0,0 0-150 0 0,-2 1-16 0 0,-3 1 171 0 0,-1 1 1 0 0,1 0-1 0 0,0 1 0 0 0,0-1 1 0 0,1 1-1 0 0,-1 0 1 0 0,-4 6-1 0 0,-29 36 298 0 0,22-25-351 0 0,-55 67 133 0 0,12-17 118 0 0,-73 118 1 0 0,13 30 1000 0 0,102-183-1079 0 0,2 2-1 0 0,2 0 0 0 0,1 0 1 0 0,-7 47-1 0 0,17-72-128 0 0,0 0 0 0 0,1 0 0 0 0,1 0 0 0 0,0 0 0 0 0,1 0 0 0 0,0 0 0 0 0,7 24 0 0 0,-7-31-49 0 0,1-1-1 0 0,0 1 1 0 0,0-1-1 0 0,0 0 1 0 0,1 0 0 0 0,0 0-1 0 0,0 0 1 0 0,0-1 0 0 0,0 1-1 0 0,1-1 1 0 0,0 0 0 0 0,0 0-1 0 0,0 0 1 0 0,0 0 0 0 0,1-1-1 0 0,-1 1 1 0 0,1-1 0 0 0,0-1-1 0 0,0 1 1 0 0,8 3 0 0 0,-1-3-15 0 0,1 1 0 0 0,0-2 0 0 0,1 0 0 0 0,-1 0 0 0 0,0-1 0 0 0,0-1 0 0 0,1 0 0 0 0,-1-1 0 0 0,0 0 0 0 0,0-1 0 0 0,1-1 0 0 0,-2 0 0 0 0,15-5 0 0 0,10-6-20 0 0,0-2 1 0 0,-1-1 0 0 0,37-24-1 0 0,-43 23 0 0 0,0-1 0 0 0,-2-2 0 0 0,-1 0-1 0 0,0-2 1 0 0,-2-1 0 0 0,0-1 0 0 0,-2-2-1 0 0,34-49 1 0 0,-31 33 42 0 0,-2 0-1 0 0,-2-2 1 0 0,-2-1-1 0 0,24-81 1 0 0,-36 95 7 0 0,-1 0 1 0 0,-1 0-1 0 0,-2 0 0 0 0,-1-1 1 0 0,-1 0-1 0 0,-2 1 0 0 0,-2-1 1 0 0,-6-41-1 0 0,5 61-6 0 0,0 0 1 0 0,0 1-1 0 0,-1 0 0 0 0,-1 0 1 0 0,0 0-1 0 0,-1 0 0 0 0,0 1 1 0 0,0 0-1 0 0,-1 0 0 0 0,-11-12 0 0 0,14 18-112 0 0,-1 1 0 0 0,1-1-1 0 0,-1 1 1 0 0,0 0-1 0 0,-1 0 1 0 0,1 1-1 0 0,-1-1 1 0 0,0 1 0 0 0,0 1-1 0 0,0-1 1 0 0,0 1-1 0 0,0 0 1 0 0,0 0 0 0 0,-1 1-1 0 0,1 0 1 0 0,0 0-1 0 0,-1 0 1 0 0,1 1-1 0 0,-1 0 1 0 0,1 0 0 0 0,-1 1-1 0 0,1-1 1 0 0,-13 5-1 0 0,-66 19-1165 0 0,15 3-14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7:58:28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36 16495 0 0,'0'0'374'0'0,"0"0"54"0"0,0 0 22 0 0,0 0-44 0 0,0-7-132 0 0,0-8 930 0 0,0 3 348 0 0,0 10-1216 0 0,0 2-69 0 0,0 0-38 0 0,0 0-5 0 0,0 0 6 0 0,0 0 20 0 0,0 0 6 0 0,0 0 0 0 0,-5 5-10 0 0,-25 41-350 0 0,26-39 277 0 0,0 0 1 0 0,1 1 0 0 0,-4 8 0 0 0,-2 7 343 0 0,-27 40 419 0 0,13-20-188 0 0,19-28-474 0 0,4-14-150 0 0,0-1-46 0 0,0 0-9 0 0,1-9-4 0 0,1 1-79 0 0,1-1 0 0 0,0 1 0 0 0,7-15-1 0 0,2-4-8 0 0,6-8 23 0 0,-6 15 0 0 0,-2 5 0 0 0,2-5 0 0 0,-11 8 12 0 0,-14 24 127 0 0,10-8-96 0 0,0 0 1 0 0,0 1-1 0 0,0 0 1 0 0,1 0-1 0 0,0 0 1 0 0,0 0-1 0 0,-2 5 1 0 0,-6 15 299 0 0,-21 37 884 0 0,31-62-1213 0 0,-1 1-14 0 0,1-1 0 0 0,0 1 1 0 0,-1-1-1 0 0,1 0 0 0 0,0 1 1 0 0,-1-1-1 0 0,1 1 0 0 0,0-1 1 0 0,-1 0-1 0 0,1 1 0 0 0,0-1 1 0 0,0 1-1 0 0,0-1 0 0 0,0 1 1 0 0,-1-1-1 0 0,1 1 0 0 0,0-1 1 0 0,0 1-1 0 0,0-1 0 0 0,0 1 1 0 0,0-1-1 0 0,0 1 0 0 0,0-1 1 0 0,0 1-1 0 0,1-1 0 0 0,-1 1 1 0 0,0-1-1 0 0,0 1 0 0 0,0-1 1 0 0,0 1-1 0 0,1 0 0 0 0,7 12-688 0 0,-3-10-7602 0 0,-5-3-280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7:51:38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5916 171 15632 0 0,'0'-1'35'0'0,"0"1"1"0"0,0-1 0 0 0,0 0-1 0 0,0 0 1 0 0,0 0-1 0 0,0 1 1 0 0,0-1 0 0 0,0 0-1 0 0,0 0 1 0 0,0 0 0 0 0,-1 0-1 0 0,1 1 1 0 0,0-1 0 0 0,-1 0-1 0 0,1 0 1 0 0,0 1 0 0 0,-1-1-1 0 0,1 0 1 0 0,-1 1 0 0 0,1-1-1 0 0,-1 0 1 0 0,0 1 0 0 0,1-1-1 0 0,-1 1 1 0 0,0-1 0 0 0,-2-1 58 0 0,1-1 0 0 0,-1 1 0 0 0,1-1-1 0 0,0 1 1 0 0,0-1 0 0 0,0 0 0 0 0,0 0 0 0 0,1 0 0 0 0,-3-6 0 0 0,2 7-57 0 0,2-1 0 0 0,-1 1 0 0 0,0-1 0 0 0,0 0 0 0 0,1 1 0 0 0,-1-1 0 0 0,1 0 0 0 0,0 1 0 0 0,0-1 0 0 0,0 0 0 0 0,0 1 0 0 0,1-4 0 0 0,10-30-40 0 0,-9 31 23 0 0,0 0 0 0 0,0 0 0 0 0,-1-1 0 0 0,1 1 0 0 0,-1-1 0 0 0,0-6-1 0 0,-1 11 139 0 0,0 1 8 0 0,0 0 32 0 0,0 0 122 0 0,-1 9 434 0 0,-11 28 346 0 0,8-29-944 0 0,1 0-1 0 0,1 0 1 0 0,-1 1 0 0 0,1-1-1 0 0,1 1 1 0 0,-2 14 0 0 0,4 8-121 0 0,1 1 1 0 0,9 48-1 0 0,-4-15-36 0 0,-2-19 13 0 0,9 98 41 0 0,-10-83-106 0 0,-3 1-1 0 0,-9 93 0 0 0,1-49-33 0 0,-6 63-17 0 0,0-25 107 0 0,6-28-6 0 0,-11 215 180 0 0,21 0-142 0 0,9-100-172 0 0,10 114 376 0 0,-37 523-281 0 0,5-727 43 0 0,-17 303 324 0 0,13-138-6 0 0,-8 232 155 0 0,5-121-154 0 0,8-203-71 0 0,-117 948 1121 0 0,61-551-596 0 0,59-314-537 0 0,7-205-178 0 0,12 556 40 0 0,-7-392 70 0 0,-4-92-238 0 0,1 66 79 0 0,3 72 671 0 0,-2-158-244 0 0,6 125-69 0 0,3-24-154 0 0,-7-142-144 0 0,7 59 184 0 0,27 151 750 0 0,-14 14-561 0 0,-21-271-396 0 0,-5-55-142 0 0,0 1 1 0 0,-1-1-1 0 0,1 0 1 0 0,0 1 0 0 0,1-1-1 0 0,-1 1 1 0 0,0-1-1 0 0,0 1 1 0 0,1-1 0 0 0,-1 1-1 0 0,1-1 1 0 0,-1 0-1 0 0,1 1 1 0 0,-1-1-1 0 0,1 0 1 0 0,0 1 0 0 0,0-1-1 0 0,0 0 1 0 0,0 0-1 0 0,0 0 1 0 0,0 0-1 0 0,0 0 1 0 0,0 0 0 0 0,0 0-1 0 0,0 0 1 0 0,0 0-1 0 0,2 0 1 0 0,5 3-1069 0 0</inkml:trace>
  <inkml:trace contextRef="#ctx0" brushRef="#br0" timeOffset="2186.36">5763 10788 18399 0 0,'0'0'422'0'0,"0"0"56"0"0,0 0 30 0 0,0 0-65 0 0,0 0-282 0 0,0 0-86 0 0,0 8 54 0 0,0-7-123 0 0,0 1 0 0 0,0-1 0 0 0,0 1 0 0 0,0-1 0 0 0,0 1 0 0 0,0-1 1 0 0,0 0-1 0 0,-1 1 0 0 0,1-1 0 0 0,-2 3 0 0 0,1 2-9 0 0,0 1 98 0 0,0 0 0 0 0,0 0 0 0 0,-1 0 0 0 0,0-1 0 0 0,0 1-1 0 0,-7 12 1 0 0,7-16 10 0 0,0 1 0 0 0,0-1-1 0 0,-1 0 1 0 0,0 0 0 0 0,1 0-1 0 0,-1 0 1 0 0,-6 4 0 0 0,-10 11 271 0 0,14-13-357 0 0,0-1-1 0 0,0 1 1 0 0,-11 7 0 0 0,12-10-11 0 0,-1 1 0 0 0,1 0 1 0 0,1 0-1 0 0,-1 0 0 0 0,0 0 0 0 0,1 1 0 0 0,0-1 1 0 0,0 1-1 0 0,-3 4 0 0 0,5-6 79 0 0,0 0 1 0 0,-1 0-1 0 0,1 0 1 0 0,-1 0-1 0 0,1 0 0 0 0,-1 0 1 0 0,-2 1-1 0 0,0 1 259 0 0,4-3-47 0 0,0-1-91 0 0,-4 4 33 0 0,-5 3 67 0 0,8-5-273 0 0,0 0-1 0 0,0 0 0 0 0,1 0 1 0 0,-1 0-1 0 0,1 0 1 0 0,0 1-1 0 0,-1-1 0 0 0,1 0 1 0 0,0 3-1 0 0,0-5-36 0 0,0 0 1 0 0,0 1-1 0 0,0-1 0 0 0,0 0 0 0 0,0 0 0 0 0,0 1 0 0 0,0-1 1 0 0,0 0-1 0 0,0 0 0 0 0,0 0 0 0 0,1 1 0 0 0,-1-1 1 0 0,0 0-1 0 0,0 0 0 0 0,0 1 0 0 0,0-1 0 0 0,0 0 0 0 0,0 0 1 0 0,1 0-1 0 0,-1 0 0 0 0,0 1 0 0 0,0-1 0 0 0,0 0 1 0 0,1 0-1 0 0,-1 0 0 0 0,0 0 0 0 0,0 0 0 0 0,0 1 0 0 0,1-1 1 0 0,-1 0-1 0 0,0 0 0 0 0,0 0 0 0 0,1 0 0 0 0,-1 0 1 0 0,0 0-1 0 0,0 0 0 0 0,0 0 0 0 0,1 0 0 0 0,-1 0 0 0 0,0 0 1 0 0,0 0-1 0 0,1 0 0 0 0,-1 0 0 0 0,0 0 0 0 0,0 0 1 0 0,1 0-1 0 0,-1 0 0 0 0,0-1 0 0 0,0 1 0 0 0,0 0 0 0 0,1 0 1 0 0,7-4-110 0 0,15-6-17 0 0,-22 10 127 0 0,0 0 0 0 0,0-1 1 0 0,1 1-1 0 0,-1-1 0 0 0,0 1 1 0 0,0-1-1 0 0,0 0 0 0 0,1 0 0 0 0,-1 1 1 0 0,0-1-1 0 0,0 0 0 0 0,0 0 0 0 0,0 0 1 0 0,0 0-1 0 0,-1 0 0 0 0,2-1 0 0 0,12-23 1 0 0,-4 5 2 0 0,-6 15 21 0 0,-1 0 0 0 0,-1 0 0 0 0,1 0 0 0 0,-1 0-1 0 0,0-1 1 0 0,0 1 0 0 0,0-1 0 0 0,1-10 0 0 0,-1 7-13 0 0,-1 3-7 0 0,0 1 6 0 0,0 1-1 0 0,0 0 1 0 0,-1-1-1 0 0,1 1 1 0 0,-1 0 0 0 0,0-1-1 0 0,0 1 1 0 0,-1-7-1 0 0,-3-48 984 0 0,2 49-1053 0 0,1 1 0 0 0,1-13 0 0 0,-1-9 12 0 0,-2 16 25 0 0,0 1 63 0 0,1 0 0 0 0,0 0 1 0 0,1 0-1 0 0,1 0 1 0 0,0 0-1 0 0,1 0 0 0 0,3-19 1 0 0,-2 28-64 0 0,-1 1 0 0 0,0-1 0 0 0,1 1 0 0 0,0 0 0 0 0,0-1 0 0 0,4-5 0 0 0,-3 10 124 0 0,-2 0-108 0 0,1-1-1 0 0,-1 1 1 0 0,1 0 0 0 0,-1 0-1 0 0,1 1 1 0 0,-1-1 0 0 0,1 0-1 0 0,-1 0 1 0 0,1 1 0 0 0,-1-1-1 0 0,1 1 1 0 0,-1-1 0 0 0,1 1-1 0 0,-1 0 1 0 0,0-1 0 0 0,1 1-1 0 0,-1 0 1 0 0,0 0 0 0 0,0 0-1 0 0,0 0 1 0 0,1 0 0 0 0,-1 0-1 0 0,0 1 1 0 0,0-1 0 0 0,-1 0-1 0 0,1 0 1 0 0,0 1 0 0 0,0-1-1 0 0,-1 0 1 0 0,1 1 0 0 0,-1-1-1 0 0,1 1 1 0 0,-1-1 0 0 0,1 3-1 0 0,2 4-75 0 0,1 5 79 0 0,-1 1 1 0 0,0 0-1 0 0,-1 0 1 0 0,0 28-1 0 0,2 4 19 0 0,-3-29 98 0 0,-1 0 0 0 0,-3 25 1 0 0,0 10 8 0 0,-6 99-124 0 0,4-93 31 0 0,2 76 1 0 0,5-110 1 0 0,8 122 184 0 0,-6-114-153 0 0,1 0 0 0 0,15 47-1 0 0,36 126 84 0 0,-34-93-80 0 0,-16-83-55 0 0,-2 0 0 0 0,-2 0 1 0 0,0 0-1 0 0,-2 0 0 0 0,-1 0 0 0 0,-5 31 0 0 0,-2-33 26 0 0,1-2-6 0 0,6-20-16 0 0,-1-1 0 0 0,0 1 0 0 0,0 0 0 0 0,0-1 0 0 0,0 1 0 0 0,0-1 0 0 0,-1 1 0 0 0,-4 4-1 0 0,-9 17 78 0 0,10-13-80 0 0,4-7-10 0 0,-1 0 0 0 0,0 0 0 0 0,-1 0 0 0 0,-5 8 0 0 0,3-6 3 0 0,6-5-5 0 0,0-2-13 0 0,-1 1-19 0 0,-1 4-2707 0 0,2-6 1466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7:51:5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80 14600 0 0,'-14'7'330'0'0,"13"-7"-287"0"0,1 0 0 0 0,-1 1-1 0 0,0-1 1 0 0,1 0 0 0 0,-1 0 0 0 0,1 0-1 0 0,-1 0 1 0 0,0 0 0 0 0,1 0 0 0 0,-1 0-1 0 0,0 0 1 0 0,1 0 0 0 0,-1 0 0 0 0,1 0-1 0 0,-1-1 1 0 0,0 1 0 0 0,1 0 0 0 0,-2-1-1 0 0,-6 0 273 0 0,7 1-269 0 0,0 0-41 0 0,1 0 0 0 0,-1 0 0 0 0,1 0 0 0 0,-1 0 0 0 0,1 0 0 0 0,-1 0 0 0 0,1 1 0 0 0,-1-1 0 0 0,1 0 0 0 0,0 0 0 0 0,-1 0 0 0 0,1 1 0 0 0,-1-1 0 0 0,1 0 0 0 0,-1 1 0 0 0,1-1 0 0 0,0 0 0 0 0,-1 1 0 0 0,1-1 0 0 0,0 0 0 0 0,-1 1 0 0 0,1-1 0 0 0,0 1-1 0 0,0-1 1 0 0,-1 1 0 0 0,1-1 0 0 0,0 1 0 0 0,0-1 0 0 0,0 1 0 0 0,0-1 0 0 0,-1 1 0 0 0,1 0 318 0 0,-2 0 102 0 0,-1 0-321 0 0,0 1 0 0 0,1 0 0 0 0,-1-1 0 0 0,0 1 0 0 0,1 0 1 0 0,-1 0-1 0 0,1 0 0 0 0,0 1 0 0 0,0-1 0 0 0,-4 5 0 0 0,-13 28-136 0 0,13-22 76 0 0,-12 8 15 0 0,17-20 57 0 0,1 0 0 0 0,-1 0 0 0 0,1 0 1 0 0,-1 0-1 0 0,1 0 0 0 0,0 0 0 0 0,-1 0 0 0 0,1 0 0 0 0,0 1 0 0 0,0-1 0 0 0,0 0 0 0 0,0 0 0 0 0,0 0 1 0 0,0 0-1 0 0,0 0 0 0 0,0 0 0 0 0,0 0 0 0 0,0 0 0 0 0,0 1 0 0 0,2 1 0 0 0,-2-2-12 0 0,2 1 1 0 0,-1 0-1 0 0,0-1 0 0 0,0 1 0 0 0,0-1 0 0 0,1 1 0 0 0,-1-1 0 0 0,1 0 0 0 0,-1 0 0 0 0,1 1 0 0 0,1 0 1 0 0,4 1 53 0 0,0 1 0 0 0,0-1 0 0 0,0 0 0 0 0,0-1 0 0 0,9 3 0 0 0,19 2 227 0 0,-17-4-222 0 0,-1 0 0 0 0,20 9-1 0 0,-26-8-117 0 0,0-1-1 0 0,0 1 1 0 0,0-1-1 0 0,0-1 0 0 0,19 2 1 0 0,-3-3-4 0 0,58 1 25 0 0,-68-3-64 0 0,0 2 1 0 0,20 2 0 0 0,-22-1 14 0 0,0-1 0 0 0,0 0 1 0 0,22-2-1 0 0,-1-6 57 0 0,63-18-1 0 0,1-2 83 0 0,29 7 475 0 0,166-6 0 0 0,-178 21-55 0 0,-100 4-490 0 0,1 1 0 0 0,0 1-1 0 0,-1 1 1 0 0,19 3 0 0 0,-17-1-42 0 0,1-2-1 0 0,35 1 1 0 0,20-8-7 0 0,65-2 6 0 0,-76 4-45 0 0,-46 1 5 0 0,1 1-1 0 0,0 0 1 0 0,0 2-1 0 0,20 2 1 0 0,-9 4 30 0 0,-12-3-28 0 0,0-1 0 0 0,0 0 0 0 0,19-1 0 0 0,97-4 171 0 0,80 1 568 0 0,-139 8-604 0 0,-48-3-115 0 0,0-1 1 0 0,28-2-1 0 0,54-6 66 0 0,200 18-1 0 0,-267-6-67 0 0,-21-4-2 0 0,0 0 0 0 0,21 0 0 0 0,33-2 2 0 0,79-2 7 0 0,117-19 98 0 0,-112 1 33 0 0,-99 10-89 0 0,87-3-1 0 0,-61 13 44 0 0,68-1 138 0 0,58 9-164 0 0,-137-3-82 0 0,37 5-7 0 0,48 3 0 0 0,-16-1 0 0 0,-7 0 0 0 0,-52-10 32 0 0,194 2 181 0 0,-204-10-201 0 0,40-1-93 0 0,-2 11 64 0 0,72 2 18 0 0,44-4 33 0 0,-1 19 237 0 0,-160-12-205 0 0,114 2 0 0 0,165-4 55 0 0,-235-4-103 0 0,298-14 62 0 0,-87 0 16 0 0,-107 7 185 0 0,1-17 5 0 0,-135 11-248 0 0,143 4 0 0 0,-152 5-33 0 0,52-7-8 0 0,-18 0 19 0 0,-34 6 27 0 0,161-11 61 0 0,-136-1-104 0 0,196-16 0 0 0,-182 25 0 0 0,86-1 0 0 0,115-8-22 0 0,2-1-9 0 0,-235 14 39 0 0,854-16 197 0 0,-635 12-205 0 0,-25-2 0 0 0,-57 0 0 0 0,-7 18 0 0 0,-123-6 0 0 0,156-9 0 0 0,-136-1 0 0 0,19-3 0 0 0,56-1 0 0 0,50 19 0 0 0,170-7 0 0 0,-210-7 0 0 0,-98-1 0 0 0,36 1 0 0 0,-26 7 0 0 0,104-10 0 0 0,-134 1 0 0 0,79 7 0 0 0,43-8 0 0 0,-25 0 0 0 0,208-2 0 0 0,300-24 136 0 0,-332 18-38 0 0,-163 4-60 0 0,-100 5-38 0 0,57-1 0 0 0,232-6 0 0 0,-153 8 0 0 0,86-3 0 0 0,93-6 0 0 0,-314 6 0 0 0,143 5 0 0 0,150 3 0 0 0,-224 0 2 0 0,-49 1-15 0 0,52 5-125 0 0,-41-1 95 0 0,302 17 195 0 0,-42 0 40 0 0,-305-23-192 0 0,-38-1 0 0 0,33 4 0 0 0,-15 2 1 0 0,148 9-15 0 0,-188-14 5 0 0,304 9-313 0 0,528 33 399 0 0,-671-43 126 0 0,-59-1-115 0 0,-57 1-69 0 0,373 10 537 0 0,-253-5-591 0 0,-1 0-73 0 0,28 2 108 0 0,5 0 0 0 0,368 7 0 0 0,-213 2 57 0 0,-114-1 142 0 0,-76-15-156 0 0,-81-1-107 0 0,93 10 0 0 0,-175-7 72 0 0,533 45-40 0 0,-246-19 144 0 0,-250-22-107 0 0,67 1-5 0 0,-49-4 0 0 0,-38-2-84 0 0,-1-1 0 0 0,0-1-1 0 0,31-8 1 0 0,8 0-107 0 0,-63 10 50 0 0,1 0 0 0 0,-1 0 1 0 0,0-1-1 0 0,0 1 0 0 0,0-1 0 0 0,0 0 0 0 0,1 0 1 0 0,-1 0-1 0 0,0 0 0 0 0,0 0 0 0 0,0 0 0 0 0,-1 0 1 0 0,1-1-1 0 0,0 1 0 0 0,0 0 0 0 0,-1-1 0 0 0,1 0 1 0 0,-1 1-1 0 0,1-1 0 0 0,-1 0 0 0 0,0 0 0 0 0,2-3 0 0 0,3-10-1428 0 0</inkml:trace>
  <inkml:trace contextRef="#ctx0" brushRef="#br0" timeOffset="2939.69">3909 1062 8664 0 0,'0'0'197'0'0,"0"0"24"0"0,0 0 18 0 0,9-1 8 0 0,9-4 453 0 0,1-1 0 0 0,-1-2 0 0 0,-1 1 1 0 0,22-14-1 0 0,24-10 1072 0 0,5-1-819 0 0,39-15-132 0 0,-106 47-815 0 0,0-1 0 0 0,0 1 0 0 0,0-1-1 0 0,0 1 1 0 0,0 0 0 0 0,0 0-1 0 0,0 0 1 0 0,0 0 0 0 0,0 0-1 0 0,0 0 1 0 0,0 0 0 0 0,0 0-1 0 0,0 0 1 0 0,0 0 0 0 0,0 0-1 0 0,0 0 1 0 0,-1 1 0 0 0,1-1-1 0 0,0 0 1 0 0,0 1 0 0 0,0-1 0 0 0,1 2-1 0 0,-1-1 19 0 0,0 0 0 0 0,0 0 0 0 0,0 0 0 0 0,0 0 0 0 0,0 0 0 0 0,-1 1 0 0 0,1-1 0 0 0,0 0 0 0 0,-1 1 0 0 0,1-1 0 0 0,-1 0 0 0 0,0 1-1 0 0,1 2 1 0 0,0 5 154 0 0,-1 1 0 0 0,0-1 0 0 0,-2 19-1 0 0,1-20-104 0 0,0 3-42 0 0,0-3-93 0 0,1 1 0 0 0,-2 0-1 0 0,1-1 1 0 0,-5 11 0 0 0,3-8 71 0 0,0 0 1 0 0,1-1-1 0 0,0 1 1 0 0,1 0 0 0 0,-1 15-1 0 0,2-26 11 0 0,0 1 1 0 0,0-1-1 0 0,0 1 0 0 0,0-1 1 0 0,0 1-1 0 0,0-1 0 0 0,0 1 1 0 0,0-1-1 0 0,0 0 0 0 0,0 1 1 0 0,1-1-1 0 0,-1 1 0 0 0,0-1 0 0 0,0 1 1 0 0,0-1-1 0 0,1 1 0 0 0,-1-1 1 0 0,0 0-1 0 0,0 1 0 0 0,1-1 1 0 0,-1 0-1 0 0,1 1 0 0 0,-1-1-8 0 0,1 1 0 0 0,-1-1 0 0 0,1 0 0 0 0,-1 0 0 0 0,0 0-1 0 0,1 0 1 0 0,-1-1 0 0 0,1 1 0 0 0,-1 0 0 0 0,0 0 0 0 0,1 0 0 0 0,-1 0-1 0 0,1 0 1 0 0,-1 0 0 0 0,0-1 0 0 0,1 1 0 0 0,-1 0 0 0 0,0 0-1 0 0,1 0 1 0 0,0-1 0 0 0,19-19 25 0 0,-16 15-101 0 0,0-2 5 0 0,1 0-1 0 0,-1-1 1 0 0,-1 1-1 0 0,1-1 0 0 0,-1 0 1 0 0,-1 0-1 0 0,1 0 1 0 0,0-10-1 0 0,1 6-105 0 0,3-18-607 0 0,-2 1 0 0 0,0-2-1 0 0,0-41 1 0 0,-9 33-149 0 0,4 35 1031 0 0,-1 1 0 0 0,1 0 0 0 0,-1-1 0 0 0,-1 1 1 0 0,1 0-1 0 0,0 0 0 0 0,-1 0 0 0 0,1 0 0 0 0,-4-4 0 0 0,4 6-81 0 0,0 0 0 0 0,0-1 1 0 0,-1 1-1 0 0,1 0 0 0 0,-1 0 1 0 0,1 0-1 0 0,-1 1 0 0 0,0-1 1 0 0,1 0-1 0 0,-1 1 0 0 0,0-1 1 0 0,1 1-1 0 0,-1-1 0 0 0,0 1 1 0 0,0 0-1 0 0,1-1 0 0 0,-1 1 0 0 0,0 0 1 0 0,0 0-1 0 0,0 1 0 0 0,1-1 1 0 0,-4 1-1 0 0,-5 1 19 0 0,1 1 0 0 0,0 0 1 0 0,-10 4-1 0 0,8-2 172 0 0,-11 4-36 0 0,1 1 0 0 0,1 1 0 0 0,-24 17 0 0 0,-53 48 577 0 0,87-67-503 0 0,-1 1 0 0 0,2 0 0 0 0,-1 1 0 0 0,2 0 0 0 0,-1 0 0 0 0,2 1 0 0 0,-10 16 0 0 0,16-26-251 0 0,1-2-6 0 0,0 0-1 0 0,-1 1 0 0 0,1-1 0 0 0,0 0 0 0 0,0 0 0 0 0,0 1 1 0 0,0-1-1 0 0,0 0 0 0 0,-1 0 0 0 0,1 1 0 0 0,0-1 0 0 0,0 0 1 0 0,0 1-1 0 0,0-1 0 0 0,0 0 0 0 0,0 0 0 0 0,0 1 0 0 0,0-1 1 0 0,0 0-1 0 0,0 1 0 0 0,0-1 0 0 0,0 0 0 0 0,0 0 0 0 0,0 1 1 0 0,0-1-1 0 0,0 0 0 0 0,0 1 0 0 0,1-1 0 0 0,-1 0 0 0 0,0 0 1 0 0,0 1-1 0 0,0-1 0 0 0,0 0 0 0 0,0 0 0 0 0,1 0 0 0 0,-1 1 1 0 0,0-1-1 0 0,0 0 0 0 0,0 0 0 0 0,1 0 0 0 0,-1 1 0 0 0,1 0-5 0 0,0 0 1 0 0,0 0-1 0 0,0 0 0 0 0,0 0 0 0 0,1 0 0 0 0,-1-1 0 0 0,0 1 0 0 0,0 0 0 0 0,1 0 0 0 0,-1-1 0 0 0,0 1 0 0 0,1-1 0 0 0,-1 1 0 0 0,0-1 0 0 0,1 0 1 0 0,-1 0-1 0 0,1 1 0 0 0,-1-1 0 0 0,0 0 0 0 0,1 0 0 0 0,-1 0 0 0 0,1 0 0 0 0,1-1 0 0 0,0 1-50 0 0,5-1-104 0 0,0 0 0 0 0,-1-1 0 0 0,1 0 0 0 0,-1-1 0 0 0,1 0-1 0 0,-1 0 1 0 0,0 0 0 0 0,0-1 0 0 0,-1 0 0 0 0,1 0 0 0 0,6-6 0 0 0,15-12-551 0 0,4-4 339 0 0,0 0 1 0 0,-2-2-1 0 0,39-48 1 0 0,-57 61 371 0 0,45-60-5 0 0,103-105-1 0 0,-82 99 651 0 0,13-12 582 0 0,6 1-489 0 0,-95 91-729 0 0,-1 0 1 0 0,0 0-1 0 0,1 0 0 0 0,-1 0 0 0 0,0-1 1 0 0,0 1-1 0 0,0 0 0 0 0,0-1 0 0 0,0 1 1 0 0,0-1-1 0 0,0 1 0 0 0,0-2 0 0 0,-1 2 136 0 0,0 1 22 0 0,0 0 6 0 0,-5 12 170 0 0,-138 182 224 0 0,124-166-568 0 0,-16 24 0 0 0,-31 58 0 0 0,-37 85 131 0 0,36-64-118 0 0,45-93-13 0 0,-38 53 0 0 0,33-54 0 0 0,23-30 0 0 0,-1 0 0 0 0,1-1 0 0 0,1 2 0 0 0,0-1 0 0 0,0 0 0 0 0,-3 10 0 0 0,6-17 2 0 0,0 1 0 0 0,0 0 0 0 0,0-1 0 0 0,0 1 0 0 0,0-1 0 0 0,0 1 0 0 0,0-1 0 0 0,0 1 0 0 0,0-1 0 0 0,0 1 0 0 0,0-1 0 0 0,1 1 0 0 0,-1-1 0 0 0,0 1 0 0 0,0-1 0 0 0,0 1 0 0 0,1-1 0 0 0,-1 1 0 0 0,0-1-1 0 0,1 0 1 0 0,-1 1 0 0 0,0-1 0 0 0,1 1 0 0 0,-1-1 0 0 0,0 0 0 0 0,1 1 0 0 0,16 5 12 0 0,-12-5-15 0 0,0 0 1 0 0,0-1-1 0 0,0 0 1 0 0,-1 0 0 0 0,7-1-1 0 0,-4-1 1 0 0,0 0 0 0 0,0 0 0 0 0,0-1 0 0 0,0 0 0 0 0,-1 0 0 0 0,1-1 0 0 0,8-5 0 0 0,39-36 0 0 0,-41 34 0 0 0,170-158 420 0 0,-121 110-408 0 0,-37 37-15 0 0,4-5 66 0 0,-28 26-61 0 0,0 0-4 0 0,1-1 1 0 0,-1 1-1 0 0,0-1 0 0 0,0 1 0 0 0,0-1 1 0 0,0 0-1 0 0,0 1 0 0 0,0-1 1 0 0,0 0-1 0 0,1-3 0 0 0,-2 3-141 0 0,0 2-11 0 0,0 0 91 0 0,-7-4 1246 0 0,6 3-1146 0 0,-1 0 1 0 0,1 1 0 0 0,0-1 0 0 0,-1 1-1 0 0,1 0 1 0 0,-1-1 0 0 0,1 1 0 0 0,-1 0-1 0 0,1 0 1 0 0,-1 0 0 0 0,1 0 0 0 0,-1 0-1 0 0,1 0 1 0 0,-1 0 0 0 0,1 1 0 0 0,-1-1-1 0 0,1 1 1 0 0,-2 0 0 0 0,0 0-15 0 0,1 0 0 0 0,-1 1 0 0 0,0 0 1 0 0,0 0-1 0 0,1 0 0 0 0,-1 0 0 0 0,1 0 1 0 0,-2 2-1 0 0,-4 6 2 0 0,1 0 0 0 0,0 0 0 0 0,-7 14 1 0 0,13-23-15 0 0,-5 11 16 0 0,1 1 0 0 0,1-1 0 0 0,-6 21-1 0 0,8-24-5 0 0,1-4-21 0 0,0 0 0 0 0,1 0 0 0 0,0 0 0 0 0,0 0 0 0 0,1 5 0 0 0,-1 2 0 0 0,0-10-4 0 0,0-1-1 0 0,0 1 1 0 0,0-1-1 0 0,0 1 1 0 0,0-1-1 0 0,1 0 1 0 0,-1 1-1 0 0,0-1 1 0 0,1 0-1 0 0,-1 1 1 0 0,1-1-1 0 0,0 0 1 0 0,-1 1 0 0 0,1-1-1 0 0,0 0 1 0 0,0 0-1 0 0,0 0 1 0 0,0 0-1 0 0,0 0 1 0 0,0 0-1 0 0,0 0 1 0 0,0 0-1 0 0,0 0 1 0 0,0 0-1 0 0,0 0 1 0 0,1-1-1 0 0,-1 1 1 0 0,0-1-1 0 0,1 1 1 0 0,-1-1-1 0 0,0 1 1 0 0,1-1-1 0 0,-1 0 1 0 0,1 1-1 0 0,-1-1 1 0 0,0 0-1 0 0,3 0 1 0 0,5 0-82 0 0,0-1 1 0 0,0 0-1 0 0,0 0 0 0 0,15-5 1 0 0,-16 4 53 0 0,1 0 1 0 0,0-1 0 0 0,1 0 0 0 0,-1-1 0 0 0,0 0 0 0 0,-1-1 0 0 0,16-10 0 0 0,43-41-31 0 0,-39 30 51 0 0,2-5 11 0 0,-23 24 0 0 0,0-1 0 0 0,0 1 0 0 0,10-7 0 0 0,-4 5 11 0 0,-12 9 48 0 0,-1 0 33 0 0,0 0 10 0 0,0 5 89 0 0,-1 1-199 0 0,0 1-1 0 0,0 0 1 0 0,-1 0 0 0 0,0 0-1 0 0,-5 9 1 0 0,-2 9 6 0 0,7-17-15 0 0,-3 8 174 0 0,-4 23 0 0 0,8-34-168 0 0,1 0 0 0 0,-1 0 0 0 0,1 0 0 0 0,0 0-1 0 0,1 0 1 0 0,-1 0 0 0 0,1 0 0 0 0,2 10 0 0 0,-2-14 82 0 0,0 1 0 0 0,-1-1 0 0 0,1 0 0 0 0,0 0 0 0 0,0 1-1 0 0,0-1 1 0 0,0 0 0 0 0,0 0 0 0 0,0 0 0 0 0,0 0 0 0 0,0 0 0 0 0,0 0-1 0 0,1 0 1 0 0,-1 0 0 0 0,0-1 0 0 0,0 1 0 0 0,1 0 0 0 0,-1-1 0 0 0,1 1-1 0 0,-1-1 1 0 0,1 0 0 0 0,-1 1 0 0 0,0-1 0 0 0,4 0 0 0 0,3 1-32 0 0,0-1 1 0 0,0 0 0 0 0,12-2 0 0 0,-10 1-75 0 0,2-1-22 0 0,0 0 0 0 0,0 0-1 0 0,0-1 1 0 0,-1-1-1 0 0,20-8 1 0 0,52-33 145 0 0,-69 36-65 0 0,18-15-1 0 0,3-3 17 0 0,-5 6-74 0 0,-1-2-1 0 0,-1-2 0 0 0,-1 0 0 0 0,45-55 1 0 0,-68 74 15 0 0,0-1 1 0 0,-1 1 0 0 0,1-1 0 0 0,-2 1 0 0 0,1-1 0 0 0,-1 0-1 0 0,3-11 1 0 0,-5 14 19 0 0,0 1 0 0 0,0-1 0 0 0,-1 1 0 0 0,1-1 0 0 0,-1 1 0 0 0,0-1 0 0 0,0 1 0 0 0,0 0 0 0 0,-3-7 1 0 0,0-1 9 0 0,3 9-6 0 0,0 1-1 0 0,0-1 1 0 0,0 1-1 0 0,1-1 1 0 0,-1 1-1 0 0,-1 0 1 0 0,1-1-1 0 0,0 1 1 0 0,0 0-1 0 0,0 0 1 0 0,-1 0 0 0 0,1 0-1 0 0,0 0 1 0 0,-1 0-1 0 0,1 0 1 0 0,-1 0-1 0 0,1 0 1 0 0,-1 1-1 0 0,0-1 1 0 0,1 1-1 0 0,-4-1 1 0 0,0 0 3 0 0,0 0 0 0 0,0 0 0 0 0,0 1 1 0 0,0 0-1 0 0,0 0 0 0 0,-5 1 0 0 0,2 0-4 0 0,0 1 0 0 0,1 0 0 0 0,-1 1 1 0 0,1 0-1 0 0,-1 0 0 0 0,1 0 0 0 0,0 1 0 0 0,0 0 0 0 0,1 1 0 0 0,-13 9 1 0 0,-2 6 5 0 0,-31 34 0 0 0,32-31 82 0 0,2 0 1 0 0,-26 43-1 0 0,35-52-19 0 0,2 1 0 0 0,0 0 0 0 0,1 0 0 0 0,0 1 1 0 0,2 0-1 0 0,-5 22 0 0 0,8-32 59 0 0,0 0 1 0 0,1 1-1 0 0,0-1 0 0 0,0 0 0 0 0,0 0 1 0 0,0 1-1 0 0,1-1 0 0 0,0 0 1 0 0,1 0-1 0 0,3 10 0 0 0,-3-12-119 0 0,0 0 0 0 0,0 0 0 0 0,0-1 0 0 0,0 1-1 0 0,1-1 1 0 0,-1 0 0 0 0,1 0 0 0 0,0 0 0 0 0,0 0 0 0 0,1 0-1 0 0,-1 0 1 0 0,0-1 0 0 0,1 0 0 0 0,-1 0 0 0 0,1 0 0 0 0,0 0-1 0 0,4 1 1 0 0,5 1 114 0 0,-1 0-1 0 0,1-1 1 0 0,0 0-1 0 0,1-1 0 0 0,-1-1 1 0 0,0 0-1 0 0,1-1 1 0 0,-1-1-1 0 0,23-3 1 0 0,-3-2-964 0 0,-1-1 1 0 0,57-22 0 0 0,-28 4-7941 0 0</inkml:trace>
  <inkml:trace contextRef="#ctx0" brushRef="#br0" timeOffset="4500.8">6699 586 17135 0 0,'0'0'388'0'0,"0"0"52"0"0,0 0 30 0 0,0 0-56 0 0,-1-1-401 0 0,1 1 0 0 0,-1-1-1 0 0,1 1 1 0 0,0-1-1 0 0,-1 0 1 0 0,1 1-1 0 0,0-1 1 0 0,-1 1-1 0 0,1-1 1 0 0,0 0 0 0 0,0 1-1 0 0,0-1 1 0 0,-1 0-1 0 0,1 1 1 0 0,0-1-1 0 0,0 0 1 0 0,0 1-1 0 0,0-1 1 0 0,0 0 0 0 0,0 1-1 0 0,1-1 1 0 0,-1 0-1 0 0,0 1 1 0 0,0-2-1 0 0,8-11 579 0 0,-7 11-421 0 0,2-3 39 0 0,1 0 0 0 0,1 1 0 0 0,-1-1 0 0 0,1 1 0 0 0,0 0 0 0 0,0 0 0 0 0,0 0 0 0 0,0 1 0 0 0,1 0 0 0 0,-1 0 0 0 0,1 0 0 0 0,0 1 0 0 0,11-4 0 0 0,7 0 175 0 0,1 0 0 0 0,26-1-1 0 0,-49 7-353 0 0,8-2-10 0 0,13-1 18 0 0,0 1 0 0 0,32 0-1 0 0,-50 3-51 0 0,1-1 0 0 0,0 1 0 0 0,-1-1 0 0 0,1 1-1 0 0,-1 1 1 0 0,1-1 0 0 0,-1 1 0 0 0,0 0 0 0 0,0 0-1 0 0,0 1 1 0 0,0 0 0 0 0,0-1 0 0 0,0 2 0 0 0,-1-1-1 0 0,6 6 1 0 0,-7-7-43 0 0,-1 1-1 0 0,1 1 1 0 0,-1-1-1 0 0,0 0 0 0 0,0 0 1 0 0,-1 1-1 0 0,1-1 1 0 0,-1 1-1 0 0,1 0 0 0 0,-1-1 1 0 0,0 1-1 0 0,-1 0 1 0 0,1 0-1 0 0,0-1 1 0 0,-1 1-1 0 0,0 0 0 0 0,-1 6 1 0 0,0 2-131 0 0,-1 0-1 0 0,-1-1 1 0 0,0 1 0 0 0,-6 15 0 0 0,6-20 25 0 0,0 0 0 0 0,-1-1 0 0 0,0 1-1 0 0,0-1 1 0 0,0 0 0 0 0,-9 10 0 0 0,-37 31-603 0 0,37-35 659 0 0,-24 19-120 0 0,-67 42 0 0 0,6-6 241 0 0,89-59 200 0 0,0 0 0 0 0,-11 15 0 0 0,8-10 504 0 0,12-13-647 0 0,-1 1 0 0 0,0-1 0 0 0,1 1 0 0 0,-1-1 0 0 0,1 1 0 0 0,-1-1 0 0 0,1 1 0 0 0,-1 0 0 0 0,1-1 0 0 0,-1 1 0 0 0,1 0-1 0 0,0 0 1 0 0,0-1 0 0 0,-1 1 0 0 0,1 0 0 0 0,0 0 0 0 0,0-1 0 0 0,0 1 0 0 0,-1 0 0 0 0,1 0 0 0 0,0 0 0 0 0,1 1 0 0 0,-1-2-20 0 0,0 1 0 0 0,1-1 0 0 0,-1 1 0 0 0,1-1 0 0 0,-1 1 0 0 0,1-1 0 0 0,-1 1 0 0 0,1-1 0 0 0,0 0 0 0 0,-1 0 0 0 0,1 1 0 0 0,-1-1 0 0 0,1 0 1 0 0,0 0-1 0 0,-1 1 0 0 0,1-1 0 0 0,0 0 0 0 0,-1 0 0 0 0,1 0 0 0 0,1 0 0 0 0,4 0 191 0 0,1 0 0 0 0,0 0 0 0 0,12-3 0 0 0,22-7 116 0 0,79-28-1 0 0,-18-9-4198 0 0,-66 27-4008 0 0</inkml:trace>
  <inkml:trace contextRef="#ctx0" brushRef="#br0" timeOffset="5151.12">7820 487 19895 0 0,'0'0'455'0'0,"-15"0"1256"0"0,-21-1-751 0 0,23 0-715 0 0,-1 1-1 0 0,1 1 0 0 0,0 0 1 0 0,0 1-1 0 0,-13 3 0 0 0,16-3-244 0 0,0 0 0 0 0,0 0 0 0 0,-13 0 0 0 0,-76 6-96 0 0,78-7 2 0 0,1 1 0 0 0,-23 5 0 0 0,7 0 96 0 0,9 0 75 0 0,22-5-35 0 0,1-1 0 0 0,-1 1 0 0 0,1-1 0 0 0,-1 0-1 0 0,-6 0 1 0 0,9 0 30 0 0,-2 2-63 0 0,1 0 0 0 0,0 0 0 0 0,0 0 0 0 0,0 1 0 0 0,0-1 0 0 0,1 1 0 0 0,-1 0 0 0 0,1 0 0 0 0,0 0 0 0 0,0 0 0 0 0,1 0 0 0 0,-3 8 0 0 0,-5 10 10 0 0,-9 19-78 0 0,12-25-61 0 0,-16 28 1 0 0,5-12-170 0 0,13-23 214 0 0,0-1-1 0 0,0 0 1 0 0,-1 0-1 0 0,0-1 1 0 0,-8 10-1 0 0,9-12 76 0 0,3 0 0 0 0,1-4 0 0 0,0 1 0 0 0,0 0 0 0 0,0-1 0 0 0,1 1 0 0 0,-1 0 0 0 0,0-1 0 0 0,1 1 0 0 0,-1-1 0 0 0,1 1 0 0 0,-1-1 0 0 0,1 1 0 0 0,0-1 0 0 0,1 3 0 0 0,-2-3 0 0 0,1-1 0 0 0,0 1 0 0 0,0 0 0 0 0,-1-1 0 0 0,1 1 0 0 0,0-1 0 0 0,0 1 0 0 0,0-1 0 0 0,-1 1 0 0 0,1-1 0 0 0,0 1 0 0 0,0-1 0 0 0,0 0 0 0 0,0 0 0 0 0,0 1 0 0 0,2-1 0 0 0,1 0 0 0 0,0 0 0 0 0,0-1 0 0 0,0 1 0 0 0,0-1 0 0 0,0 0 0 0 0,0 0 0 0 0,5-3 0 0 0,-5 3 0 0 0,65-22-222 0 0,-47 15 113 0 0,1 2 1 0 0,0 1 0 0 0,0 0 0 0 0,0 2 0 0 0,25-1-1 0 0,-41 3 112 0 0,1 1-1 0 0,0 0 0 0 0,0 0 0 0 0,-1 1 1 0 0,1 0-1 0 0,-1 1 0 0 0,1-1 0 0 0,-1 1 0 0 0,1 1 1 0 0,7 3-1 0 0,-10-4 2 0 0,0 1 1 0 0,-1 0-1 0 0,0 0 0 0 0,1 0 0 0 0,-1 1 1 0 0,0-1-1 0 0,-1 1 0 0 0,1 0 1 0 0,0 0-1 0 0,-1 0 0 0 0,0 0 0 0 0,0 1 1 0 0,-1-1-1 0 0,1 1 0 0 0,2 7 1 0 0,-1-3 13 0 0,-1 1 0 0 0,0 0-1 0 0,-1-1 1 0 0,0 1 0 0 0,0 0 0 0 0,-1 1 0 0 0,-1-1 0 0 0,1 0 0 0 0,-2 0 0 0 0,1 0 0 0 0,-1 0 0 0 0,-4 14 0 0 0,4-19-18 0 0,-1-1 0 0 0,-1 1 0 0 0,1-1 0 0 0,0 0 0 0 0,-1 1-1 0 0,0-1 1 0 0,0 0 0 0 0,0 0 0 0 0,-1-1 0 0 0,1 1 0 0 0,-1-1 0 0 0,0 0 0 0 0,0 0 0 0 0,0 0 0 0 0,0 0 0 0 0,-1-1-1 0 0,-5 3 1 0 0,-9 4 14 0 0,-1-2-1 0 0,-37 9 0 0 0,35-10-10 0 0,1-1-3 0 0,-1-1 0 0 0,0 0 0 0 0,0-2 0 0 0,-25 0 0 0 0,45-2 3 0 0,-12-4-22 0 0,13 4-62 0 0,6-8-1250 0 0,3 0-41 0 0</inkml:trace>
  <inkml:trace contextRef="#ctx0" brushRef="#br0" timeOffset="5503.95">8136 348 21743 0 0,'0'0'496'0'0,"0"0"67"0"0,0 0 29 0 0,0 0-67 0 0,-4-4-317 0 0,1 1-136 0 0,2 3-18 0 0,0-1 0 0 0,0 1 0 0 0,1 0 0 0 0,-1 0 0 0 0,0 0 0 0 0,0-1-1 0 0,1 1 1 0 0,-1 0 0 0 0,0 0 0 0 0,0 0 0 0 0,1 0 0 0 0,-1 0 0 0 0,0 0 0 0 0,0 1-1 0 0,1-1 1 0 0,-1 0 0 0 0,0 0 0 0 0,0 1 0 0 0,1-1 0 0 0,-1 0 0 0 0,0 1 0 0 0,1-1 0 0 0,-1 0-1 0 0,0 1 1 0 0,1-1 0 0 0,-1 1 0 0 0,1-1 0 0 0,-1 1 0 0 0,1-1 0 0 0,-1 1 0 0 0,1 0-1 0 0,-1-1 1 0 0,0 2 0 0 0,-14 37 290 0 0,1 1 0 0 0,-10 46-1 0 0,11-37-222 0 0,-18 85-22 0 0,-13 62 148 0 0,34-143-298 0 0,8-47-65 0 0,-11 59-3139 0 0,-7 95-1 0 0,20-152 2873 0 0,0 0 0 0 0,0 0 0 0 0,2 8 0 0 0,-2-12 164 0 0,1-1 0 0 0,0 0-1 0 0,1 0 1 0 0,-1 1-1 0 0,0-1 1 0 0,4 5-1 0 0</inkml:trace>
  <inkml:trace contextRef="#ctx0" brushRef="#br0" timeOffset="5859.94">7824 674 19319 0 0,'0'0'439'0'0,"0"0"62"0"0,0 0 33 0 0,6 6 95 0 0,-4-4-601 0 0,1 0-1 0 0,-1-1 1 0 0,1 0-1 0 0,0 0 1 0 0,-1 0 0 0 0,1 0-1 0 0,0 0 1 0 0,0 0-1 0 0,0-1 1 0 0,0 1 0 0 0,-1-1-1 0 0,5 0 1 0 0,37-2 1162 0 0,-31 0-842 0 0,9-1-22 0 0,0-1-1 0 0,-1-1 1 0 0,1 0 0 0 0,35-16-1 0 0,-38 13-292 0 0,1-1 0 0 0,-1-1-1 0 0,-1-1 1 0 0,0 0 0 0 0,27-23 0 0 0,-6-3-2498 0 0,-4-6-3697 0 0,-16 15-963 0 0</inkml:trace>
  <inkml:trace contextRef="#ctx0" brushRef="#br0" timeOffset="6218.56">8401 250 15616 0 0,'-4'9'911'0'0,"-2"1"-587"0"0,2 1 0 0 0,0 0 0 0 0,-4 17 0 0 0,-34 116 4731 0 0,12-51-3980 0 0,12-26-940 0 0,-97 297-614 0 0,113-357 470 0 0,-3 3 7 0 0,1 2-1 0 0,0-1 1 0 0,0 0 0 0 0,1 1-1 0 0,1 0 1 0 0,-2 18-1 0 0,4-29 3 0 0,0 0 0 0 0,0-1 0 0 0,0 1 0 0 0,0 0 0 0 0,0-1 0 0 0,0 1 0 0 0,0 0 0 0 0,0 0 0 0 0,1-1 0 0 0,-1 1 0 0 0,0 0 0 0 0,0-1 0 0 0,1 1 0 0 0,-1-1 0 0 0,0 1 0 0 0,1 0 0 0 0,-1-1 0 0 0,0 1 0 0 0,1-1 0 0 0,-1 1 0 0 0,1-1 0 0 0,-1 1 0 0 0,1-1 0 0 0,-1 1 0 0 0,1-1 0 0 0,-1 1 0 0 0,1-1 0 0 0,0 0 0 0 0,-1 1 0 0 0,2-1 0 0 0,0 1 0 0 0,0-1 0 0 0,0 0 0 0 0,0 0 0 0 0,0 0 0 0 0,0 0 0 0 0,0-1 0 0 0,0 1 0 0 0,0-1 0 0 0,0 1 0 0 0,3-2 0 0 0,1 0 0 0 0,-1-1 0 0 0,1 0 0 0 0,-1 0 0 0 0,0 0 0 0 0,0 0 0 0 0,7-7 0 0 0,28-30 0 0 0,-16 15 0 0 0,5-2 0 0 0,2 0 0 0 0,42-28 0 0 0,-43 35 275 0 0,1 1 1 0 0,1 2-1 0 0,0 2 0 0 0,60-21 0 0 0,-85 34-103 0 0,0 0 0 0 0,1 0 0 0 0,-1 1 0 0 0,0 0 0 0 0,1 1 0 0 0,-1-1 0 0 0,1 1 0 0 0,10 2 0 0 0,-16-2-102 0 0,1 1 1 0 0,-1-1-1 0 0,0 1 0 0 0,1 0 0 0 0,-1-1 0 0 0,0 1 1 0 0,1 0-1 0 0,-1 0 0 0 0,0 1 0 0 0,0-1 0 0 0,0 0 1 0 0,0 1-1 0 0,0-1 0 0 0,0 1 0 0 0,0 0 0 0 0,-1 0 1 0 0,1-1-1 0 0,-1 1 0 0 0,1 0 0 0 0,-1 0 1 0 0,0 1-1 0 0,0-1 0 0 0,1 0 0 0 0,-1 0 0 0 0,-1 1 1 0 0,1-1-1 0 0,0 0 0 0 0,0 4 0 0 0,0 10 119 0 0,0 1 0 0 0,-2 0 0 0 0,0 0 1 0 0,0 0-1 0 0,-6 22 0 0 0,5-29-204 0 0,-4 17-111 0 0,-1-1-1 0 0,-19 45 1 0 0,-6 21-879 0 0,20-42 493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7:51:45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567 227 13792 0 0,'-2'0'314'0'0,"-7"3"99"0"0,1-1-301 0 0,1 1 0 0 0,0-1 0 0 0,0 2 0 0 0,0-1 0 0 0,0 0 0 0 0,-10 8 1 0 0,4 0 280 0 0,1-1 0 0 0,0 2 0 0 0,0 0 1 0 0,-10 14-1 0 0,-3 6 488 0 0,9-11-333 0 0,0 1 0 0 0,1 1 0 0 0,-16 32 0 0 0,-2 17 367 0 0,-136 285 1392 0 0,125-284-1742 0 0,26-47-288 0 0,-8 10 203 0 0,19-28-78 0 0,1 1-1 0 0,-12 18 0 0 0,17-25-194 0 0,11-11 94 0 0,2-5-272 0 0,0 0 0 0 0,-1-1-1 0 0,-1 0 1 0 0,11-23 0 0 0,-21 38-29 0 0,77-157-596 0 0,-28 52 184 0 0,124-214 1236 0 0,-59 145-824 0 0,-18 29 0 0 0,-52 66 0 0 0,-39 72 12 0 0,-10 38 48 0 0,-66 160-594 0 0,18-58 120 0 0,20-36 175 0 0,-23 58-80 0 0,43-119 208 0 0,1 0 0 0 0,-7 40 1 0 0,19-72 145 0 0,-1-1 1 0 0,1 1 0 0 0,0-1-1 0 0,0 0 1 0 0,0 1 0 0 0,0-1-1 0 0,1 1 1 0 0,-1-1 0 0 0,2 5-1 0 0,-1-7-24 0 0,-1 0 0 0 0,0 0 0 0 0,1 0 0 0 0,-1 0 0 0 0,1 0-1 0 0,-1 0 1 0 0,1 0 0 0 0,-1 0 0 0 0,1-1 0 0 0,0 1 0 0 0,-1 0-1 0 0,1 0 1 0 0,0-1 0 0 0,-1 1 0 0 0,1-1 0 0 0,0 1 0 0 0,0 0-1 0 0,0-1 1 0 0,0 1 0 0 0,0-1 0 0 0,0 0 0 0 0,0 1 0 0 0,-1-1-1 0 0,1 0 1 0 0,0 0 0 0 0,0 1 0 0 0,0-1 0 0 0,0 0 0 0 0,0 0-1 0 0,0 0 1 0 0,0 0 0 0 0,0 0 0 0 0,0 0 0 0 0,2-1 0 0 0,6-2-38 0 0,-1 1 0 0 0,1-2 0 0 0,-1 1 0 0 0,0-1 0 0 0,0 0 0 0 0,0-1 0 0 0,11-9 0 0 0,1-2 25 0 0,26-27 0 0 0,-7 0 94 0 0,49-69 0 0 0,26-57-661 0 0,-44 62-2212 0 0,-39 61-5266 0 0</inkml:trace>
  <inkml:trace contextRef="#ctx0" brushRef="#br0" timeOffset="425.21">1335 8 17479 0 0,'-4'4'844'0'0,"-12"13"-457"0"0,1 0 0 0 0,-16 24-1 0 0,-106 136 2750 0 0,79-108-2542 0 0,-51 82 0 0 0,79-102-448 0 0,-74 124-214 0 0,20 1 282 0 0,74-155-62 0 0,1 1-1 0 0,1 0 1 0 0,0 1-1 0 0,-6 30 1 0 0,14-50-171 0 0,0 0 0 0 0,0-1 0 0 0,0 1 0 0 0,-1-1 0 0 0,1 1 0 0 0,0 0 0 0 0,0-1 0 0 0,0 1 0 0 0,0 0 0 0 0,1-1 0 0 0,-1 1 0 0 0,0-1 0 0 0,0 1 0 0 0,0 0 0 0 0,0-1 0 0 0,1 2 0 0 0,-1-2-1 0 0,1 0 1 0 0,-1 1-1 0 0,0-1 0 0 0,0 0 1 0 0,1 0-1 0 0,-1 0 0 0 0,0 0 1 0 0,0 1-1 0 0,1-1 0 0 0,-1 0 1 0 0,0 0-1 0 0,1 0 0 0 0,-1 0 0 0 0,0 0 1 0 0,1 0-1 0 0,-1 0 0 0 0,0 0 1 0 0,1 0-1 0 0,-1 0 0 0 0,0 0 1 0 0,1 0-1 0 0,-1 0 0 0 0,1 0 1 0 0,0 0-22 0 0,1-1 1 0 0,-1 1 0 0 0,1-1-1 0 0,-1 1 1 0 0,0-1 0 0 0,1 0-1 0 0,-1 0 1 0 0,1 1 0 0 0,-1-1 0 0 0,0 0-1 0 0,2-2 1 0 0,8-9-12 0 0,-1-1-1 0 0,-1 0 1 0 0,13-23-1 0 0,20-48-906 0 0,-7 11 227 0 0,47-87 225 0 0,10-20 384 0 0,14-22 989 0 0,-65 107 762 0 0,-38 89-1271 0 0,0 0 0 0 0,0 0-1 0 0,-1 0 1 0 0,1 0 0 0 0,-2-1 0 0 0,3-7 0 0 0,-4 14 33 0 0,-1 8 312 0 0,-8 29-428 0 0,-40 152 73 0 0,28-112-549 0 0,-13 107-1 0 0,13-65-1959 0 0,14-75 13 0 0,1-1-3656 0 0,1-2-1634 0 0</inkml:trace>
  <inkml:trace contextRef="#ctx0" brushRef="#br0" timeOffset="764.71">867 718 21023 0 0,'0'0'480'0'0,"0"0"67"0"0,0 0 28 0 0,0 0-70 0 0,1 0-216 0 0,20-1 1252 0 0,21-4-1 0 0,5 0-627 0 0,95-18 291 0 0,-70 9-1210 0 0,10-1-2110 0 0,-14 5 812 0 0,-4 1-8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7:58:13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3885 1126 14136 0 0,'-2'1'322'0'0,"1"0"-196"0"0,-1-1 0 0 0,0 1 0 0 0,0-1 0 0 0,0 0 0 0 0,1 1 0 0 0,-1-1 0 0 0,0 0 0 0 0,0 0 0 0 0,0 0 0 0 0,0 0 1 0 0,0-1-1 0 0,0 1 0 0 0,1 0 0 0 0,-1-1 0 0 0,0 1 0 0 0,0-1 0 0 0,1 0 0 0 0,-1 0 0 0 0,0 0 0 0 0,1 1 0 0 0,-1-1 0 0 0,-1-2 0 0 0,2 3 798 0 0,1 0-46 0 0,0 0-234 0 0,0 0-106 0 0,0 0-466 0 0,0 1 0 0 0,0-1 0 0 0,0 1 1 0 0,0-1-1 0 0,0 1 0 0 0,0-1 0 0 0,0 1 0 0 0,0-1 1 0 0,0 1-1 0 0,0-1 0 0 0,-1 1 0 0 0,1-1 0 0 0,0 1 1 0 0,0-1-1 0 0,-1 1 0 0 0,1-1 0 0 0,-1 1 0 0 0,0 2 2470 0 0,22 19-2901 0 0,-18-23 173 0 0,5-4 183 0 0,0 0 0 0 0,-1-1 0 0 0,0 0 0 0 0,0-1 0 0 0,-1 1 0 0 0,1-1 1 0 0,-1-1-1 0 0,-1 1 0 0 0,0-1 0 0 0,0 0 0 0 0,0 0 0 0 0,6-17 0 0 0,-6 14 3 0 0,-3 5 0 0 0,1-1 0 0 0,0 1 0 0 0,0 0 0 0 0,1 0 0 0 0,4-6 0 0 0,4-5-41 0 0,-1 0 0 0 0,-1 0-1 0 0,0-1 1 0 0,13-36-1 0 0,4-5-208 0 0,-17 37-557 0 0,10-28-1 0 0,-20 46 808 0 0,-2 6 0 0 0,-4 8 0 0 0,3-2-46 0 0,0 0-1 0 0,-4 16 0 0 0,-2 7-101 0 0,-4 11 242 0 0,-8 43 1 0 0,16-62 4 0 0,-2 9 957 0 0,-6 60 0 0 0,12-78-784 0 0,1 0 0 0 0,1 0 0 0 0,0 0 0 0 0,0 0 0 0 0,2 0 0 0 0,6 24 0 0 0,-9-37-271 0 0,1 1 0 0 0,-1-1 0 0 0,1 0 0 0 0,-1 1 0 0 0,1-1 0 0 0,0 1 0 0 0,0-1 0 0 0,-1 0-1 0 0,1 0 1 0 0,0 1 0 0 0,0-1 0 0 0,0 0 0 0 0,0 0 0 0 0,0 0 0 0 0,1 0 0 0 0,-1 0 0 0 0,0 0 0 0 0,0 0 0 0 0,1-1 0 0 0,-1 1 0 0 0,1 0-1 0 0,-1-1 1 0 0,0 1 0 0 0,1-1 0 0 0,2 1 0 0 0,-2-1-21 0 0,0 0-1 0 0,1 0 1 0 0,-1-1 0 0 0,0 1 0 0 0,0 0-1 0 0,1-1 1 0 0,-1 0 0 0 0,0 0-1 0 0,0 1 1 0 0,0-1 0 0 0,0 0-1 0 0,0-1 1 0 0,0 1 0 0 0,0 0 0 0 0,0-1-1 0 0,2-2 1 0 0,18-18-611 0 0,-1-2-1 0 0,-1 0 1 0 0,29-47 0 0 0,-19 28 69 0 0,-6 2 10 0 0,-16 27 320 0 0,14-20 0 0 0,-5 8 312 0 0,-16 25 50 0 0,-1 1-8 0 0,0 1-100 0 0,0 1 1 0 0,0-1-1 0 0,0 0 0 0 0,0 0 0 0 0,0 1 0 0 0,1-1 0 0 0,-1 0 0 0 0,0 0 0 0 0,1 1 0 0 0,-1-1 0 0 0,2 2 0 0 0,-2-1 81 0 0,1 1-38 0 0,-1-1-1 0 0,0 0 1 0 0,0 1-1 0 0,0-1 1 0 0,0 1-1 0 0,0-1 1 0 0,-1 1-1 0 0,0 3 1 0 0,-2 13 293 0 0,1 21 196 0 0,0-31-439 0 0,2 0 1 0 0,-1 0 0 0 0,1 0-1 0 0,0 0 1 0 0,1 0 0 0 0,0 0-1 0 0,1 0 1 0 0,4 17 0 0 0,-4-20-122 0 0,1 0 0 0 0,0-1 0 0 0,0 1 1 0 0,0 0-1 0 0,6 6 0 0 0,-8-10-35 0 0,1 0 0 0 0,0-1-1 0 0,0 1 1 0 0,0-1 0 0 0,0 1 0 0 0,0-1-1 0 0,0 1 1 0 0,1-1 0 0 0,-1 0 0 0 0,0 0-1 0 0,1 0 1 0 0,-1-1 0 0 0,1 1-1 0 0,-1 0 1 0 0,5 0 0 0 0,-3-1 40 0 0,0 1 0 0 0,1 0 0 0 0,-1-1 0 0 0,1 0 0 0 0,-1 0 0 0 0,0 0 0 0 0,1-1 0 0 0,-1 0 0 0 0,1 0 0 0 0,-1 0 0 0 0,0 0 0 0 0,0 0 0 0 0,0-1 0 0 0,0 0 0 0 0,0 0 0 0 0,0 0 0 0 0,0 0 0 0 0,0-1 0 0 0,-1 1 0 0 0,1-1 0 0 0,-1 0 0 0 0,0 0 0 0 0,3-4 0 0 0,7-8-5 0 0,-2 0 0 0 0,1-1 1 0 0,-2-1-1 0 0,0 0 0 0 0,10-24 0 0 0,-11 17-149 0 0,-3 7-195 0 0,1-1 0 0 0,-2 1-1 0 0,0-1 1 0 0,1-19 0 0 0,-3 11 213 0 0,0 10 132 0 0,-2 0-1 0 0,0 1 0 0 0,0-1 0 0 0,-4-30 0 0 0,-5 27 6 0 0,10 12 64 0 0,-1 5 274 0 0,-1 2 136 0 0,0 0 34 0 0,0 0-65 0 0,5 12-278 0 0,0 9-165 0 0,-4-17 0 0 0,0 0 0 0 0,0 0 0 0 0,0 1 0 0 0,1-1 0 0 0,2 4 0 0 0,-4-7 0 0 0,1 0 0 0 0,0 1 0 0 0,0-1 0 0 0,0 0 0 0 0,0 0 0 0 0,0 0 0 0 0,0 0 0 0 0,0 0 0 0 0,0 0 0 0 0,1-1 0 0 0,-1 1 0 0 0,0 0 0 0 0,0-1 0 0 0,1 1 0 0 0,-1 0 0 0 0,0-1 0 0 0,1 0 0 0 0,-1 1 0 0 0,3-1 0 0 0,12 3 2 0 0,-12-2-8 0 0,1 0-1 0 0,0 0 1 0 0,0 0-1 0 0,0-1 1 0 0,0 0 0 0 0,-1 0-1 0 0,1 0 1 0 0,0 0-1 0 0,0-1 1 0 0,0 0 0 0 0,0 0-1 0 0,6-3 1 0 0,-7 2-32 0 0,1 0 0 0 0,-1-1 0 0 0,0 0 0 0 0,0 0 0 0 0,4-3 0 0 0,12-9-133 0 0,-8 8 42 0 0,-1-1 0 0 0,0 0 0 0 0,0 0 0 0 0,-1-1 0 0 0,1-1-1 0 0,12-15 1 0 0,-10 11-464 0 0,-11 12 592 0 0,1 0-1 0 0,-1-1 1 0 0,0 1 0 0 0,0-1 0 0 0,0 1 0 0 0,0-1-1 0 0,0 0 1 0 0,-1 0 0 0 0,1 0 0 0 0,-1 0 0 0 0,1-3-1 0 0,3-8 2 0 0,-5 11 0 0 0,-1 0 0 0 0,-33 48 1368 0 0,-55 129 694 0 0,85-165-1987 0 0,0 0 0 0 0,2 1 0 0 0,-4 11 1 0 0,-2 9 81 0 0,4-17 116 0 0,0-1 0 0 0,1 1 0 0 0,1 0 0 0 0,0 0 0 0 0,0 0 0 0 0,1 0 0 0 0,2 24 0 0 0,0-33-270 0 0,-1-1 0 0 0,1 1-1 0 0,0 0 1 0 0,0-1 0 0 0,0 1 0 0 0,1-1-1 0 0,-1 0 1 0 0,1 0 0 0 0,0 1 0 0 0,0-1-1 0 0,3 4 1 0 0,-4-5-10 0 0,1-1 0 0 0,-1 0 0 0 0,0 0 0 0 0,0 0 0 0 0,0 0 0 0 0,1 0 1 0 0,-1 0-1 0 0,1 0 0 0 0,-1-1 0 0 0,1 1 0 0 0,-1 0 0 0 0,1-1 0 0 0,-1 1 0 0 0,1-1 0 0 0,-1 1 0 0 0,1-1 0 0 0,0 0 0 0 0,-1 0 0 0 0,1 0 0 0 0,-1 0 0 0 0,1 0 0 0 0,0 0 1 0 0,-1 0-1 0 0,1 0 0 0 0,-1-1 0 0 0,1 1 0 0 0,1-1 0 0 0,17-6-340 0 0,-15 6 269 0 0,-1 0-1 0 0,1 0 0 0 0,-1-1 0 0 0,0 0 0 0 0,1 0 0 0 0,-1 0 1 0 0,0 0-1 0 0,0 0 0 0 0,5-5 0 0 0,9-12-367 0 0,22-27-1 0 0,-19 20 108 0 0,-11 12 163 0 0,0 0 0 0 0,-1-1 0 0 0,-1 0 0 0 0,8-21 0 0 0,17-29-342 0 0,-9 21 342 0 0,-2-1 1 0 0,24-71-1 0 0,1 1-1182 0 0,5-13 1097 0 0,-16 1 174 0 0,-15 45 6 0 0,-20 81 79 0 0,2-11 4 0 0,0 0 0 0 0,0 1 0 0 0,2-24 0 0 0,-5 33-122 0 0,0 2-22 0 0,0 0 46 0 0,0 0 202 0 0,0 0 87 0 0,-1 2 20 0 0,-34 103 898 0 0,0 21-315 0 0,21-69-269 0 0,-75 316 1415 0 0,61-244-862 0 0,25-114-1010 0 0,1 0 1 0 0,0 0-1 0 0,1 0 0 0 0,0 0 0 0 0,1 0 1 0 0,1 0-1 0 0,0 0 0 0 0,6 25 0 0 0,-6-36-70 0 0,1-1 0 0 0,-1 1 0 0 0,0-1 0 0 0,1 1 0 0 0,-1-1 0 0 0,1 0 0 0 0,0 0 0 0 0,0 0 0 0 0,1 0 0 0 0,-1 0 0 0 0,0 0 0 0 0,5 3 0 0 0,-5-5 0 0 0,-1 0 0 0 0,1 0 0 0 0,-1 0 0 0 0,1 0 0 0 0,0 0 0 0 0,-1 0 0 0 0,1-1 0 0 0,0 1 0 0 0,-1-1 0 0 0,1 1 0 0 0,0-1 0 0 0,0 0 0 0 0,0 0 0 0 0,-1 0 0 0 0,1 0 0 0 0,0 0 0 0 0,0 0 0 0 0,0 0 0 0 0,-1 0 0 0 0,1-1 0 0 0,0 1 0 0 0,0-1 0 0 0,-1 1 0 0 0,1-1 0 0 0,0 0 0 0 0,2-1 0 0 0,2-2-93 0 0,0 0-1 0 0,-1 0 0 0 0,1-1 1 0 0,-1 0-1 0 0,0 0 0 0 0,0 0 1 0 0,0 0-1 0 0,-1-1 0 0 0,6-8 1 0 0,2-7-463 0 0,13-33 0 0 0,-7 15 620 0 0,10-25-672 0 0,36-127 0 0 0,9-37 262 0 0,-41 141 160 0 0,-15 44 40 0 0,18-69 0 0 0,-31 97 146 0 0,-2 12 0 0 0,-1-1 0 0 0,0 1 0 0 0,-1-1 0 0 0,1 1 0 0 0,0-5 0 0 0,-25 81 0 0 0,5-3 841 0 0,4 2 0 0 0,2 0 0 0 0,4 0 0 0 0,-1 104 0 0 0,11-161-761 0 0,0 0-1 0 0,1 0 1 0 0,0-1-1 0 0,1 1 1 0 0,1-1-1 0 0,0 0 0 0 0,1 0 1 0 0,9 17-1 0 0,-5-18-78 0 0,-2-6-26 0 0,-5-7 1 0 0,-1-1-1 0 0,0 1 1 0 0,0 0 0 0 0,0-1-1 0 0,0 1 1 0 0,0-1-1 0 0,1 1 1 0 0,-1-1 0 0 0,0 1-1 0 0,0-1 1 0 0,0 0 0 0 0,-1 0-1 0 0,1 1 1 0 0,0-1-1 0 0,1-2 1 0 0,-1 2-10 0 0,19-18-367 0 0,0-2-1 0 0,-2-1 0 0 0,0 0 1 0 0,19-33-1 0 0,-29 43 284 0 0,1 0-1 0 0,16-16 1 0 0,3-3 41 0 0,-20 21-93 0 0,0 1-1 0 0,0 0 1 0 0,0 0 0 0 0,1 1-1 0 0,1 0 1 0 0,-1 0-1 0 0,1 1 1 0 0,1 1-1 0 0,-1 0 1 0 0,19-8 0 0 0,11 4 68 0 0,-39 10 129 0 0,-1 0-1 0 0,0 0 0 0 0,1 0 1 0 0,-1 0-1 0 0,0 0 0 0 0,1 0 0 0 0,-1 0 1 0 0,0 0-1 0 0,1 0 0 0 0,-1 0 1 0 0,0 0-1 0 0,1 0 0 0 0,-1 0 1 0 0,0 0-1 0 0,1 0 0 0 0,-1 0 1 0 0,0 1-1 0 0,1-1 0 0 0,-1 0 1 0 0,0 0-1 0 0,0 0 0 0 0,1 0 0 0 0,-1 1 1 0 0,0-1-1 0 0,0 0 0 0 0,1 0 1 0 0,-1 1-1 0 0,0-1 0 0 0,0 0 1 0 0,0 1-1 0 0,1-1 0 0 0,3 16 583 0 0,-4 17-148 0 0,-6-3-455 0 0,-1 0-1 0 0,-21 51 0 0 0,-12 12-5 0 0,29-67 2 0 0,5-12 22 0 0,0 1-1 0 0,-5 21 0 0 0,3-2 280 0 0,4-21-64 0 0,1 1 0 0 0,0 1 0 0 0,1-1 0 0 0,0 0 0 0 0,1 0 0 0 0,2 26 0 0 0,-1-38-239 0 0,1 0 0 0 0,-1 0 0 0 0,1 0 0 0 0,0 0 0 0 0,0 0 0 0 0,0 0 0 0 0,0 0 0 0 0,1 0 0 0 0,-1 0 0 0 0,0 0 0 0 0,1 0 0 0 0,-1-1 0 0 0,1 1 0 0 0,0-1 0 0 0,-1 1 0 0 0,1-1 0 0 0,0 1 0 0 0,0-1 0 0 0,0 0 0 0 0,0 0 0 0 0,0 0 0 0 0,0 0 0 0 0,0 0 0 0 0,4 0 0 0 0,-1 0 0 0 0,-1 0 0 0 0,0 0 0 0 0,1 0 0 0 0,-1-1 0 0 0,1 0 0 0 0,0 0 0 0 0,-1 0 0 0 0,1 0 0 0 0,-1-1 0 0 0,0 0 0 0 0,9-2 0 0 0,2-3-139 0 0,1-2 0 0 0,-1 0 0 0 0,0 0 0 0 0,0-1 0 0 0,-1-1 0 0 0,-1-1-1 0 0,0 0 1 0 0,19-20 0 0 0,16-13-2811 0 0,-30 24 1416 0 0</inkml:trace>
  <inkml:trace contextRef="#ctx0" brushRef="#br0" timeOffset="420.33">5104 659 21191 0 0,'-4'10'480'0'0,"3"-8"67"0"0,1-2 32 0 0,1 0-58 0 0,32 1-332 0 0,-22 0 0 0 0,0 0-1 0 0,0-1 1 0 0,0 0-1 0 0,18-4 1 0 0,39-15 361 0 0,-1-4 1 0 0,78-37-1 0 0,-98 40-1233 0 0,35-10-3049 0 0,-17 10 1540 0 0,-7 6-15 0 0</inkml:trace>
  <inkml:trace contextRef="#ctx0" brushRef="#br0" timeOffset="421.33">4662 492 19351 0 0,'-13'4'424'0'0,"-1"-4"88"0"0,5 5 24 0 0,9-5 8 0 0,9-5-440 0 0,13-3-104 0 0,5-4 0 0 0</inkml:trace>
  <inkml:trace contextRef="#ctx0" brushRef="#br0" timeOffset="-4765.75">232 471 16064 0 0,'-2'-1'365'0'0,"-8"-4"-85"0"0,1 0 1 0 0,-1-1-1 0 0,1-1 1 0 0,-14-12-1 0 0,22 18-186 0 0,-1-1 0 0 0,0 1 0 0 0,1 0 0 0 0,-1 0 0 0 0,0 0 0 0 0,0 1 0 0 0,-4-2 0 0 0,-1-1 614 0 0,7 3-633 0 0,-1 0 0 0 0,0 0-1 0 0,1 0 1 0 0,-1 0-1 0 0,1 1 1 0 0,-1-1 0 0 0,0 0-1 0 0,1 0 1 0 0,-1 0-1 0 0,1 0 1 0 0,-1 1 0 0 0,1-1-1 0 0,-1 0 1 0 0,0 0-1 0 0,1 1 1 0 0,-1-1 0 0 0,1 1-1 0 0,0-1 1 0 0,-1 0-1 0 0,1 1 1 0 0,-1-1 0 0 0,1 1-1 0 0,-1-1 1 0 0,1 1-1 0 0,0-1 1 0 0,0 1-1 0 0,-1-1 1 0 0,1 1 0 0 0,-9 16 505 0 0,8-16-441 0 0,-1 5 96 0 0,0 1 1 0 0,-1-1-1 0 0,2 0 0 0 0,-1 1 0 0 0,1-1 1 0 0,0 1-1 0 0,0-1 0 0 0,1 1 0 0 0,0-1 1 0 0,0 1-1 0 0,1 7 0 0 0,3 9 121 0 0,11 40 0 0 0,-9-43-482 0 0,57 215 1254 0 0,-60-222-1098 0 0,-1 0 0 0 0,-1 1-1 0 0,0 21 1 0 0,0-1-5 0 0,1-8-64 0 0,-1-1 0 0 0,-2 0 0 0 0,0 0 0 0 0,-2 0 0 0 0,-7 32 0 0 0,9-41-545 0 0,1-15-436 0 0,0-2-284 0 0,0-46-3620 0 0,-4 23 2630 0 0</inkml:trace>
  <inkml:trace contextRef="#ctx0" brushRef="#br0" timeOffset="-4415.47">41 445 11376 0 0,'-2'-3'100'0'0,"-1"0"1"0"0,1-1-1 0 0,0 1 0 0 0,1-1 1 0 0,-1 1-1 0 0,-1-5 1 0 0,0 0-26 0 0,2 6 9 0 0,0 0-1 0 0,-1 0 1 0 0,1 0-1 0 0,-1 0 1 0 0,1 0-1 0 0,-1 0 0 0 0,0 0 1 0 0,0 0-1 0 0,1 1 1 0 0,-5-3-1 0 0,5 3 102 0 0,0 0 1044 0 0,1 1 62 0 0,0 0-26 0 0,0 0-156 0 0,0 0-70 0 0,0 0-14 0 0,0-1-69 0 0,1 0-872 0 0,-1 0 0 0 0,0 0 0 0 0,1 0 0 0 0,-1 0 0 0 0,0 1 0 0 0,1-1 0 0 0,-1 0-1 0 0,1 0 1 0 0,-1 1 0 0 0,1-1 0 0 0,0 1 0 0 0,-1-1 0 0 0,1 0 0 0 0,0 1 0 0 0,-1-1 0 0 0,1 1 0 0 0,0-1-1 0 0,0 1 1 0 0,-1 0 0 0 0,1-1 0 0 0,0 1 0 0 0,0 0 0 0 0,0-1 0 0 0,-1 1 0 0 0,3 0 0 0 0,11-7 433 0 0,4-3-155 0 0,1 1 0 0 0,0 0 0 0 0,36-10 0 0 0,-5 2-323 0 0,55-16-241 0 0,-19 7-459 0 0,-75 23 58 0 0,0-1 0 0 0,0 2-1 0 0,0 0 1 0 0,0 0 0 0 0,0 0 0 0 0,0 2 0 0 0,16 0 0 0 0,8 3-1211 0 0</inkml:trace>
  <inkml:trace contextRef="#ctx0" brushRef="#br0" timeOffset="-4066.46">175 762 19207 0 0,'-12'0'432'0'0,"10"0"66"0"0,2 0 24 0 0,0 0-54 0 0,0 0-225 0 0,2 0 174 0 0,64-23 1203 0 0,49-24-4384 0 0,-92 39-4695 0 0</inkml:trace>
  <inkml:trace contextRef="#ctx0" brushRef="#br0" timeOffset="-3696.11">955 947 18455 0 0,'-23'-12'1122'0'0,"18"10"-1008"0"0,0-1 0 0 0,0 1 0 0 0,0-1 1 0 0,0 0-1 0 0,1 0 0 0 0,0 0 0 0 0,-1-1 0 0 0,1 1 1 0 0,0-1-1 0 0,1 0 0 0 0,-5-5 0 0 0,6 5 171 0 0,-1 1 0 0 0,0-1-1 0 0,0 1 1 0 0,0 0 0 0 0,0 0-1 0 0,0 1 1 0 0,-5-4 0 0 0,-5-5 443 0 0,12 11-689 0 0,1-1 0 0 0,0 1 0 0 0,-1 0 0 0 0,1 0 1 0 0,0 0-1 0 0,-1-1 0 0 0,1 1 0 0 0,0 0 1 0 0,-1 0-1 0 0,1 0 0 0 0,-1 0 0 0 0,1 0 0 0 0,0 0 1 0 0,-1 0-1 0 0,1 0 0 0 0,-1 0 0 0 0,1 0 1 0 0,-1 0-1 0 0,1 0 0 0 0,0 0 0 0 0,-1 0 0 0 0,1 0 1 0 0,-1 0-1 0 0,1 0 0 0 0,0 0 0 0 0,-1 1 1 0 0,1-1-1 0 0,0 0 0 0 0,-1 0 0 0 0,0 1 0 0 0,-12 12 362 0 0,-6 21-403 0 0,13-19 2 0 0,1 0 0 0 0,1 1 0 0 0,0-1 0 0 0,1 1 0 0 0,0 0 0 0 0,1 0 0 0 0,1 0 0 0 0,1 0 0 0 0,3 29 0 0 0,-2-36 0 0 0,1-1 0 0 0,1 1 0 0 0,0-1 0 0 0,0 0 0 0 0,0 0 0 0 0,1 0 0 0 0,0 0 0 0 0,1-1 0 0 0,0 0 0 0 0,6 8 0 0 0,-9-12 29 0 0,0-1 0 0 0,0 0 0 0 0,0 0 0 0 0,0 0 0 0 0,1 0 0 0 0,-1 0 0 0 0,0 0 0 0 0,1-1 0 0 0,-1 1 0 0 0,1-1 0 0 0,0 0 0 0 0,-1 1 0 0 0,1-1 0 0 0,0 0 0 0 0,0-1 0 0 0,0 1 0 0 0,0 0 0 0 0,-1-1 0 0 0,1 0-1 0 0,0 0 1 0 0,0 0 0 0 0,0 0 0 0 0,0 0 0 0 0,0 0 0 0 0,0-1 0 0 0,4 0 0 0 0,-1-1-65 0 0,-1 0-1 0 0,0-1 1 0 0,1 1-1 0 0,-1-1 1 0 0,0 0-1 0 0,-1 0 1 0 0,1-1 0 0 0,-1 0-1 0 0,1 1 1 0 0,-1-1-1 0 0,0-1 1 0 0,6-7-1 0 0,-5 5-92 0 0,-1 0 0 0 0,1 0 0 0 0,-1 0 0 0 0,-1-1-1 0 0,1 0 1 0 0,-2 0 0 0 0,1 1 0 0 0,-1-2 0 0 0,0 1-1 0 0,0 0 1 0 0,-1 0 0 0 0,0-1 0 0 0,-1 1 0 0 0,0 0 0 0 0,0-1-1 0 0,-3-15 1 0 0,1 15 77 0 0,1 2 44 0 0,0 0 1 0 0,0 1-1 0 0,-1-1 1 0 0,0 1 0 0 0,-1-1-1 0 0,0 1 1 0 0,-4-8-1 0 0,4 9 8 0 0,-1-2 0 0 0,0 0 0 0 0,0 0 0 0 0,-1 1 0 0 0,0-1 0 0 0,0 1 0 0 0,-1 0 0 0 0,0 1 0 0 0,0-1 0 0 0,-10-6 0 0 0,9 8-45 0 0,-7-5 395 0 0,0 1 1 0 0,-1 0-1 0 0,0 1 0 0 0,-1 0 0 0 0,-17-4 0 0 0,17 9-885 0 0,23 8 150 0 0,8 2-1580 0 0,-3-3-3310 0 0,5 0-2244 0 0</inkml:trace>
  <inkml:trace contextRef="#ctx0" brushRef="#br0" timeOffset="-3344.25">1281 412 21191 0 0,'-9'-4'1027'0'0,"8"4"-975"0"0,1 0 0 0 0,-1 0 0 0 0,0 0 0 0 0,0 0 0 0 0,0 0 0 0 0,0 0 0 0 0,0 0 0 0 0,0 0 0 0 0,0 0 0 0 0,0 0 0 0 0,0 0 0 0 0,0 1 0 0 0,1-1 0 0 0,-1 0 0 0 0,0 1 0 0 0,0-1 0 0 0,0 0 0 0 0,0 1-1 0 0,1-1 1 0 0,-1 1 0 0 0,-1 0 0 0 0,1 1 2 0 0,-1-1-1 0 0,1 1 0 0 0,0 0 0 0 0,0-1 0 0 0,0 1 0 0 0,0 0 1 0 0,0 0-1 0 0,0 0 0 0 0,-1 2 0 0 0,0 4 274 0 0,0 1-1 0 0,0-1 1 0 0,-1 14-1 0 0,0 10 305 0 0,-10 138 805 0 0,9-108-1307 0 0,0-21-19 0 0,3 45 0 0 0,9-19-1981 0 0,15 30-5643 0 0,-14-73-348 0 0</inkml:trace>
  <inkml:trace contextRef="#ctx0" brushRef="#br0" timeOffset="-2088.73">1459 1166 18151 0 0,'0'0'532'0'0,"0"0"-4"0"0,0 0-245 0 0,0 0 213 0 0,0 0 133 0 0,0 0 31 0 0,0 0-37 0 0,0 0-172 0 0,2-1-71 0 0,12-11-152 0 0,2 2 0 0 0,20-11 0 0 0,-9 5-118 0 0,-16 11-200 0 0,0 0-1 0 0,1 0 1 0 0,0 1-1 0 0,0 0 1 0 0,0 1-1 0 0,24-2 1 0 0,-32 4-48 0 0,0 1 0 0 0,0 0 0 0 0,1 0 0 0 0,-1 1 0 0 0,0-1 0 0 0,0 1 0 0 0,0 0 0 0 0,7 3 0 0 0,31 15-1246 0 0,-21-9 595 0 0,-14-5 789 0 0,-6-4 5 0 0,0 0 0 0 0,0 0 0 0 0,0 0 0 0 0,1 0 0 0 0,-1 0 0 0 0,0-1 0 0 0,1 1 0 0 0,-1 0 0 0 0,1-1-1 0 0,-1 1 1 0 0,0-1 0 0 0,3 1 0 0 0,-3-1 331 0 0,-1 0 131 0 0,0 0 28 0 0,0 0-18 0 0,0 0-104 0 0,0 0-42 0 0,0 0-10 0 0,0 0-17 0 0,0 0-66 0 0,0 0-29 0 0,0 0-185 0 0,0-1 1 0 0,1 1-1 0 0,-1-1 0 0 0,0 1 0 0 0,0-1 1 0 0,0 1-1 0 0,0-1 0 0 0,1 0 0 0 0,-1 1 1 0 0,0 0-1 0 0,1-1 0 0 0,-1 1 1 0 0,0-1-1 0 0,1 1 0 0 0,-1-1 0 0 0,1 0 1 0 0,-1 1-26 0 0,1 0 1 0 0,-1-1-1 0 0,0 1 1 0 0,1 0 0 0 0,-1-1-1 0 0,0 1 1 0 0,1-1-1 0 0,-1 1 1 0 0,0-1 0 0 0,1 1-1 0 0,-1-1 1 0 0,0 1-1 0 0,0-1 1 0 0,0 1 0 0 0,0-1-1 0 0,0 1 1 0 0,1-1-1 0 0,-1 1 1 0 0,0-1 0 0 0,0 1-1 0 0,0-1 1 0 0,0 1-1 0 0,0-1 1 0 0,-1 1 0 0 0,1-1-1 0 0,0 0 1 0 0,0 0-1 0 0,-7-19 1 0 0,2-1 0 0 0,-5-24 0 0 0,7 10-99 0 0,1 17-753 0 0,-7-34-1 0 0,9 51 836 0 0,-13-39-145 0 0,13 38 167 0 0,-1 0 0 0 0,0 0-1 0 0,0 0 1 0 0,0 0-1 0 0,0 1 1 0 0,0-1 0 0 0,-1 0-1 0 0,1 0 1 0 0,0 1 0 0 0,-1-1-1 0 0,1 1 1 0 0,-1-1 0 0 0,0 1-1 0 0,0 0 1 0 0,1 0 0 0 0,-4-2-1 0 0,4 3 60 0 0,0 0-1 0 0,0 0 1 0 0,0 0 0 0 0,0 0-1 0 0,0 0 1 0 0,0 0-1 0 0,0 0 1 0 0,0 0-1 0 0,0 1 1 0 0,0-1-1 0 0,0 0 1 0 0,1 1-1 0 0,-1-1 1 0 0,0 1 0 0 0,0-1-1 0 0,0 1 1 0 0,1-1-1 0 0,-1 1 1 0 0,0-1-1 0 0,0 2 1 0 0,-14 16 513 0 0,5 3-429 0 0,0 0 0 0 0,2 1 0 0 0,0 0 0 0 0,1 0 0 0 0,2 1 0 0 0,-4 27 0 0 0,7-36 143 0 0,1 1 1 0 0,0 0-1 0 0,2 0 0 0 0,2 25 0 0 0,-2-33-104 0 0,1 0-1 0 0,-1 0 1 0 0,1 0 0 0 0,5 14-1 0 0,-6-20-155 0 0,0 1 1 0 0,0 0-1 0 0,0 0 0 0 0,0 0 0 0 0,0 0 1 0 0,0-1-1 0 0,1 1 0 0 0,-1-1 0 0 0,1 1 0 0 0,-1-1 1 0 0,1 1-1 0 0,0-1 0 0 0,-1 0 0 0 0,1 0 1 0 0,0 0-1 0 0,0 0 0 0 0,0 0 0 0 0,0 0 0 0 0,0 0 1 0 0,0 0-1 0 0,3 0 0 0 0,-2-1-55 0 0,1 0-1 0 0,-1 0 1 0 0,1 0 0 0 0,0 0-1 0 0,-1-1 1 0 0,1 1-1 0 0,-1-1 1 0 0,1 0 0 0 0,-1 0-1 0 0,1 0 1 0 0,-1-1 0 0 0,0 1-1 0 0,1-1 1 0 0,-1 0-1 0 0,0 0 1 0 0,0 0 0 0 0,0 0-1 0 0,4-4 1 0 0,4-5-171 0 0,-1 0-1 0 0,-1-1 1 0 0,11-15 0 0 0,-10 13 55 0 0,2-5 41 0 0,-1-1 0 0 0,0 0 0 0 0,-2 0 0 0 0,0-1 0 0 0,5-22 1 0 0,-3 12 11 0 0,-2-1-374 0 0,-1 0-1 0 0,-1-1 1 0 0,3-53-1 0 0,-4 27-84 0 0,12-73-738 0 0,12-112-1096 0 0,-29 178 2365 0 0,-1 40 14 0 0,-1 23 288 0 0,-3 8 43 0 0,-4 16 355 0 0,7-17-473 0 0,-14 43 633 0 0,2 0-1 0 0,-11 89 1 0 0,19-97-416 0 0,3 54-1 0 0,0-19 147 0 0,6 98 33 0 0,-1-146-608 0 0,6 25 0 0 0,0 2 0 0 0,-6-36 1 0 0,0-1 1 0 0,1 1-1 0 0,9 21 0 0 0,-11-32 130 0 0,0-1 0 0 0,1 1 0 0 0,-1-1 0 0 0,1 0 0 0 0,0 0-1 0 0,1 0 1 0 0,-1 0 0 0 0,1-1 0 0 0,0 1 0 0 0,0-1 0 0 0,1 0 0 0 0,-1 0 0 0 0,6 3 0 0 0,-7-5-211 0 0,-1-1 1 0 0,1 1-1 0 0,0-1 1 0 0,-1 0 0 0 0,1 0-1 0 0,0 0 1 0 0,0 0-1 0 0,0-1 1 0 0,-1 1 0 0 0,1-1-1 0 0,0 0 1 0 0,0 1-1 0 0,0-2 1 0 0,0 1 0 0 0,0 0-1 0 0,0 0 1 0 0,4-2-1 0 0,-3 1-49 0 0,-1-1 0 0 0,1 0 0 0 0,0 0 0 0 0,-1 0 0 0 0,1-1 0 0 0,-1 1 0 0 0,0-1 0 0 0,0 1 0 0 0,0-1 0 0 0,0 0 0 0 0,3-5 0 0 0,2-3-164 0 0,0 0-1 0 0,-1 0 1 0 0,-1-1-1 0 0,0 0 1 0 0,5-13-1 0 0,17-64-189 0 0,-21 66 131 0 0,24-99 942 0 0,-27 109-567 0 0,-1 0 1 0 0,0-1 0 0 0,-1 1 0 0 0,0-28-1 0 0,-2 39 49 0 0,-1 2-41 0 0,0-1-1 0 0,-1 1 0 0 0,1 0 0 0 0,-1 0 1 0 0,1 0-1 0 0,-1-1 0 0 0,1 1 0 0 0,0 0 0 0 0,-1 1 1 0 0,1-1-1 0 0,-1 0 0 0 0,1 0 0 0 0,0 1 1 0 0,-1-1-1 0 0,1 0 0 0 0,-1 1 0 0 0,1 0 1 0 0,0-1-1 0 0,0 1 0 0 0,-1 0 0 0 0,1-1 1 0 0,0 1-1 0 0,0 0 0 0 0,0 0 0 0 0,-2 2 1 0 0,-2 2 8 0 0,-1 1 0 0 0,1 0 1 0 0,-5 7-1 0 0,10-13-35 0 0,-14 23 451 0 0,1-1-1 0 0,1 2 1 0 0,1-1-1 0 0,-9 31 1 0 0,10-27 167 0 0,7-19-504 0 0,0 1 0 0 0,1-1 0 0 0,1 0 0 0 0,-1 1 1 0 0,1-1-1 0 0,0 1 0 0 0,1-1 0 0 0,1 14 0 0 0,-1-18-115 0 0,1 1 0 0 0,-1-1 0 0 0,1 0 0 0 0,0 0 0 0 0,0 0 0 0 0,1-1-1 0 0,-1 1 1 0 0,1 0 0 0 0,0 0 0 0 0,0-1 0 0 0,0 1 0 0 0,0-1 0 0 0,1 1 0 0 0,-1-1 0 0 0,1 0 0 0 0,0 0-1 0 0,0 0 1 0 0,0-1 0 0 0,5 4 0 0 0,-5-4-2 0 0,1 0-1 0 0,-1-1 1 0 0,0 0 0 0 0,1 1-1 0 0,-1-1 1 0 0,1 0 0 0 0,0-1-1 0 0,-1 1 1 0 0,1-1 0 0 0,0 1-1 0 0,-1-1 1 0 0,5-1-1 0 0,4 0-13 0 0,-1-1-1 0 0,18-5 1 0 0,3-1-328 0 0,-25 7 169 0 0,0-1 1 0 0,0-1-1 0 0,-1 1 1 0 0,1-1 0 0 0,7-5-1 0 0,5-2-282 0 0,-10 5 154 0 0,1 0 0 0 0,0-1-1 0 0,-1 0 1 0 0,0-1 0 0 0,11-11-1 0 0,36-43-529 0 0,-31 31 528 0 0,-12 15-151 0 0,16-29 1 0 0,-6 8 147 0 0,-7 8 302 0 0,-5 2 45 0 0,-10 25 170 0 0,-1 1 116 0 0,-1 19 897 0 0,0-15-1008 0 0,0 0 0 0 0,1 0 0 0 0,0 0 0 0 0,0 0 1 0 0,1 7-1 0 0,0-10-188 0 0,-1 1 0 0 0,1 0 0 0 0,0-1 1 0 0,-1 1-1 0 0,1-1 0 0 0,0 1 0 0 0,0-1 0 0 0,0 1 0 0 0,0-1 1 0 0,0 0-1 0 0,0 1 0 0 0,0-1 0 0 0,1 0 0 0 0,-1 0 1 0 0,0 0-1 0 0,1 0 0 0 0,2 1 0 0 0,-2-1-23 0 0,0 0-1 0 0,1 0 1 0 0,-1-1-1 0 0,1 1 1 0 0,-1-1-1 0 0,1 1 1 0 0,-1-1-1 0 0,1 0 1 0 0,-1 0-1 0 0,1-1 1 0 0,-1 1 0 0 0,1 0-1 0 0,-1-1 1 0 0,1 1-1 0 0,1-2 1 0 0,5 0-12 0 0,-1-1-1 0 0,-1 0 1 0 0,13-7 0 0 0,-20 10 2 0 0,18-10-418 0 0,34-14 0 0 0,-48 22 351 0 0,1 0-1 0 0,0-1 1 0 0,-1 0-1 0 0,0 0 0 0 0,0 0 1 0 0,6-5-1 0 0,-7 5 10 0 0,1-1 1 0 0,0 1-1 0 0,0 0 0 0 0,1 1 0 0 0,7-5 0 0 0,-10 6 48 0 0,0 0 0 0 0,0 0 1 0 0,0-1-1 0 0,0 1 0 0 0,0-1 0 0 0,0 1 0 0 0,0-1 0 0 0,1-2 0 0 0,14-11-158 0 0,-7 11 89 0 0,-18 11 396 0 0,-5 7-446 0 0,-2 4 107 0 0,0-2 307 0 0,1 2 1 0 0,1 0-1 0 0,-18 31 0 0 0,20-28 118 0 0,3-6 645 0 0,0 1 0 0 0,-9 27 0 0 0,16-39-861 0 0,0 0 0 0 0,0 0 1 0 0,0 0-1 0 0,1 0 0 0 0,-1 0 0 0 0,1 0 0 0 0,0 0 0 0 0,0 0 1 0 0,0 0-1 0 0,1 0 0 0 0,-1 0 0 0 0,1 0 0 0 0,0 0 1 0 0,0 0-1 0 0,1 0 0 0 0,2 5 0 0 0,-3-7-147 0 0,0-1 0 0 0,0 0 1 0 0,0 0-1 0 0,0 0 0 0 0,0 0 0 0 0,1 0 1 0 0,-1 0-1 0 0,0 0 0 0 0,1 0 0 0 0,-1 0 0 0 0,1-1 1 0 0,-1 1-1 0 0,1 0 0 0 0,-1-1 0 0 0,1 1 1 0 0,-1-1-1 0 0,1 0 0 0 0,0 0 0 0 0,-1 1 0 0 0,1-1 1 0 0,-1 0-1 0 0,1 0 0 0 0,0-1 0 0 0,1 1 1 0 0,5-1-20 0 0,-1 0 1 0 0,1-1-1 0 0,12-4 1 0 0,-1-1-987 0 0,-1-1 0 0 0,1-2 0 0 0,26-16 0 0 0,-13 2-9259 0 0</inkml:trace>
  <inkml:trace contextRef="#ctx0" brushRef="#br0" timeOffset="2297.18">6874 1130 15664 0 0,'-5'-4'229'0'0,"-1"-1"1"0"0,1 0 0 0 0,0 0 0 0 0,0 0 0 0 0,1-1 0 0 0,-1 0 0 0 0,-3-7 0 0 0,2 4-279 0 0,5 8 414 0 0,1 1 122 0 0,0 0 22 0 0,0 0 3 0 0,0 0 0 0 0,0 0 0 0 0,0 16 592 0 0,0-15-1103 0 0,0-1-1 0 0,0 1 1 0 0,0-1-1 0 0,0 1 1 0 0,0-1-1 0 0,1 1 1 0 0,-1-1 0 0 0,0 0-1 0 0,0 1 1 0 0,0-1-1 0 0,0 1 1 0 0,1-1-1 0 0,-1 1 1 0 0,0-1-1 0 0,0 0 1 0 0,1 1-1 0 0,-1-1 1 0 0,0 0-1 0 0,1 1 1 0 0,-1-1-1 0 0,0 0 1 0 0,1 1-1 0 0,-1-1 1 0 0,1 0-1 0 0,-1 0 1 0 0,0 1-1 0 0,1-1 1 0 0,0 0-1 0 0,1 1 1 0 0,0-1-1 0 0,0 1 0 0 0,0-1 1 0 0,0 0-1 0 0,0 0 0 0 0,0 0 0 0 0,3-1 1 0 0,31-7-3 0 0,0-6 2 0 0,40-21 0 0 0,-5 1 0 0 0,-17 7-876 0 0,-51 26 830 0 0,-1 1-1 0 0,0-1 1 0 0,0 0-1 0 0,1 1 1 0 0,-1 0-1 0 0,1-1 1 0 0,-1 1-1 0 0,0 0 1 0 0,1 0-1 0 0,-1 1 1 0 0,1-1-1 0 0,-1 0 1 0 0,0 1-1 0 0,1 0 1 0 0,-1-1-1 0 0,0 1 1 0 0,0 0-1 0 0,1 0 1 0 0,-1 0-1 0 0,0 0 1 0 0,0 1-1 0 0,0-1 1 0 0,3 4-1 0 0,2-2 47 0 0,-7-4 0 0 0,1 1 0 0 0,-1 0 0 0 0,0 0 0 0 0,1-1 0 0 0,-1 1 0 0 0,1 0 0 0 0,-1-1 0 0 0,0 1 0 0 0,1 0 0 0 0,-1-1 0 0 0,0 1 0 0 0,0 0 0 0 0,1-1 0 0 0,-1 1 0 0 0,0-1 0 0 0,0 1 0 0 0,0 0 0 0 0,1-1 0 0 0,-1 1 0 0 0,0-1 0 0 0,0 0 0 0 0,1-4 0 0 0,0-1 0 0 0,-1 0 0 0 0,0 1 0 0 0,1-1 0 0 0,-2-7 0 0 0,0-4 11 0 0,0 9 85 0 0,0-1-1 0 0,0 1 0 0 0,-5-15 1 0 0,0 3-97 0 0,5 15-49 0 0,-1-1-1 0 0,0 1 0 0 0,0 0 0 0 0,0 0 0 0 0,-1 0 1 0 0,0 0-1 0 0,0 0 0 0 0,-4-5 0 0 0,-6-10 28 0 0,12 20 23 0 0,1 0 0 0 0,0 0 0 0 0,0 0 0 0 0,-1-1 0 0 0,1 1 0 0 0,0 0 0 0 0,-1 0 0 0 0,1 0 0 0 0,0 0 0 0 0,-1-1 0 0 0,1 1 0 0 0,0 0 0 0 0,-1 0 0 0 0,1 0 0 0 0,0 0 0 0 0,-1 0 0 0 0,1 0 0 0 0,0 0 0 0 0,-1 0 0 0 0,1 0 0 0 0,-1 0 0 0 0,1 0 0 0 0,0 0 0 0 0,-1 0 0 0 0,1 0 0 0 0,0 1 0 0 0,-1-1 0 0 0,1 0 0 0 0,0 0 0 0 0,-1 0 0 0 0,1 0 0 0 0,0 1 0 0 0,0-1 0 0 0,-1 0 0 0 0,1 0 0 0 0,0 1 0 0 0,0-1 0 0 0,-1 0 0 0 0,1 0 0 0 0,0 1 0 0 0,0-1 0 0 0,0 0 0 0 0,-1 1 0 0 0,-15 9 0 0 0,14-9 0 0 0,0 0 0 0 0,1 0 0 0 0,-1 0 0 0 0,0 0 0 0 0,0 0 0 0 0,1 0 0 0 0,-1 1 0 0 0,1-1 0 0 0,-1 0 0 0 0,-1 3 0 0 0,-11 19 324 0 0,0 0-1 0 0,2 0 0 0 0,0 2 0 0 0,-12 40 0 0 0,20-56-187 0 0,2-3-78 0 0,1-1 0 0 0,0 0-1 0 0,-1 10 1 0 0,1-13-72 0 0,1-1 0 0 0,0 1 0 0 0,0 0 0 0 0,0-1 0 0 0,0 1 0 0 0,0-1 0 0 0,0 1 0 0 0,1-1 0 0 0,-1 1 0 0 0,1 0 1 0 0,-1-1-1 0 0,1 1 0 0 0,-1-1 0 0 0,2 3 0 0 0,17 2 304 0 0,-18-5-278 0 0,0-1-20 0 0,0 1 0 0 0,-1 0 0 0 0,1-1 0 0 0,-1 1 1 0 0,1-1-1 0 0,0 1 0 0 0,0-1 0 0 0,-1 1 0 0 0,1-1 0 0 0,0 0 0 0 0,0 1 0 0 0,0-1 0 0 0,0 0 0 0 0,-1 0 0 0 0,1 1 0 0 0,0-1 1 0 0,0 0-1 0 0,0 0 0 0 0,0 0 0 0 0,0 0 0 0 0,-1 0 0 0 0,1 0 0 0 0,0 0 0 0 0,0 0 0 0 0,0-1 0 0 0,0 1 0 0 0,0 0 0 0 0,-1 0 0 0 0,1-1 1 0 0,0 1-1 0 0,0-1 0 0 0,0 1 0 0 0,-1-1 0 0 0,1 1 0 0 0,1-2 0 0 0,9-5-37 0 0,-8 6 30 0 0,0-1 1 0 0,-1 1-1 0 0,1-1 1 0 0,0 0-1 0 0,-1 0 1 0 0,1 0-1 0 0,-1-1 0 0 0,0 1 1 0 0,4-5-1 0 0,19-28-70 0 0,-20 28-132 0 0,0 1 1 0 0,0 0-1 0 0,0-1 0 0 0,-1 0 1 0 0,5-12-1 0 0,-7 14 203 0 0,-1 2 73 0 0,0-1 1 0 0,1 1-1 0 0,-1-1 0 0 0,1 1 0 0 0,-1 0 0 0 0,1 0 0 0 0,3-5 0 0 0,0-1-464 0 0,-5 8 279 0 0,-4 7 87 0 0,-2 10 148 0 0,1 1-1 0 0,0-1 0 0 0,-5 34 0 0 0,6-26 693 0 0,3-18-721 0 0,1 0-1 0 0,-1-1 1 0 0,1 1 0 0 0,1 0 0 0 0,-1-1 0 0 0,1 1 0 0 0,0 0 0 0 0,3 9 0 0 0,-3-12-78 0 0,0 1 0 0 0,0-1 0 0 0,1 1 0 0 0,-1-1 0 0 0,1 0 0 0 0,0 0 0 0 0,0 1 1 0 0,0-1-1 0 0,0-1 0 0 0,1 1 0 0 0,-1 0 0 0 0,1 0 0 0 0,0-1 0 0 0,4 4 0 0 0,-4-5-2 0 0,-1 0 0 0 0,0 0 0 0 0,1-1 0 0 0,-1 1 0 0 0,1-1 0 0 0,-1 1 0 0 0,0-1 0 0 0,1 0 0 0 0,-1 0 0 0 0,1 0 0 0 0,3 0 0 0 0,28-6 0 0 0,-28 4 0 0 0,-1 1 0 0 0,-1-1 0 0 0,1-1 0 0 0,0 1 0 0 0,-1-1 0 0 0,0 0 0 0 0,0 0 0 0 0,1 0 0 0 0,-2 0 0 0 0,1-1 0 0 0,4-4 0 0 0,15-13 0 0 0,-14 14 0 0 0,-1-1 0 0 0,0-1 0 0 0,-1 1 0 0 0,0-1 0 0 0,10-15 0 0 0,3-5 0 0 0,-4 7-11 0 0,-2-1 0 0 0,18-36-1 0 0,-19 32-87 0 0,7-16-187 0 0,-2-2 0 0 0,17-62-1 0 0,22-71 95 0 0,-20 70 176 0 0,-31 88-44 0 0,-3 14-11 0 0,-1-1 0 0 0,0 0 0 0 0,0 0 0 0 0,-1 0 0 0 0,1-8 0 0 0,-2 13-83 0 0,-2 2 146 0 0,1 0 1 0 0,-1 0-1 0 0,0 1 0 0 0,1-1 0 0 0,-1 1 0 0 0,1-1 0 0 0,-1 1 0 0 0,1 0 0 0 0,-1-1 0 0 0,1 1 0 0 0,-1 0 0 0 0,1 0 0 0 0,0 0 0 0 0,0 0 0 0 0,-1 0 0 0 0,1 1 0 0 0,0-1 0 0 0,0 0 1 0 0,0 0-1 0 0,-1 3 0 0 0,-2 3 16 0 0,-1 0 1 0 0,-4 14 0 0 0,6-15-21 0 0,-29 63 124 0 0,-15 36 688 0 0,-51 191 2290 0 0,85-252-3130 0 0,-14 63 383 0 0,25-95-113 0 0,0 1 0 0 0,1-1 0 0 0,0 0 0 0 0,1 0 0 0 0,1 0 0 0 0,3 23 0 0 0,-3-32-237 0 0,0 0 1 0 0,0 1-1 0 0,0-1 0 0 0,0 0 1 0 0,1 0-1 0 0,-1 0 1 0 0,1 0-1 0 0,0 0 0 0 0,0 0 1 0 0,0-1-1 0 0,0 1 0 0 0,0 0 1 0 0,1-1-1 0 0,-1 0 1 0 0,1 1-1 0 0,0-1 0 0 0,-1 0 1 0 0,1-1-1 0 0,0 1 0 0 0,0 0 1 0 0,0-1-1 0 0,0 1 1 0 0,1-1-1 0 0,-1 0 0 0 0,0 0 1 0 0,1-1-1 0 0,-1 1 0 0 0,0-1 1 0 0,1 1-1 0 0,5-1 1 0 0,-1-1-79 0 0,0-1 0 0 0,0 0 0 0 0,0 0 0 0 0,0-1 0 0 0,0 0 0 0 0,-1 0 0 0 0,1-1 1 0 0,-1 0-1 0 0,0 0 0 0 0,0-1 0 0 0,-1 1 0 0 0,1-2 0 0 0,9-9 0 0 0,5-7-47 0 0,-1-2 0 0 0,22-33 1 0 0,-42 56 133 0 0,40-58-963 0 0,49-99 0 0 0,-75 130 836 0 0,8-15-14 0 0,-3 0 0 0 0,16-50 0 0 0,-20 43-639 0 0,27-63 0 0 0,-28 81 301 0 0,18-66 0 0 0,-30 93 455 0 0,-2 4 16 0 0,1 0 0 0 0,-1 0 0 0 0,0 0 0 0 0,1 0 1 0 0,-1-1-1 0 0,0 1 0 0 0,0 0 0 0 0,0 0 1 0 0,0-1-1 0 0,0 1 0 0 0,0 0 0 0 0,0-3 0 0 0,0 2 97 0 0,-1 3-76 0 0,0 0 0 0 0,1 0 0 0 0,-1 0 0 0 0,1-1 0 0 0,-1 1 0 0 0,0 0 0 0 0,1 0 0 0 0,0 0 0 0 0,-1 0 0 0 0,1 0 0 0 0,-1 2 0 0 0,-1 2 45 0 0,-3 8 303 0 0,-7 26-1 0 0,-2 7 182 0 0,-54 157 1984 0 0,47-126-1830 0 0,-17 80 1931 0 0,35-137-2401 0 0,0-1-1 0 0,2 1 1 0 0,0 0-1 0 0,1-1 1 0 0,1 1 0 0 0,5 22-1 0 0,-5-37-305 0 0,0-1-1 0 0,0 1 1 0 0,1-1-1 0 0,0 1 1 0 0,0-1 0 0 0,0 1-1 0 0,0-1 1 0 0,1 0-1 0 0,-1 0 1 0 0,1 0-1 0 0,0 0 1 0 0,1-1-1 0 0,-1 1 1 0 0,1-1 0 0 0,-1 0-1 0 0,1 0 1 0 0,7 4-1 0 0,-5-4-126 0 0,0 0 0 0 0,0 0 0 0 0,0 0 0 0 0,1-1 0 0 0,-1 0 0 0 0,1 0 0 0 0,0-1 0 0 0,0 0 0 0 0,-1 0 0 0 0,1-1 0 0 0,10 0 0 0 0,92-11-5017 0 0,-106 10 5018 0 0,55-10-6785 0 0</inkml:trace>
  <inkml:trace contextRef="#ctx0" brushRef="#br0" timeOffset="4808.76">8501 1147 21191 0 0,'-58'12'1606'0'0,"58"-11"-1600"0"0,-1-2 27 0 0,0 2-1 0 0,0-1 0 0 0,1 0 1 0 0,-1 0-1 0 0,0 0 0 0 0,1 0 1 0 0,-1 0-1 0 0,0 1 0 0 0,0-1 1 0 0,1 0-1 0 0,-1 0 0 0 0,1 1 1 0 0,-1-1-1 0 0,0 1 0 0 0,0 0 1 0 0,-20 13 237 0 0,19-13 101 0 0,2-1 117 0 0,0 0 21 0 0,1-1-452 0 0,1 0 0 0 0,0-1-1 0 0,-1 1 1 0 0,1-1 0 0 0,-1 1-1 0 0,0-1 1 0 0,0 1 0 0 0,1-1-1 0 0,1-3 1 0 0,-1 1-16 0 0,30-39-163 0 0,1 2-1 0 0,3 0 0 0 0,54-47 1 0 0,-52 54-351 0 0,142-114-4941 0 0,-147 123 3962 0 0,24-14-928 0 0,-50 34 1890 0 0,1 1 0 0 0,0 0 1 0 0,1 0-1 0 0,-1 1 0 0 0,14-3 1 0 0,-21 5 480 0 0,0 1 1 0 0,0 0-1 0 0,0 0 1 0 0,0 0 0 0 0,0 0-1 0 0,-1 0 1 0 0,1 0-1 0 0,0 0 1 0 0,0 0-1 0 0,0 0 1 0 0,0 0 0 0 0,-1 0-1 0 0,1 0 1 0 0,0 1-1 0 0,0-1 1 0 0,0 0 0 0 0,-1 1-1 0 0,1-1 1 0 0,0 1-1 0 0,0-1 1 0 0,-1 1 0 0 0,1-1-1 0 0,0 1 1 0 0,0 1 111 0 0,0-1 0 0 0,0 0 0 0 0,0 1 1 0 0,0-1-1 0 0,-1 1 0 0 0,1-1 0 0 0,-1 1 1 0 0,1-1-1 0 0,-1 1 0 0 0,0-1 0 0 0,1 4 1 0 0,-1 4 754 0 0,0 0 0 0 0,0 0 1 0 0,-3 15-1 0 0,2-18-501 0 0,-11 51 2709 0 0,1-11-1490 0 0,10-27-554 0 0,1-17-579 0 0,1-1-294 0 0,-1-1-148 0 0,0 0-1 0 0,0 0 0 0 0,0 0 0 0 0,0 0 1 0 0,0 0-1 0 0,0 0 0 0 0,1 1 1 0 0,-1-1-1 0 0,0 0 0 0 0,0 0 0 0 0,0 0 1 0 0,0 0-1 0 0,0 0 0 0 0,0 0 1 0 0,0 0-1 0 0,0 0 0 0 0,0 0 0 0 0,0 0 1 0 0,1 0-1 0 0,-1 0 0 0 0,0 0 1 0 0,0 0-1 0 0,0 0 0 0 0,0 0 1 0 0,0 0-1 0 0,0 0 0 0 0,0 0 0 0 0,0 0 1 0 0,1 0-1 0 0,-1 0 0 0 0,0 0 1 0 0,0 0-1 0 0,0 0 0 0 0,0 0 0 0 0,0 0 1 0 0,0 0-1 0 0,0 0 0 0 0,0 0 1 0 0,1 0-1 0 0,-1 0 0 0 0,0 0 0 0 0,0 0 1 0 0,0 0-1 0 0,4-5 7 0 0,1-8-61 0 0,-5 12 40 0 0,6-18-453 0 0,-1-1 0 0 0,-1 0 0 0 0,-1 0 0 0 0,-1 0 0 0 0,0-27 0 0 0,-2 45 395 0 0,-1 0 0 0 0,1 0-1 0 0,0-1 1 0 0,-1 1 0 0 0,1 0 0 0 0,-1 0 0 0 0,0 0 0 0 0,0 0 0 0 0,0-1 0 0 0,0 1 0 0 0,0 0 0 0 0,0 0 0 0 0,0 1 0 0 0,-2-3-1 0 0,-1-2 55 0 0,3 6 15 0 0,1-1 0 0 0,-1 0 0 0 0,0 0 1 0 0,1 1-1 0 0,-1-1 0 0 0,0 1 0 0 0,0-1 1 0 0,0 1-1 0 0,0-1 0 0 0,1 1 0 0 0,-1-1 1 0 0,0 1-1 0 0,0 0 0 0 0,0-1 0 0 0,0 1 1 0 0,0 0-1 0 0,0 0 0 0 0,0 0 0 0 0,0 0 1 0 0,0 0-1 0 0,0 0 0 0 0,0 0 0 0 0,0 0 1 0 0,0 0-1 0 0,0 0 0 0 0,0 0 0 0 0,0 1 1 0 0,0-1-1 0 0,-1 1 0 0 0,-2 0 34 0 0,0 1 0 0 0,0 0 0 0 0,0 0 0 0 0,-6 4 0 0 0,6-2 47 0 0,-1 0 0 0 0,1 0 1 0 0,0 1-1 0 0,0-1 0 0 0,-5 9 0 0 0,-11 12 319 0 0,9-11-82 0 0,0 0-1 0 0,1 1 0 0 0,1 0 1 0 0,0 0-1 0 0,-9 24 1 0 0,7-16 218 0 0,6-12-382 0 0,0 0-1 0 0,0 0 1 0 0,1 1-1 0 0,1-1 0 0 0,0 1 1 0 0,1-1-1 0 0,0 1 1 0 0,0 0-1 0 0,1 0 1 0 0,1 0-1 0 0,0 0 0 0 0,1 0 1 0 0,0 0-1 0 0,1 0 1 0 0,0 0-1 0 0,6 19 1 0 0,-6-26-149 0 0,0 0 1 0 0,0 0 0 0 0,1 0 0 0 0,-1 0 0 0 0,1-1 0 0 0,0 1 0 0 0,0-1 0 0 0,1 0 0 0 0,-1 0 0 0 0,1 0-1 0 0,0 0 1 0 0,0-1 0 0 0,0 1 0 0 0,0-1 0 0 0,1 0 0 0 0,0 0 0 0 0,-1-1 0 0 0,1 1 0 0 0,0-1 0 0 0,0 0-1 0 0,0-1 1 0 0,11 3 0 0 0,-10-3-63 0 0,0 0 1 0 0,0-1-1 0 0,0 1 0 0 0,0-2 0 0 0,0 1 0 0 0,0 0 0 0 0,0-1 1 0 0,1 0-1 0 0,-2-1 0 0 0,1 1 0 0 0,0-1 0 0 0,0 0 0 0 0,0-1 1 0 0,9-5-1 0 0,3-3-384 0 0,-1-1 1 0 0,30-28-1 0 0,-31 25 296 0 0,6-5-253 0 0,-2-1-1 0 0,0-1 1 0 0,-2-1-1 0 0,26-41 1 0 0,51-109-1332 0 0,-77 138 1377 0 0,6-18-342 0 0,18-57 0 0 0,-15 36 360 0 0,103-340 263 0 0,-124 394 0 0 0,14-32-1 0 0,-19 50 471 0 0,-1 2 28 0 0,-13 17 927 0 0,7-5-1099 0 0,1 1 0 0 0,0 0 0 0 0,0 0 0 0 0,1 0 0 0 0,-2 15-1 0 0,-4 15 101 0 0,-32 123-13 0 0,13-46 132 0 0,2-15 60 0 0,-31 114 508 0 0,37-133-1038 0 0,7-27 0 0 0,6-21 474 0 0,-7 69-1 0 0,13-60 422 0 0,2-44-874 0 0,0 1-1 0 0,0 0 0 0 0,1 0 0 0 0,-1-1 0 0 0,1 1 0 0 0,0 0 1 0 0,0-1-1 0 0,0 1 0 0 0,1-1 0 0 0,1 4 0 0 0,-3-7-34 0 0,1 1 1 0 0,-1 0-1 0 0,0-1 0 0 0,1 1 0 0 0,-1-1 0 0 0,1 1 0 0 0,-1-1 0 0 0,1 1 1 0 0,-1-1-1 0 0,1 1 0 0 0,-1-1 0 0 0,1 0 0 0 0,-1 1 0 0 0,1-1 1 0 0,0 0-1 0 0,-1 0 0 0 0,1 1 0 0 0,0-1 0 0 0,-1 0 0 0 0,1 0 0 0 0,0 0 1 0 0,-1 0-1 0 0,1 0 0 0 0,0 0 0 0 0,-1 0 0 0 0,2 0 0 0 0,0 0-22 0 0,-1-1-1 0 0,1 1 0 0 0,-1-1 0 0 0,0 0 0 0 0,1 1 0 0 0,-1-1 1 0 0,1 0-1 0 0,-1 0 0 0 0,0 0 0 0 0,0 0 0 0 0,2-2 0 0 0,3-3-110 0 0,0-1 0 0 0,-1-1 0 0 0,6-8 0 0 0,-9 13 139 0 0,5-9-31 0 0,103-165-2292 0 0,-14-5-2403 0 0,-93 174 4530 0 0,-2 6 96 0 0,0-1-1 0 0,0 1 0 0 0,0 0 1 0 0,0-1-1 0 0,0 1 0 0 0,1 0 1 0 0,-1 0-1 0 0,1 0 0 0 0,0 0 1 0 0,-1 0-1 0 0,4-2 1 0 0,-5 3-112 0 0,0 6 322 0 0,-1 0 0 0 0,0 0 1 0 0,0 1-1 0 0,0-1 1 0 0,-1-1-1 0 0,1 1 1 0 0,-6 9-1 0 0,-1 5 705 0 0,-23 46 1366 0 0,0 0-834 0 0,6-2 1047 0 0,-16 69 0 0 0,40-127-2360 0 0,0 0 1 0 0,0 0-1 0 0,0 0 0 0 0,1 0 1 0 0,0 0-1 0 0,0 0 0 0 0,0 0 1 0 0,0 0-1 0 0,1 0 0 0 0,0 0 0 0 0,0 0 1 0 0,2 6-1 0 0,-2-9-27 0 0,0 0 1 0 0,0 0-1 0 0,1 0 0 0 0,-1 0 0 0 0,0 0 0 0 0,0 0 0 0 0,1-1 1 0 0,-1 1-1 0 0,1 0 0 0 0,0-1 0 0 0,-1 1 0 0 0,1-1 1 0 0,0 0-1 0 0,0 0 0 0 0,0 1 0 0 0,0-1 0 0 0,0-1 1 0 0,0 1-1 0 0,0 0 0 0 0,0 0 0 0 0,1-1 0 0 0,-1 1 1 0 0,0-1-1 0 0,0 0 0 0 0,1 1 0 0 0,-1-1 0 0 0,0 0 1 0 0,0 0-1 0 0,1-1 0 0 0,1 1 0 0 0,9-3-3 0 0,0 0-1 0 0,-1-1 1 0 0,1 0-1 0 0,-1-1 1 0 0,17-9-1 0 0,6-1-262 0 0,-11 3-198 0 0,0-1 1 0 0,36-27 0 0 0,-22 14-73 0 0,-15 10 37 0 0,-1-1 0 0 0,-1-1 0 0 0,30-34 0 0 0,-39 41 141 0 0,0 0 0 0 0,1 1 0 0 0,21-12 0 0 0,-2 1-295 0 0,-12 9 288 0 0,-20 12 364 0 0,0 0 0 0 0,0 0-1 0 0,0 0 1 0 0,1 0 0 0 0,-1 1-1 0 0,0-1 1 0 0,0 0-1 0 0,1 0 1 0 0,-1 0 0 0 0,0 0-1 0 0,0 0 1 0 0,0 1 0 0 0,0-1-1 0 0,1 0 1 0 0,-1 0-1 0 0,0 0 1 0 0,0 1 0 0 0,0-1-1 0 0,0 0 1 0 0,0 0-1 0 0,1 0 1 0 0,-1 1 0 0 0,0-1-1 0 0,0 0 1 0 0,0 0 0 0 0,0 1-1 0 0,0-1 1 0 0,0 0-1 0 0,0 0 1 0 0,0 1 0 0 0,0-1-1 0 0,0 0 1 0 0,0 1 0 0 0,1 7 173 0 0,-2 12 455 0 0,-2-1 1 0 0,0 0-1 0 0,-1 0 0 0 0,-10 31 1 0 0,0 2 621 0 0,9-35-1080 0 0,3-10-50 0 0,0 1 1 0 0,0-1 0 0 0,-1 16 0 0 0,3-21 127 0 0,0-2-64 0 0,0 0-280 0 0,8-19-539 0 0,-7 17 532 0 0,10-39-1279 0 0,-1-1 1 0 0,-2 0 0 0 0,2-47-1 0 0,-9 77 1308 0 0,-1 1 0 0 0,-1 0 0 0 0,0-1 0 0 0,0 1 0 0 0,-1 0 0 0 0,-1 0 0 0 0,-7-21 0 0 0,9 29 134 0 0,-1 1-1 0 0,1-1 0 0 0,-1 0 1 0 0,0 1-1 0 0,0 0 0 0 0,-4-5 1 0 0,5 7 29 0 0,0 0 0 0 0,0 0 1 0 0,-1 0-1 0 0,1 0 0 0 0,0 0 0 0 0,0 1 0 0 0,0-1 1 0 0,0 0-1 0 0,0 1 0 0 0,0-1 0 0 0,-1 1 1 0 0,1-1-1 0 0,-1 2 0 0 0,-2-1 186 0 0,0 1-103 0 0,0 0-1 0 0,0 0 0 0 0,1 0 0 0 0,-1 0 0 0 0,0 1 1 0 0,1-1-1 0 0,-1 1 0 0 0,1 0 0 0 0,0 0 1 0 0,-4 5-1 0 0,-4 6 401 0 0,-12 19-1 0 0,11-16-146 0 0,0 2 13 0 0,1 1 0 0 0,-12 30-1 0 0,4-9 113 0 0,15-31-471 0 0,0-1 0 0 0,0 1 0 0 0,1 0 0 0 0,1 0 0 0 0,-1 0 0 0 0,2 1 0 0 0,-1-1 0 0 0,1 0 0 0 0,1 1 0 0 0,0-1 0 0 0,1 1 0 0 0,0-1 1 0 0,4 21-1 0 0,-4-28-68 0 0,0 0 1 0 0,1 1-1 0 0,-1-1 1 0 0,1 0 0 0 0,0 0-1 0 0,0 1 1 0 0,0-2-1 0 0,0 1 1 0 0,4 4 0 0 0,-5-6-1 0 0,0 1 0 0 0,0-1 1 0 0,1 0-1 0 0,-1 1 1 0 0,1-1-1 0 0,-1 0 0 0 0,1 0 1 0 0,0 0-1 0 0,-1-1 1 0 0,1 1-1 0 0,0 0 0 0 0,0-1 1 0 0,-1 1-1 0 0,1-1 1 0 0,0 1-1 0 0,0-1 0 0 0,0 0 1 0 0,0 0-1 0 0,3 0 1 0 0,0 0-58 0 0,0-1 0 0 0,-1-1 0 0 0,1 1 0 0 0,0-1 0 0 0,-1 1 0 0 0,1-1 0 0 0,-1-1 0 0 0,0 1 0 0 0,1 0 0 0 0,-1-1 0 0 0,0 0 0 0 0,-1 0 0 0 0,5-4 0 0 0,-1-1-71 0 0,0-1 1 0 0,-1 1 0 0 0,0-1 0 0 0,0 0-1 0 0,4-10 1 0 0,14-22-430 0 0,-15 27 234 0 0,0 0 1 0 0,6-16 0 0 0,58-155-3141 0 0,-65 152 3288 0 0,-8 34 166 0 0,0-1 0 0 0,0 0 0 0 0,0 0 0 0 0,0 0 0 0 0,0 0 0 0 0,-1 0 0 0 0,1 1 0 0 0,0-1 0 0 0,0 0 0 0 0,0 0 0 0 0,-1 0 0 0 0,1 0 0 0 0,0 0-1 0 0,0 0 1 0 0,0 0 0 0 0,-1 0 0 0 0,1 0 0 0 0,0 0 0 0 0,0 1 0 0 0,0-1 0 0 0,-1 0 0 0 0,1 0 0 0 0,0 0 0 0 0,0-1 0 0 0,-1 1 0 0 0,1 0 0 0 0,0 0-1 0 0,0 0 1 0 0,0 0 0 0 0,-1 0 0 0 0,1 0 0 0 0,0 0 0 0 0,0 0 0 0 0,0 0 0 0 0,-1 0 0 0 0,1-1 0 0 0,0 1 0 0 0,0 0 0 0 0,0 0 0 0 0,0 0 0 0 0,-1 0 0 0 0,1 0-1 0 0,0-1 1 0 0,0 1 0 0 0,0 0 0 0 0,0 0 0 0 0,0 0 0 0 0,0-1 0 0 0,-1 1 0 0 0,1 0 0 0 0,0 0 0 0 0,0 0 0 0 0,0-1 0 0 0,0 1 0 0 0,0 0 0 0 0,0 0 0 0 0,0-1-1 0 0,0 1 1 0 0,0 0 0 0 0,0 0 0 0 0,0-1 0 0 0,0 1 0 0 0,0 0 0 0 0,0 0 0 0 0,0 0 0 0 0,1-1 0 0 0,-1 1 0 0 0,0 0 0 0 0,0 0 0 0 0,-13 9 115 0 0,4 0 483 0 0,0 0 0 0 0,1 0 0 0 0,0 1 0 0 0,1 0 0 0 0,-13 21 0 0 0,10-11 287 0 0,1 1 0 0 0,-10 31 0 0 0,16-41-646 0 0,0 1 0 0 0,1-1 0 0 0,-2 16 1 0 0,4-22-203 0 0,0-1 1 0 0,0 0-1 0 0,0 1 1 0 0,0-1-1 0 0,1 0 0 0 0,-1 1 1 0 0,1-1-1 0 0,0 0 1 0 0,1 0-1 0 0,-1 0 1 0 0,1 0-1 0 0,2 5 1 0 0,-2-6-39 0 0,1-1 1 0 0,-1 0-1 0 0,0 0 1 0 0,1 0-1 0 0,-1-1 1 0 0,1 1 0 0 0,0-1-1 0 0,-1 1 1 0 0,6 1-1 0 0,3 2-50 0 0,-9-4-12 0 0,1 0 0 0 0,0-1 0 0 0,0 1 0 0 0,0-1 0 0 0,1 1 0 0 0,-1-1 0 0 0,0 0 0 0 0,0 0 0 0 0,0 0 0 0 0,0-1 0 0 0,0 1 0 0 0,0-1 0 0 0,0 1 0 0 0,0-1 0 0 0,4-2 0 0 0,15-2-411 0 0,-19 4 463 0 0,1 0-1 0 0,-1 0 1 0 0,1 0-1 0 0,-1 0 1 0 0,0 0-1 0 0,0-1 1 0 0,0 0-1 0 0,0 1 0 0 0,0-1 1 0 0,0 0-1 0 0,3-3 1 0 0,27-29-352 0 0,-17 16-85 0 0,14-16-446 0 0,47-67 0 0 0,-53 66 840 0 0,-7 13 71 0 0,23-44-1 0 0,-35 59-6 0 0,-4 6-9 0 0,1-1 0 0 0,-1 1 1 0 0,0-1-1 0 0,0 0 1 0 0,0 0-1 0 0,0 0 0 0 0,0 0 1 0 0,0 0-1 0 0,-1 0 1 0 0,2-3-1 0 0,-2 5 11 0 0,0 0 1 0 0,0-1-1 0 0,0 1 0 0 0,0 0 1 0 0,1-1-1 0 0,-1 1 0 0 0,0 0 1 0 0,0-1-1 0 0,0 1 0 0 0,1 0 1 0 0,-1 0-1 0 0,0-1 0 0 0,1 1 1 0 0,-1 0-1 0 0,0 0 0 0 0,1-1 0 0 0,-1 1 1 0 0,0 0-1 0 0,1 0 0 0 0,-1 0 1 0 0,0 0-1 0 0,1 0 0 0 0,-1-1 1 0 0,0 1-1 0 0,1 0 0 0 0,-1 0 1 0 0,1 0-1 0 0,-1 0 0 0 0,0 0 1 0 0,1 0-1 0 0,-1 0 0 0 0,1 0 1 0 0,-1 0-1 0 0,0 1 0 0 0,1-1 1 0 0,-1 0-1 0 0,0 0 0 0 0,1 0 1 0 0,-1 0-1 0 0,0 0 0 0 0,1 1 1 0 0,-1-1-1 0 0,18 11 165 0 0,-14-7-203 0 0,-3-4 28 0 0,0 0 0 0 0,0 1-1 0 0,0-1 1 0 0,0 0 0 0 0,1 0 0 0 0,-1 0-1 0 0,0 0 1 0 0,0 0 0 0 0,0 0-1 0 0,0 0 1 0 0,0 0 0 0 0,1 0 0 0 0,-1-1-1 0 0,0 1 1 0 0,0 0 0 0 0,0-1-1 0 0,0 1 1 0 0,0-1 0 0 0,0 1 0 0 0,0-1-1 0 0,0 1 1 0 0,0-1 0 0 0,1-1-1 0 0,-1 1 2 0 0,1 0-1 0 0,-1 1 0 0 0,1-1 1 0 0,-1 0-1 0 0,1 1 0 0 0,-1-1 0 0 0,1 1 1 0 0,-1-1-1 0 0,3 0 0 0 0,21 1-84 0 0,-16-1-8 0 0,0 1 0 0 0,-1 0 0 0 0,13 2 0 0 0,19 5-186 0 0,-39-7 500 0 0,3 12-547 0 0,-4-9 407 0 0,0-1 0 0 0,0 0-1 0 0,-1 0 1 0 0,1 0 0 0 0,-1 0 0 0 0,1 0-1 0 0,-1 0 1 0 0,0 0 0 0 0,0 0 0 0 0,0 0-1 0 0,0 0 1 0 0,-2 2 0 0 0,-4 10 300 0 0,6-12-323 0 0,0-1-1 0 0,0 1 1 0 0,0-1 0 0 0,0 1-1 0 0,0-1 1 0 0,-1 1 0 0 0,1-1-1 0 0,0 0 1 0 0,-3 2-1 0 0,-5 5 246 0 0,4-2-214 0 0,0 0-1 0 0,-1-1 1 0 0,0 1-1 0 0,0-1 0 0 0,0-1 1 0 0,-13 8-1 0 0,13-9-49 0 0,1 1 0 0 0,-1-1 0 0 0,1 1 0 0 0,0 0 0 0 0,0 0 0 0 0,0 0 0 0 0,-7 10 0 0 0,-28 38 447 0 0,35-46-407 0 0,-2 5 87 0 0,-1 0-1 0 0,2 1 1 0 0,-1-1 0 0 0,2 1 0 0 0,-1 1-1 0 0,-4 18 1 0 0,4-13 74 0 0,5-16-215 0 0,0 1 1 0 0,0-1-1 0 0,0 0 0 0 0,1 0 0 0 0,-1 1 0 0 0,1-1 1 0 0,-1 0-1 0 0,1 1 0 0 0,0-1 0 0 0,0 1 0 0 0,0-1 1 0 0,0 0-1 0 0,0 1 0 0 0,1-1 0 0 0,-1 1 0 0 0,1-1 1 0 0,0 3-1 0 0,0-2-1 0 0,1 0 0 0 0,-1 0 0 0 0,1 0 0 0 0,-1 0 0 0 0,1 0 0 0 0,0 0 0 0 0,2 3 0 0 0,-2-5-27 0 0,-1 0 1 0 0,1 0-1 0 0,-1 0 1 0 0,1 0-1 0 0,0 0 1 0 0,-1-1 0 0 0,1 1-1 0 0,0-1 1 0 0,-1 1-1 0 0,1-1 1 0 0,0 1-1 0 0,0-1 1 0 0,-1 0-1 0 0,1 0 1 0 0,0 0 0 0 0,2 0-1 0 0,6-1-49 0 0,0 0 0 0 0,-1 0 0 0 0,1-1 0 0 0,0 0 0 0 0,-1-1 0 0 0,0 0 0 0 0,1-1 1 0 0,-1 0-1 0 0,0 0 0 0 0,-1-1 0 0 0,1 0 0 0 0,-1 0 0 0 0,14-12 0 0 0,51-40-617 0 0,-32 27-95 0 0,37-37 1 0 0,-39 30 531 0 0,0 0-100 0 0,56-68-1 0 0,-76 76 315 0 0,-1-1-1 0 0,-1-1 1 0 0,19-50-1 0 0,-28 62 14 0 0,-1 1 3 0 0,6-25-1 0 0,3-7-11 0 0,17-54-317 0 0,-23 69 162 0 0,8-33-318 0 0,-17 60 389 0 0,0 0-1 0 0,0-1 1 0 0,-1 1 0 0 0,0 0-1 0 0,0 0 1 0 0,-2-12-1 0 0,1 18 94 0 0,1 1-1 0 0,0 0 1 0 0,0 0-1 0 0,-1 0 1 0 0,1 0-1 0 0,-1 0 1 0 0,1 0-1 0 0,-1 0 1 0 0,1 0-1 0 0,-1 0 1 0 0,-1-2-1 0 0,-7-10-17 0 0,8 13 25 0 0,1 0 1 0 0,-1 0-1 0 0,1 0 1 0 0,0 0-1 0 0,-1 0 1 0 0,1 0-1 0 0,-1 0 1 0 0,1 0-1 0 0,0 0 1 0 0,-1 0 0 0 0,1 0-1 0 0,0 0 1 0 0,-1 0-1 0 0,1 1 1 0 0,-1-1-1 0 0,1 0 1 0 0,0 0-1 0 0,-1 0 1 0 0,1 1-1 0 0,0-1 1 0 0,-1 0-1 0 0,1 0 1 0 0,0 1 0 0 0,0-1-1 0 0,-1 1 1 0 0,-8 7 55 0 0,4-2 30 0 0,-1 0 0 0 0,1 1 0 0 0,1-1 0 0 0,-1 1 0 0 0,1 1 0 0 0,1-1-1 0 0,-1 0 1 0 0,1 1 0 0 0,-3 12 0 0 0,-33 94 640 0 0,7-25-192 0 0,-66 275 3032 0 0,93-337-3482 0 0,0-5-86 0 0,0-1-1 0 0,2 1 1 0 0,1 0 0 0 0,0 38 0 0 0,3-53 6 0 0,1 0 0 0 0,-1-1 0 0 0,1 1 0 0 0,0 0 0 0 0,0-1-1 0 0,1 1 1 0 0,0-1 0 0 0,7 12 0 0 0,-8-16-20 0 0,0 0 0 0 0,1-1 0 0 0,-1 1 0 0 0,0 0 1 0 0,0-1-1 0 0,1 0 0 0 0,-1 1 0 0 0,0-1 0 0 0,1 0 0 0 0,0 0 0 0 0,3 1 0 0 0,28 5-238 0 0,-31-7 199 0 0,0-1-1 0 0,0 1 1 0 0,-1 0 0 0 0,1-1 0 0 0,0 1-1 0 0,0-1 1 0 0,-1 0 0 0 0,1 0-1 0 0,0 0 1 0 0,-1 0 0 0 0,1 0-1 0 0,-1-1 1 0 0,1 1 0 0 0,-1-1-1 0 0,0 0 1 0 0,0 0 0 0 0,0 1-1 0 0,2-4 1 0 0,4-3-224 0 0,0-1 0 0 0,12-18-1 0 0,25-29-670 0 0,-20 24 362 0 0,1 1 0 0 0,35-31 0 0 0,-39 41 163 0 0,-11 10 262 0 0,1 1 0 0 0,1 1 0 0 0,0 0-1 0 0,14-8 1 0 0,-26 17 180 0 0,-1-1-1 0 0,1 1 1 0 0,0 0-1 0 0,0-1 1 0 0,-1 1-1 0 0,1 0 1 0 0,0-1-1 0 0,0 1 1 0 0,0 0-1 0 0,-1 0 1 0 0,1 0-1 0 0,0 0 1 0 0,0 0-1 0 0,0 0 1 0 0,0 0-1 0 0,-1 0 1 0 0,1 0-1 0 0,0 0 1 0 0,0 0-1 0 0,0 0 0 0 0,-1 0 1 0 0,1 1-1 0 0,0-1 1 0 0,0 0-1 0 0,-1 1 1 0 0,1-1-1 0 0,0 1 1 0 0,0-1-1 0 0,-1 1 1 0 0,1-1-1 0 0,-1 1 1 0 0,1-1-1 0 0,0 1 1 0 0,-1 0-1 0 0,1-1 1 0 0,-1 1-1 0 0,1 0 1 0 0,-1-1-1 0 0,0 1 1 0 0,1 0-1 0 0,-1 0 1 0 0,0-1-1 0 0,1 2 1 0 0,0 2 67 0 0,0 0 1 0 0,0 0 0 0 0,0-1-1 0 0,0 1 1 0 0,-1 0-1 0 0,0 0 1 0 0,1 0 0 0 0,-2 6-1 0 0,-1 1-47 0 0,0 0 0 0 0,-1 1 0 0 0,0-1 0 0 0,-1-1-1 0 0,-9 19 1 0 0,-32 50 285 0 0,33-60 7 0 0,-60 82 1045 0 0,68-95-1318 0 0,-13 14 230 0 0,-7 11 258 0 0,23-29-462 0 0,0 0 0 0 0,0 0 0 0 0,0 0 0 0 0,0-1-1 0 0,0 1 1 0 0,1 0 0 0 0,-1 0 0 0 0,0 3 0 0 0,1-5-82 0 0,0 1 1 0 0,0-1 0 0 0,0 1-1 0 0,0 0 1 0 0,0-1-1 0 0,1 1 1 0 0,-1 0-1 0 0,0-1 1 0 0,0 1-1 0 0,0-1 1 0 0,0 1 0 0 0,1-1-1 0 0,-1 1 1 0 0,0 0-1 0 0,1-1 1 0 0,-1 1-1 0 0,0-1 1 0 0,1 1 0 0 0,-1-1-1 0 0,0 0 1 0 0,1 1-1 0 0,-1-1 1 0 0,1 1-1 0 0,-1-1 1 0 0,1 0-1 0 0,-1 1 1 0 0,1-1 0 0 0,0 0-1 0 0,-1 1 1 0 0,1-1-1 0 0,-1 0 1 0 0,2 0-1 0 0,1 0-28 0 0,0 0-1 0 0,0 0 0 0 0,0 0 1 0 0,0 0-1 0 0,0-1 0 0 0,0 0 1 0 0,0 1-1 0 0,0-1 0 0 0,0 0 1 0 0,5-3-1 0 0,1 0 12 0 0,69-30-86 0 0,-15 6-21 0 0,-41 18-172 0 0,0-1 1 0 0,0-1-1 0 0,-1-1 0 0 0,36-27 0 0 0,-26 13-2255 0 0,-2-1-1 0 0,29-33 0 0 0,-47 45-4818 0 0</inkml:trace>
  <inkml:trace contextRef="#ctx0" brushRef="#br0" timeOffset="5157.5">10731 659 24879 0 0,'-6'-7'159'0'0,"4"5"36"0"0,-1-1-1 0 0,1 1 1 0 0,-1-1 0 0 0,1 1 0 0 0,0-1 0 0 0,0 0 0 0 0,1 0 0 0 0,-1 0 0 0 0,0 0 0 0 0,1 0 0 0 0,-2-4 0 0 0,4 6-180 0 0,-1 0 1 0 0,0 0-1 0 0,0-1 1 0 0,1 1-1 0 0,-1 0 1 0 0,1 0-1 0 0,-1 0 1 0 0,1 0-1 0 0,0-1 1 0 0,-1 1-1 0 0,1 0 1 0 0,0 0-1 0 0,0 0 1 0 0,0 0-1 0 0,1-1 1 0 0,18-13-45 0 0,-18 13 40 0 0,8-4 63 0 0,1 0 0 0 0,0 1-1 0 0,0 0 1 0 0,19-5 0 0 0,4-2 166 0 0,318-106 1902 0 0,-156 68-3442 0 0,-111 31-6308 0 0,-18 4-1610 0 0</inkml:trace>
  <inkml:trace contextRef="#ctx0" brushRef="#br0" timeOffset="6444.07">12210 920 17583 0 0,'-11'3'515'0'0,"9"-2"-6"0"0,-4 0-301 0 0,3 0-96 0 0,-1 1 0 0 0,1-1 0 0 0,0 1 0 0 0,0 0 0 0 0,1 0 0 0 0,-1 0 0 0 0,0 0 0 0 0,1 1 0 0 0,-1-1 0 0 0,1 1 0 0 0,0 0 0 0 0,0 0 0 0 0,0-1 0 0 0,0 1 0 0 0,-3 7 0 0 0,0 0 490 0 0,0 1 1 0 0,1 1-1 0 0,-3 14 1 0 0,7-25-578 0 0,-1 0 0 0 0,1 0 0 0 0,0 1 0 0 0,0-1 0 0 0,0 0 0 0 0,0 0 0 0 0,1 0 0 0 0,-1 1 0 0 0,0-1 1 0 0,0 0-1 0 0,1 0 0 0 0,-1 0 0 0 0,1 1 0 0 0,-1-1 0 0 0,1 0 0 0 0,-1 0 0 0 0,1 0 0 0 0,0 0 0 0 0,-1 0 1 0 0,1 0-1 0 0,0 0 0 0 0,0 0 0 0 0,0-1 0 0 0,0 1 0 0 0,0 0 0 0 0,0 0 0 0 0,1 0 0 0 0,-1 0-20 0 0,1 0 0 0 0,-1 0 0 0 0,1-1 1 0 0,-1 1-1 0 0,1 0 0 0 0,-1-1 0 0 0,1 1 0 0 0,0-1 0 0 0,-1 0 0 0 0,1 1 0 0 0,0-1 0 0 0,-1 0 0 0 0,1 0 0 0 0,0 0 0 0 0,-1 0 0 0 0,1 0 0 0 0,0-1 0 0 0,3 0 0 0 0,27-14-71 0 0,0-2-1 0 0,0-2 1 0 0,52-41 0 0 0,0 1-405 0 0,-83 58 460 0 0,136-83-1319 0 0,-113 71 739 0 0,1 1-1 0 0,0 1 0 0 0,48-14 0 0 0,-70 24 514 0 0,-1 1-1 0 0,1-1 0 0 0,-1 1 1 0 0,1-1-1 0 0,0 1 0 0 0,0 0 1 0 0,-1 0-1 0 0,1 0 0 0 0,0 0 1 0 0,-1 1-1 0 0,1-1 0 0 0,0 1 1 0 0,-1 0-1 0 0,1-1 0 0 0,0 1 1 0 0,-1 0-1 0 0,1 1 0 0 0,-1-1 1 0 0,0 0-1 0 0,1 1 1 0 0,-1-1-1 0 0,3 3 0 0 0,-3-1 39 0 0,0-1-1 0 0,0 1 0 0 0,-1 0 1 0 0,1 0-1 0 0,0-1 0 0 0,-1 1 1 0 0,0 0-1 0 0,1 0 0 0 0,-1 1 1 0 0,-1-1-1 0 0,1 0 1 0 0,0 0-1 0 0,-1 0 0 0 0,1 1 1 0 0,-1-1-1 0 0,0 0 0 0 0,0 1 1 0 0,-1 3-1 0 0,-1 6 258 0 0,-1 1-1 0 0,0-1 1 0 0,-1 1 0 0 0,0-1-1 0 0,-1-1 1 0 0,-1 1-1 0 0,0-1 1 0 0,-14 23-1 0 0,1-1 946 0 0,14-23-789 0 0,0-1 1 0 0,-1 0 0 0 0,0 0 0 0 0,0-1 0 0 0,-9 10-1 0 0,14-19-237 0 0,1 0-9 0 0,1-19-83 0 0,1 14-104 0 0,-1 1 0 0 0,1 0 0 0 0,0 0 0 0 0,0 0 1 0 0,1 0-1 0 0,-1 0 0 0 0,5-4 0 0 0,-2 0-177 0 0,14-22-550 0 0,-2 0 0 0 0,13-34 1 0 0,-10 21 179 0 0,-1 8 65 0 0,10-25-237 0 0,-26 53 636 0 0,-1 0 1 0 0,0 0-1 0 0,0 0 0 0 0,0 0 1 0 0,-1-1-1 0 0,1-12 1 0 0,-2 19 132 0 0,0 1 0 0 0,0-1 0 0 0,0 0 1 0 0,0 1-1 0 0,-1-1 0 0 0,1 1 0 0 0,0-1 1 0 0,0 0-1 0 0,0 1 0 0 0,0-1 0 0 0,-1 1 1 0 0,1-1-1 0 0,0 1 0 0 0,-1-1 0 0 0,1 1 1 0 0,0-1-1 0 0,-1 1 0 0 0,1-1 0 0 0,-1 1 1 0 0,1-1-1 0 0,-1 1 0 0 0,1 0 1 0 0,-1-1-1 0 0,1 1 0 0 0,-1 0 0 0 0,1-1 1 0 0,-1 1-1 0 0,1 0 0 0 0,-1 0 0 0 0,1 0 1 0 0,-1-1-1 0 0,0 1 0 0 0,1 0 0 0 0,-1 0 1 0 0,1 0-1 0 0,-1 0 0 0 0,0 0 0 0 0,0 0 1 0 0,-1 0-3 0 0,-1 0 0 0 0,1 1 0 0 0,0-1 0 0 0,0 0 0 0 0,0 1 0 0 0,0 0 1 0 0,0-1-1 0 0,-1 1 0 0 0,-2 2 0 0 0,-22 15 715 0 0,0 1 0 0 0,1 1 0 0 0,1 1 0 0 0,1 1 0 0 0,-35 41 0 0 0,51-52-320 0 0,-1 0-1 0 0,1 1 1 0 0,1 0-1 0 0,-11 23 1 0 0,15-29-305 0 0,1 0 0 0 0,0 1 1 0 0,0-1-1 0 0,0 1 1 0 0,1 0-1 0 0,0-1 1 0 0,0 1-1 0 0,0 0 0 0 0,1 0 1 0 0,0 0-1 0 0,2 12 1 0 0,0-17-79 0 0,-1 0 0 0 0,0 0 0 0 0,0 0 0 0 0,1 0 0 0 0,-1 0 0 0 0,1-1 0 0 0,0 1 0 0 0,-1 0 0 0 0,1-1 1 0 0,0 1-1 0 0,0-1 0 0 0,0 0 0 0 0,0 1 0 0 0,0-1 0 0 0,0 0 0 0 0,1 0 0 0 0,-1-1 0 0 0,3 2 0 0 0,1 0-17 0 0,1 0 0 0 0,-1 0-1 0 0,1 0 1 0 0,0-1-1 0 0,9 1 1 0 0,-5-3-120 0 0,0 0 0 0 0,0 0 0 0 0,0 0 0 0 0,0-2-1 0 0,-1 1 1 0 0,16-7 0 0 0,-19 6-18 0 0,-1 1 1 0 0,1-2-1 0 0,-1 1 0 0 0,1-1 0 0 0,-1 0 0 0 0,0 0 1 0 0,-1-1-1 0 0,1 0 0 0 0,-1 0 0 0 0,8-9 0 0 0,2-6-904 0 0,-2-1-1 0 0,14-26 0 0 0,-22 36 663 0 0,0-1 1 0 0,0 0 0 0 0,-1-1 0 0 0,0 1-1 0 0,3-26 1 0 0,-7-5 242 0 0,0 42 558 0 0,-6 1 232 0 0,5 0-577 0 0,0 0 0 0 0,0 0 0 0 0,1 0 1 0 0,-1 0-1 0 0,0 0 0 0 0,0 0 0 0 0,0 0 0 0 0,1 0 0 0 0,-1 0 0 0 0,0 0 0 0 0,0 1 1 0 0,0-1-1 0 0,1 0 0 0 0,-1 1 0 0 0,0-1 0 0 0,1 0 0 0 0,-1 1 0 0 0,0-1 0 0 0,1 1 0 0 0,-1-1 1 0 0,0 1-1 0 0,1-1 0 0 0,-1 1 0 0 0,1 0 0 0 0,-1-1 0 0 0,1 1 0 0 0,-2 1 0 0 0,-7 11 661 0 0,0 1 0 0 0,1 0 0 0 0,1 0-1 0 0,-12 31 1 0 0,-13 67 927 0 0,31-111-1638 0 0,-4 21 153 0 0,0 0 0 0 0,2 0 0 0 0,0 0 1 0 0,1 1-1 0 0,2-1 0 0 0,0 1 0 0 0,6 42 0 0 0,-5-61-160 0 0,0 1 0 0 0,1-1 0 0 0,-1 0 0 0 0,1 1 0 0 0,0-1 0 0 0,0 0 0 0 0,0 0 0 0 0,1 0 1 0 0,5 6-1 0 0,-7-8-12 0 0,1-1 1 0 0,-1 1 0 0 0,1-1 0 0 0,-1 1-1 0 0,1-1 1 0 0,0 0 0 0 0,0 1 0 0 0,0-1-1 0 0,0 0 1 0 0,-1 0 0 0 0,1-1 0 0 0,1 1 0 0 0,-1 0-1 0 0,0-1 1 0 0,0 1 0 0 0,0-1 0 0 0,0 1-1 0 0,0-1 1 0 0,0 0 0 0 0,1 0 0 0 0,-1 0 0 0 0,2-1-1 0 0,5-1-113 0 0,-1 0 0 0 0,0-1 1 0 0,0 0-1 0 0,-1 0 0 0 0,1 0 0 0 0,-1-1 0 0 0,1-1 0 0 0,7-6 0 0 0,7-6-429 0 0,23-24 0 0 0,-33 29 369 0 0,68-67-1216 0 0,91-119-1 0 0,-135 155 848 0 0,3 2 0 0 0,49-41 0 0 0,-78 74 452 0 0,-10 8 101 0 0,0 0 0 0 0,1 0-1 0 0,-1-1 1 0 0,0 1 0 0 0,0 0-1 0 0,0 0 1 0 0,0 0 0 0 0,0 0-1 0 0,1 0 1 0 0,-1 0 0 0 0,0 0-1 0 0,0 0 1 0 0,0 0 0 0 0,0 0-1 0 0,0 0 1 0 0,1 0 0 0 0,-1 0-1 0 0,0 0 1 0 0,0 0 0 0 0,0 1-1 0 0,0-1 1 0 0,0 0 0 0 0,0 0-1 0 0,1 0 1 0 0,-1 0 0 0 0,0 0-1 0 0,0 0 1 0 0,0 0-1 0 0,0 0 1 0 0,0 0 0 0 0,0 0-1 0 0,0 1 1 0 0,0-1 0 0 0,1 0-1 0 0,-1 0 1 0 0,0 0 0 0 0,0 0-1 0 0,0 0 1 0 0,0 0 0 0 0,0 1-1 0 0,0-1 1 0 0,0 0 0 0 0,0 0-1 0 0,0 0 1 0 0,0 0 0 0 0,0 0-1 0 0,0 1 1 0 0,0-1 0 0 0,0 0-1 0 0,0 0 1 0 0,0 0 0 0 0,0 0-1 0 0,0 0 1 0 0,0 0-1 0 0,0 1 1 0 0,0-1 0 0 0,0 0-1 0 0,0 0 1 0 0,0 0 0 0 0,0 0-1 0 0,-1 0 1 0 0,1 0 0 0 0,0 1-1 0 0,0-1 1 0 0,0 0 0 0 0,0 0-1 0 0,-3 13 161 0 0,2-11-116 0 0,-4 12 256 0 0,0 0-1 0 0,-2 0 1 0 0,1-1 0 0 0,-15 21 0 0 0,2-3 287 0 0,-18 41 667 0 0,-10 17 552 0 0,33-63-1067 0 0,1 1-1 0 0,-18 53 1 0 0,31-77-697 0 0,-2 1 6 0 0,0 0 0 0 0,1 0 0 0 0,-1 0 0 0 0,1 0 0 0 0,0 1 0 0 0,1-1-1 0 0,-1 0 1 0 0,1 1 0 0 0,0-1 0 0 0,0 1 0 0 0,0-1 0 0 0,1 6 0 0 0,-1-9-39 0 0,0-1 0 0 0,1 1 1 0 0,-1-1-1 0 0,0 1 0 0 0,0-1 1 0 0,0 0-1 0 0,0 1 0 0 0,1-1 1 0 0,-1 0-1 0 0,0 1 0 0 0,0-1 1 0 0,1 0-1 0 0,-1 1 0 0 0,0-1 1 0 0,1 0-1 0 0,-1 1 0 0 0,0-1 1 0 0,1 0-1 0 0,-1 0 0 0 0,1 0 1 0 0,-1 1-1 0 0,0-1 0 0 0,1 0 1 0 0,-1 0-1 0 0,1 0 0 0 0,-1 0 1 0 0,0 0-1 0 0,1 0 0 0 0,-1 0 1 0 0,1 0-1 0 0,-1 0 0 0 0,1 0 1 0 0,-1 0-1 0 0,0 0 0 0 0,1 0 1 0 0,-1 0-1 0 0,1 0 0 0 0,-1 0 1 0 0,1 0-1 0 0,-1 0 0 0 0,0-1 1 0 0,1 1-1 0 0,0 0 0 0 0,15-14-294 0 0,42-41-1338 0 0,21-25-80 0 0,-64 62 1394 0 0,63-70-1505 0 0,29-20-977 0 0,-35 34 663 0 0,-46 53 1382 0 0,-21 15 461 0 0,-4 4 301 0 0,-3 5 188 0 0,-6 10 673 0 0,0 0 0 0 0,-1-1-1 0 0,0 0 1 0 0,-22 20-1 0 0,18-19-97 0 0,0 1 0 0 0,1 1-1 0 0,-12 17 1 0 0,-16 34 1165 0 0,29-41-1241 0 0,4-6-385 0 0,6-18-314 0 0,1 1 1 0 0,-1-1 0 0 0,1 1 0 0 0,0-1 0 0 0,-1 1-1 0 0,1-1 1 0 0,0 1 0 0 0,0 0 0 0 0,0-1 0 0 0,0 1-1 0 0,0-1 1 0 0,1 1 0 0 0,-1-1 0 0 0,0 1 0 0 0,1-1-1 0 0,-1 1 1 0 0,1-1 0 0 0,-1 1 0 0 0,1-1 0 0 0,0 1-1 0 0,0-1 1 0 0,0 0 0 0 0,0 0 0 0 0,0 1 0 0 0,0-1-1 0 0,0 0 1 0 0,0 0 0 0 0,0 0 0 0 0,0 0 0 0 0,0 0-1 0 0,1 0 1 0 0,-1 0 0 0 0,0-1 0 0 0,1 1 0 0 0,-1 0-1 0 0,1-1 1 0 0,-1 1 0 0 0,1-1 0 0 0,2 1 0 0 0,8 2-42 0 0,0 0 0 0 0,1 0-1 0 0,-1-2 1 0 0,1 1 0 0 0,0-2 0 0 0,0 1 0 0 0,-1-2 0 0 0,24-3 0 0 0,-18 0-85 0 0,-1 0 0 0 0,1-2 1 0 0,-2 0-1 0 0,1-1 0 0 0,24-13 0 0 0,-10 1-826 0 0,55-43 0 0 0,20-30-2884 0 0,-67 58 1622 0 0,1-2 236 0 0</inkml:trace>
  <inkml:trace contextRef="#ctx0" brushRef="#br0" timeOffset="6961.42">14294 671 18287 0 0,'-10'18'913'0'0,"-16"22"-1"0"0,18-29-756 0 0,1-1 0 0 0,0 1-1 0 0,0 1 1 0 0,1-1 0 0 0,1 1-1 0 0,-8 22 1 0 0,7-16 341 0 0,5-16-431 0 0,0 1-1 0 0,0 0 0 0 0,0-1 1 0 0,0 1-1 0 0,0 0 1 0 0,0 0-1 0 0,1 0 1 0 0,0 0-1 0 0,-1 0 1 0 0,1 0-1 0 0,0 0 0 0 0,0 0 1 0 0,1 4-1 0 0,0-6-53 0 0,0 0-1 0 0,-1 1 1 0 0,1-1-1 0 0,0 0 1 0 0,-1 0-1 0 0,1 0 0 0 0,0 1 1 0 0,0-1-1 0 0,2 1 1 0 0,-2-1-14 0 0,-1-1 1 0 0,0 1-1 0 0,1-1 1 0 0,-1 0-1 0 0,1 0 1 0 0,-1 1-1 0 0,0-1 1 0 0,1 0-1 0 0,-1 0 0 0 0,1 1 1 0 0,-1-1-1 0 0,1 0 1 0 0,-1 0-1 0 0,1 0 1 0 0,-1 0-1 0 0,1 0 1 0 0,-1 0-1 0 0,1 0 1 0 0,-1 0-1 0 0,1 0 1 0 0,-1 0-1 0 0,1 0 1 0 0,0 0-1 0 0,-1 0 1 0 0,1 0-1 0 0,6-6-275 0 0,-1 1-1 0 0,1-1 1 0 0,-1 0 0 0 0,-1 0-1 0 0,1-1 1 0 0,-1 0 0 0 0,0 0-1 0 0,-1 0 1 0 0,0-1 0 0 0,6-12-1 0 0,-8 14 15 0 0,1-2 0 0 0,-1 1 1 0 0,-1 0-1 0 0,1 0 0 0 0,-1-1 0 0 0,0 1 0 0 0,-1-12 0 0 0,-1-5-81 0 0,-5-24 1 0 0,1 12 477 0 0,-8-32 780 0 0,12 65-862 0 0,1 0 1 0 0,-1-1-1 0 0,0 1 1 0 0,0 0-1 0 0,0 0 1 0 0,0 0-1 0 0,-1 0 1 0 0,1 0-1 0 0,-3-3 1 0 0,3 4-24 0 0,0 1 0 0 0,0 0 0 0 0,0-1 1 0 0,-1 1-1 0 0,1 0 0 0 0,0 0 0 0 0,0 0 1 0 0,-1 0-1 0 0,1 0 0 0 0,-1 0 0 0 0,1 1 0 0 0,-1-1 1 0 0,1 0-1 0 0,-1 1 0 0 0,1-1 0 0 0,-1 1 1 0 0,0-1-1 0 0,1 1 0 0 0,-1 0 0 0 0,-2 0 0 0 0,-1 0 48 0 0,0 0 0 0 0,-1 1 0 0 0,1 0-1 0 0,0 0 1 0 0,0 0 0 0 0,0 1 0 0 0,0 0-1 0 0,0 0 1 0 0,0 0 0 0 0,0 0 0 0 0,1 1-1 0 0,-1 0 1 0 0,-6 5 0 0 0,-3 5-79 0 0,0 0 0 0 0,-18 24 0 0 0,7-9 237 0 0,-18 20 615 0 0,-42 62 0 0 0,62-75 236 0 0,2 0-1 0 0,-32 74 0 0 0,46-94-774 0 0,-15 44 811 0 0,20-53-1010 0 0,0 1 0 0 0,1 0 0 0 0,0-1 0 0 0,0 1 0 0 0,1 0-1 0 0,0 0 1 0 0,0 7 0 0 0,1-13-103 0 0,-1 1-1 0 0,0 0 0 0 0,0-1 1 0 0,1 1-1 0 0,-1-1 0 0 0,1 1 1 0 0,-1-1-1 0 0,1 1 0 0 0,0-1 1 0 0,-1 1-1 0 0,1-1 1 0 0,0 0-1 0 0,0 1 0 0 0,0-1 1 0 0,0 0-1 0 0,0 0 0 0 0,0 1 1 0 0,1-1-1 0 0,-1 0 0 0 0,0 0 1 0 0,0 0-1 0 0,1-1 1 0 0,-1 1-1 0 0,1 0 0 0 0,-1 0 1 0 0,1-1-1 0 0,-1 1 0 0 0,1-1 1 0 0,-1 1-1 0 0,1-1 0 0 0,0 0 1 0 0,-1 0-1 0 0,1 0 1 0 0,-1 0-1 0 0,1 0 0 0 0,0 0 1 0 0,1 0-1 0 0,4-1-28 0 0,-1 0 0 0 0,1 0-1 0 0,-1-1 1 0 0,0 0 0 0 0,1 0 0 0 0,-1 0 0 0 0,0-1-1 0 0,7-4 1 0 0,13-9-124 0 0,-1-1 1 0 0,0-1-1 0 0,22-23 0 0 0,61-72-1301 0 0,-88 87 653 0 0,0 0 0 0 0,20-39 0 0 0,26-64-1810 0 0,-48 94 1782 0 0,68-157-3413 0 0,21-38-1947 0 0,-87 194 5692 0 0,61-119 174 0 0,-76 145 1444 0 0,-6 14 684 0 0,-2 6-1339 0 0,-71 187 7061 0 0,10-27-3627 0 0,-84 345 17 0 0,140-478-4360 0 0,2 1 0 0 0,1 0 0 0 0,0 70-1 0 0,7-93-96 0 0,0 0 1 0 0,0 0-1 0 0,1-1 0 0 0,1 0 0 0 0,1 1 0 0 0,0-1 0 0 0,9 17 1 0 0,-8-19-205 0 0,0 0 0 0 0,10 11-1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8:00:04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21 15136 0 0,'0'0'441'0'0,"0"0"-1"0"0,-9-13-265 0 0,2 7-113 0 0,5 5 259 0 0,2 1 98 0 0,0 0 18 0 0,-5 5 965 0 0,3-4-1247 0 0,1 1 0 0 0,0-1 0 0 0,-1 1 0 0 0,1 0 0 0 0,0-1 0 0 0,0 1 0 0 0,0 0 1 0 0,0 0-1 0 0,0 0 0 0 0,1 0 0 0 0,-1 0 0 0 0,0-1 0 0 0,0 5 0 0 0,-1 30 1075 0 0,2-28-1108 0 0,0 0-1 0 0,-1-1 0 0 0,-2 12 0 0 0,1-13 33 0 0,0-1-1 0 0,0 1 0 0 0,0-1 0 0 0,-1 0 0 0 0,0 0 0 0 0,0 0 1 0 0,-1 0-1 0 0,1 0 0 0 0,-5 4 0 0 0,-5 5 403 0 0,0-1 0 0 0,-26 22 0 0 0,35-32-354 0 0,1 0 1 0 0,0 0-1 0 0,1 0 0 0 0,-1 0 1 0 0,0 0-1 0 0,-2 6 0 0 0,4-7 97 0 0,1-2-90 0 0,0 0-38 0 0,9-17 150 0 0,-4 7-323 0 0,6-15-13 0 0,1 1-1 0 0,19-27 0 0 0,9-15 191 0 0,-27 45-149 0 0,-9 16-5 0 0,-3 5 82 0 0,-1 0 5 0 0,0 0-4 0 0,0-1-99 0 0,0 1 1 0 0,-1 0-1 0 0,1 0 0 0 0,0-1 0 0 0,0 1 1 0 0,0 0-1 0 0,0-1 0 0 0,0 1 0 0 0,0 0 1 0 0,0 0-1 0 0,0-1 0 0 0,0 1 0 0 0,0 0 1 0 0,0-1-1 0 0,0 1 0 0 0,1 0 0 0 0,-1 0 1 0 0,0-1-1 0 0,0 1 0 0 0,0 0 0 0 0,0 0 1 0 0,0-1-1 0 0,0 1 0 0 0,1 0 0 0 0,-1 0 1 0 0,0-1-1 0 0,0 1 0 0 0,0 0 0 0 0,1 0 1 0 0,-1 0-1 0 0,0-1 0 0 0,5-8 96 0 0,-4 8-34 0 0,-1 1-3 0 0,0 0 0 0 0,0 0 0 0 0,0 0 16 0 0,-1 2 68 0 0,-3 7-43 0 0,0-1 0 0 0,-1 0 1 0 0,0 0-1 0 0,0 0 0 0 0,-9 10 0 0 0,-6 8 11 0 0,-55 85 141 0 0,55-79-212 0 0,-4 8 33 0 0,22-37-96 0 0,-1-1-1 0 0,1 1 1 0 0,0 0 0 0 0,-1-1 0 0 0,1 0 0 0 0,-1 1 0 0 0,0-1 0 0 0,0 0 0 0 0,-5 2-1 0 0,6-4-874 0 0,-2-7-331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7:59:18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1147 19351 0 0,'0'0'439'0'0,"0"0"62"0"0,0 0 33 0 0,0 0-65 0 0,-2 2-309 0 0,1 0-119 0 0,-1 0-1 0 0,0 0 1 0 0,1 0 0 0 0,0 0-1 0 0,-1 1 1 0 0,1-1-1 0 0,0 0 1 0 0,0 1 0 0 0,0-1-1 0 0,1 1 1 0 0,-1 0-1 0 0,0 4 1 0 0,0 37 1707 0 0,1-26-1031 0 0,0-16-652 0 0,0 0 0 0 0,0 0-1 0 0,1 0 1 0 0,-1 1-1 0 0,0-1 1 0 0,1 0 0 0 0,-1 0-1 0 0,1 0 1 0 0,0 0 0 0 0,0 0-1 0 0,0 0 1 0 0,0-1-1 0 0,0 1 1 0 0,0 0 0 0 0,0 0-1 0 0,0-1 1 0 0,4 4 0 0 0,-4-4-67 0 0,0 0 0 0 0,1 0 0 0 0,-1 0 0 0 0,1-1 0 0 0,-1 1 0 0 0,1 0 0 0 0,0-1 1 0 0,-1 1-1 0 0,1-1 0 0 0,-1 1 0 0 0,1-1 0 0 0,0 0 0 0 0,-1 0 0 0 0,1 0 0 0 0,0 0 0 0 0,-1 0 1 0 0,1 0-1 0 0,0 0 0 0 0,-1 0 0 0 0,1-1 0 0 0,0 1 0 0 0,2-2 0 0 0,7-1 2 0 0,-6 1 0 0 0,0 1 0 0 0,0-1 0 0 0,0 0 0 0 0,0-1 0 0 0,7-3 0 0 0,2-4 263 0 0,1 1-1 0 0,21-9 0 0 0,-21 10-363 0 0,0 0 1 0 0,0 0-1 0 0,14-12 0 0 0,-6 2 35 0 0,11-8 10 0 0,-2-2 1 0 0,0-1 0 0 0,29-34-1 0 0,-59 60 57 0 0,0 0 0 0 0,0 0-1 0 0,0 1 1 0 0,-1-1-1 0 0,3-5 1 0 0,5-10-37 0 0,-9 17-122 0 0,0 1-26 0 0,0 0 6 0 0,-9 21 301 0 0,-34 52 785 0 0,42-71-1061 0 0,1-2-21 0 0,0 0 60 0 0,0 0 258 0 0,0 0 117 0 0,0 0 24 0 0,1-2-34 0 0,36-86-143 0 0,-17 39-297 0 0,-18 43 140 0 0,-1 1 1 0 0,1 0 0 0 0,-1 0 0 0 0,0 0 0 0 0,0-1-1 0 0,0-8 1 0 0,-1 12-48 0 0,0 2 0 0 0,-14-7-96 0 0,13 7 194 0 0,0 0-1 0 0,-1 0 1 0 0,1 0 0 0 0,0 0-1 0 0,-1 0 1 0 0,1 0-1 0 0,0 1 1 0 0,-1-1 0 0 0,1 0-1 0 0,0 1 1 0 0,0-1 0 0 0,-1 1-1 0 0,1-1 1 0 0,0 1-1 0 0,0 0 1 0 0,0 0 0 0 0,-2 1-1 0 0,-17 18 46 0 0,2 2 42 0 0,2 2 0 0 0,1 0-1 0 0,-14 30 1 0 0,-9 14 172 0 0,21-40-44 0 0,1 1 0 0 0,1 0 0 0 0,-16 48 0 0 0,24-46-8 0 0,4-9-135 0 0,3-21-72 0 0,0 1 1 0 0,0-1-1 0 0,0 1 1 0 0,0-1-1 0 0,0 0 1 0 0,0 1-1 0 0,0-1 1 0 0,1 1-1 0 0,-1-1 1 0 0,0 1-1 0 0,1-1 1 0 0,-1 0-1 0 0,2 2 0 0 0,-2-2-1 0 0,0-1 0 0 0,1 1-1 0 0,-1 0 1 0 0,0-1-1 0 0,1 1 1 0 0,-1-1-1 0 0,1 1 1 0 0,-1-1 0 0 0,1 1-1 0 0,-1-1 1 0 0,1 0-1 0 0,-1 1 1 0 0,1-1-1 0 0,-1 0 1 0 0,1 1 0 0 0,-1-1-1 0 0,1 0 1 0 0,0 1-1 0 0,-1-1 1 0 0,1 0-1 0 0,0 0 1 0 0,-1 0-1 0 0,1 0 1 0 0,0 0 0 0 0,-1 0-1 0 0,1 0 1 0 0,-1 0-1 0 0,1 0 1 0 0,0 0-1 0 0,-1 0 1 0 0,1 0 0 0 0,1-1-1 0 0,4-1-13 0 0,0-1 0 0 0,0 0-1 0 0,0-1 1 0 0,0 0 0 0 0,-1 0 0 0 0,0 0-1 0 0,1 0 1 0 0,-1-1 0 0 0,-1 0-1 0 0,1 0 1 0 0,-1 0 0 0 0,0-1 0 0 0,5-7-1 0 0,4-11-81 0 0,-1 0-1 0 0,10-27 0 0 0,-9 21 49 0 0,52-159-578 0 0,-31 84 325 0 0,-4 10 107 0 0,-9 28 81 0 0,40-88 1 0 0,27-42-132 0 0,-34 73 227 0 0,-104 252 16 0 0,19-43 0 0 0,-20 48 496 0 0,-40 98 848 0 0,58-152-1128 0 0,4 2 0 0 0,4 1 0 0 0,-17 94 0 0 0,39-154-223 0 0,0 0-1 0 0,2 0 1 0 0,1 0-1 0 0,3 32 1 0 0,-3-52-10 0 0,0 0 1 0 0,0-1-1 0 0,0 1 1 0 0,0 0-1 0 0,1 0 0 0 0,-1 0 1 0 0,1 0-1 0 0,-1-1 1 0 0,1 1-1 0 0,0 0 1 0 0,0-1-1 0 0,-1 1 1 0 0,1 0-1 0 0,0-1 0 0 0,1 1 1 0 0,-1-1-1 0 0,0 1 1 0 0,0-1-1 0 0,1 0 1 0 0,-1 0-1 0 0,0 1 1 0 0,1-1-1 0 0,0 0 0 0 0,-1 0 1 0 0,1 0-1 0 0,-1-1 1 0 0,1 1-1 0 0,0 0 1 0 0,0-1-1 0 0,0 1 1 0 0,-1-1-1 0 0,4 1 0 0 0,-1-1 9 0 0,0 0 0 0 0,-1 0 0 0 0,1-1-1 0 0,-1 1 1 0 0,1-1 0 0 0,0 0 0 0 0,-1 0-1 0 0,1-1 1 0 0,-1 1 0 0 0,0-1 0 0 0,0 1-1 0 0,1-1 1 0 0,-1 0 0 0 0,0 0 0 0 0,0 0-1 0 0,2-4 1 0 0,26-25-375 0 0,46-60 1 0 0,-52 59 122 0 0,22-36-415 0 0,-33 45 563 0 0,23-28 0 0 0,-24 35 127 0 0,-7 8-55 0 0,1 0 1 0 0,-1 0-1 0 0,1 0 1 0 0,1 1-1 0 0,-1 0 1 0 0,1 1-1 0 0,15-10 1 0 0,-22 16 38 0 0,0-1 0 0 0,0 1 0 0 0,0-1 1 0 0,0 1-1 0 0,-1 0 0 0 0,1-1 0 0 0,0 1 0 0 0,0 0 0 0 0,0 0 1 0 0,0 0-1 0 0,0 0 0 0 0,0 0 0 0 0,0 0 0 0 0,0 0 0 0 0,0 0 1 0 0,0 0-1 0 0,0 0 0 0 0,0 0 0 0 0,0 1 0 0 0,0-1 0 0 0,0 0 1 0 0,0 1-1 0 0,1 0 0 0 0,-1 0 4 0 0,0 0 0 0 0,0 0 1 0 0,0 1-1 0 0,0-1 0 0 0,0 0 0 0 0,0 0 1 0 0,0 1-1 0 0,-1-1 0 0 0,1 1 0 0 0,0-1 1 0 0,-1 1-1 0 0,1-1 0 0 0,0 2 0 0 0,0 6 41 0 0,1 1-1 0 0,-1-1 0 0 0,-1 18 0 0 0,0-23-25 0 0,-9 144 683 0 0,9-142-681 0 0,1 0-1 0 0,0 1 1 0 0,0-1 0 0 0,1 0-1 0 0,-1 0 1 0 0,1 0 0 0 0,1 0-1 0 0,-1 0 1 0 0,1-1 0 0 0,4 7-1 0 0,-7-11-19 0 0,2 1 0 0 0,9-3 0 0 0,-9-1-7 0 0,0 0-1 0 0,0 0 1 0 0,1 0-1 0 0,-1 0 1 0 0,0 0-1 0 0,-1 0 1 0 0,1-1-1 0 0,0 1 1 0 0,-1-1-1 0 0,2-2 1 0 0,5-13-182 0 0,-2 0 1 0 0,0 0 0 0 0,5-26 0 0 0,5-61-799 0 0,-14 89 857 0 0,0 5 55 0 0,-1 0-1 0 0,-1 0 1 0 0,0 0-1 0 0,0 0 1 0 0,-1 0-1 0 0,-1 0 1 0 0,0 0 0 0 0,0 0-1 0 0,-7-16 1 0 0,4 19 61 0 0,-4 5 25 0 0,7 3 11 0 0,-1 0 0 0 0,0 1 1 0 0,1-1-1 0 0,-1 1 0 0 0,1 0 0 0 0,-1-1 1 0 0,1 1-1 0 0,0 1 0 0 0,-1-1 0 0 0,1 0 1 0 0,0 0-1 0 0,-3 3 0 0 0,-26 24 320 0 0,20-17-237 0 0,-1 2 26 0 0,1 1 0 0 0,0 1 0 0 0,1 0-1 0 0,0 0 1 0 0,1 0 0 0 0,1 2 0 0 0,0-1 0 0 0,1 1 0 0 0,1 0 0 0 0,1 0-1 0 0,0 0 1 0 0,-3 28 0 0 0,7-39-36 0 0,1 0 0 0 0,-1 0-1 0 0,1-1 1 0 0,1 1 0 0 0,1 12-1 0 0,-2-17-79 0 0,0 1 0 0 0,1 0 0 0 0,-1-1 0 0 0,1 1 1 0 0,0-1-1 0 0,-1 1 0 0 0,1 0 0 0 0,0-1 0 0 0,0 0 0 0 0,0 1 0 0 0,0-1 0 0 0,0 1 0 0 0,0-1 0 0 0,0 0 0 0 0,1 0 0 0 0,-1 0 1 0 0,0 0-1 0 0,1 0 0 0 0,-1 0 0 0 0,1 0 0 0 0,-1 0 0 0 0,1 0 0 0 0,-1-1 0 0 0,1 1 0 0 0,2 0 0 0 0,1-2-27 0 0,1 1 0 0 0,0-1 1 0 0,0 0-1 0 0,0-1 0 0 0,-1 1 0 0 0,1-1 0 0 0,-1-1 0 0 0,7-2 1 0 0,-5 2-48 0 0,0-1 1 0 0,-1 0-1 0 0,0 1 1 0 0,0-2 0 0 0,0 1-1 0 0,-1-1 1 0 0,1 0-1 0 0,-1 0 1 0 0,0 0 0 0 0,0-1-1 0 0,-1 0 1 0 0,0 0 0 0 0,0 0-1 0 0,0 0 1 0 0,-1-1-1 0 0,0 1 1 0 0,0-1 0 0 0,2-7-1 0 0,-2 4 12 0 0,-1 1 0 0 0,0 0-1 0 0,0-1 1 0 0,-1 0 0 0 0,0 1 0 0 0,-1-1-1 0 0,0 1 1 0 0,0-1 0 0 0,-1 0-1 0 0,-4-17 1 0 0,0 7 47 0 0,5 17 1 0 0,-1 0 1 0 0,1 0-1 0 0,-1 1 0 0 0,0-1 1 0 0,0 0-1 0 0,0 1 0 0 0,0-1 1 0 0,0 1-1 0 0,0-1 1 0 0,-3-2-1 0 0,4 5 27 0 0,-1-1 0 0 0,1 1 0 0 0,0 0 0 0 0,-1 0 1 0 0,1-1-1 0 0,0 1 0 0 0,0 0 0 0 0,-1-1 0 0 0,1 1 0 0 0,0 0 0 0 0,0-1 0 0 0,-1 1 0 0 0,1 0 1 0 0,0-1-1 0 0,0 1 0 0 0,0 0 0 0 0,0-1 0 0 0,0 1 0 0 0,-1-1 0 0 0,1 1 0 0 0,0 0 1 0 0,0-1-1 0 0,0 1 0 0 0,0-1 0 0 0,0 1 0 0 0,0 0 0 0 0,0-1 0 0 0,1 1 0 0 0,-1 0 1 0 0,0-1-1 0 0,0 1 0 0 0,0-1 0 0 0,14-4 89 0 0,-7 4-137 0 0,9-3 20 0 0,1 2 0 0 0,0 0 0 0 0,22 1 0 0 0,-33 0 0 0 0,0 0 0 0 0,1 0 0 0 0,-1 0 0 0 0,0-1 0 0 0,9-3 0 0 0,18-4 0 0 0,-21 7-15 0 0,17-2 31 0 0,-28 4-42 0 0,1 0 0 0 0,-1 0 0 0 0,0 0 0 0 0,1 0 0 0 0,-1 0 0 0 0,1 0 0 0 0,-1 1 0 0 0,1-1 0 0 0,-1 0 0 0 0,0 1 0 0 0,1 0 0 0 0,-1-1-1 0 0,0 1 1 0 0,1-1 0 0 0,0 2 0 0 0,20 13-299 0 0,-22-14 358 0 0,1 0-1 0 0,0 0 1 0 0,-1 1 0 0 0,1-1-1 0 0,-1 0 1 0 0,1 0 0 0 0,-1 1-1 0 0,1-1 1 0 0,-1 0 0 0 0,0 0-1 0 0,0 1 1 0 0,1-1 0 0 0,-1 0-1 0 0,0 1 1 0 0,0-1 0 0 0,-1 3-1 0 0,-3 22-134 0 0,3-21 72 0 0,-1 0-52 0 0,0 0 1 0 0,0 0-1 0 0,0 0 1 0 0,-4 6 0 0 0,-3 6 448 0 0,7-11-197 0 0,-12 20 1061 0 0,13-25-1287 0 0,1-1-43 0 0,1-1 19 0 0,34-42 0 0 0,-30 38 68 0 0,-1 0 0 0 0,1 1 0 0 0,8-6 0 0 0,4-3-12 0 0,-17 14 24 0 0,0-1 0 0 0,0 0 0 0 0,0 0 0 0 0,0 0 0 0 0,0 0 0 0 0,0 0 0 0 0,0 0 0 0 0,0 0 0 0 0,0 1 0 0 0,0-1 0 0 0,0 0 0 0 0,0 0 0 0 0,0 0 0 0 0,0 0 0 0 0,0 0 0 0 0,0 0 0 0 0,1 0 0 0 0,-1 0 0 0 0,0 0 0 0 0,0 1 0 0 0,0-1 0 0 0,0 0 0 0 0,0 0 0 0 0,0 0 0 0 0,0 0 0 0 0,0 0 0 0 0,0 0 0 0 0,1 0 0 0 0,-1 0 0 0 0,0 0 0 0 0,0 0 0 0 0,0 0 0 0 0,0 0 0 0 0,0 0 0 0 0,0 0 0 0 0,0 0 0 0 0,1 0 0 0 0,-1 0 0 0 0,0 0 0 0 0,0 0 0 0 0,0 0 0 0 0,0 0 0 0 0,0 0 0 0 0,0 0 0 0 0,0 0 0 0 0,0 0 0 0 0,1 0 0 0 0,-1 0 0 0 0,-4 10 0 0 0,-25 41 43 0 0,21-35-6 0 0,-1-1 0 0 0,-13 18 0 0 0,8-13 288 0 0,0 1 1 0 0,1 1-1 0 0,1 0 1 0 0,-14 37-1 0 0,23-53-221 0 0,1 0-1 0 0,0 0 0 0 0,1 0 1 0 0,0 0-1 0 0,-1 12 0 0 0,2-15-79 0 0,0 0 1 0 0,0 0-1 0 0,0 0 0 0 0,1 0 1 0 0,-1 0-1 0 0,1 0 0 0 0,0 0 0 0 0,0-1 1 0 0,0 1-1 0 0,0 0 0 0 0,0-1 1 0 0,0 1-1 0 0,1 0 0 0 0,3 3 0 0 0,-4-5-24 0 0,0 1-1 0 0,1-1 1 0 0,-1 0-1 0 0,0 0 1 0 0,1 0-1 0 0,0 0 1 0 0,-1 0-1 0 0,1 0 1 0 0,0 0 0 0 0,-1-1-1 0 0,1 1 1 0 0,0-1-1 0 0,0 1 1 0 0,-1-1-1 0 0,1 1 1 0 0,0-1-1 0 0,0 0 1 0 0,0 0-1 0 0,-1 0 1 0 0,1 0-1 0 0,0 0 1 0 0,0-1-1 0 0,0 1 1 0 0,0 0-1 0 0,-1-1 1 0 0,1 0-1 0 0,0 1 1 0 0,0-1-1 0 0,1-1 1 0 0,7-3-44 0 0,0 0 0 0 0,-1-1-1 0 0,16-12 1 0 0,-18 13-2 0 0,71-62-180 0 0,-63 54 167 0 0,46-50-211 0 0,-57 60 255 0 0,-1 0-1 0 0,0-1 0 0 0,0 0 0 0 0,3-5 0 0 0,7-8-22 0 0,-11 13 59 0 0,-4 5 28 0 0,-7 5 64 0 0,4 1-54 0 0,1 1 1 0 0,0-1 0 0 0,0 1 0 0 0,1 0-1 0 0,0 0 1 0 0,-3 9 0 0 0,0-1 6 0 0,4-7-21 0 0,1-1-1 0 0,-1 1 1 0 0,1-1 0 0 0,0 1 0 0 0,1 0 0 0 0,0-1 0 0 0,1 1 0 0 0,0-1-1 0 0,0 1 1 0 0,3 12 0 0 0,-3-19-41 0 0,-1-1-1 0 0,1 1 0 0 0,-1-1 1 0 0,1 0-1 0 0,-1 1 1 0 0,1-1-1 0 0,0 0 1 0 0,0 1-1 0 0,-1-1 1 0 0,1 0-1 0 0,0 0 1 0 0,0 0-1 0 0,0 0 1 0 0,0 0-1 0 0,1 0 1 0 0,-1 0-1 0 0,0 0 1 0 0,0 0-1 0 0,0-1 0 0 0,1 1 1 0 0,1 1-1 0 0,0-2-15 0 0,-1 1 0 0 0,0-1-1 0 0,1 0 1 0 0,-1 0-1 0 0,1 0 1 0 0,-1 0 0 0 0,0 0-1 0 0,1 0 1 0 0,-1-1-1 0 0,1 1 1 0 0,-1-1-1 0 0,3 0 1 0 0,1-2-52 0 0,0 1-1 0 0,0-1 1 0 0,0 0 0 0 0,-1 0-1 0 0,1-1 1 0 0,-1 0 0 0 0,0 0-1 0 0,9-9 1 0 0,-7 4-30 0 0,0 0 0 0 0,-1-1 0 0 0,0 0 0 0 0,0 0 0 0 0,-1 0 0 0 0,7-21-1 0 0,12-69-223 0 0,-7 22 119 0 0,40-163-204 0 0,24-83 185 0 0,-49 228 211 0 0,34-118-61 0 0,-60 196 55 0 0,-4 12-71 0 0,-1 1-1 0 0,1-1 1 0 0,-1 0-1 0 0,0 0 1 0 0,0-6-1 0 0,-1 11-123 0 0,0 1-69 0 0,-3 1 199 0 0,0 0 0 0 0,0 1 0 0 0,1 0 0 0 0,-1-1 0 0 0,0 1 0 0 0,1 0 0 0 0,-1 0 0 0 0,1 0 0 0 0,-4 5 0 0 0,3-3 147 0 0,0 1 1 0 0,0-1-1 0 0,1 1 1 0 0,0-1-1 0 0,0 1 1 0 0,-2 8-1 0 0,-6 13 169 0 0,-8 16-192 0 0,2 1 1 0 0,-14 64-1 0 0,19-69 46 0 0,-20 86 521 0 0,5 1 1 0 0,5 2 0 0 0,6 0 0 0 0,2 140 0 0 0,13-243-576 0 0,1-1 0 0 0,1 1 1 0 0,8 35-1 0 0,-8-41-38 0 0,2 6 0 0 0,-4-23 0 0 0,0 0 0 0 0,0 0 0 0 0,1 0 0 0 0,-1 0 0 0 0,1 0 0 0 0,-1 0 0 0 0,0 0 0 0 0,1 0 0 0 0,0-1 0 0 0,-1 1 0 0 0,1 0 0 0 0,0 0 0 0 0,-1 0 0 0 0,1-1 0 0 0,0 1 0 0 0,0 0 0 0 0,1 0 0 0 0,-1-1-3 0 0,0 1 0 0 0,0-1 0 0 0,1 0 0 0 0,-1 0 0 0 0,0 0 0 0 0,1 0 0 0 0,-1 0 0 0 0,0 0 0 0 0,0 0 0 0 0,1 0 0 0 0,-1 0 0 0 0,0-1-1 0 0,0 1 1 0 0,1 0 0 0 0,-1-1 0 0 0,0 1 0 0 0,0-1 0 0 0,0 0 0 0 0,0 1 0 0 0,0-1 0 0 0,0 0 0 0 0,0 1 0 0 0,0-1 0 0 0,0 0 0 0 0,0 0 0 0 0,0 0 0 0 0,1-1 0 0 0,1-2-14 0 0,1 0 0 0 0,-1-1 0 0 0,0 1 0 0 0,0-1 0 0 0,2-5 0 0 0,50-126-277 0 0,-43 105 78 0 0,-9 23 170 0 0,38-89-432 0 0,10-29 209 0 0,-21 51 228 0 0,-25 57-169 0 0,3-1-169 0 0,-7 17 206 0 0,-1-3 170 0 0,0 4 178 0 0,0 1 91 0 0,-13-3 280 0 0,1 2-430 0 0,10 4-131 0 0,1-2 23 0 0,-1 3 29 0 0,-1-1 0 0 0,1 1 1 0 0,0-1-1 0 0,0 1 0 0 0,0 0 0 0 0,0-1 0 0 0,1 1 1 0 0,-1 0-1 0 0,1 0 0 0 0,0 1 0 0 0,0-1 0 0 0,1 0 0 0 0,-1 0 1 0 0,1 0-1 0 0,0 0 0 0 0,1 8 0 0 0,-1-9-49 0 0,1-1-1 0 0,-1 0 1 0 0,1 0-1 0 0,0 0 1 0 0,-1 0-1 0 0,1 0 1 0 0,0 0 0 0 0,0-1-1 0 0,1 1 1 0 0,-1 0-1 0 0,0 0 1 0 0,0-1-1 0 0,1 1 1 0 0,-1-1-1 0 0,1 1 1 0 0,0-1 0 0 0,-1 0-1 0 0,4 2 1 0 0,-1-1 17 0 0,-1 0 1 0 0,1-1 0 0 0,0 1 0 0 0,0-1 0 0 0,0 0-1 0 0,0 0 1 0 0,0 0 0 0 0,0-1 0 0 0,6 1-1 0 0,-3-1 17 0 0,0 0 0 0 0,0-1-1 0 0,1 0 1 0 0,-1 0 0 0 0,0 0-1 0 0,0-1 1 0 0,0 0 0 0 0,0-1-1 0 0,-1 1 1 0 0,1-1 0 0 0,7-5-1 0 0,88-75 127 0 0,-85 65-147 0 0,-1 0 0 0 0,-1-2-1 0 0,0 0 1 0 0,18-33-1 0 0,-26 41-4 0 0,14-26-218 0 0,29-79 0 0 0,-33 65-156 0 0,-3-1 0 0 0,-1 0 0 0 0,4-56-1 0 0,-1 15 92 0 0,-11 71 245 0 0,-3 13 21 0 0,0 1-1 0 0,0 0 1 0 0,-1 0-1 0 0,0-14 1 0 0,-14 31 74 0 0,7-3-45 0 0,1 0-1 0 0,0 1 0 0 0,0 0 1 0 0,0 1-1 0 0,1-1 1 0 0,0 1-1 0 0,-4 8 1 0 0,0 0 7 0 0,-75 164 285 0 0,58-120-67 0 0,-28 79 357 0 0,28-71-252 0 0,-3 7 262 0 0,2 1 0 0 0,-23 121 0 0 0,47-181-436 0 0,0 1 0 0 0,1-1 0 0 0,2 31 0 0 0,0-39-117 0 0,0 0-1 0 0,0 0 0 0 0,0 0 1 0 0,1 0-1 0 0,0 0 1 0 0,1 0-1 0 0,-1-1 1 0 0,1 1-1 0 0,1-1 1 0 0,-1 1-1 0 0,5 4 0 0 0,-3-4-39 0 0,-1-1 0 0 0,1-1 1 0 0,0 1-1 0 0,1-1 0 0 0,-1 0 0 0 0,1 0 0 0 0,0 0 0 0 0,1-1 0 0 0,-1 0 0 0 0,1 0 0 0 0,0-1 0 0 0,-1 0 0 0 0,12 4 0 0 0,-10-5-8 0 0,-1 0 0 0 0,1 0-1 0 0,0-1 1 0 0,0 0 0 0 0,0 0 0 0 0,0-1 0 0 0,0 0-1 0 0,0 0 1 0 0,14-3 0 0 0,-6 0-202 0 0,0-2 0 0 0,0 0-1 0 0,-1-1 1 0 0,0 0 0 0 0,0-1 0 0 0,18-12-1 0 0,-6 0-2364 0 0,0 3-7565 0 0</inkml:trace>
  <inkml:trace contextRef="#ctx0" brushRef="#br0" timeOffset="2219.94">2652 1151 19087 0 0,'0'0'432'0'0,"0"0"66"0"0,-4 6 491 0 0,3-4-970 0 0,0 1-1 0 0,0-1 1 0 0,0 1 0 0 0,0-1-1 0 0,1 1 1 0 0,0 0 0 0 0,-1-1-1 0 0,1 1 1 0 0,0 0 0 0 0,1 5-1 0 0,-1-2 104 0 0,10 8 2770 0 0,-9-13-2799 0 0,0 0 1 0 0,0 0-1 0 0,0-1 1 0 0,0 1 0 0 0,0 0-1 0 0,0 0 1 0 0,1-1 0 0 0,-1 1-1 0 0,0-1 1 0 0,0 1 0 0 0,1-1-1 0 0,-1 1 1 0 0,0-1-1 0 0,0 0 1 0 0,1 1 0 0 0,-1-1-1 0 0,0 0 1 0 0,1 0 0 0 0,-1 0-1 0 0,0 0 1 0 0,1-1 0 0 0,-1 1-1 0 0,0 0 1 0 0,1 0-1 0 0,-1-1 1 0 0,3 0 0 0 0,3-2 95 0 0,0 0 1 0 0,-1 0 0 0 0,11-7 0 0 0,-10 6-104 0 0,130-86-70 0 0,-1 2 12 0 0,-93 59 46 0 0,-1-1-1 0 0,55-51 1 0 0,-83 69-306 0 0,1 0 0 0 0,1 2 0 0 0,0 0 0 0 0,0 0 0 0 0,1 1 0 0 0,22-7 0 0 0,-38 15 203 0 0,1 0 0 0 0,0 1 1 0 0,0-1-1 0 0,0 1 0 0 0,0-1 0 0 0,0 1 0 0 0,0 0 0 0 0,0 0 0 0 0,0 0 0 0 0,0 0 0 0 0,0 0 0 0 0,0 0 1 0 0,0 0-1 0 0,0 1 0 0 0,0-1 0 0 0,0 1 0 0 0,-1-1 0 0 0,1 1 0 0 0,3 1 0 0 0,-4-1 32 0 0,1 0-1 0 0,-1 1 1 0 0,0-1-1 0 0,1 0 1 0 0,-1 0-1 0 0,0 1 1 0 0,0-1-1 0 0,0 1 1 0 0,0-1-1 0 0,0 1 1 0 0,0-1-1 0 0,-1 1 1 0 0,1-1-1 0 0,-1 1 1 0 0,1 0-1 0 0,-1-1 1 0 0,1 1 0 0 0,-1 0-1 0 0,0-1 1 0 0,0 1-1 0 0,0 3 1 0 0,0 0-8 0 0,1 7-4 0 0,-1 0-1 0 0,-1 0 0 0 0,0 1 0 0 0,-6 22 0 0 0,-2-2 10 0 0,9-33 0 0 0,0 0 0 0 0,0 0 0 0 0,0 0 0 0 0,0 0 0 0 0,0-1 0 0 0,0 1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1 0 0 0,0-1 0 0 0,0 0 0 0 0,0 0 0 0 0,0 0 0 0 0,0 0 0 0 0,0 0 0 0 0,-2-7 0 0 0,2-12 0 0 0,0 6-94 0 0,-1-1 0 0 0,0 1 0 0 0,0-1 0 0 0,-6-17 0 0 0,4 14-170 0 0,2 11 120 0 0,0 0 0 0 0,-1 1 1 0 0,1-1-1 0 0,-1 0 1 0 0,-5-8-1 0 0,7 13 132 0 0,-1 0-1 0 0,1 0 0 0 0,-1 0 1 0 0,0 0-1 0 0,1 1 0 0 0,-1-1 1 0 0,0 0-1 0 0,0 0 1 0 0,0 1-1 0 0,1-1 0 0 0,-1 1 1 0 0,0-1-1 0 0,0 1 1 0 0,0-1-1 0 0,0 1 0 0 0,0-1 1 0 0,0 1-1 0 0,0 0 1 0 0,0 0-1 0 0,0-1 0 0 0,0 1 1 0 0,0 0-1 0 0,0 0 0 0 0,0 0 1 0 0,0 0-1 0 0,0 0 1 0 0,0 0-1 0 0,0 1 0 0 0,0-1 1 0 0,0 0-1 0 0,0 0 1 0 0,0 1-1 0 0,0-1 0 0 0,0 1 1 0 0,0-1-1 0 0,0 1 0 0 0,0-1 1 0 0,-1 2-1 0 0,-5 2 20 0 0,1 1 0 0 0,-1 0 0 0 0,1 0 0 0 0,1 0 0 0 0,-1 0 0 0 0,1 1 0 0 0,-7 10 0 0 0,-31 52 179 0 0,23-33-26 0 0,-5 4 503 0 0,2 1-1 0 0,2 1 1 0 0,2 1 0 0 0,-20 60 0 0 0,37-95-555 0 0,0 0 0 0 0,1-1 0 0 0,0 1 0 0 0,0 0 0 0 0,1 0 0 0 0,0 0 0 0 0,0 0 0 0 0,0 0 0 0 0,1 0 0 0 0,0 0 0 0 0,2 8 0 0 0,-2-12-77 0 0,0 0-1 0 0,1-1 0 0 0,-1 1 1 0 0,1 0-1 0 0,-1 0 0 0 0,1-1 1 0 0,0 1-1 0 0,0-1 1 0 0,0 0-1 0 0,0 1 0 0 0,0-1 1 0 0,1 0-1 0 0,-1 0 0 0 0,1 0 1 0 0,-1-1-1 0 0,1 1 0 0 0,0-1 1 0 0,-1 1-1 0 0,1-1 1 0 0,0 0-1 0 0,0 0 0 0 0,0 0 1 0 0,0 0-1 0 0,0-1 0 0 0,0 1 1 0 0,6-1-1 0 0,-2 0-29 0 0,0 0-1 0 0,0 0 1 0 0,0-1 0 0 0,0-1-1 0 0,0 1 1 0 0,0-1 0 0 0,-1 0-1 0 0,1 0 1 0 0,-1-1 0 0 0,8-3-1 0 0,8-7-75 0 0,29-19-1 0 0,-14 5-127 0 0,0-2 0 0 0,-2-2 0 0 0,-2-1-1 0 0,0-2 1 0 0,35-49 0 0 0,-15 11-925 0 0,75-143 1 0 0,-47 31 954 0 0,-23 47 180 0 0,90-212-2039 0 0,-122 286 2016 0 0,-25 62 16 0 0,-1 0 0 0 0,1-1 0 0 0,0 1 0 0 0,-1 0 0 0 0,1 0 0 0 0,0-1 0 0 0,0 1 0 0 0,0 0 0 0 0,1-1 0 0 0,1-2 0 0 0,-3 46 0 0 0,-29 64 926 0 0,14-58-468 0 0,-20 47 399 0 0,4-12-178 0 0,-103 248 413 0 0,50-135-221 0 0,34-56 88 0 0,40-108-943 0 0,2 1 0 0 0,-5 46-1 0 0,13-74-68 0 0,0 1-1 0 0,0-1 1 0 0,0 0-1 0 0,1 9 0 0 0,-1-14 40 0 0,0 1 0 0 0,0-1 0 0 0,0 1 0 0 0,0-1-1 0 0,1 1 1 0 0,-1-1 0 0 0,0 1 0 0 0,0-1-1 0 0,0 1 1 0 0,0-1 0 0 0,1 1 0 0 0,-1-1-1 0 0,0 1 1 0 0,1-1 0 0 0,-1 1 0 0 0,0-1 0 0 0,1 1-1 0 0,-1-1 1 0 0,0 0 0 0 0,1 1 0 0 0,-1-1-1 0 0,1 1 1 0 0,-1-1 0 0 0,1 0 0 0 0,-1 0-1 0 0,1 1 1 0 0,-1-1 0 0 0,1 0 0 0 0,-1 0 0 0 0,1 0-1 0 0,-1 1 1 0 0,1-1 0 0 0,-1 0 0 0 0,1 0-1 0 0,-1 0 1 0 0,1 0 0 0 0,0 0 0 0 0,-1 0-1 0 0,1 0 1 0 0,-1 0 0 0 0,1 0 0 0 0,-1-1 0 0 0,1 1-1 0 0,-1 0 1 0 0,1 0 0 0 0,-1 0 0 0 0,1-1-1 0 0,-1 1 1 0 0,1 0 0 0 0,-1 0 0 0 0,1-1 0 0 0,-1 1-1 0 0,1 0 1 0 0,-1-1 0 0 0,16-11-166 0 0,0 0 0 0 0,-1 0 1 0 0,-1-1-1 0 0,14-17 0 0 0,49-66-360 0 0,-38 45-260 0 0,130-142 240 0 0,-163 187 560 0 0,0 1 0 0 0,1 0 0 0 0,-1 0 0 0 0,9-5 0 0 0,-13 11 0 0 0,-3 4 0 0 0,-6 12 0 0 0,4-12 0 0 0,-49 92 1051 0 0,2-5-102 0 0,37-67-937 0 0,-14 39 123 0 0,24-56-86 0 0,0 0 0 0 0,1 0 1 0 0,0 1-1 0 0,1-1 0 0 0,-1 16 1 0 0,2-21-5 0 0,0-1 0 0 0,0 0-1 0 0,0 1 1 0 0,0-1 0 0 0,0 0 0 0 0,1 0 0 0 0,-1 1 0 0 0,1-1 0 0 0,-1 0-1 0 0,1 0 1 0 0,0 0 0 0 0,0 0 0 0 0,0 0 0 0 0,0 0 0 0 0,1 0 0 0 0,-1 0 0 0 0,0 0-1 0 0,1 0 1 0 0,-1-1 0 0 0,1 1 0 0 0,0-1 0 0 0,0 1 0 0 0,-1-1 0 0 0,1 1-1 0 0,0-1 1 0 0,0 0 0 0 0,0 0 0 0 0,0 0 0 0 0,3 1 0 0 0,0-1-71 0 0,0 0 0 0 0,0-1 0 0 0,0 1 0 0 0,-1-1 0 0 0,1 0 0 0 0,0 0 0 0 0,0 0 0 0 0,0-1 0 0 0,0 1 0 0 0,0-1 0 0 0,0-1 0 0 0,6-2 0 0 0,25-9 108 0 0,59-32 0 0 0,-77 35-391 0 0,0-1 1 0 0,-1-1-1 0 0,-1-1 1 0 0,29-28-1 0 0,49-66 293 0 0,-83 90-117 0 0,-1 1 0 0 0,0-1 0 0 0,12-31 1 0 0,-22 47 127 0 0,2-6 52 0 0,0 1 0 0 0,0-1-1 0 0,0 0 1 0 0,-1 0 0 0 0,0-10-1 0 0,-2 14 107 0 0,1 2-152 0 0,-1 0 0 0 0,1 1 0 0 0,-1-1 0 0 0,1 0-1 0 0,-1 1 1 0 0,1-1 0 0 0,-1 0 0 0 0,0 1-1 0 0,1-1 1 0 0,-1 1 0 0 0,0-1 0 0 0,0 1-1 0 0,1 0 1 0 0,-1-1 0 0 0,0 1 0 0 0,0-1-1 0 0,0 1 1 0 0,1 0 0 0 0,-1 0 0 0 0,0 0 0 0 0,0 0-1 0 0,0-1 1 0 0,0 1 0 0 0,0 0 0 0 0,0 0-1 0 0,1 0 1 0 0,-1 1 0 0 0,0-1 0 0 0,0 0-1 0 0,0 0 1 0 0,0 0 0 0 0,0 1 0 0 0,1-1-1 0 0,-1 0 1 0 0,0 1 0 0 0,0 0 0 0 0,-1-1 1 0 0,-3 3-2 0 0,0-1 0 0 0,0 1 0 0 0,1 0 0 0 0,-1 0 0 0 0,1 0 0 0 0,0 1 0 0 0,-5 5 0 0 0,-25 29 0 0 0,17-16 394 0 0,1 0-1 0 0,1 1 1 0 0,0 1 0 0 0,-11 28-1 0 0,17-29-420 0 0,2 0-1 0 0,-5 27 0 0 0,11-44 64 0 0,0 1 0 0 0,0-1 0 0 0,0 1 0 0 0,1 0 0 0 0,0-1 0 0 0,1 1-1 0 0,-1 0 1 0 0,3 8 0 0 0,-2-13-38 0 0,-1 1 1 0 0,1-1-1 0 0,0 0 0 0 0,0 0 0 0 0,0 0 1 0 0,0 0-1 0 0,0 0 0 0 0,0 0 0 0 0,0 0 0 0 0,1 0 1 0 0,-1 0-1 0 0,1-1 0 0 0,-1 1 0 0 0,1 0 0 0 0,0-1 1 0 0,0 0-1 0 0,0 1 0 0 0,0-1 0 0 0,0 0 1 0 0,0 0-1 0 0,0 0 0 0 0,0 0 0 0 0,0 0 0 0 0,0 0 1 0 0,1-1-1 0 0,2 1 0 0 0,0 0 2 0 0,0-1 1 0 0,0 1-1 0 0,0-1 1 0 0,0 0-1 0 0,0-1 0 0 0,0 1 1 0 0,0-1-1 0 0,0 0 0 0 0,0 0 1 0 0,0-1-1 0 0,-1 1 0 0 0,1-1 1 0 0,0 0-1 0 0,6-4 0 0 0,13-8-32 0 0,47-32-25 0 0,186-168-1524 0 0,-252 210 1522 0 0,87-79-315 0 0,-70 65 284 0 0,1 0 0 0 0,32-17 0 0 0,-47 30 60 0 0,0 1-1 0 0,0 0 1 0 0,0 1-1 0 0,0 0 1 0 0,1 0-1 0 0,-1 0 1 0 0,18-1-1 0 0,-26 4 39 0 0,1 0 0 0 0,0 0 0 0 0,-1 0 1 0 0,1 1-1 0 0,-1-1 0 0 0,1 0 0 0 0,-1 0 0 0 0,1 1 0 0 0,-1-1 0 0 0,0 0 0 0 0,1 1 0 0 0,-1-1 1 0 0,1 0-1 0 0,-1 1 0 0 0,0-1 0 0 0,1 1 0 0 0,-1-1 0 0 0,0 1 0 0 0,1-1 0 0 0,-1 0 0 0 0,0 1 0 0 0,0 0 1 0 0,0-1-1 0 0,1 1 0 0 0,-1 0 0 0 0,4 16 241 0 0,-4-15-177 0 0,0 3 23 0 0,1-1-1 0 0,-1 1 1 0 0,-1 0 0 0 0,0 6-1 0 0,-1 9 353 0 0,6 23 454 0 0,-4-42-829 0 0,14-9-62 0 0,-10 5-260 0 0,-1-1 1 0 0,0 0-1 0 0,-1 0 1 0 0,1 0-1 0 0,-1 0 1 0 0,1-1-1 0 0,1-5 1 0 0,2-2-594 0 0,-6 10 801 0 0,0 1 0 0 0,0 0-1 0 0,0 0 1 0 0,0 0 0 0 0,0 0 0 0 0,0 0 0 0 0,0-1-1 0 0,0 1 1 0 0,-1 0 0 0 0,1 0 0 0 0,0 0-1 0 0,-1 0 1 0 0,1 0 0 0 0,-1 0 0 0 0,1 0 0 0 0,-1 0-1 0 0,0 0 1 0 0,1 0 0 0 0,-1 0 0 0 0,0 0-1 0 0,0 0 1 0 0,1 1 0 0 0,-1-1 0 0 0,-1-1 0 0 0,-4-5-23 0 0,5 6 59 0 0,-1-1-1 0 0,1 1 1 0 0,0-1-1 0 0,-1 1 1 0 0,1 0-1 0 0,-1-1 1 0 0,1 1-1 0 0,-1 0 0 0 0,0 0 1 0 0,1 0-1 0 0,-1 0 1 0 0,0 0-1 0 0,0 0 1 0 0,0 1-1 0 0,0-1 1 0 0,0 1-1 0 0,0-1 1 0 0,0 1-1 0 0,0 0 1 0 0,0 0-1 0 0,0 0 1 0 0,0 0-1 0 0,0 0 0 0 0,0 0 1 0 0,0 0-1 0 0,0 1 1 0 0,0-1-1 0 0,1 1 1 0 0,-1-1-1 0 0,0 1 1 0 0,0 0-1 0 0,-2 1 1 0 0,-5 2 43 0 0,1 0 0 0 0,-1 1 0 0 0,1 0 0 0 0,0 1 0 0 0,-10 9 0 0 0,5-4 233 0 0,1 0 1 0 0,0 2 0 0 0,1-1-1 0 0,0 1 1 0 0,1 1-1 0 0,0 0 1 0 0,1 0-1 0 0,1 1 1 0 0,0 0-1 0 0,1 0 1 0 0,-6 20-1 0 0,9-22-162 0 0,-2 9 198 0 0,-6 28 0 0 0,11-44-240 0 0,0 1 0 0 0,1 0 0 0 0,0-1 0 0 0,0 1 1 0 0,0 0-1 0 0,1-1 0 0 0,0 1 0 0 0,3 12 0 0 0,-3-16-49 0 0,0-1 1 0 0,1 1-1 0 0,-1 0 1 0 0,1 0-1 0 0,-1-1 0 0 0,1 1 1 0 0,0-1-1 0 0,0 1 1 0 0,0-1-1 0 0,0 0 0 0 0,1 0 1 0 0,-1 0-1 0 0,0 0 1 0 0,1 0-1 0 0,0-1 1 0 0,-1 1-1 0 0,1-1 0 0 0,0 1 1 0 0,0-1-1 0 0,-1 0 1 0 0,1 0-1 0 0,0 0 0 0 0,4 0 1 0 0,1 0-20 0 0,-1 0 0 0 0,1-1 1 0 0,0 0-1 0 0,0 0 0 0 0,-1 0 1 0 0,1-1-1 0 0,0 0 0 0 0,7-3 1 0 0,11-5-108 0 0,-1-1-1 0 0,-1-1 1 0 0,0-1 0 0 0,26-17 0 0 0,-46 27 84 0 0,18-13-167 0 0,0-1 0 0 0,0-1-1 0 0,-2-1 1 0 0,0-1 0 0 0,-1 0 0 0 0,32-44-1 0 0,79-143-762 0 0,-117 182 974 0 0,-2-1 0 0 0,12-35 0 0 0,10-55-83 0 0,-23 77 33 0 0,28-128-434 0 0,-33 138 389 0 0,18-142-224 0 0,-25 139 399 0 0,0 15-44 0 0,2 13 89 0 0,0 3-121 0 0,-1 0 0 0 0,0 1 0 0 0,0-1 0 0 0,0 0 0 0 0,0 1 0 0 0,0-1 0 0 0,1 1 0 0 0,-1-1 0 0 0,0 1 0 0 0,0-1 0 0 0,1 1 0 0 0,-1-1 0 0 0,0 1 0 0 0,1 0 0 0 0,-1-1 0 0 0,0 1 0 0 0,0 1 0 0 0,-10 15 71 0 0,9-14-65 0 0,-5 12 15 0 0,0 1 1 0 0,1 0 0 0 0,-7 26-1 0 0,2-5 110 0 0,-11 42 386 0 0,-13 93 1 0 0,24-113-217 0 0,-46 288 1023 0 0,39-231-726 0 0,-16 89-360 0 0,33-198-388 0 0,0 1 0 0 0,0 0-1 0 0,1 0 1 0 0,0 0-1 0 0,0 0 1 0 0,2 9-1 0 0,-2-17 124 0 0,0 0-1 0 0,0 0 1 0 0,0 0-1 0 0,0 0 0 0 0,0 1 1 0 0,0-1-1 0 0,0 0 1 0 0,0 0-1 0 0,0 0 0 0 0,0 0 1 0 0,0 0-1 0 0,0 0 1 0 0,1 1-1 0 0,-1-1 1 0 0,0 0-1 0 0,0 0 0 0 0,0 0 1 0 0,0 0-1 0 0,0 0 1 0 0,0 0-1 0 0,0 0 0 0 0,0 0 1 0 0,1 1-1 0 0,-1-1 1 0 0,0 0-1 0 0,0 0 0 0 0,0 0 1 0 0,0 0-1 0 0,0 0 1 0 0,1 0-1 0 0,-1 0 0 0 0,0 0 1 0 0,0 0-1 0 0,0 0 1 0 0,0 0-1 0 0,0 0 1 0 0,1 0-1 0 0,-1 0 0 0 0,0 0 1 0 0,0 0-1 0 0,0 0 1 0 0,0 0-1 0 0,0 0 0 0 0,1 0 1 0 0,-1 0-1 0 0,0 0 1 0 0,8-7-315 0 0,6-12-143 0 0,-14 18 457 0 0,8-13-26 0 0,-1-1-1 0 0,0 1 1 0 0,6-21-1 0 0,1-2-66 0 0,18-46-237 0 0,-15 35 100 0 0,45-85 1 0 0,-3 26-733 0 0,-54 99 987 0 0,0 0 0 0 0,0 1-1 0 0,1-1 1 0 0,0 1 0 0 0,1 1-1 0 0,-1-1 1 0 0,11-6 0 0 0,-17 12 129 0 0,0 1-37 0 0,0 3-122 0 0,-1 0-1 0 0,0 0 0 0 0,-1 0 1 0 0,1 0-1 0 0,0 0 1 0 0,-1 0-1 0 0,0-1 1 0 0,0 1-1 0 0,0 0 1 0 0,-2 2-1 0 0,-5 6-1 0 0,-56 77-455 0 0,45-65 564 0 0,1 1 0 0 0,2 1 0 0 0,-22 41 0 0 0,36-59 162 0 0,0 1 0 0 0,0 0 1 0 0,0 0-1 0 0,1 0 0 0 0,1 0 0 0 0,-1 1 0 0 0,1-1 0 0 0,1 1 0 0 0,-1-1 0 0 0,2 11 0 0 0,0-14-170 0 0,-1 0 1 0 0,1 0-1 0 0,0-1 1 0 0,1 1 0 0 0,-1 0-1 0 0,1-1 1 0 0,0 1-1 0 0,0-1 1 0 0,0 0 0 0 0,0 1-1 0 0,1-1 1 0 0,0 0-1 0 0,0-1 1 0 0,0 1 0 0 0,0 0-1 0 0,1-1 1 0 0,-1 0-1 0 0,1 1 1 0 0,4 1 0 0 0,3 1-75 0 0,0 0 0 0 0,0-1 0 0 0,0-1 0 0 0,0 0 0 0 0,1 0 1 0 0,0-1-1 0 0,0-1 0 0 0,-1 0 0 0 0,21 1 0 0 0,-3-3-24 0 0,0-1-1 0 0,55-8 0 0 0,32-16-710 0 0,-78 14-1959 0 0,-1-2-3453 0 0,8-5-3837 0 0</inkml:trace>
  <inkml:trace contextRef="#ctx0" brushRef="#br0" timeOffset="4038.83">6558 1350 21023 0 0,'-4'2'205'0'0,"3"-2"-117"0"0,0 1 1 0 0,0-1-1 0 0,0 1 0 0 0,0 0 0 0 0,0 0 1 0 0,0-1-1 0 0,0 1 0 0 0,0 0 0 0 0,0 0 0 0 0,1 0 1 0 0,-1 0-1 0 0,0 0 0 0 0,0 2 0 0 0,-4 1 12 0 0,4-3 291 0 0,1-1 121 0 0,0 0 21 0 0,0 0-53 0 0,0 0-234 0 0,0 0-101 0 0,7-8 103 0 0,0 2-182 0 0,-1 0 1 0 0,-1-1-1 0 0,1 0 1 0 0,-1 0-1 0 0,6-10 1 0 0,20-44-223 0 0,-13 26 20 0 0,27-57 25 0 0,-22 42-602 0 0,55-86 1 0 0,-67 120 638 0 0,0-1 54 0 0,2 1 0 0 0,23-26 0 0 0,13-9-244 0 0,-49 51 264 0 0,0 0 0 0 0,0 0 1 0 0,0 0-1 0 0,0 0 0 0 0,0 0 0 0 0,0 0 0 0 0,0 0 0 0 0,0 0 0 0 0,0 1 0 0 0,0-1 0 0 0,0 0 0 0 0,0 0 1 0 0,0 0-1 0 0,0 0 0 0 0,0 0 0 0 0,0 0 0 0 0,0 0 0 0 0,1 0 0 0 0,-1 0 0 0 0,0 0 0 0 0,0 0 0 0 0,0 0 1 0 0,0 1-1 0 0,0-1 0 0 0,0 0 0 0 0,0 0 0 0 0,0 0 0 0 0,0 0 0 0 0,0 0 0 0 0,1 0 0 0 0,-1 0 0 0 0,0 0 1 0 0,0 0-1 0 0,0 0 0 0 0,0 0 0 0 0,0 0 0 0 0,0 0 0 0 0,0 0 0 0 0,0 0 0 0 0,1 0 0 0 0,-1 0 0 0 0,0 0 1 0 0,0 0-1 0 0,0 0 0 0 0,0 0 0 0 0,-2 10 81 0 0,-30 70 728 0 0,-7 18 450 0 0,21-42-720 0 0,-17 65 519 0 0,31-104-964 0 0,2-1 0 0 0,0 0-1 0 0,0 1 1 0 0,3 25 0 0 0,-1-36-85 0 0,1-1-1 0 0,1 0 1 0 0,-1 1-1 0 0,1-1 1 0 0,0 0-1 0 0,3 7 1 0 0,-4-10-12 0 0,-1-1 1 0 0,1 0-1 0 0,0 1 1 0 0,0-1-1 0 0,0 0 1 0 0,0 1-1 0 0,0-1 0 0 0,0 0 1 0 0,0 0-1 0 0,0 0 1 0 0,0 0-1 0 0,0 0 1 0 0,0 0-1 0 0,1 0 1 0 0,-1 0-1 0 0,0-1 0 0 0,1 1 1 0 0,-1 0-1 0 0,1-1 1 0 0,-1 1-1 0 0,1-1 1 0 0,-1 0-1 0 0,1 1 0 0 0,-1-1 1 0 0,1 0-1 0 0,2 0 1 0 0,3-1-52 0 0,1-1 1 0 0,0 0-1 0 0,-1-1 1 0 0,0 0-1 0 0,1 0 1 0 0,-1 0-1 0 0,0-1 1 0 0,12-9-1 0 0,1-2-368 0 0,25-27 0 0 0,-37 34 261 0 0,14-15 199 0 0,-2-1 0 0 0,0-1 0 0 0,26-46 0 0 0,-34 48-36 0 0,-10 18-32 0 0,0 0 1 0 0,1 0-1 0 0,-1 0 1 0 0,1 1-1 0 0,0-1 1 0 0,1 1-1 0 0,5-7 1 0 0,-8 11 30 0 0,-1 0 0 0 0,0-1 1 0 0,0 1-1 0 0,0 0 0 0 0,1-1 1 0 0,-1 1-1 0 0,0 0 0 0 0,0 0 1 0 0,1-1-1 0 0,-1 1 0 0 0,0 0 1 0 0,1 0-1 0 0,-1-1 0 0 0,0 1 1 0 0,1 0-1 0 0,-1 0 0 0 0,0 0 1 0 0,1 0-1 0 0,-1 0 0 0 0,0 0 1 0 0,1 0-1 0 0,-1 0 0 0 0,1 0 1 0 0,-1-1-1 0 0,0 1 0 0 0,1 1 1 0 0,-1-1-1 0 0,0 0 0 0 0,1 0 1 0 0,-1 0-1 0 0,1 0 0 0 0,-1 0 1 0 0,0 0-1 0 0,1 0 0 0 0,-1 0 1 0 0,0 1-1 0 0,1-1 0 0 0,-1 0 1 0 0,0 0-1 0 0,1 0 0 0 0,-1 1 1 0 0,0-1-1 0 0,0 0 0 0 0,1 1 1 0 0,-1-1-1 0 0,0 0 0 0 0,0 0 1 0 0,0 1-1 0 0,1-1 0 0 0,-1 0 1 0 0,0 1-1 0 0,0-1 0 0 0,0 0 1 0 0,0 1-1 0 0,0-1 0 0 0,0 1 1 0 0,1-1-1 0 0,-1 0 0 0 0,0 1 1 0 0,0-1-1 0 0,0 1 0 0 0,1 5 57 0 0,0-1 0 0 0,-1 1 0 0 0,1 0-1 0 0,-1 0 1 0 0,0-1 0 0 0,-1 8 0 0 0,0 6 73 0 0,1 2-11 0 0,-1-10 10 0 0,1 1 1 0 0,0-1-1 0 0,1 0 0 0 0,1 1 1 0 0,-1-1-1 0 0,5 11 0 0 0,3 13-130 0 0,-4-29 0 0 0,-5-6 0 0 0,1 1 0 0 0,-1-1 0 0 0,1 1 0 0 0,0-1 0 0 0,-1 1 0 0 0,1-1 0 0 0,-1 1 0 0 0,1-1 0 0 0,0 1 0 0 0,0-1 0 0 0,-1 0 0 0 0,1 0 0 0 0,0 1 0 0 0,0-1 0 0 0,1 0 0 0 0,2-3 0 0 0,-3 2 0 0 0,3-2-7 0 0,1-1 1 0 0,-1 0-1 0 0,0-1 0 0 0,0 1 0 0 0,-1-1 0 0 0,1 0 1 0 0,-1 0-1 0 0,0 0 0 0 0,3-6 0 0 0,19-52-112 0 0,-23 59 117 0 0,43-158 40 0 0,-44 154-311 0 0,2 1-1 0 0,-1-1 0 0 0,1 0 0 0 0,1 1 0 0 0,5-12 0 0 0,-1-2 142 0 0,-7 20 186 0 0,0 1 1 0 0,0-1 0 0 0,0 1-1 0 0,-1 0 1 0 0,1-1 0 0 0,0 1-1 0 0,0 0 1 0 0,0 0 0 0 0,0 0-1 0 0,0-1 1 0 0,0 1 0 0 0,0 0-1 0 0,0 1 1 0 0,0-1 0 0 0,0 0-1 0 0,0 0 1 0 0,1 1 0 0 0,3 0-3 0 0,-1 1 0 0 0,1 0 1 0 0,-1-1-1 0 0,1 0 0 0 0,0 0 1 0 0,-1-1-1 0 0,1 1 0 0 0,0-1 1 0 0,-1 0-1 0 0,1 0 1 0 0,0 0-1 0 0,0-1 0 0 0,-1 0 1 0 0,1 0-1 0 0,-1 0 0 0 0,1 0 1 0 0,6-3-1 0 0,-2 0-49 0 0,1 0 0 0 0,14-2 0 0 0,-16 4-62 0 0,1-1 0 0 0,0 1 0 0 0,15-9 1 0 0,1 2-254 0 0,1-1 322 0 0,-13 3 225 0 0,-10 6-263 0 0,1-1 0 0 0,-1 1 0 0 0,0-1 0 0 0,-1 0 0 0 0,1 0 0 0 0,0 0 0 0 0,0 0 0 0 0,-1-1 0 0 0,0 1 0 0 0,5-5 0 0 0,-3 1 13 0 0,-23 26 46 0 0,-11 19 146 0 0,-10 26 30 0 0,15-28 38 0 0,3 1 1 0 0,-19 43-1 0 0,20-33 514 0 0,-12 29 541 0 0,30-67-1067 0 0,0 1-1 0 0,0-1 1 0 0,1 1-1 0 0,1 0 1 0 0,-1 16-1 0 0,2-25-227 0 0,-1 0-1 0 0,1 0 1 0 0,1 0 0 0 0,-1 0-1 0 0,0 0 1 0 0,0 0-1 0 0,1 0 1 0 0,-1 0-1 0 0,1 0 1 0 0,-1 0 0 0 0,1 0-1 0 0,0-1 1 0 0,0 1-1 0 0,0 0 1 0 0,0 0-1 0 0,0-1 1 0 0,0 1-1 0 0,1 0 1 0 0,-1-1 0 0 0,0 0-1 0 0,1 1 1 0 0,-1-1-1 0 0,1 0 1 0 0,-1 1-1 0 0,1-1 1 0 0,0 0-1 0 0,0 0 1 0 0,2 0 0 0 0,-1 0-21 0 0,1 0 0 0 0,-1-1 1 0 0,1 1-1 0 0,-1-1 1 0 0,1 0-1 0 0,-1 0 0 0 0,1 0 1 0 0,0-1-1 0 0,-1 1 1 0 0,1-1-1 0 0,-1 0 0 0 0,0 0 1 0 0,1 0-1 0 0,-1 0 1 0 0,6-4-1 0 0,11-5-72 0 0,-1-2 1 0 0,0-1-1 0 0,-1 0 0 0 0,0-1 1 0 0,-1-1-1 0 0,19-21 0 0 0,-8 4-279 0 0,-2-1 0 0 0,32-53 0 0 0,89-169-1686 0 0,14-67 676 0 0,-118 233 613 0 0,17-35 495 0 0,-54 112 307 0 0,1-1 46 0 0,-1 0 0 0 0,5-16 0 0 0,-38 69 359 0 0,-80 171 1175 0 0,54-102-1568 0 0,-85 217 1851 0 0,136-323-1885 0 0,-15 43 287 0 0,1 0 0 0 0,3 2-1 0 0,-10 58 1 0 0,23-99-244 0 0,-1-1 0 0 0,1 1 0 0 0,0-1-1 0 0,0 1 1 0 0,1-1 0 0 0,0 0 0 0 0,3 13 0 0 0,-3-17-47 0 0,-1 0 1 0 0,1-1-1 0 0,0 1 0 0 0,0 0 1 0 0,-1-1-1 0 0,1 1 0 0 0,0-1 0 0 0,0 1 1 0 0,1-1-1 0 0,-1 1 0 0 0,0-1 0 0 0,0 0 1 0 0,1 1-1 0 0,-1-1 0 0 0,1 0 0 0 0,-1 0 1 0 0,1 0-1 0 0,-1 0 0 0 0,1 0 1 0 0,0-1-1 0 0,0 1 0 0 0,-1 0 0 0 0,1-1 1 0 0,0 1-1 0 0,0-1 0 0 0,-1 0 0 0 0,1 1 1 0 0,0-1-1 0 0,0 0 0 0 0,0 0 0 0 0,3-1 1 0 0,4 0-79 0 0,1-2 0 0 0,-1 1 1 0 0,0-1-1 0 0,0 0 0 0 0,0-1 1 0 0,0 0-1 0 0,-1 0 0 0 0,0-1 1 0 0,0 0-1 0 0,0-1 0 0 0,14-12 1 0 0,1-4-203 0 0,-1 0 1 0 0,24-34-1 0 0,88-138-879 0 0,-14-11-76 0 0,-101 171 1185 0 0,203-314-2010 0 0,-210 331 2048 0 0,5-5 0 0 0,26-45 0 0 0,-54 79 1296 0 0,-12 19-1 0 0,-51 100-220 0 0,35-60-778 0 0,20-33-277 0 0,-16 44 0 0 0,22-49 22 0 0,6-12 46 0 0,0 0 0 0 0,2 0 0 0 0,0 0 0 0 0,-2 28 0 0 0,7-37 109 0 0,0 0 0 0 0,1-1 0 0 0,0 1 0 0 0,1 0 0 0 0,0 0 0 0 0,5 15 0 0 0,2 9-660 0 0,-6-22 440 0 0,0 1 20 0 0,0 0 1 0 0,-1 0-1 0 0,1 18 1 0 0,-4-13-32 0 0,-1-1-1 0 0,0 1 1 0 0,-1-1 0 0 0,-1 0-1 0 0,-1 0 1 0 0,-1-1-1 0 0,0 1 1 0 0,-14 26 0 0 0,0-8-99 0 0,-2 0 1 0 0,-47 59-1 0 0,69-96 126 0 0,0 0 0 0 0,0 0 0 0 0,0 0 0 0 0,0 0 0 0 0,0 0 0 0 0,0 0 0 0 0,0 0 0 0 0,0 0 0 0 0,0 0 0 0 0,0 0 0 0 0,0 1 0 0 0,0-1 0 0 0,-1 0-1 0 0,1 0 1 0 0,0 0 0 0 0,0 0 0 0 0,0 0 0 0 0,0 0 0 0 0,0 0 0 0 0,0 0 0 0 0,0 0 0 0 0,0 0 0 0 0,0 0 0 0 0,0 0 0 0 0,0 0 0 0 0,0 1 0 0 0,0-1 0 0 0,0 0-1 0 0,0 0 1 0 0,0 0 0 0 0,0 0 0 0 0,0 0 0 0 0,0 0 0 0 0,0 0 0 0 0,0 0 0 0 0,0 0 0 0 0,0 0 0 0 0,0 0 0 0 0,1 0 0 0 0,-1 0 0 0 0,0 1 0 0 0,0-1 0 0 0,0 0-1 0 0,0 0 1 0 0,0 0 0 0 0,0 0 0 0 0,0 0 0 0 0,0 0 0 0 0,0 0 0 0 0,0 0 0 0 0,0 0 0 0 0,0 0 0 0 0,0 0 0 0 0,0 0 0 0 0,0 0 0 0 0,0 0 0 0 0,1 0 0 0 0,-1 0 0 0 0,0 0-1 0 0,0 0 1 0 0,0 0 0 0 0,0 0 0 0 0,0 0 0 0 0,0 0 0 0 0,0 0 0 0 0,9-1-15 0 0,7-4 188 0 0,336-114 1519 0 0,-273 93-1337 0 0,-1-3 0 0 0,73-40 0 0 0,-142 64-375 0 0,0-1-1 0 0,0 0 1 0 0,-1 0-1 0 0,11-12 1 0 0,-15 15-161 0 0,0-1 0 0 0,-1 0 0 0 0,1 0 0 0 0,-1 0 0 0 0,0-1 0 0 0,-1 1 0 0 0,1-1 0 0 0,-1 0 0 0 0,0 1 0 0 0,3-11 0 0 0,-5 14-30 0 0,0-1 1 0 0,0 1 0 0 0,0-1 0 0 0,0 1-1 0 0,0-1 1 0 0,0 1 0 0 0,0-1 0 0 0,-1 1-1 0 0,1-1 1 0 0,-1 1 0 0 0,1 0 0 0 0,-1-1-1 0 0,1 1 1 0 0,-1-1 0 0 0,0 1-1 0 0,-1-2 1 0 0,0 1-669 0 0,-7-15-8668 0 0</inkml:trace>
  <inkml:trace contextRef="#ctx0" brushRef="#br0" timeOffset="4384.44">7587 798 27711 0 0,'2'0'819'0'0,"19"-5"-330"0"0,30-4-1 0 0,-17 4-348 0 0,90-18 88 0 0,161-53 0 0 0,-149 33 263 0 0,175-60 626 0 0,-263 85-1049 0 0,121-53-3465 0 0,-132 51-6842 0 0</inkml:trace>
  <inkml:trace contextRef="#ctx0" brushRef="#br0" timeOffset="4385.44">7720 220 28567 0 0,'-13'0'632'0'0,"-1"4"128"0"0,1-4 24 0 0,3 0 16 0 0,10 0-640 0 0,0 0-160 0 0,0 0 0 0 0,6 8 0 0 0,-2-1 72 0 0,5-3-8 0 0,5 4-64 0 0,-2-4 96 0 0,2 0-1344 0 0,9 0-280 0 0,21 4-48 0 0,-3-4-16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8:06:29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76 430 19351 0 0,'-15'-8'917'0'0,"-17"-11"65"0"0,29 17-877 0 0,1 1 0 0 0,0-1-1 0 0,0 0 1 0 0,0 0 0 0 0,0 0-1 0 0,0 0 1 0 0,0 0 0 0 0,0-1 0 0 0,1 1-1 0 0,-2-3 1 0 0,3 5-59 0 0,0 0 1 0 0,0 0-1 0 0,0 0 1 0 0,0 0-1 0 0,0-1 1 0 0,0 1-1 0 0,0 0 0 0 0,0 0 1 0 0,0 0-1 0 0,0 0 1 0 0,0 0-1 0 0,0 0 0 0 0,0 0 1 0 0,0 0-1 0 0,0 0 1 0 0,0-1-1 0 0,0 1 1 0 0,0 0-1 0 0,0 0 0 0 0,0 0 1 0 0,0 0-1 0 0,0 0 1 0 0,-1 0-1 0 0,1 0 0 0 0,0 0 1 0 0,0 0-1 0 0,0 0 1 0 0,0-1-1 0 0,0 1 1 0 0,0 0-1 0 0,0 0 0 0 0,0 0 1 0 0,0 0-1 0 0,0 0 1 0 0,0 0-1 0 0,0 0 1 0 0,-1 0-1 0 0,1 0 0 0 0,0 0 1 0 0,0 0-1 0 0,0 0 1 0 0,0 0-1 0 0,0 0 0 0 0,0 0 1 0 0,0 0-1 0 0,0 0 1 0 0,0 0-1 0 0,-1 0 1 0 0,1 0-1 0 0,0 0 0 0 0,0 0 1 0 0,0 0-1 0 0,0 0 1 0 0,0 0-1 0 0,0 0 1 0 0,0 0-1 0 0,0 0 0 0 0,0 0 1 0 0,0 0-1 0 0,-1 0 1 0 0,1 0-1 0 0,0 1 0 0 0,-1 8 448 0 0,1 17-747 0 0,17 70 253 0 0,38 207 0 0 0,-51-287 0 0 0,5 37 0 0 0,-3-22 0 0 0,10 35 0 0 0,-4-17-1 0 0,-9-35 19 0 0,1 0 0 0 0,0 0 1 0 0,8 18-1 0 0,-11-31 353 0 0,-1-19-190 0 0,-4-96 1243 0 0,-2 69-1461 0 0,-11-161-383 0 0,17 205 420 0 0,3-169-24 0 0,0 129 21 0 0,2 0 0 0 0,11-44 0 0 0,-15 81 1 0 0,9-42-15 0 0,3 0 0 0 0,35-83-1 0 0,-47 126 36 0 0,1 0 1 0 0,-1 0-1 0 0,1 0 0 0 0,0 0 1 0 0,0 1-1 0 0,1-1 0 0 0,-1 0 1 0 0,1 1-1 0 0,-1 0 0 0 0,1-1 1 0 0,0 1-1 0 0,4-3 0 0 0,-5 5-8 0 0,-1-1 0 0 0,1 0 0 0 0,0 1-1 0 0,-1-1 1 0 0,1 1 0 0 0,-1 0 0 0 0,1 0-1 0 0,0-1 1 0 0,-1 1 0 0 0,1 0 0 0 0,0 0 0 0 0,0 0-1 0 0,-1 1 1 0 0,1-1 0 0 0,-1 0 0 0 0,1 1 0 0 0,0-1-1 0 0,-1 1 1 0 0,1-1 0 0 0,-1 1 0 0 0,1 0-1 0 0,-1 0 1 0 0,1-1 0 0 0,-1 1 0 0 0,0 0 0 0 0,1 0-1 0 0,1 2 1 0 0,0 1-7 0 0,0 0-1 0 0,0-1 1 0 0,0 1 0 0 0,0 1-1 0 0,-1-1 1 0 0,1 0 0 0 0,-1 1-1 0 0,0-1 1 0 0,2 8-1 0 0,9 46-6 0 0,-9-39 6 0 0,7 36-14 0 0,6 97 1 0 0,-16-116 84 0 0,-1 0-1 0 0,-2 1 1 0 0,-12 59 0 0 0,-56 195 1655 0 0,33-173-1692 0 0,36-114-44 0 0,-6 11-124 0 0,6-14-865 0 0,1-1-379 0 0,1-1-1571 0 0,2-9-5976 0 0</inkml:trace>
  <inkml:trace contextRef="#ctx0" brushRef="#br0" timeOffset="1573.23">483 1275 21975 0 0,'-6'6'157'0'0,"3"-3"15"0"0,-1 0-1 0 0,1 0 1 0 0,0-1-1 0 0,-1 1 1 0 0,-5 2-1 0 0,8-4-158 0 0,0-1 1 0 0,0 0-1 0 0,1 1 0 0 0,-1-1 0 0 0,0 0 0 0 0,0 0 0 0 0,0 0 1 0 0,0 0-1 0 0,1 0 0 0 0,-1 0 0 0 0,0 0 0 0 0,0 0 0 0 0,0 0 1 0 0,0 0-1 0 0,1 0 0 0 0,-1 0 0 0 0,0-1 0 0 0,0 1 0 0 0,1 0 1 0 0,-1-1-1 0 0,0 1 0 0 0,0 0 0 0 0,1-1 0 0 0,-1 1 0 0 0,0-1 1 0 0,1 1-1 0 0,-1-1 0 0 0,0 1 0 0 0,1-1 0 0 0,-1 0 0 0 0,1 1 0 0 0,-1-1 1 0 0,1 0-1 0 0,-1 0 0 0 0,-8-11 1090 0 0,7 10-932 0 0,1 0 1 0 0,-1-1-1 0 0,1 1 1 0 0,-1 0-1 0 0,1 0 1 0 0,0 0-1 0 0,0-1 1 0 0,0 1-1 0 0,0-1 1 0 0,0 1-1 0 0,0-1 1 0 0,1 1-1 0 0,-1-1 1 0 0,1 0-1 0 0,-1-2 0 0 0,2-2-39 0 0,0 0 0 0 0,1 1 0 0 0,-1-1-1 0 0,1 0 1 0 0,0 1 0 0 0,1-1 0 0 0,0 1-1 0 0,4-7 1 0 0,6-16 28 0 0,33-99-121 0 0,15-37 747 0 0,-16 58-811 0 0,-40 96-365 0 0,-8 19 62 0 0,-8 20 223 0 0,9-24 106 0 0,0 1 0 0 0,0 0 0 0 0,1 0 0 0 0,0 0 0 0 0,0 0 0 0 0,0 0 0 0 0,1 0 0 0 0,0 0 0 0 0,0 0 0 0 0,0 0 0 0 0,0 0 0 0 0,2 6 0 0 0,-1-10 4 0 0,-1 1 0 0 0,1-1 0 0 0,0 0 0 0 0,0 1-1 0 0,0-1 1 0 0,0 0 0 0 0,0 0 0 0 0,0 1 0 0 0,1-1-1 0 0,-1 0 1 0 0,0 0 0 0 0,0 0 0 0 0,1 0 0 0 0,-1-1-1 0 0,1 1 1 0 0,-1 0 0 0 0,1 0 0 0 0,-1-1 0 0 0,1 1-1 0 0,-1-1 1 0 0,1 0 0 0 0,-1 1 0 0 0,1-1 0 0 0,0 0-1 0 0,1 0 1 0 0,1 0 14 0 0,0 0 0 0 0,1 0 0 0 0,-1 0 0 0 0,0-1 0 0 0,0 0-1 0 0,0 0 1 0 0,0 0 0 0 0,7-3 0 0 0,8-5 123 0 0,-1-2 1 0 0,22-14-1 0 0,-10 4-427 0 0,-16 13 219 0 0,0-1 1 0 0,-1-1 0 0 0,-1 0-1 0 0,19-20 1 0 0,-24 23 1 0 0,0 0 1 0 0,1 1-1 0 0,0 0 1 0 0,9-6-1 0 0,-9 7-97 0 0,0 0-29 0 0,0 0 0 0 0,1 1 0 0 0,10-4 0 0 0,-5 3 218 0 0,-14 4-28 0 0,1 1 0 0 0,-1 0 0 0 0,1 0 0 0 0,-1 0 0 0 0,1 0 0 0 0,-1 0 0 0 0,1 0 0 0 0,-1 0 0 0 0,1 0 0 0 0,-1 0 0 0 0,1 0 0 0 0,-1 0 0 0 0,1 0 0 0 0,-1 0 0 0 0,1 0 0 0 0,-1 0 0 0 0,1 0 0 0 0,-1 1 0 0 0,1-1 0 0 0,-1 0 0 0 0,0 0 0 0 0,1 1 0 0 0,-1-1 0 0 0,1 0 0 0 0,-1 0 0 0 0,1 1 0 0 0,-1-1 0 0 0,1 1 0 0 0,0-1 0 0 0,0 1 0 0 0,0-1 0 0 0,0 1 0 0 0,-1 0 0 0 0,1-1 0 0 0,0 1 0 0 0,0 0 0 0 0,0 0 0 0 0,-1-1 0 0 0,1 1 0 0 0,0 0 0 0 0,-1 0 0 0 0,1 0 0 0 0,-1 0 0 0 0,1 0 0 0 0,-1 0 0 0 0,1 0 0 0 0,-1 0 0 0 0,0 0 0 0 0,0 0 0 0 0,1 0 0 0 0,-1 0 0 0 0,0 0 0 0 0,0 0 0 0 0,0 0 0 0 0,0 0 0 0 0,0 0 0 0 0,0 1 0 0 0,0-1 0 0 0,-1 0 0 0 0,1 0 0 0 0,0 0 0 0 0,-1 1 0 0 0,-1 6 0 0 0,-1 1 0 0 0,1-1 0 0 0,-6 10 0 0 0,6-13 0 0 0,-35 76 194 0 0,-12 31 512 0 0,-17 59-62 0 0,62-163-597 0 0,1 0-1 0 0,1 0 1 0 0,-1 1-1 0 0,1 0 1 0 0,0-1-1 0 0,1 1 1 0 0,0 0-1 0 0,1 0 1 0 0,0-1 0 0 0,1 14-1 0 0,-1-20-42 0 0,1 0-1 0 0,-1 0 1 0 0,1 0 0 0 0,0 0-1 0 0,0 0 1 0 0,-1 0 0 0 0,1-1-1 0 0,0 1 1 0 0,1 0 0 0 0,-1 0-1 0 0,0-1 1 0 0,0 1 0 0 0,1-1-1 0 0,-1 1 1 0 0,1-1 0 0 0,-1 0-1 0 0,4 3 1 0 0,-2-3 4 0 0,0 1 0 0 0,0-1 0 0 0,0 0 0 0 0,0 0 0 0 0,1 0 0 0 0,-1 0 0 0 0,0-1 0 0 0,1 1 0 0 0,-1-1 0 0 0,4 0 0 0 0,2 0 6 0 0,0-1 0 0 0,0 0-1 0 0,0-1 1 0 0,0 0 0 0 0,-1 0 0 0 0,1-1-1 0 0,10-5 1 0 0,17-11-52 0 0,0-1 0 0 0,-2-3 0 0 0,34-26 0 0 0,-50 33 9 0 0,-1 0 1 0 0,0-1-1 0 0,14-20 0 0 0,2 0 32 0 0,-16 18-335 0 0,-1-2 0 0 0,22-35 0 0 0,-30 43 166 0 0,0-2 0 0 0,-1 1 0 0 0,-1-1 0 0 0,-1 0 0 0 0,6-23 0 0 0,-10 32 186 0 0,0 0-1 0 0,0 0 1 0 0,-1-1 0 0 0,0 1-1 0 0,0 0 1 0 0,-1 0 0 0 0,-2-10-1 0 0,3 15-25 0 0,0 0-1 0 0,-1-1 1 0 0,0 1-1 0 0,1 0 0 0 0,-1 0 1 0 0,0 0-1 0 0,1 0 1 0 0,-1 0-1 0 0,0 0 0 0 0,0 0 1 0 0,0 0-1 0 0,0 0 0 0 0,0 1 1 0 0,0-1-1 0 0,0 0 1 0 0,0 1-1 0 0,0-1 0 0 0,0 0 1 0 0,0 1-1 0 0,-1-1 0 0 0,1 1 1 0 0,0 0-1 0 0,0-1 1 0 0,-1 1-1 0 0,1 0 0 0 0,0 0 1 0 0,0 0-1 0 0,-3 0 0 0 0,-1 0 38 0 0,1 0-1 0 0,-1 0 0 0 0,0 0 1 0 0,1 1-1 0 0,-1 0 0 0 0,1 0 1 0 0,-5 2-1 0 0,-5 3-2 0 0,0 2 0 0 0,1-1 0 0 0,0 2 0 0 0,-15 12 0 0 0,13-10 5 0 0,1 2-42 0 0,0 0 0 0 0,1 0 0 0 0,0 1 0 0 0,1 1-1 0 0,0 0 1 0 0,2 0 0 0 0,0 1 0 0 0,0 1 0 0 0,-6 17-1 0 0,13-26 164 0 0,0 0-1 0 0,0 1 1 0 0,1-1-1 0 0,0 0 0 0 0,0 10 1 0 0,-2 8 283 0 0,3-21-417 0 0,0-1 1 0 0,1 1 0 0 0,-1 0-1 0 0,1 0 1 0 0,0-1 0 0 0,1 1-1 0 0,-1 0 1 0 0,1-1 0 0 0,0 1-1 0 0,0 0 1 0 0,2 4-1 0 0,-2-6-15 0 0,1 0-1 0 0,-1-1 1 0 0,0 1-1 0 0,1-1 1 0 0,0 1-1 0 0,-1-1 1 0 0,1 0-1 0 0,0 0 1 0 0,0 0-1 0 0,0 0 1 0 0,1 0-1 0 0,-1 0 1 0 0,0 0-1 0 0,1-1 1 0 0,-1 1-1 0 0,1-1 1 0 0,0 0-1 0 0,-1 1 1 0 0,6 0-1 0 0,3 1-30 0 0,1-2 0 0 0,-1 1 0 0 0,1-1 0 0 0,-1-1 0 0 0,1 0 0 0 0,-1-1 0 0 0,1 0 0 0 0,-1 0 0 0 0,1-2 0 0 0,-1 1 0 0 0,0-1 0 0 0,0-1-1 0 0,11-5 1 0 0,14-8-136 0 0,0-1-1 0 0,46-33 0 0 0,9-11-653 0 0,34-23 453 0 0,-98 69 232 0 0,1 1 0 0 0,54-20 0 0 0,-78 34 146 0 0,-1-1 1 0 0,1 1-1 0 0,-1 1 1 0 0,1-1-1 0 0,0 0 1 0 0,0 1-1 0 0,-1 0 1 0 0,1 0-1 0 0,0 0 1 0 0,-1 0-1 0 0,1 1 1 0 0,4 0-1 0 0,-6 0 10 0 0,0 0 0 0 0,0 0 0 0 0,0 0 0 0 0,0 0 0 0 0,-1 0 0 0 0,1 0 0 0 0,0 0 0 0 0,-1 0 0 0 0,1 1 0 0 0,-1-1 0 0 0,1 1-1 0 0,-1-1 1 0 0,0 1 0 0 0,1 0 0 0 0,-1-1 0 0 0,0 1 0 0 0,0 0 0 0 0,0 0 0 0 0,0 0 0 0 0,-1 0 0 0 0,1 0 0 0 0,-1 0 0 0 0,2 3 0 0 0,12 57 1913 0 0,-14-76-1980 0 0,-1 1-1 0 0,0-1 1 0 0,-1 0-1 0 0,-1 0 1 0 0,0 1 0 0 0,0-1-1 0 0,-7-14 1 0 0,8 22-11 0 0,-1 1 1 0 0,0-1 0 0 0,0 1 0 0 0,0 0 0 0 0,-1 0 0 0 0,1 0 0 0 0,-1 0-1 0 0,0 0 1 0 0,-1 1 0 0 0,1 0 0 0 0,-1 0 0 0 0,0 0 0 0 0,0 1 0 0 0,0-1-1 0 0,0 1 1 0 0,0 0 0 0 0,-1 1 0 0 0,-8-4 0 0 0,10 5 40 0 0,0 0 0 0 0,0 0 0 0 0,0 1 0 0 0,1 0 0 0 0,-1-1 0 0 0,0 1 0 0 0,0 0 0 0 0,0 1 0 0 0,0-1 0 0 0,1 1 0 0 0,-1 0 0 0 0,0 0 0 0 0,0 0 0 0 0,1 0 0 0 0,-1 1 0 0 0,-5 2 1 0 0,-2 3-99 0 0,1 0 0 0 0,-1 1 0 0 0,-14 13 1 0 0,12-9-72 0 0,3-3 315 0 0,1 1 1 0 0,0 0-1 0 0,1 0 0 0 0,0 1 1 0 0,0 0-1 0 0,-8 18 0 0 0,11-20 115 0 0,0 1-1 0 0,1 0 1 0 0,1 0-1 0 0,-1 0 0 0 0,2 1 1 0 0,-1-1-1 0 0,2 1 1 0 0,-2 16-1 0 0,3-20-192 0 0,0 0 0 0 0,1-1 0 0 0,0 1 1 0 0,0-1-1 0 0,0 1 0 0 0,1-1 0 0 0,0 0 0 0 0,0 0 0 0 0,0 1 0 0 0,1-1 1 0 0,5 8-1 0 0,-6-12-60 0 0,0 1 1 0 0,0 0-1 0 0,0-1 1 0 0,1 1-1 0 0,-1-1 1 0 0,1 0-1 0 0,0 0 1 0 0,-1 0 0 0 0,1 0-1 0 0,0 0 1 0 0,0-1-1 0 0,0 1 1 0 0,0-1-1 0 0,1 0 1 0 0,-1 0-1 0 0,0 0 1 0 0,0 0-1 0 0,1 0 1 0 0,-1-1 0 0 0,1 0-1 0 0,-1 1 1 0 0,0-1-1 0 0,7-1 1 0 0,3-1-87 0 0,1 0 0 0 0,-1 0 1 0 0,1-2-1 0 0,-1 0 1 0 0,0 0-1 0 0,0-1 0 0 0,0-1 1 0 0,-1 0-1 0 0,0 0 1 0 0,0-1-1 0 0,0-1 0 0 0,-1 0 1 0 0,11-11-1 0 0,3-3-168 0 0,-2 0 0 0 0,-1-2 0 0 0,32-43 0 0 0,-49 60 194 0 0,23-40-396 0 0,-26 42 339 0 0,0 0 1 0 0,0 0 0 0 0,0 0 0 0 0,-1 0-1 0 0,0 0 1 0 0,0 0 0 0 0,0 0 0 0 0,0-7-1 0 0,-1 11 221 0 0,-7 0 413 0 0,7 1-502 0 0,-1 0 0 0 0,1-1-1 0 0,-1 1 1 0 0,1 0-1 0 0,-1 0 1 0 0,1 0-1 0 0,-1 0 1 0 0,1 0-1 0 0,-1 0 1 0 0,1 0 0 0 0,-1 1-1 0 0,1-1 1 0 0,-1 0-1 0 0,1 0 1 0 0,-1 0-1 0 0,1 0 1 0 0,-1 1 0 0 0,1-1-1 0 0,-1 0 1 0 0,1 0-1 0 0,-1 1 1 0 0,-8 6 153 0 0,0 0 0 0 0,0 1 0 0 0,1 0 1 0 0,0 0-1 0 0,0 1 0 0 0,-7 10 0 0 0,0 0 71 0 0,10-12-147 0 0,1-1 1 0 0,-1 1-1 0 0,1 0 1 0 0,0 0 0 0 0,1 0-1 0 0,-5 12 1 0 0,7-14-35 0 0,-1 0 1 0 0,1 0-1 0 0,0 0 1 0 0,1 0-1 0 0,-1 0 0 0 0,1 0 1 0 0,0 0-1 0 0,0 0 1 0 0,0 0-1 0 0,1 1 1 0 0,1 4-1 0 0,-2-9-44 0 0,1 0 0 0 0,-1-1 0 0 0,1 1-1 0 0,-1 0 1 0 0,1-1 0 0 0,0 1 0 0 0,-1-1 0 0 0,1 1 0 0 0,-1-1-1 0 0,1 1 1 0 0,0-1 0 0 0,-1 1 0 0 0,1-1 0 0 0,0 1 0 0 0,0-1-1 0 0,-1 0 1 0 0,1 0 0 0 0,1 1 0 0 0,20 4 103 0 0,-12-2-53 0 0,-4-3-52 0 0,0 1-1 0 0,-1-1 1 0 0,1 0 0 0 0,0 0 0 0 0,0-1-1 0 0,-1 0 1 0 0,1 0 0 0 0,8-2 0 0 0,-11 2-6 0 0,13-4-166 0 0,1 0 0 0 0,-1-1-1 0 0,1-1 1 0 0,-2-1 0 0 0,1 0-1 0 0,-1-1 1 0 0,21-16 0 0 0,3-7-183 0 0,46-48 0 0 0,-68 62 347 0 0,-11 11 0 0 0,1 0 0 0 0,0 0 0 0 0,9-5 0 0 0,-8 4 5 0 0,-6 6-6 0 0,0 1-1 0 0,0-1 0 0 0,0 0 1 0 0,0 1-1 0 0,0-1 1 0 0,5-1-1 0 0,-7 3 3 0 0,1 0 0 0 0,-1-1-1 0 0,0 1 1 0 0,1 0 0 0 0,-1 0-1 0 0,0 0 1 0 0,1 0 0 0 0,-1 0 0 0 0,0 0-1 0 0,1 0 1 0 0,-1 0 0 0 0,0 0-1 0 0,1 1 1 0 0,-1-1 0 0 0,0 0 0 0 0,1 0-1 0 0,-1 0 1 0 0,0 0 0 0 0,1 0-1 0 0,-1 0 1 0 0,0 1 0 0 0,0-1 0 0 0,1 0-1 0 0,0 1 4 0 0,-1 0 1 0 0,1 0-1 0 0,-1-1 0 0 0,1 1 0 0 0,-1 0 0 0 0,1 0 0 0 0,-1 0 1 0 0,0 0-1 0 0,0 0 0 0 0,1 0 0 0 0,-1 0 0 0 0,0 1 0 0 0,3 26 362 0 0,-1 1 0 0 0,-2 0-1 0 0,-4 39 1 0 0,0 19 194 0 0,4-85-560 0 0,0-1 0 0 0,0 1 0 0 0,0 0 0 0 0,1 0 0 0 0,-1 0 0 0 0,0 0 0 0 0,1-1 0 0 0,0 1 0 0 0,0 2 0 0 0,-1-4 0 0 0,1 1 0 0 0,-1-1 0 0 0,0 0 0 0 0,1 1 0 0 0,-1-1 0 0 0,0 1 0 0 0,1-1 0 0 0,-1 0 0 0 0,0 1 0 0 0,1-1 0 0 0,-1 0 0 0 0,1 0 0 0 0,-1 1 0 0 0,1-1 0 0 0,-1 0 0 0 0,1 0 0 0 0,-1 0 0 0 0,1 1 0 0 0,-1-1 0 0 0,1 0 0 0 0,-1 0 0 0 0,1 0 0 0 0,-1 0 0 0 0,1 0 0 0 0,-1 0 0 0 0,1 0 0 0 0,-1 0 0 0 0,1 0 0 0 0,-1 0 0 0 0,1 0 0 0 0,-1-1 0 0 0,1 1 0 0 0,-1 0 0 0 0,1 0 0 0 0,-1 0 0 0 0,1-1 0 0 0,-1 1 0 0 0,0 0 0 0 0,1-1 0 0 0,5-2 0 0 0,-1-1 0 0 0,0 0 0 0 0,-1 0 0 0 0,1 0 0 0 0,-1 0 0 0 0,6-7 0 0 0,22-35 0 0 0,-18 27 0 0 0,31-52 216 0 0,-28 43-93 0 0,2 0 0 0 0,0 1 0 0 0,24-25 0 0 0,-21 28-260 0 0,-11 11-46 0 0,21-19 0 0 0,-28 29 164 0 0,0 0 0 0 0,-1 0 1 0 0,1 1-1 0 0,0-1 1 0 0,1 1-1 0 0,-1 0 0 0 0,0 0 1 0 0,0 1-1 0 0,1-1 1 0 0,8-1-1 0 0,-11 3 19 0 0,-1 0 0 0 0,1 0 0 0 0,-1 0 0 0 0,1 0 0 0 0,-1 1 0 0 0,1-1 0 0 0,-1 0 0 0 0,1 1 0 0 0,-1-1 0 0 0,1 1 0 0 0,-1 0 0 0 0,0-1 0 0 0,1 1 0 0 0,-1 0 0 0 0,0 0 0 0 0,0 0 0 0 0,0 0 0 0 0,1 0 0 0 0,-1 0 0 0 0,0 0 0 0 0,0 0 0 0 0,0 0 0 0 0,-1 1 0 0 0,1-1 0 0 0,0 0 0 0 0,0 1 0 0 0,-1-1 0 0 0,1 0 0 0 0,-1 1 0 0 0,1 2 0 0 0,3 6 0 0 0,-2 1 0 0 0,1 0 0 0 0,0 14 0 0 0,-1-11 0 0 0,12 158 0 0 0,-6-48 0 0 0,-8-118-46 0 0,1 0-1 0 0,0 0 1 0 0,0 0-1 0 0,1 0 1 0 0,0-1 0 0 0,0 1-1 0 0,0 0 1 0 0,0-1-1 0 0,4 6 1 0 0,-5-11 15 0 0,0 1 0 0 0,-1 0 0 0 0,1 0 0 0 0,0 0 0 0 0,0 0 0 0 0,0-1-1 0 0,0 1 1 0 0,0 0 0 0 0,0-1 0 0 0,0 1 0 0 0,1-1 0 0 0,-1 1 0 0 0,0-1 0 0 0,0 1 0 0 0,2-1 0 0 0,2 2-71 0 0,1-1-1 0 0,-1 0 1 0 0,0-1 0 0 0,11 1 0 0 0,-13-1 29 0 0,1-1 0 0 0,-1 0 0 0 0,0 1 0 0 0,1-1-1 0 0,-1-1 1 0 0,7-2 0 0 0</inkml:trace>
  <inkml:trace contextRef="#ctx0" brushRef="#br0" timeOffset="2441.22">2824 999 13824 0 0,'-2'0'314'0'0,"-25"7"639"0"0,21-6-892 0 0,0 0 0 0 0,0 0 0 0 0,-10 5 1 0 0,10-4 383 0 0,0 1 0 0 0,0-1 0 0 0,0-1 1 0 0,0 1-1 0 0,-8 0 0 0 0,13-2 26 0 0,0 0-368 0 0,1 0 0 0 0,-1-1 0 0 0,1 1 0 0 0,-1 0 0 0 0,1-1 0 0 0,-1 1 0 0 0,1-1 0 0 0,-1 1 0 0 0,1-1 0 0 0,0 1 0 0 0,-1-1 0 0 0,1 1 0 0 0,-1-1 0 0 0,1 1 0 0 0,0-1 0 0 0,-1 0 0 0 0,2-2-77 0 0,-1 0-1 0 0,1 0 1 0 0,-1 0 0 0 0,1 0 0 0 0,0 0 0 0 0,0 1-1 0 0,0-1 1 0 0,1 0 0 0 0,-1 1 0 0 0,1-1 0 0 0,-1 1-1 0 0,4-4 1 0 0,-4 4 5 0 0,91-128 709 0 0,-75 104-684 0 0,62-89 766 0 0,-62 93-616 0 0,2 0 0 0 0,37-35 0 0 0,-55 56-204 0 0,0 0 0 0 0,1 0 0 0 0,-1-1 0 0 0,1 1 0 0 0,-1 0 0 0 0,1 1 0 0 0,0-1 0 0 0,-1 0 0 0 0,1 0 0 0 0,0 1 0 0 0,-1-1 0 0 0,1 1 0 0 0,0-1 0 0 0,0 1 0 0 0,0 0 0 0 0,-1 0 0 0 0,4 0 0 0 0,-3 0 0 0 0,-1 0-1 0 0,0 1 0 0 0,0-1 1 0 0,0 1-1 0 0,1-1 1 0 0,-1 1-1 0 0,0 0 0 0 0,0-1 1 0 0,0 1-1 0 0,0 0 1 0 0,0 0-1 0 0,-1 0 0 0 0,1 0 1 0 0,0 0-1 0 0,0 0 0 0 0,0 0 1 0 0,-1 0-1 0 0,1 0 1 0 0,0 0-1 0 0,-1 0 0 0 0,1 0 1 0 0,-1 1-1 0 0,0-1 1 0 0,1 0-1 0 0,-1 2 0 0 0,3 11 85 0 0,0 0-1 0 0,-1 0 0 0 0,-1 1 1 0 0,-1-1-1 0 0,-1 24 0 0 0,-16 72 457 0 0,0 0-20 0 0,14-86-421 0 0,2-17-77 0 0,0 0 1 0 0,1 1 0 0 0,-1-1 0 0 0,2 11-1 0 0,1-5 158 0 0,-2-7-377 0 0,1-1-1 0 0,-1 1 0 0 0,2 0 0 0 0,-1-1 0 0 0,4 9 0 0 0,-5-13 75 0 0,0 0 0 0 0,1-1 0 0 0,-1 1 1 0 0,1 0-1 0 0,0 0 0 0 0,-1 0 0 0 0,1 0 0 0 0,0-1 0 0 0,-1 1 0 0 0,1 0 0 0 0,0-1 0 0 0,0 1 0 0 0,0 0 0 0 0,-1-1 1 0 0,1 1-1 0 0,0-1 0 0 0,0 0 0 0 0,0 1 0 0 0,0-1 0 0 0,0 0 0 0 0,0 1 0 0 0,0-1 0 0 0,0 0 0 0 0,0 0 1 0 0,0 0-1 0 0,0 0 0 0 0,0 0 0 0 0,0 0 0 0 0,0 0 0 0 0,0 0 0 0 0,0 0 0 0 0,0-1 0 0 0,0 1 0 0 0,0 0 1 0 0,0-1-1 0 0,1 1 0 0 0,0-1-677 0 0,-1 0 0 0 0,1 0 0 0 0,-1 1 0 0 0,0-1 0 0 0,1 0 0 0 0,-1 0 0 0 0,0 0 1 0 0,2-3-1 0 0</inkml:trace>
  <inkml:trace contextRef="#ctx0" brushRef="#br0" timeOffset="3071.55">3989 347 19079 0 0,'-3'1'89'0'0,"1"1"-1"0"0,-1 0 1 0 0,1 0 0 0 0,-1 0-1 0 0,1 0 1 0 0,0 0-1 0 0,0 1 1 0 0,-1-1-1 0 0,2 1 1 0 0,-1-1-1 0 0,0 1 1 0 0,1 0-1 0 0,-1 0 1 0 0,1 0-1 0 0,-2 3 1 0 0,-1 7-54 0 0,1 0 0 0 0,-3 18 1 0 0,3-14 435 0 0,-21 91 1647 0 0,-13 80 154 0 0,30-146-1984 0 0,1-8 294 0 0,-2 38 0 0 0,8-62-494 0 0,0 1-1 0 0,0-1 1 0 0,1 1-1 0 0,1-1 1 0 0,0 1-1 0 0,0-1 1 0 0,7 20-1 0 0,-8-28-87 0 0,0-1 0 0 0,0 1 0 0 0,0 0 0 0 0,0-1 0 0 0,0 1 0 0 0,0 0 0 0 0,0-1 0 0 0,0 1 0 0 0,1-1 0 0 0,-1 0 0 0 0,0 1 0 0 0,4 1 0 0 0,-4-3 0 0 0,0 1 0 0 0,0-1 0 0 0,-1 0 0 0 0,1 1 0 0 0,0-1 0 0 0,0 0 0 0 0,0 0 0 0 0,0 0 0 0 0,0 0 0 0 0,0 0 0 0 0,0 0 0 0 0,-1 0 0 0 0,1 0 0 0 0,0 0 0 0 0,0 0 0 0 0,0-1 0 0 0,0 1 0 0 0,0 0 0 0 0,-1-1 0 0 0,1 1 0 0 0,0 0 0 0 0,0-1 0 0 0,0 1 0 0 0,-1-1 0 0 0,1 1 0 0 0,0-1 0 0 0,-1 0 0 0 0,1 1 0 0 0,0-1 0 0 0,0-1 0 0 0,7-7-67 0 0,-1 0 1 0 0,-1-1-1 0 0,1 0 0 0 0,-1 0 1 0 0,-1 0-1 0 0,0-1 0 0 0,-1 1 0 0 0,0-1 1 0 0,0-1-1 0 0,3-21 0 0 0,-1-7-462 0 0,0-74-1 0 0,-4 66 402 0 0,25-272 89 0 0,-7 224 39 0 0,-10 53 0 0 0,-5 21 0 0 0,1 1 0 0 0,0 0 0 0 0,2 1 0 0 0,20-40 0 0 0,-23 55 0 0 0,-3 6 0 0 0,0 4 0 0 0,-2 2 0 0 0,0 1 0 0 0,0-1 0 0 0,0 0 0 0 0,-1 1 0 0 0,0-1 0 0 0,-1 0 0 0 0,1 1 0 0 0,-5 8 0 0 0,3-6 0 0 0,-4 12 0 0 0,-2-1 0 0 0,-17 33 0 0 0,10-23 11 0 0,-81 134 38 0 0,48-87-141 0 0,40-62 92 0 0,0 1 0 0 0,2 0 0 0 0,-8 22 0 0 0,14-37 24 0 0,1-1 0 0 0,-1 1-1 0 0,1-1 1 0 0,-1 1 0 0 0,1-1-1 0 0,0 1 1 0 0,0-1 0 0 0,-1 1-1 0 0,1-1 1 0 0,0 1 0 0 0,0-1-1 0 0,0 1 1 0 0,1-1 0 0 0,-1 1-1 0 0,0-1 1 0 0,1 1 0 0 0,-1-1-1 0 0,1 1 1 0 0,-1-1 0 0 0,1 0-1 0 0,-1 1 1 0 0,1-1 0 0 0,0 0-1 0 0,0 1 1 0 0,0-1 0 0 0,0 0-1 0 0,0 0 1 0 0,0 0 0 0 0,0 0-1 0 0,0 0 1 0 0,0 0 0 0 0,1 0-1 0 0,-1 0 1 0 0,0 0 0 0 0,1-1 0 0 0,1 2-1 0 0,4 2 43 0 0,0-1 1 0 0,1 0-1 0 0,-1 0 0 0 0,1-1 0 0 0,-1 1 0 0 0,1-2 1 0 0,15 3-1 0 0,57-2-1345 0 0,-54-3 1372 0 0,24 0-72 0 0,-23-1-79 0 0,35 4 1 0 0,-53-2 46 0 0,-1 2 1 0 0,0-1 0 0 0,1 1-1 0 0,-1 0 1 0 0,0 1-1 0 0,-1 0 1 0 0,1 0 0 0 0,11 6-1 0 0,-17-7 7 0 0,0-1 0 0 0,1 1 0 0 0,-1-1 0 0 0,0 1 0 0 0,0 0 0 0 0,0 0-1 0 0,-1 0 1 0 0,1 0 0 0 0,0 0 0 0 0,-1 1 0 0 0,1-1 0 0 0,-1 0 0 0 0,0 1 0 0 0,1-1 0 0 0,0 5-1 0 0,-1-4-8 0 0,0 1 0 0 0,-1 0 0 0 0,0 0 0 0 0,1 0 0 0 0,-1 0 0 0 0,0 0 0 0 0,-1 0 0 0 0,1-1 0 0 0,-3 8 0 0 0,-1 4 1 0 0,-2 0 1 0 0,0 0 0 0 0,-1-1-1 0 0,-11 18 1 0 0,10-19 80 0 0,-7 15 475 0 0,0 0 154 0 0,0-2 1 0 0,-2 1-1 0 0,-24 27 0 0 0,-29 32 1781 0 0,68-84-2467 0 0,0 0 0 0 0,0 0 0 0 0,1 0 0 0 0,-1 0 0 0 0,1 1-1 0 0,-1-1 1 0 0,1 0 0 0 0,0 1 0 0 0,0-1 0 0 0,0 0 0 0 0,0 1 0 0 0,0 0 0 0 0,0 3 0 0 0,1-5-224 0 0,1-1-460 0 0,11-7-540 0 0,0 0-1 0 0,-1-1 1 0 0,0 0 0 0 0,-1-1 0 0 0,1 0 0 0 0,12-16 0 0 0,2-2-6977 0 0</inkml:trace>
  <inkml:trace contextRef="#ctx0" brushRef="#br0" timeOffset="3421.14">4600 821 21191 0 0,'-8'8'671'0'0,"-1"-1"-251"0"0,0 1 1 0 0,1 1-1 0 0,0-1 1 0 0,0 1-1 0 0,-8 14 1 0 0,13-18 134 0 0,2-4-349 0 0,1 1 1 0 0,-1-1 0 0 0,0 1-1 0 0,0-1 1 0 0,0 0-1 0 0,0 1 1 0 0,0-1 0 0 0,-1 0-1 0 0,1 0 1 0 0,0 0 0 0 0,-3 2-1 0 0,3-2-863 0 0,2-2-288 0 0,1-4 296 0 0,0 1 0 0 0,0 0 0 0 0,0-1 0 0 0,-1 1 0 0 0,3-10 0 0 0,1-9-1339 0 0</inkml:trace>
  <inkml:trace contextRef="#ctx0" brushRef="#br0" timeOffset="3869.55">4551 538 20015 0 0,'-1'0'455'0'0,"-3"3"-249"0"0,-1-1-1 0 0,1 1 1 0 0,1-1 0 0 0,-1 1-1 0 0,0 0 1 0 0,1 1 0 0 0,-6 5 0 0 0,-20 28-70 0 0,29-36-133 0 0,-1 0 12 0 0,1-1 0 0 0,-1 1 0 0 0,1 0 0 0 0,-1-1 0 0 0,1 1 0 0 0,-1 0 0 0 0,1 0 0 0 0,0 0 0 0 0,-1-1 0 0 0,1 1 0 0 0,0 0 0 0 0,0 0-1 0 0,0 0 1 0 0,0 0 0 0 0,0 0 0 0 0,0 0 0 0 0,0-1 0 0 0,0 1 0 0 0,0 0 0 0 0,0 0 0 0 0,0 0 0 0 0,0 0 0 0 0,1 0 0 0 0,-1-1 0 0 0,0 1 0 0 0,1 0 0 0 0,-1 0-1 0 0,0 0 1 0 0,1-1 0 0 0,-1 1 0 0 0,1 0 0 0 0,-1-1 0 0 0,1 1 0 0 0,0 0 0 0 0,-1-1 0 0 0,1 1 0 0 0,0-1 0 0 0,-1 1 0 0 0,1-1 0 0 0,0 1 0 0 0,0-1 0 0 0,-1 1-1 0 0,1-1 1 0 0,1 1 0 0 0,4 1 105 0 0,0 1 0 0 0,1-1 0 0 0,-1 0 0 0 0,9 1 0 0 0,3-1-438 0 0,0 0 0 0 0,0-1-1 0 0,34-4 1 0 0,2 1-577 0 0,7 2-4822 0 0,87 11 0 0 0,-133-8 5287 0 0,1 0 0 0 0,0 1 0 0 0,-1 1 1 0 0,26 12-1 0 0,-34-13 1056 0 0,-1 0-1 0 0,1 0 1 0 0,6 7 0 0 0,7 6 4015 0 0,-20-17-4496 0 0,1 1 199 0 0,0 1 0 0 0,0-1 0 0 0,0 0 0 0 0,0 1 0 0 0,0-1-1 0 0,0 1 1 0 0,-1-1 0 0 0,1 1 0 0 0,-1-1 0 0 0,1 1 0 0 0,-1-1 0 0 0,1 1 0 0 0,-1-1 0 0 0,0 1 0 0 0,0 0 0 0 0,0-1 0 0 0,0 1 0 0 0,0 3 0 0 0,0-3-68 0 0,-1 0 0 0 0,1 0 0 0 0,-1 0-1 0 0,1 1 1 0 0,-1-1 0 0 0,0 0 0 0 0,1 0 0 0 0,-1 0 0 0 0,0 0 0 0 0,0 0 0 0 0,-1 0 0 0 0,1 0 0 0 0,-2 1 0 0 0,-2 6 958 0 0,3-7-245 0 0,-4-7-754 0 0,5 4-264 0 0,-2-2 10 0 0,0-1-1 0 0,0 0 0 0 0,0 0 0 0 0,1 0 0 0 0,-1 0 0 0 0,1 0 0 0 0,0 0 0 0 0,-2-8 0 0 0,-7-13-22 0 0,6 17 42 0 0,-1 0 0 0 0,1-1 0 0 0,-2 2 0 0 0,1-1 0 0 0,-9-7 0 0 0,14 14 2 0 0,0 0-1 0 0,0 0 0 0 0,0 0 1 0 0,0 1-1 0 0,-1-1 1 0 0,1 0-1 0 0,0 1 1 0 0,0-1-1 0 0,-1 1 0 0 0,1-1 1 0 0,0 1-1 0 0,-1-1 1 0 0,1 1-1 0 0,-1 0 0 0 0,1 0 1 0 0,0 0-1 0 0,-1 0 1 0 0,1 0-1 0 0,-2 0 1 0 0,0 0 5 0 0,0 1 0 0 0,1 0 0 0 0,-1 0 0 0 0,1 0 0 0 0,-1 0 0 0 0,1 0 0 0 0,0 1 0 0 0,-1-1 0 0 0,-2 3 1 0 0,-2 2 22 0 0,0 0 1 0 0,1 1-1 0 0,0-1 1 0 0,0 1-1 0 0,-5 9 1 0 0,6-7 13 0 0,1-1 0 0 0,0 1-1 0 0,0 0 1 0 0,1 0 0 0 0,0 0 0 0 0,0 0 0 0 0,1 1 0 0 0,1-1 0 0 0,-2 17-1 0 0,3-14-105 0 0,0 0 0 0 0,0 1-1 0 0,1-1 1 0 0,1 0 0 0 0,0 0-1 0 0,1 0 1 0 0,4 13 0 0 0,-4-19 70 0 0,-1-1 0 0 0,1 1 0 0 0,0-1 0 0 0,0 0 0 0 0,0 0 0 0 0,1-1 0 0 0,0 1 0 0 0,0-1 0 0 0,0 1 0 0 0,0-1-1 0 0,1-1 1 0 0,0 1 0 0 0,-1 0 0 0 0,11 4 0 0 0,-11-6-23 0 0,-1 0 1 0 0,1-1-1 0 0,-1 0 0 0 0,1 1 0 0 0,0-1 0 0 0,0-1 0 0 0,0 1 0 0 0,-1 0 0 0 0,1-1 0 0 0,0 0 0 0 0,0 0 0 0 0,0 0 0 0 0,0 0 0 0 0,0-1 0 0 0,0 0 1 0 0,0 1-1 0 0,-1-1 0 0 0,1-1 0 0 0,0 1 0 0 0,-1 0 0 0 0,1-1 0 0 0,-1 0 0 0 0,5-3 0 0 0,3-2-151 0 0,0-1 0 0 0,-1 0-1 0 0,0 0 1 0 0,-1-1 0 0 0,0 0 0 0 0,0-1-1 0 0,-1 0 1 0 0,0-1 0 0 0,9-15 0 0 0,-10 11 107 0 0,-1-1 0 0 0,0 1 0 0 0,-1-1 0 0 0,-1 0 0 0 0,4-30 0 0 0,-7 38 59 0 0,1 0 0 0 0,-1 0 0 0 0,1 1 0 0 0,5-14 0 0 0,-7 21 6 0 0,1-1 1 0 0,-1 1-1 0 0,0-1 0 0 0,0 1 0 0 0,1-1 1 0 0,-1 1-1 0 0,0-1 0 0 0,1 1 0 0 0,-1-1 0 0 0,1 1 1 0 0,-1-1-1 0 0,1 1 0 0 0,-1 0 0 0 0,0-1 0 0 0,1 1 1 0 0,-1 0-1 0 0,1-1 0 0 0,0 1 0 0 0,-1 0 1 0 0,1 0-1 0 0,-1-1 0 0 0,1 1 0 0 0,-1 0 0 0 0,1 0 1 0 0,0 0-1 0 0,-1 0 0 0 0,1 0 0 0 0,0 0 1 0 0,0 0 27 0 0,1 1 1 0 0,-1-1 0 0 0,0 0-1 0 0,1 1 1 0 0,-1 0 0 0 0,0-1-1 0 0,0 1 1 0 0,1 0 0 0 0,-1 0-1 0 0,0 0 1 0 0,2 1 0 0 0,3 5 163 0 0,-1 0 0 0 0,1 0 0 0 0,4 7 0 0 0,-9-12-169 0 0,16 23 206 0 0,-6-10-141 0 0,-1 0 0 0 0,-1 1 0 0 0,14 32 0 0 0,-11-14-87 0 0,26 84-5 0 0,-33-97-4 0 0,-1 0 1 0 0,0 0 0 0 0,0 38-1 0 0,-3-32 77 0 0,-2-1 0 0 0,-1 1 0 0 0,-10 47 0 0 0,1-37 360 0 0,-2-1 0 0 0,-2 0 0 0 0,-1 0 0 0 0,-2-2 0 0 0,-36 54-1 0 0,36-61-150 0 0,8-11-52 0 0,0-1 0 0 0,-1 0-1 0 0,-16 17 1 0 0,26-30-248 0 0,4-4-143 0 0,9-6-551 0 0,24-31-3053 0 0,-11 12-6133 0 0</inkml:trace>
  <inkml:trace contextRef="#ctx0" brushRef="#br0" timeOffset="4223.66">6117 955 28567 0 0,'-18'15'632'0'0,"-5"2"128"0"0,-2 3 24 0 0,-2 0 16 0 0,4 7-640 0 0,1 1-160 0 0,3 8 0 0 0,-2-1 0 0 0,-2 5 232 0 0,5-5 24 0 0,-4 6 0 0 0,5 6-13216 0 0</inkml:trace>
  <inkml:trace contextRef="#ctx0" brushRef="#br0" timeOffset="9776.19">7237 445 15288 0 0,'-3'-3'75'0'0,"-1"0"7"0"0,0 0 0 0 0,0-1 1 0 0,1 0-1 0 0,-1 0 1 0 0,1 0-1 0 0,0 0 0 0 0,0-1 1 0 0,0 1-1 0 0,0-1 1 0 0,1 0-1 0 0,-3-7 0 0 0,-14-76 118 0 0,2 7 1376 0 0,14 69-1330 0 0,-1 1 0 0 0,0 0-1 0 0,-1 0 1 0 0,0 1-1 0 0,0-1 1 0 0,-1 1 0 0 0,-1 0-1 0 0,0 1 1 0 0,-10-11-1 0 0,1 1 64 0 0,11 13-125 0 0,-1 0 0 0 0,1 0 0 0 0,-1 1 0 0 0,0-1 1 0 0,-13-7-1 0 0,9 7-133 0 0,0 0 1 0 0,0 1 0 0 0,-1 0 0 0 0,1 1 0 0 0,-1 0-1 0 0,-14-3 1 0 0,19 6-33 0 0,0 0-1 0 0,-1 1 0 0 0,1 0 0 0 0,0 0 1 0 0,0 0-1 0 0,0 0 0 0 0,0 1 1 0 0,0 0-1 0 0,0 1 0 0 0,0-1 0 0 0,0 1 1 0 0,0 0-1 0 0,-9 5 0 0 0,1 2 5 0 0,1-1 0 0 0,0 2 0 0 0,0 0-1 0 0,1 0 1 0 0,1 1 0 0 0,0 0 0 0 0,0 1-1 0 0,1 1 1 0 0,0-1 0 0 0,-8 18 0 0 0,-4 8-21 0 0,3 0-1 0 0,-23 63 1 0 0,16-24 170 0 0,-24 119-1 0 0,7 81 554 0 0,38-227-319 0 0,2 1 0 0 0,2-1 0 0 0,9 70 0 0 0,-7-106-303 0 0,2-1-1 0 0,0 1 1 0 0,0-1-1 0 0,2 1 1 0 0,-1-1-1 0 0,2 0 0 0 0,-1-1 1 0 0,2 1-1 0 0,15 21 1 0 0,-18-28-84 0 0,1 0 1 0 0,0 0-1 0 0,0-1 1 0 0,1 0-1 0 0,0 0 1 0 0,0 0-1 0 0,0-1 1 0 0,0 0-1 0 0,1 0 1 0 0,0 0-1 0 0,-1-1 1 0 0,1 0-1 0 0,1 0 1 0 0,-1-1-1 0 0,0 0 1 0 0,0 0-1 0 0,1-1 1 0 0,-1 0-1 0 0,14 0 1 0 0,-11-1-13 0 0,0 0-1 0 0,0-2 1 0 0,0 1 0 0 0,-1-1 0 0 0,1 0-1 0 0,-1-1 1 0 0,1 0 0 0 0,-1-1 0 0 0,17-9 0 0 0,-13 5-21 0 0,-1 0 1 0 0,0-1 0 0 0,0 0-1 0 0,-1-1 1 0 0,19-22-1 0 0,-9 4-112 0 0,-1 0-1 0 0,-1-1 0 0 0,-1-2 0 0 0,25-59 0 0 0,-22 37-193 0 0,-2-2-1 0 0,-3 0 1 0 0,13-71-1 0 0,-18 51 87 0 0,2-150 0 0 0,-13 211 217 0 0,1 1 11 0 0,-1 1-1 0 0,-1-1 1 0 0,0 0 0 0 0,-1 1 0 0 0,-4-19 0 0 0,6 31 6 0 0,0-1 0 0 0,0 1 0 0 0,0 0 0 0 0,0-1 0 0 0,0 1 0 0 0,0 0 0 0 0,-1 0 0 0 0,1 0 0 0 0,0-1 0 0 0,0 1 0 0 0,0 0 0 0 0,0 0 0 0 0,0-1 0 0 0,0 1 0 0 0,0 0 0 0 0,-1 0 0 0 0,1 0 0 0 0,0-1 0 0 0,0 1 0 0 0,0 0 0 0 0,-1 0 0 0 0,1 0 0 0 0,0 0 0 0 0,0-1 0 0 0,0 1 0 0 0,-1 0 0 0 0,1 0 0 0 0,0 0 0 0 0,0 0 0 0 0,-1 0 0 0 0,1 0 0 0 0,-2 1 0 0 0,1 1 0 0 0,-1-1 0 0 0,1 1 0 0 0,0-1 0 0 0,0 1 0 0 0,-1 0 0 0 0,1-1 0 0 0,0 1 0 0 0,0 0 0 0 0,1 0 0 0 0,-1 0 0 0 0,0 3 0 0 0,-2 1 0 0 0,-12 33 98 0 0,2 2 0 0 0,-14 68 0 0 0,-1 88 754 0 0,24-163-512 0 0,2 50 0 0 0,3-71-234 0 0,0 0-1 0 0,0 0 1 0 0,2 0 0 0 0,-1-1-1 0 0,2 1 1 0 0,7 21 0 0 0,-7-28-85 0 0,0 1 0 0 0,0 0 0 0 0,0-1 1 0 0,1 1-1 0 0,0-1 0 0 0,0-1 1 0 0,0 1-1 0 0,1-1 0 0 0,0 0 1 0 0,0 0-1 0 0,0 0 0 0 0,1-1 1 0 0,0 0-1 0 0,0 0 0 0 0,0-1 1 0 0,0 0-1 0 0,0 0 0 0 0,9 1 1 0 0,1 1-81 0 0,2-2 0 0 0,-1 0 1 0 0,0-1-1 0 0,1-1 0 0 0,-1 0 1 0 0,27-4-1 0 0,-31 2-364 0 0,0-2 0 0 0,0 0 0 0 0,0 0 0 0 0,-1-1-1 0 0,1-1 1 0 0,-1 0 0 0 0,23-13 0 0 0,-3-6-856 0 0</inkml:trace>
  <inkml:trace contextRef="#ctx0" brushRef="#br0" timeOffset="10394.22">7645 212 19895 0 0,'-66'-27'2214'0'0,"65"26"-2065"0"0,0 2 40 0 0,-1 6-68 0 0,0 1 0 0 0,0-1 0 0 0,1 0 0 0 0,0 0 0 0 0,0 1 0 0 0,1-1 0 0 0,0 0 1 0 0,1 12-1 0 0,0 3 101 0 0,-7 145 610 0 0,-2 151-42 0 0,6-212-278 0 0,3 101 24 0 0,0-189-529 0 0,-1-9-6 0 0,1 1-1 0 0,0-1 0 0 0,0 0 1 0 0,1 0-1 0 0,0 1 0 0 0,0-1 1 0 0,1-1-1 0 0,6 15 0 0 0,-9-22 0 0 0,1 0 0 0 0,-1 0 0 0 0,1 0 0 0 0,0 0 0 0 0,-1 0 0 0 0,1 0 0 0 0,0-1 0 0 0,0 1 0 0 0,-1 0 0 0 0,1 0 0 0 0,0-1 0 0 0,0 1 0 0 0,0 0 0 0 0,0-1 0 0 0,0 1 0 0 0,0-1 0 0 0,0 1 0 0 0,0-1 0 0 0,0 1 0 0 0,0-1 0 0 0,0 0 0 0 0,0 1 0 0 0,0-1 0 0 0,0 0 0 0 0,2 0 0 0 0,-1 0 0 0 0,-1-1 0 0 0,0 1 0 0 0,1-1 0 0 0,-1 0 0 0 0,0 1 0 0 0,0-1 0 0 0,0 0 0 0 0,0 0 0 0 0,0 0 0 0 0,0 1 0 0 0,0-1 0 0 0,0 0 0 0 0,0-1 0 0 0,0 1 0 0 0,0 0 0 0 0,-1 0 0 0 0,1 0 0 0 0,0 0 0 0 0,-1-1 0 0 0,2-1 0 0 0,5-18 0 0 0,0 0 0 0 0,-1 0 0 0 0,-1-1 0 0 0,4-33 0 0 0,0-91 0 0 0,16-325 128 0 0,-24 435-128 0 0,3-1 0 0 0,1 1 0 0 0,1 0 0 0 0,2 0 0 0 0,20-52 0 0 0,-26 83 11 0 0,0 0-1 0 0,0 1 1 0 0,0-1-1 0 0,0 1 1 0 0,1 0 0 0 0,0 0-1 0 0,6-6 1 0 0,-8 9-6 0 0,0 0 0 0 0,0 0 0 0 0,1 0 0 0 0,-1 0-1 0 0,1 0 1 0 0,-1 0 0 0 0,1 0 0 0 0,-1 1 0 0 0,1-1 0 0 0,-1 1 0 0 0,1-1 0 0 0,0 1 0 0 0,-1 0 0 0 0,1-1 0 0 0,0 1 0 0 0,-1 0 0 0 0,1 0 0 0 0,0 0 0 0 0,-1 0 0 0 0,1 1 0 0 0,0-1 0 0 0,-1 0 0 0 0,1 1 0 0 0,-1-1 0 0 0,4 2 0 0 0,3 2-3 0 0,0 0 1 0 0,0 1-1 0 0,0 0 1 0 0,0 0-1 0 0,-1 1 1 0 0,0 0 0 0 0,0 0-1 0 0,8 10 1 0 0,-1 1 46 0 0,0 0 0 0 0,15 27 0 0 0,-16-20-46 0 0,-2 0 1 0 0,0 1-1 0 0,-1 0 0 0 0,7 32 0 0 0,-15-49 0 0 0,-1 1 0 0 0,1-1 0 0 0,-1 1 0 0 0,-1 0-1 0 0,0-1 1 0 0,0 1 0 0 0,-1 0 0 0 0,0-1 0 0 0,0 1 0 0 0,-1-1-1 0 0,0 1 1 0 0,0-1 0 0 0,-1 0 0 0 0,-6 13 0 0 0,4-11-1 0 0,0 0 0 0 0,-1-1 1 0 0,0 0-1 0 0,-1-1 0 0 0,0 1 0 0 0,0-1 0 0 0,0 0 1 0 0,-1-1-1 0 0,-1 0 0 0 0,1 0 0 0 0,-13 7 1 0 0,-82 46-57 0 0,89-53 95 0 0,1 1 1 0 0,1 0-1 0 0,-16 14 0 0 0,25-20 38 0 0,0 1 0 0 0,0 0 0 0 0,0 0 0 0 0,0 0 0 0 0,1 1 0 0 0,0-1 0 0 0,-1 0 0 0 0,1 1 1 0 0,0 0-1 0 0,1-1 0 0 0,-1 1 0 0 0,1 0 0 0 0,0 0 0 0 0,-1 0 0 0 0,2 0 0 0 0,-1 0 0 0 0,0 6 0 0 0,1-1 24 0 0,1-1-1 0 0,0 1 1 0 0,0-1-1 0 0,1 0 1 0 0,0 1 0 0 0,0-1-1 0 0,1 0 1 0 0,7 14-1 0 0,-3-10 67 0 0,0 0-1 0 0,1 0 1 0 0,1-1-1 0 0,17 19 0 0 0,-1-6-37 0 0,2-2-1 0 0,0-1 0 0 0,46 28 1 0 0,-43-30-85 0 0,32 29 1 0 0,13 5-41 0 0,-18-14-539 0 0,-24-14-132 0 0,-13-9-364 0 0,0-1-1 0 0,28 15 0 0 0,-21-17-1065 0 0</inkml:trace>
  <inkml:trace contextRef="#ctx0" brushRef="#br0" timeOffset="12662.62">8577 847 12896 0 0,'-5'-5'888'0'0,"3"3"-846"0"0,1 0 0 0 0,-1-1 0 0 0,1 1 1 0 0,0-1-1 0 0,-1 1 0 0 0,1-1 1 0 0,0 1-1 0 0,1-1 0 0 0,-1 0 0 0 0,0 1 1 0 0,1-1-1 0 0,-1 0 0 0 0,1 0 1 0 0,0 1-1 0 0,0-1 0 0 0,0 0 0 0 0,1-3 1 0 0,-1-5 392 0 0,0-2 210 0 0,1-2 297 0 0,-2 0-1 0 0,-3-28 1 0 0,0-9 982 0 0,4 51-1893 0 0,-1 0 0 0 0,1 0 0 0 0,0 0 0 0 0,0 0 1 0 0,0 1-1 0 0,-1-1 0 0 0,1 0 0 0 0,0 0 0 0 0,-1 1 0 0 0,1-1 0 0 0,-1 0 0 0 0,1 1 0 0 0,-1-1 1 0 0,1 0-1 0 0,-1 1 0 0 0,1-1 0 0 0,-1 1 0 0 0,1-1 0 0 0,-1 1 0 0 0,0-1 0 0 0,1 1 0 0 0,-1-1 0 0 0,0 1 1 0 0,0 0-1 0 0,1-1 0 0 0,-1 1 0 0 0,0 0 0 0 0,0-1 0 0 0,0 1 0 0 0,1 0 0 0 0,-1 0 0 0 0,0 0 0 0 0,0 0 1 0 0,0 0-1 0 0,1 0 0 0 0,-1 0 0 0 0,0 0 0 0 0,0 0 0 0 0,0 0 0 0 0,0 1 0 0 0,1-1 0 0 0,-1 0 1 0 0,0 1-1 0 0,0-1 0 0 0,0 1 0 0 0,-3 1 70 0 0,0 0 0 0 0,0 0 1 0 0,0 0-1 0 0,0 1 0 0 0,0-1 1 0 0,1 1-1 0 0,-4 3 0 0 0,-3 6 102 0 0,0 1 0 0 0,1 0-1 0 0,1 0 1 0 0,0 1 0 0 0,1 0-1 0 0,-8 23 1 0 0,6-18-38 0 0,-9 27 211 0 0,2 0-1 0 0,2 2 1 0 0,1-1 0 0 0,3 1-1 0 0,3 1 1 0 0,-3 66 0 0 0,9-102-249 0 0,1 1 1 0 0,1-1 0 0 0,0 0-1 0 0,1 0 1 0 0,0 1 0 0 0,1-1-1 0 0,0 0 1 0 0,7 15 0 0 0,-8-23-107 0 0,0-1 1 0 0,1 1 0 0 0,-1 0-1 0 0,1 0 1 0 0,0-1 0 0 0,1 0-1 0 0,-1 0 1 0 0,1 0 0 0 0,-1 0-1 0 0,1 0 1 0 0,1-1 0 0 0,-1 1 0 0 0,0-1-1 0 0,1 0 1 0 0,-1 0 0 0 0,1-1-1 0 0,0 0 1 0 0,0 0 0 0 0,0 0-1 0 0,0 0 1 0 0,0-1 0 0 0,9 2-1 0 0,-3-2-55 0 0,0 0-1 0 0,-1-1 0 0 0,1 0 0 0 0,-1-1 0 0 0,1 0 0 0 0,-1-1 0 0 0,1 0 0 0 0,-1-1 0 0 0,0 0 0 0 0,0 0 0 0 0,0-1 0 0 0,-1-1 0 0 0,1 0 0 0 0,14-9 0 0 0,-10 5-140 0 0,0-2 0 0 0,-1 1-1 0 0,0-2 1 0 0,-1 1-1 0 0,0-2 1 0 0,-1 0-1 0 0,0 0 1 0 0,-1-1-1 0 0,0 0 1 0 0,-1-1-1 0 0,7-16 1 0 0,-10 19 89 0 0,-2-1-1 0 0,1 1 1 0 0,-2-1 0 0 0,1 1 0 0 0,-2-1 0 0 0,0 0 0 0 0,0 0 0 0 0,-1 0-1 0 0,-1-1 1 0 0,0 1 0 0 0,-1 0 0 0 0,-1 0 0 0 0,1 0 0 0 0,-2 0 0 0 0,-4-12 0 0 0,3 11 197 0 0,-2 2 0 0 0,1-1 1 0 0,-2 1-1 0 0,0 0 1 0 0,0 0-1 0 0,-1 0 1 0 0,0 1-1 0 0,-1 1 1 0 0,0-1-1 0 0,-1 1 0 0 0,-13-10 1 0 0,15 14-32 0 0,0 0 1 0 0,0 0 0 0 0,-1 1-1 0 0,1 0 1 0 0,-1 1-1 0 0,0 0 1 0 0,-1 0-1 0 0,1 1 1 0 0,-1 0-1 0 0,1 1 1 0 0,-1 0-1 0 0,0 0 1 0 0,0 1 0 0 0,0 1-1 0 0,0-1 1 0 0,-14 3-1 0 0,21-2-88 0 0,0 1 0 0 0,1-1 0 0 0,-1 1 0 0 0,0 0-1 0 0,1 0 1 0 0,-1 0 0 0 0,1 0 0 0 0,-1 1 0 0 0,1-1 0 0 0,0 1-1 0 0,-1-1 1 0 0,-1 3 0 0 0,3-3 2 0 0,0 0-1 0 0,0 0 0 0 0,0 0 1 0 0,0 0-1 0 0,0 1 1 0 0,0-1-1 0 0,1 0 0 0 0,-1 0 1 0 0,0 1-1 0 0,1-1 1 0 0,-1 0-1 0 0,1 1 1 0 0,-1-1-1 0 0,1 1 0 0 0,0-1 1 0 0,-1 0-1 0 0,1 1 1 0 0,0-1-1 0 0,0 1 0 0 0,0-1 1 0 0,0 1-1 0 0,0-1 1 0 0,1 3-1 0 0,0-3-76 0 0,0 0 0 0 0,0 1 0 0 0,0-1 0 0 0,0 0 0 0 0,0 0 0 0 0,0 0 0 0 0,0 0 0 0 0,1 0 0 0 0,-1 0 0 0 0,0 0 0 0 0,1 0 0 0 0,-1 0 0 0 0,0 0 0 0 0,3 0 0 0 0,22 10-2976 0 0,-9-7-2666 0 0,0 0-1565 0 0</inkml:trace>
  <inkml:trace contextRef="#ctx0" brushRef="#br0" timeOffset="13102.64">9034 638 18399 0 0,'0'0'422'0'0,"0"0"56"0"0,0 0 30 0 0,0 0-65 0 0,-3 8-278 0 0,2-4-46 0 0,1 0 0 0 0,-1 0 0 0 0,1 0 0 0 0,0 0 0 0 0,1 4 0 0 0,-1 16 649 0 0,-19 77 832 0 0,-38 118 1 0 0,31-90-772 0 0,16-71-1525 0 0,8-49 929 0 0,1 0 1 0 0,0 1-1 0 0,1-1 0 0 0,0 0 0 0 0,0 1 0 0 0,1-1 0 0 0,3 17 1 0 0,-4-25-228 0 0,1 0 0 0 0,-1 0 1 0 0,0 0-1 0 0,1 0 1 0 0,-1 0-1 0 0,1-1 1 0 0,0 1-1 0 0,-1 0 1 0 0,1 0-1 0 0,0 0 1 0 0,-1-1-1 0 0,1 1 1 0 0,0 0-1 0 0,0-1 1 0 0,0 1-1 0 0,-1-1 0 0 0,1 1 1 0 0,0-1-1 0 0,0 1 1 0 0,0-1-1 0 0,0 0 1 0 0,0 1-1 0 0,0-1 1 0 0,0 0-1 0 0,0 0 1 0 0,1 0-1 0 0,4 1-6 0 0,0 2 22 0 0,-5-3 82 0 0,-1 0 9 0 0,0 0-1 0 0,0 0 26 0 0,0 0 13 0 0,0 0 1 0 0,-13 4 256 0 0,12-3-352 0 0,0-1-32 0 0,0 0-1 0 0,1 0 1 0 0,-1 0 0 0 0,0 0 0 0 0,0 0 0 0 0,1 0 0 0 0,-1 0 0 0 0,0 0 0 0 0,1 0 0 0 0,-1 0 0 0 0,0 0 0 0 0,0 0 0 0 0,1 0 0 0 0,-1-1 0 0 0,0 1-1 0 0,1 0 1 0 0,-1-1 0 0 0,0 1 0 0 0,1 0 0 0 0,-1-1 0 0 0,1 1 0 0 0,-1-1 0 0 0,0 1 0 0 0,1-1 0 0 0,-1 1 0 0 0,1-1 0 0 0,-1 1 0 0 0,1-1 0 0 0,-1-1-1 0 0,0-18-12 0 0,2 18-9 0 0,-1 2-3 0 0,0-1 0 0 0,0 1 0 0 0,0-1 1 0 0,0 0-1 0 0,0 1 0 0 0,0-1 0 0 0,0 1 0 0 0,0-1 0 0 0,0 1 0 0 0,0-1 0 0 0,0 1 0 0 0,0-1 0 0 0,0 1 1 0 0,0-1-1 0 0,0 1 0 0 0,-1-1 0 0 0,1 1 0 0 0,0-1 0 0 0,0 1 0 0 0,-1-1 0 0 0,1 1 0 0 0,0-1 0 0 0,-1 1 1 0 0,1 0-1 0 0,-1-2 0 0 0,-1-5-237 0 0,2 3 201 0 0,-1-1-185 0 0,-1-1 0 0 0,1 1 0 0 0,1-1 1 0 0,-1-7-1 0 0,3-12-3749 0 0,2 13-4756 0 0</inkml:trace>
  <inkml:trace contextRef="#ctx0" brushRef="#br0" timeOffset="13462.88">9032 756 2296 0 0,'0'0'64'0'0,"0"0"16"0"0,0 0-80 0 0</inkml:trace>
  <inkml:trace contextRef="#ctx0" brushRef="#br0" timeOffset="15185.43">9053 701 9168 0 0,'0'0'266'0'0,"0"0"1"0"0,-4-8-22 0 0,-13-27 4726 0 0,16 34-4392 0 0,1 1-57 0 0,-3-8 1834 0 0,-6-6 1677 0 0,8 13-3963 0 0,1 1 20 0 0,0 0 4 0 0,0 0-12 0 0,0 0-4 0 0,0 0-12 0 0,-1-2-12 0 0,-1-3-29 0 0,1 4 44 0 0,1-9 1031 0 0,1 8-1070 0 0,-1-2-10 0 0,-6-7 133 0 0,5 9-100 0 0,-3-27 3102 0 0,4 27-3242 0 0,0 2-19 0 0,0 0 46 0 0,0 0 146 0 0,0 0 21 0 0,0 0-47 0 0,0 0-147 0 0,0 0-19 0 0,1-1 24 0 0,2-5 93 0 0,-3 5 133 0 0,0 1 69 0 0,0 0 12 0 0,0 0-54 0 0,0 0-238 0 0,0 0-53 0 0,1-1 26 0 0,3-1 88 0 0,-3 1 80 0 0,-1 1 40 0 0,0-1 13 0 0,0-5-31 0 0,0 5-129 0 0,0 1-38 0 0,0 0 26 0 0,0 0 102 0 0,0 0 11 0 0,1-1-15 0 0,1-5-25 0 0,-1 5 55 0 0,-1 1 0 0 0,0 0-11 0 0,0 0-7 0 0,0 0-1 0 0,0 0 0 0 0,0 0 0 0 0,0 0 0 0 0,0 0-21 0 0,0 0-86 0 0,0 0-24 0 0,0 0-15 0 0,0 0-21 0 0,0 0 12 0 0,0 0 10 0 0,0 0-23 0 0,0 0-100 0 0,0 0-41 0 0,0 0-10 0 0,0 0 11 0 0,0 0 51 0 0,0 0 22 0 0,0 0 3 0 0,0 0-49 0 0,0 0-207 0 0,0 0-89 0 0,0 0-21 0 0,0 0 1 0 0,0 0 10 0 0,10-1-4910 0 0,2-2 1185 0 0,-12 3 2794 0 0</inkml:trace>
  <inkml:trace contextRef="#ctx0" brushRef="#br0" timeOffset="16001.23">9055 574 7280 0 0,'0'0'165'0'0,"0"0"22"0"0,0 0 9 0 0,0 0 56 0 0,0 0 173 0 0,0 0 78 0 0,0 0 10 0 0,0 0 23 0 0,0 0 73 0 0,0 0 30 0 0,0 0 8 0 0,0 0-15 0 0,0 0-67 0 0,0 0-28 0 0,0 0-7 0 0,0 0-30 0 0,0 0-118 0 0,0 0-50 0 0,0 0-10 0 0,0 0-44 0 0,-1 0-176 0 0,-1-3-76 0 0,0 1 293 0 0,0 0 0 0 0,1 0 1 0 0,0 1-1 0 0,-1-1 0 0 0,1-1 0 0 0,0 1 0 0 0,0 0 0 0 0,-1-4 0 0 0,-3-4 3772 0 0,4 9-3883 0 0,1 1 46 0 0,0-1 2 0 0,-1-17-13 0 0,1 15-209 0 0,0 0 1 0 0,-1 0-1 0 0,1 1 0 0 0,1-1 1 0 0,-1 0-1 0 0,0 1 0 0 0,1-1 1 0 0,0-4-1 0 0,3 0-34 0 0,-1 3 11 0 0,-3 4-2 0 0,1 0-1 0 0,-1 0 1 0 0,1 0 0 0 0,-1-1 0 0 0,1 1-1 0 0,0 0 1 0 0,-1 0 0 0 0,1 0 0 0 0,-1 1 0 0 0,1-1-1 0 0,-1 0 1 0 0,1 0 0 0 0,-1 0 0 0 0,1 0-1 0 0,-1 0 1 0 0,1 1 0 0 0,-1-1 0 0 0,1 0-1 0 0,-1 0 1 0 0,1 1 0 0 0,-1-1 0 0 0,0 0-1 0 0,1 1 1 0 0,-1-1 0 0 0,1 0 0 0 0,-1 1-1 0 0,1 0 1 0 0,2 5 38 0 0,0 0 0 0 0,0 0-1 0 0,0 1 1 0 0,-1-1 0 0 0,0 1-1 0 0,0 0 1 0 0,1 13 0 0 0,-1-11-5 0 0,33 182 2286 0 0,-22-91-1391 0 0,-4-41-714 0 0,-7-38-79 0 0,10 40-1 0 0,-1-22-96 0 0,19 56 698 0 0,-26-85-660 0 0,1-1 0 0 0,0 1 0 0 0,0-1 0 0 0,1 0 1 0 0,0 0-1 0 0,0-1 0 0 0,9 9 0 0 0,-12-14-69 0 0,0-1 0 0 0,0 1 0 0 0,-1-1-1 0 0,2 0 1 0 0,-1 0 0 0 0,0 0 0 0 0,0-1 0 0 0,1 1-1 0 0,-1-1 1 0 0,0 1 0 0 0,1-1 0 0 0,0 0 0 0 0,-1-1 0 0 0,1 1-1 0 0,-1-1 1 0 0,1 1 0 0 0,0-1 0 0 0,-1 0 0 0 0,1 0-1 0 0,0-1 1 0 0,4 0 0 0 0,-3 0 3 0 0,-1-1 0 0 0,1 1 0 0 0,-1-1 0 0 0,0 0 0 0 0,1 0 0 0 0,-1 0 0 0 0,0 0 1 0 0,0-1-1 0 0,0 0 0 0 0,-1 0 0 0 0,1 0 0 0 0,-1 0 0 0 0,1-1 0 0 0,-1 1 0 0 0,0-1 0 0 0,3-5 0 0 0,2-5 3 0 0,0-1 0 0 0,-2 0 0 0 0,1 0 0 0 0,-2-1 1 0 0,0 0-1 0 0,6-32 0 0 0,2-12 46 0 0,5-33-7 0 0,-5-301-709 0 0,-13 313 444 0 0,-9-15-1656 0 0,9 95 784 0 0,0 1-225 0 0,0 0-46 0 0</inkml:trace>
  <inkml:trace contextRef="#ctx0" brushRef="#br0" timeOffset="16791.8">9992 808 17735 0 0,'0'0'522'0'0,"-3"-5"175"0"0,2 5-694 0 0,1-1 0 0 0,0 1 0 0 0,0-1-1 0 0,-1 1 1 0 0,1-1 0 0 0,0 1 0 0 0,0-1 0 0 0,0 0 0 0 0,-1 1-1 0 0,1-1 1 0 0,0 0 0 0 0,0 1 0 0 0,0-1 0 0 0,0 1 0 0 0,0-1-1 0 0,0 0 1 0 0,1 1 0 0 0,-1-1 0 0 0,0 0 0 0 0,0-3 103 0 0,-1-2 434 0 0,0-1 0 0 0,1 0 0 0 0,-1 0 0 0 0,1 0 0 0 0,1 0 0 0 0,-1 0 0 0 0,1 1 0 0 0,2-8 0 0 0,1-12 722 0 0,0 2-489 0 0,1-19-410 0 0,-5-45 672 0 0,-1 83-939 0 0,0-1 0 0 0,0 1 1 0 0,0 0-1 0 0,0 0 0 0 0,-1 0 1 0 0,0 0-1 0 0,-3-7 0 0 0,4 11-95 0 0,-1-1 0 0 0,1 0-1 0 0,-1 1 1 0 0,1-1 0 0 0,-1 1-1 0 0,0-1 1 0 0,1 1-1 0 0,-1 0 1 0 0,0 0 0 0 0,0 0-1 0 0,0 0 1 0 0,0 0-1 0 0,0 0 1 0 0,0 0 0 0 0,0 1-1 0 0,0-1 1 0 0,0 1-1 0 0,-1 0 1 0 0,1-1 0 0 0,0 1-1 0 0,-3 0 1 0 0,-3 0-2 0 0,0 1 1 0 0,0-1-1 0 0,-1 1 1 0 0,-8 3-1 0 0,9-2 1 0 0,7-2 0 0 0,1 0 0 0 0,-1 1 0 0 0,0-1 0 0 0,1 0 0 0 0,-1 0 0 0 0,1 0 0 0 0,-1 0 0 0 0,0 1 0 0 0,1-1 0 0 0,-1 0 0 0 0,0 0 0 0 0,1 0 0 0 0,-1 0 0 0 0,1-1 0 0 0,-1 1 0 0 0,0 0 0 0 0,1 0 0 0 0,-1 0 0 0 0,1 0 0 0 0,-1-1 0 0 0,0 1 0 0 0,1 0 0 0 0,-1 0 0 0 0,0-1 0 0 0,-7-4 0 0 0,1 2 0 0 0,-17-9 0 0 0,21 11 0 0 0,2 1 4 0 0,0-1-1 0 0,1 1 0 0 0,-1 0 1 0 0,0 0-1 0 0,1 0 0 0 0,-1-1 1 0 0,1 1-1 0 0,-1 0 0 0 0,0 0 1 0 0,1-1-1 0 0,-1 1 1 0 0,1-1-1 0 0,-1 1 0 0 0,1-1 1 0 0,-1 1-1 0 0,1-1 0 0 0,-1 1 1 0 0,1-1-1 0 0,-1 1 0 0 0,1-1 1 0 0,0 1-1 0 0,-1-2 1 0 0,0 1 34 0 0,1 0 61 0 0,0 1-10 0 0,-10-5 404 0 0,7 1-482 0 0,-1-6-13 0 0,3 4 7 0 0,1 0 3 0 0,0 5 45 0 0,0 1 11 0 0,0 0 0 0 0,0 0 27 0 0,0 0 110 0 0,0 0 44 0 0,0 0 10 0 0,0-1-42 0 0,0-2-170 0 0,1-4-43 0 0,3-17 0 0 0,-1 17-41 0 0,-3 5-173 0 0,0 2-70 0 0,0 0-17 0 0,4-1 304 0 0,11-11-5926 0 0,-3 3 1058 0 0,-12 9 3410 0 0</inkml:trace>
  <inkml:trace contextRef="#ctx0" brushRef="#br0" timeOffset="19140.26">7448 1045 22087 0 0,'-188'-12'1068'0'0,"59"3"-61"0"0,-133-6-658 0 0,215 14-349 0 0,-15 0 0 0 0,-93-13 0 0 0,108 6 5 0 0,-84-17-40 0 0,114 20-14 0 0,0 0-1 0 0,0-1 1 0 0,0-1 0 0 0,0 0 0 0 0,-19-13 0 0 0,36 20 51 0 0,-1 0 0 0 0,1-1 0 0 0,-1 1 1 0 0,1-1-1 0 0,-1 1 0 0 0,1 0 0 0 0,-1-1 0 0 0,1 1 0 0 0,-1-1 0 0 0,1 1 1 0 0,-1-1-1 0 0,1 1 0 0 0,0-1 0 0 0,-1 1 0 0 0,1-1 0 0 0,0 0 0 0 0,-1 1 1 0 0,1-1-1 0 0,0 1 0 0 0,0-1 0 0 0,-1 0 0 0 0,1 1 0 0 0,0-1 1 0 0,0 0-1 0 0,0 1 0 0 0,0-1 0 0 0,0 0 0 0 0,0 1 0 0 0,0-1 0 0 0,0 0 1 0 0,0 1-1 0 0,1-1 0 0 0,-1 1 0 0 0,0-1 0 0 0,0 0 0 0 0,1 1 1 0 0,-1-1-1 0 0,0 1 0 0 0,0-1 0 0 0,1 0 0 0 0,-1 1 0 0 0,1-1 0 0 0,0 0 1 0 0,1-1 9 0 0,1-1 0 0 0,-1 1 0 0 0,1 0 1 0 0,-1 0-1 0 0,1 0 0 0 0,0 1 1 0 0,0-1-1 0 0,4-1 0 0 0,29-11 27 0 0,2 2 0 0 0,-1 2 0 0 0,71-10 0 0 0,118 0 174 0 0,-223 20-211 0 0,424-11 365 0 0,-272 9-250 0 0,154 3 94 0 0,-97 1-143 0 0,3-3 9 0 0,328 6 154 0 0,-297 23 43 0 0,-193-21-202 0 0,-15-1 34 0 0,-1 1 0 0 0,0 2-1 0 0,53 20 1 0 0,-69-22 89 0 0,-17-6-95 0 0,0 0-1 0 0,0 0 1 0 0,0 0 0 0 0,-1 1-1 0 0,1 0 1 0 0,0-1 0 0 0,-1 1-1 0 0,7 5 1 0 0,-10-7-74 0 0,0 0 0 0 0,0 0-1 0 0,0 0 1 0 0,0 0 0 0 0,0 1 0 0 0,0-1 0 0 0,1 0 0 0 0,-1 0-1 0 0,0 0 1 0 0,0 0 0 0 0,0 0 0 0 0,0 0 0 0 0,0 0 0 0 0,0 0-1 0 0,0 1 1 0 0,0-1 0 0 0,0 0 0 0 0,0 0 0 0 0,0 0 0 0 0,0 0 0 0 0,0 0-1 0 0,0 0 1 0 0,0 0 0 0 0,0 1 0 0 0,0-1 0 0 0,-1 0 0 0 0,1 0-1 0 0,0 0 1 0 0,0 0 0 0 0,0 0 0 0 0,0 0 0 0 0,0 0 0 0 0,0 0-1 0 0,0 1 1 0 0,0-1 0 0 0,0 0 0 0 0,0 0 0 0 0,0 0 0 0 0,0 0 0 0 0,-1 0-1 0 0,1 0 1 0 0,0 0 0 0 0,0 0 0 0 0,0 0 0 0 0,0 0 0 0 0,0 0-1 0 0,0 0 1 0 0,0 0 0 0 0,-1 0 0 0 0,1 0 0 0 0,0 0 0 0 0,0 0 0 0 0,0 0-1 0 0,0 0 1 0 0,0 0 0 0 0,0 0 0 0 0,0 0 0 0 0,-1 0 0 0 0,1 0-1 0 0,0 0 1 0 0,0 0 0 0 0,0 0 0 0 0,0 0 0 0 0,0 0 0 0 0,0 0-1 0 0,0 0 1 0 0,-10-1 104 0 0,-415-46 1386 0 0,53 14-1548 0 0,-3 19-69 0 0,-349 13 10 0 0,702 2 87 0 0,-543 26 216 0 0,470-19-116 0 0,-104-5 0 0 0,171-8-95 0 0,27 5-1 0 0,1 0 0 0 0,-1 0 0 0 0,1 0 0 0 0,0 0 0 0 0,-1-1 0 0 0,1 1 0 0 0,-1 0 0 0 0,1 0-1 0 0,0 0 1 0 0,-1-1 0 0 0,1 1 0 0 0,0 0 0 0 0,-1-1 0 0 0,1 1 0 0 0,0 0 0 0 0,-1 0 0 0 0,1-1-1 0 0,0 1 1 0 0,0-1 0 0 0,-1 0 0 0 0,1 1 0 0 0,0-1-1 0 0,1 1 0 0 0,-1 0 1 0 0,0-1-1 0 0,0 1 1 0 0,1-1-1 0 0,-1 1 1 0 0,0-1-1 0 0,1 1 0 0 0,-1 0 1 0 0,0-1-1 0 0,1 1 1 0 0,-1 0-1 0 0,1-1 1 0 0,-1 1-1 0 0,0 0 0 0 0,1-1 1 0 0,-1 1-1 0 0,1 0 1 0 0,-1 0-1 0 0,1 0 1 0 0,-1 0-1 0 0,1-1 0 0 0,15-5-30 0 0,-1 1 0 0 0,1 0-1 0 0,25-3 1 0 0,54-3-30 0 0,10 5 1 0 0,134 12 0 0 0,108 26-81 0 0,-210-17 123 0 0,352 51 69 0 0,-292-38-38 0 0,-131-20-174 0 0,78-3 1 0 0,-134-5 46 0 0,0 0-1 0 0,13-3 1 0 0,-23 3 110 0 0,0 0 1 0 0,0 0-1 0 0,0 0 0 0 0,1-1 0 0 0,-1 1 1 0 0,0 0-1 0 0,0 0 0 0 0,0 0 0 0 0,0 0 1 0 0,0 0-1 0 0,0 0 0 0 0,0 0 0 0 0,0-1 1 0 0,0 1-1 0 0,0 0 0 0 0,0 0 0 0 0,0 0 1 0 0,0 0-1 0 0,0 0 0 0 0,0 0 1 0 0,0 0-1 0 0,0-1 0 0 0,0 1 0 0 0,0 0 1 0 0,0 0-1 0 0,0 0 0 0 0,0 0 0 0 0,-1 0 1 0 0,1 0-1 0 0,0 0 0 0 0,0 0 0 0 0,0-1 1 0 0,0 1-1 0 0,0 0 0 0 0,0 0 0 0 0,0 0 1 0 0,0 0-1 0 0,0 0 0 0 0,0 0 0 0 0,0 0 1 0 0,-1 0-1 0 0,1 0 0 0 0,0 0 1 0 0,0 0-1 0 0,0 0 0 0 0,0 0 0 0 0,0 0 1 0 0,0 0-1 0 0,-1 0 0 0 0,-4-5 0 0 0,-10-2-17 0 0,0 0 0 0 0,0 1-1 0 0,0 1 1 0 0,-28-6 0 0 0,-3-1 75 0 0,-205-52 265 0 0,63 18-218 0 0,120 28-93 0 0,-292-91 464 0 0,341 102-450 0 0,-209-88 684 0 0,200 81-509 0 0,0-1 0 0 0,1-2 0 0 0,1-1 1 0 0,1-1-1 0 0,-40-37 0 0 0,62 53-195 0 0,0 0 0 0 0,1 0 0 0 0,-1-1 0 0 0,0 1 0 0 0,1-1 0 0 0,0 1 0 0 0,0-1 0 0 0,0 0 0 0 0,0 0 0 0 0,1 0 0 0 0,-1 0 0 0 0,1 0 0 0 0,-1-5 0 0 0,2 7-2 0 0,0-1 0 0 0,0 1 0 0 0,0 0 1 0 0,1-1-1 0 0,-1 1 0 0 0,1-1 0 0 0,-1 1 0 0 0,1 0 0 0 0,0 0 1 0 0,0-1-1 0 0,0 1 0 0 0,0 0 0 0 0,0 0 0 0 0,0 0 0 0 0,1 0 0 0 0,-1 0 1 0 0,1 0-1 0 0,-1 0 0 0 0,1 1 0 0 0,0-1 0 0 0,0 1 0 0 0,0-1 1 0 0,0 1-1 0 0,0-1 0 0 0,2 0 0 0 0,6-4 0 0 0,1 1 0 0 0,0 1 0 0 0,0-1 0 0 0,0 2 0 0 0,20-5 0 0 0,64-6 0 0 0,-88 13 0 0 0,330-15-580 0 0,3 35-935 0 0,-224-6-473 0 0,4 6-97 0 0</inkml:trace>
  <inkml:trace contextRef="#ctx0" brushRef="#br0" timeOffset="20621.38">10832 244 17071 0 0,'-23'-15'1298'0'0,"23"14"-884"0"0,0 1-232 0 0,0 0 23 0 0,0 2 34 0 0,0 61 321 0 0,-9 301 1674 0 0,5-295-1992 0 0,-9 83 386 0 0,7-39 116 0 0,5-78-253 0 0,-6 44 0 0 0,1-16 205 0 0,4-55-496 0 0,1-7-13 0 0,1-1-58 0 0,-1-2-29 0 0,-1-8-21 0 0,0 0 0 0 0,1 0 0 0 0,0-16 0 0 0,-1 4-19 0 0,-2-104 116 0 0,5 32-176 0 0,1 29 0 0 0,15-159 0 0 0,-14 200 0 0 0,2-14-16 0 0,2-1-1 0 0,1 1 1 0 0,2 1-1 0 0,2 0 1 0 0,26-57 0 0 0,-33 84-3 0 0,0 0 0 0 0,1 1 0 0 0,0-1 0 0 0,0 1 0 0 0,1 0 0 0 0,10-9 0 0 0,-14 15 8 0 0,0 0 0 0 0,0 0 0 0 0,0 0 0 0 0,1 1 0 0 0,-1-1 0 0 0,1 1 0 0 0,0 0 0 0 0,0 0 0 0 0,0 0 0 0 0,0 1 0 0 0,0-1 0 0 0,0 1 0 0 0,0 0 0 0 0,0 0 0 0 0,0 0 0 0 0,1 1 0 0 0,-1-1 0 0 0,8 2 0 0 0,-9-1 11 0 0,0 1 0 0 0,0 0 0 0 0,0 0 0 0 0,-1 0 0 0 0,1 0 0 0 0,0 1 0 0 0,-1-1 0 0 0,1 1 0 0 0,-1-1 0 0 0,1 1 0 0 0,-1 0 0 0 0,0 0 0 0 0,0 0 0 0 0,0 0 0 0 0,2 4 0 0 0,1 0 0 0 0,0 1 0 0 0,0 0 0 0 0,-1 0 0 0 0,3 9 0 0 0,-2-3 9 0 0,-1 0 0 0 0,0 1 0 0 0,-1-1 0 0 0,-1 0 1 0 0,0 1-1 0 0,-1-1 0 0 0,0 1 0 0 0,-1 0 0 0 0,0-1 0 0 0,-2 1 0 0 0,1 0 0 0 0,-2-1 0 0 0,1 1 0 0 0,-7 16 0 0 0,-21 53-11 0 0,10-32 13 0 0,3 2 1 0 0,-19 93-1 0 0,35-135 40 0 0,0 0-1 0 0,1 0 0 0 0,1 0 1 0 0,0 0-1 0 0,0 0 0 0 0,1 0 1 0 0,0-1-1 0 0,1 1 0 0 0,4 11 1 0 0,7 12 284 0 0,24 42 0 0 0,-37-73-317 0 0,9 15 155 0 0,0 0 0 0 0,2-1 0 0 0,-1-1 0 0 0,2 0 0 0 0,1 0 0 0 0,26 23 0 0 0,-24-25 9 0 0,0-2 1 0 0,1 0 0 0 0,0 0-1 0 0,1-2 1 0 0,32 15 0 0 0,-39-21-252 0 0,0 0 0 0 0,0-1 0 0 0,0 0 0 0 0,0 0 0 0 0,0-2 0 0 0,0 1 0 0 0,1-1 0 0 0,-1-1 0 0 0,1 0 1 0 0,-1-1-1 0 0,0 0 0 0 0,12-3 0 0 0,10-4-2360 0 0,-26 4 1167 0 0</inkml:trace>
  <inkml:trace contextRef="#ctx0" brushRef="#br0" timeOffset="22325.07">11721 472 17015 0 0,'-9'-13'560'0'0,"-14"-19"-1"0"0,16 23-408 0 0,0 0-1 0 0,1 0 1 0 0,0 0 0 0 0,-8-19-1 0 0,12 23-143 0 0,-4-15-236 0 0,5 18 154 0 0,-3-1 108 0 0,3 2 218 0 0,1 1 94 0 0,-1 3-235 0 0,1-1 0 0 0,-1 1-1 0 0,0-1 1 0 0,1 1-1 0 0,-1-1 1 0 0,1 1-1 0 0,0-1 1 0 0,0 1 0 0 0,0 4-1 0 0,0 8 79 0 0,-17 281 1704 0 0,-18-13-567 0 0,30-253-1022 0 0,-2 13 427 0 0,2 0 0 0 0,2 1-1 0 0,5 72 1 0 0,-1-105-628 0 0,1 0 1 0 0,0 1-1 0 0,7 19 0 0 0,-8-28-87 0 0,0 0-1 0 0,0-1 0 0 0,0 1 0 0 0,1-1 0 0 0,-1 1 0 0 0,0-1 0 0 0,1 1 0 0 0,0-1 0 0 0,-1 0 0 0 0,1 0 0 0 0,0 1 0 0 0,0-2 1 0 0,0 1-1 0 0,1 0 0 0 0,-1 0 0 0 0,0-1 0 0 0,1 1 0 0 0,-1-1 0 0 0,1 1 0 0 0,5 1 0 0 0,-6-3-13 0 0,1 0 1 0 0,-1 1-1 0 0,1-1 0 0 0,0 0 0 0 0,-1 0 1 0 0,1-1-1 0 0,-1 1 0 0 0,1 0 0 0 0,-1-1 1 0 0,1 0-1 0 0,-1 1 0 0 0,1-1 0 0 0,-1 0 1 0 0,0 0-1 0 0,4-2 0 0 0,-2 0 5 0 0,-1 0-1 0 0,1 0 1 0 0,-1 0-1 0 0,1 0 1 0 0,-1-1-1 0 0,0 1 1 0 0,5-9-1 0 0,-2 1 6 0 0,0-1-1 0 0,0 0 1 0 0,-1 0 0 0 0,0 0-1 0 0,2-14 1 0 0,46-258 18 0 0,-24-3-218 0 0,-22 205 141 0 0,12-172-145 0 0,-15 84-304 0 0,-4 166 422 0 0,-7 137 59 0 0,0-1 143 0 0,7-122-96 0 0,10 271 593 0 0,-6-244-473 0 0,1 0-1 0 0,2 0 1 0 0,2-1-1 0 0,1 0 1 0 0,23 53-1 0 0,-30-83-112 0 0,0 0-1 0 0,0 1 0 0 0,1-1 1 0 0,0-1-1 0 0,0 1 1 0 0,1 0-1 0 0,-1-1 1 0 0,1 0-1 0 0,10 8 1 0 0,-13-11-32 0 0,1-1 1 0 0,0 1 0 0 0,0-1 0 0 0,0 1 0 0 0,0-1 0 0 0,0 0 0 0 0,0 0 0 0 0,0 0 0 0 0,0 0 0 0 0,0-1-1 0 0,0 1 1 0 0,0-1 0 0 0,1 0 0 0 0,-1 0 0 0 0,0 0 0 0 0,0-1 0 0 0,0 1 0 0 0,1-1 0 0 0,-1 1 0 0 0,0-1-1 0 0,0 0 1 0 0,0 0 0 0 0,4-3 0 0 0,2 0 5 0 0,0-2 0 0 0,-1 1 0 0 0,1-1 0 0 0,-2 0 0 0 0,1-1 0 0 0,10-11 0 0 0,36-49 36 0 0,-22 19-157 0 0,-1-1-1 0 0,27-62 0 0 0,31-112-4141 0 0,-76 183 2511 0 0</inkml:trace>
  <inkml:trace contextRef="#ctx0" brushRef="#br0" timeOffset="22712.11">12552 217 23615 0 0,'-9'2'210'0'0,"5"-2"-120"0"0,0 0-1 0 0,0 0 1 0 0,1 1 0 0 0,-1 0 0 0 0,0 0 0 0 0,1 0 0 0 0,-1 0 0 0 0,1 0 0 0 0,-1 1 0 0 0,1 0 0 0 0,0-1 0 0 0,-1 1-1 0 0,1 0 1 0 0,0 1 0 0 0,-3 2 0 0 0,-6 12 78 0 0,0 0 0 0 0,1 1 0 0 0,1 0 0 0 0,0 0 0 0 0,1 2 0 0 0,-8 25 0 0 0,-26 125 1264 0 0,28-101-735 0 0,-13 78 839 0 0,26-128-1373 0 0,0 1-1 0 0,2 0 1 0 0,0 0-1 0 0,1 0 1 0 0,5 27-1 0 0,-4-38-95 0 0,0 0 0 0 0,1-1 0 0 0,1 1 0 0 0,-1 0 1 0 0,1-1-1 0 0,1 0 0 0 0,0 0 0 0 0,0 0 0 0 0,0-1 0 0 0,1 1 0 0 0,0-1 0 0 0,0-1 0 0 0,1 1 1 0 0,0-1-1 0 0,0 0 0 0 0,0-1 0 0 0,15 9 0 0 0,-16-11-67 0 0,-1-1 0 0 0,1 0 0 0 0,0 0 0 0 0,-1 0 0 0 0,1 0 0 0 0,0-1 0 0 0,0 0 0 0 0,0-1 0 0 0,12 1 0 0 0,6-2 0 0 0,26-4 0 0 0,-47 4 0 0 0,7 0-31 0 0,-1-1 0 0 0,0-1 0 0 0,0 1 0 0 0,0-2 0 0 0,-1 1 0 0 0,1-1 0 0 0,-1 0 0 0 0,15-11 0 0 0,-8 4-181 0 0,0-1 0 0 0,-2 0 0 0 0,20-22 0 0 0,-23 21 114 0 0,-1 1 0 0 0,0-1 0 0 0,-1-1 0 0 0,0 0 0 0 0,-2 0 0 0 0,1 0 0 0 0,-1-1 0 0 0,-1 0 0 0 0,-1 0 0 0 0,0 0 0 0 0,-1 0-1 0 0,-1-1 1 0 0,0 0 0 0 0,-1 1 0 0 0,-1-20 0 0 0,-1 20 50 0 0,0-1-1 0 0,-2 0 1 0 0,0 1 0 0 0,0-1 0 0 0,-7-17-1 0 0,6 23 72 0 0,-1 0 0 0 0,0 0 0 0 0,0 1 0 0 0,-1-1 0 0 0,0 1-1 0 0,-1 1 1 0 0,0-1 0 0 0,-11-10 0 0 0,1 3 128 0 0,0 1 1 0 0,-1 1-1 0 0,-1 0 0 0 0,0 1 0 0 0,-1 2 1 0 0,0 0-1 0 0,-1 1 0 0 0,-37-13 0 0 0,55 23-167 0 0,-1-1-1 0 0,0 0 0 0 0,0 1 1 0 0,0 0-1 0 0,0 0 0 0 0,0 0 1 0 0,1 0-1 0 0,-1 0 0 0 0,0 1 0 0 0,0 0 1 0 0,-6 2-1 0 0,9-3-45 0 0,-1 1 0 0 0,1-1-1 0 0,0 1 1 0 0,0-1 0 0 0,0 1 0 0 0,0-1-1 0 0,0 1 1 0 0,0 0 0 0 0,0 0 0 0 0,0 0-1 0 0,0-1 1 0 0,0 1 0 0 0,0 0 0 0 0,0 0 0 0 0,1 0-1 0 0,-1 0 1 0 0,0 0 0 0 0,1 1 0 0 0,-1-1-1 0 0,1 0 1 0 0,-1 0 0 0 0,1 0 0 0 0,-1 1-1 0 0,1-1 1 0 0,0 0 0 0 0,0 0 0 0 0,0 1 0 0 0,0-1-1 0 0,-1 0 1 0 0,2 0 0 0 0,-1 1 0 0 0,0-1-1 0 0,0 0 1 0 0,0 0 0 0 0,1 1 0 0 0,-1-1-1 0 0,1 1 1 0 0,1 3-280 0 0,1 0 0 0 0,-1 0 0 0 0,1 0-1 0 0,1-1 1 0 0,-1 1 0 0 0,0-1 0 0 0,1 0 0 0 0,0 0-1 0 0,0 0 1 0 0,0-1 0 0 0,1 1 0 0 0,8 4 0 0 0,0 0-673 0 0,1 0 1 0 0,0-1-1 0 0,19 6 1 0 0,-5-6-1506 0 0,2-2-3949 0 0</inkml:trace>
  <inkml:trace contextRef="#ctx0" brushRef="#br0" timeOffset="23055.69">13047 281 19895 0 0,'5'-26'762'0'0,"3"-10"474"0"0,-6 33-1147 0 0,-2 2-74 0 0,1 0 1 0 0,-1 1-1 0 0,0-1 0 0 0,0 0 1 0 0,1 1-1 0 0,-1-1 1 0 0,0 0-1 0 0,0 1 1 0 0,0-1-1 0 0,0 0 1 0 0,1 0-1 0 0,-1 1 1 0 0,0-1-1 0 0,0 0 1 0 0,-1 0-1 0 0,1 0 1 0 0,0-1 841 0 0,0 4 294 0 0,-4 110 3611 0 0,0 4-3353 0 0,4-37-996 0 0,4-1-1 0 0,4 1 0 0 0,2-1 0 0 0,30 108 1 0 0,-34-164-396 0 0,29 84 77 0 0,-30-94-87 0 0,0 0 0 0 0,1 0 0 0 0,1-1 0 0 0,0 1 1 0 0,0-2-1 0 0,14 15 0 0 0,-15-18-7 0 0,1 0 0 0 0,-1-1 0 0 0,2 0 0 0 0,-1 0 0 0 0,1-1 0 0 0,11 6 0 0 0,-15-9 0 0 0,0 0 0 0 0,-1-1 0 0 0,1 0 0 0 0,0 1 0 0 0,0-2 0 0 0,0 1 0 0 0,1 0 0 0 0,-1-1 0 0 0,0 0 0 0 0,0 0 0 0 0,0 0 0 0 0,0 0 0 0 0,0-1 0 0 0,0 1 0 0 0,0-1 0 0 0,0 0 0 0 0,5-2 0 0 0,0-1-12 0 0,1-1 1 0 0,-1 0-1 0 0,0 0 0 0 0,0-1 0 0 0,-1 0 1 0 0,0-1-1 0 0,0 1 0 0 0,0-2 0 0 0,9-11 1 0 0,-3 2-37 0 0,-1-1 1 0 0,-1 0 0 0 0,14-29-1 0 0,-12 18-83 0 0,-2 0 0 0 0,-2-1 0 0 0,0 0 0 0 0,-2-1 0 0 0,-2 0 0 0 0,5-47-1 0 0,-5-192 97 0 0,-7 172 2 0 0,1 75-350 0 0,-1 0 0 0 0,-2 1 1 0 0,-5-29-1 0 0,8 50 249 0 0,-1 0-1 0 0,1 0 1 0 0,0 0 0 0 0,-1 0-1 0 0,1 0 1 0 0,0 0 0 0 0,-1 0-1 0 0,1 0 1 0 0,-1 0-1 0 0,1 1 1 0 0,-1-1 0 0 0,0 0-1 0 0,1 0 1 0 0,-2-1 0 0 0,2 2 100 0 0,-1-1-1207 0 0,-1 2-787 0 0,-14 11-2799 0 0,15-10 2364 0 0</inkml:trace>
  <inkml:trace contextRef="#ctx0" brushRef="#br0" timeOffset="23745.9">14069 446 13704 0 0,'7'-13'944'0'0,"-5"11"-940"0"0,-1 0 1 0 0,1-1 0 0 0,-1 1 0 0 0,1 0-1 0 0,0 0 1 0 0,0 0 0 0 0,0 0 0 0 0,0 0-1 0 0,4-2 1 0 0,-6 4 12 0 0,0-1 1 0 0,1 1-1 0 0,-1 0 1 0 0,1-1-1 0 0,-1 1 1 0 0,1 0-1 0 0,-1-1 0 0 0,1 1 1 0 0,-1 0-1 0 0,1-1 1 0 0,-1 1-1 0 0,1 0 1 0 0,-1 0-1 0 0,1 0 1 0 0,-1 0-1 0 0,1 0 0 0 0,0 0 1 0 0,-1-1-1 0 0,1 1 1 0 0,-1 0-1 0 0,1 0 1 0 0,-1 1-1 0 0,1-1 0 0 0,-1 0 1 0 0,1 0-1 0 0,0 0 1 0 0,-1 0-1 0 0,1 0 1 0 0,-1 1-1 0 0,1-1 1 0 0,-1 0-1 0 0,1 0 0 0 0,-1 1 1 0 0,1-1-1 0 0,-1 0 1 0 0,0 1-1 0 0,1-1 1 0 0,-1 1-1 0 0,1-1 1 0 0,-1 0-1 0 0,0 1 0 0 0,1-1 1 0 0,-1 1-1 0 0,0-1 1 0 0,1 1-1 0 0,-1-1 1 0 0,0 1-1 0 0,0-1 0 0 0,0 1 1 0 0,0 0-1 0 0,1-1 1 0 0,-1 1-1 0 0,0-1 1 0 0,0 1-1 0 0,0 0 1 0 0,1 6 292 0 0,-1 0 0 0 0,0 0 1 0 0,0 0-1 0 0,-1 0 0 0 0,1 0 1 0 0,-4 11-1 0 0,-14 43 1353 0 0,13-47-1248 0 0,-69 184 4046 0 0,-10 22-833 0 0,29-68-1647 0 0,43-123-1691 0 0,-70 211 1880 0 0,79-228-2131 0 0,1-1 0 0 0,-1 19 0 0 0,2-27-39 0 0,1 0 1 0 0,0 0 0 0 0,0 0 0 0 0,1 0 0 0 0,-1 0 0 0 0,1 0 0 0 0,-1 0 0 0 0,1-1 0 0 0,0 1 0 0 0,0 0 0 0 0,0 0 0 0 0,0-1 0 0 0,1 1 0 0 0,2 4 0 0 0,-3-6-3 0 0,0 0 0 0 0,0-1 0 0 0,0 1 0 0 0,-1 0 1 0 0,1 0-1 0 0,0-1 0 0 0,0 1 0 0 0,0-1 0 0 0,0 1 0 0 0,0-1 0 0 0,0 1 0 0 0,0-1 0 0 0,0 0 0 0 0,0 1 1 0 0,0-1-1 0 0,0 0 0 0 0,0 0 0 0 0,1 0 0 0 0,-1 0 0 0 0,2 0 0 0 0,-1 0-6 0 0,1-1 0 0 0,-1 1-1 0 0,1-1 1 0 0,-1 0 0 0 0,1 0 0 0 0,-1 0-1 0 0,0 0 1 0 0,5-3 0 0 0,0-1-73 0 0,0-1 0 0 0,0 0-1 0 0,-1 0 1 0 0,9-10 0 0 0,-3 0-152 0 0,-1-1 1 0 0,0 0-1 0 0,-1 0 0 0 0,-1-1 0 0 0,12-35 1 0 0,23-101-951 0 0,-39 137 1062 0 0,39-244-1729 0 0,-30 162 1391 0 0,14-170-537 0 0,-11 94 105 0 0,-4 68 2589 0 0,-8 288 821 0 0,31 196 0 0 0,-17-269-2147 0 0,55 180 0 0 0,-65-264-672 0 0,1-1-1 0 0,1 0 1 0 0,17 25-1 0 0,-16-28-135 0 0,-1 0 0 0 0,0 1 1 0 0,12 38-1 0 0,-23-58 310 0 0,1 0 0 0 0,-1 0 0 0 0,0 0 0 0 0,0 0 1 0 0,0 0-1 0 0,0 0 0 0 0,0 0 0 0 0,0 0 0 0 0,0 0 1 0 0,0 0-1 0 0,0 0 0 0 0,0-1 0 0 0,0 1 0 0 0,-1 0 1 0 0,1 0-1 0 0,0 0 0 0 0,-1 0 0 0 0,1 0 0 0 0,0 0 0 0 0,-1-1 1 0 0,0 1-1 0 0,1 0 0 0 0,-1 0 0 0 0,1-1 0 0 0,-1 1 1 0 0,0 0-1 0 0,1-1 0 0 0,-1 1 0 0 0,0-1 0 0 0,0 1 0 0 0,0 0 1 0 0,-2 0-156 0 0,1 0 0 0 0,-1 0 1 0 0,1 0-1 0 0,-1 0 1 0 0,0 0-1 0 0,1-1 1 0 0,-1 0-1 0 0,0 1 1 0 0,-3-1-1 0 0,-28-4-1766 0 0</inkml:trace>
  <inkml:trace contextRef="#ctx0" brushRef="#br0" timeOffset="24094.48">13947 1215 29375 0 0,'-89'-86'2241'0'0,"88"85"-2168"0"0,-16-16 568 0 0,16 16-629 0 0,0 1-1 0 0,1-1 0 0 0,-1 1 1 0 0,1-1-1 0 0,-1 0 0 0 0,1 1 1 0 0,-1-1-1 0 0,1 0 0 0 0,-1 1 1 0 0,1-1-1 0 0,0 0 0 0 0,-1 0 1 0 0,1 0-1 0 0,0 1 0 0 0,0-1 1 0 0,-1 0-1 0 0,1 0 0 0 0,0 0 1 0 0,0 1-1 0 0,0-1 0 0 0,0 0 1 0 0,0-1-1 0 0,5-3-2 0 0,-1 0-1 0 0,1 0 1 0 0,-1 1 0 0 0,1 0 0 0 0,9-6-1 0 0,-10 7 0 0 0,16-10 8 0 0,32-16 0 0 0,-18 11 17 0 0,338-162-2173 0 0,-307 154-8813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8T17:59:13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99 15496 0 0,'-5'-9'1062'0'0,"1"6"-1003"0"0,4 3 151 0 0,-5-8 1884 0 0,2 3-1747 0 0,3 4-260 0 0,-1 1 0 0 0,1-1-1 0 0,0 1 1 0 0,0-1 0 0 0,-1 1 0 0 0,1-1-1 0 0,0 1 1 0 0,0-1 0 0 0,0 1 0 0 0,-1-1-1 0 0,1 1 1 0 0,0-1 0 0 0,0 0 0 0 0,0 1-1 0 0,0-1 1 0 0,0 1 0 0 0,0-1 0 0 0,0 0-1 0 0,0 1 1 0 0,1-1 0 0 0,-1 1 0 0 0,0-1-1 0 0,1 0 1 0 0,1-7 443 0 0,-1 4-323 0 0,0 1-1 0 0,0-1 0 0 0,1 0 0 0 0,-1 1 1 0 0,4-5-1 0 0,-4 7 6 0 0,-1 0-187 0 0,0 1 0 0 0,0 0-1 0 0,0 0 1 0 0,0 0 0 0 0,0 0 0 0 0,0 0-1 0 0,0 0 1 0 0,0-1 0 0 0,0 1 0 0 0,0 0 0 0 0,0 0-1 0 0,1 0 1 0 0,-1 0 0 0 0,0 0 0 0 0,0 0 0 0 0,0 0-1 0 0,0 0 1 0 0,0 0 0 0 0,0-1 0 0 0,0 1-1 0 0,0 0 1 0 0,0 0 0 0 0,1 0 0 0 0,-1 0 0 0 0,0 0-1 0 0,0 0 1 0 0,0 0 0 0 0,0 0 0 0 0,0 0 0 0 0,0 0-1 0 0,0 0 1 0 0,1 0 0 0 0,-1 0 0 0 0,0 0-1 0 0,0 0 1 0 0,0 0 0 0 0,0 0 0 0 0,0 0 0 0 0,0 0-1 0 0,1 0 1 0 0,-1 0 0 0 0,0 0 0 0 0,0 0 0 0 0,0 10 36 0 0,-1-1 0 0 0,-1 0 1 0 0,0 1-1 0 0,0-1 1 0 0,0 0-1 0 0,-5 9 0 0 0,-25 56 311 0 0,18-45-291 0 0,-103 177 917 0 0,78-142-564 0 0,25-40-234 0 0,5-8 99 0 0,-1 0-1 0 0,-12 15 1 0 0,12-18 16 0 0,-11 20 1 0 0,18-29-231 0 0,3-16-17 0 0,1 3-68 0 0,2 0 0 0 0,0-1 0 0 0,0 1 0 0 0,0 0 0 0 0,1 0 0 0 0,5-8 0 0 0,35-51 0 0 0,-34 54 0 0 0,53-73 0 0 0,-49 65-2 0 0,91-154-60 0 0,-91 152 62 0 0,-7 12 0 0 0,-1-1 0 0 0,1 1 0 0 0,-2-1 0 0 0,5-16 0 0 0,-1 4 0 0 0,-9 25 0 0 0,0 0 0 0 0,0 0 0 0 0,0 0 0 0 0,0 0 0 0 0,0 0 0 0 0,0-1 0 0 0,0 1 0 0 0,1 0 1 0 0,-1 0-1 0 0,0 0 0 0 0,0 0 0 0 0,0-1 0 0 0,0 1 0 0 0,0 0 0 0 0,0 0 0 0 0,0 0 0 0 0,0 0 0 0 0,0-1 0 0 0,0 1 0 0 0,0 0 0 0 0,0 0 0 0 0,0 0 0 0 0,0 0 0 0 0,0-1 0 0 0,0 1 0 0 0,0 0 0 0 0,-1 0 0 0 0,1 0 0 0 0,0 0 0 0 0,0-1 1 0 0,0 1-1 0 0,0 0 0 0 0,0 0 0 0 0,0 0 0 0 0,0 0 0 0 0,0 0 0 0 0,-1-1 0 0 0,1 1 0 0 0,0 0 0 0 0,0 0 0 0 0,0 0 0 0 0,0 0 0 0 0,0 0 0 0 0,-1 0 0 0 0,1 0 0 0 0,0 0 0 0 0,0 0 0 0 0,0 0 0 0 0,0 0 0 0 0,-1 0 0 0 0,1 0 0 0 0,0 0 1 0 0,0 0-1 0 0,-1 0 0 0 0,-4 1 17 0 0,0 2 49 0 0,-1 1-1 0 0,1 0 1 0 0,0 0-1 0 0,0 1 1 0 0,0 0 0 0 0,1 0-1 0 0,-8 10 1 0 0,5-6-11 0 0,-40 40 221 0 0,31-35-158 0 0,-23 30 0 0 0,-1 3 18 0 0,28-34-96 0 0,0 0 0 0 0,1 0 0 0 0,-16 28 0 0 0,-4 9-40 0 0,30-44 0 0 0,0-6-1 0 0,1 0-1 0 0,0 0 1 0 0,0 1 0 0 0,0-1-1 0 0,0 0 1 0 0,1 0-1 0 0,-1 1 1 0 0,0-1 0 0 0,0 0-1 0 0,0 0 1 0 0,0 0 0 0 0,0 1-1 0 0,0-1 1 0 0,0 0 0 0 0,0 0-1 0 0,0 0 1 0 0,0 0-1 0 0,1 1 1 0 0,-1-1 0 0 0,0 0-1 0 0,0 0 1 0 0,0 0 0 0 0,0 0-1 0 0,0 1 1 0 0,1-1-1 0 0,-1 0 1 0 0,0 0 0 0 0,0 0-1 0 0,0 0 1 0 0,1 0 0 0 0,-1 0-1 0 0,0 0 1 0 0,0 0-1 0 0,0 0 1 0 0,1 0 0 0 0,-1 0-1 0 0,0 0 1 0 0,0 0 0 0 0,1 0-1 0 0,-1 0 1 0 0,0 0 0 0 0,0 0-1 0 0,0 0 1 0 0,1 0-1 0 0,-1 0 1 0 0,0 0 0 0 0,0 0-1 0 0,0 0 1 0 0,1 0 0 0 0,-1 0-1 0 0,0 0 1 0 0,0 0-1 0 0,0 0 1 0 0,0-1 0 0 0,1 1-1 0 0,-1 0 1 0 0,0 0 0 0 0,0 0-1 0 0,0 0 1 0 0,0-1-1 0 0,1 1 1 0 0,-1 0 0 0 0,0 0-1 0 0,0-1-2 0 0,7-4-41 0 0,-1 0-1 0 0,0-1 1 0 0,0 0-1 0 0,-1-1 1 0 0,7-7 0 0 0,0-3-90 0 0,38-46-302 0 0,28-32-492 0 0,57-42-1732 0 0,-114 125 2198 0 0,-20 11 284 0 0,-1 5 191 0 0,0-1 1 0 0,-1 1-1 0 0,0-1 0 0 0,0 1 0 0 0,0-1 0 0 0,0 0 0 0 0,0 1 0 0 0,0-1 1 0 0,-4 5-1 0 0,-19 27 244 0 0,15-22-202 0 0,-43 51 273 0 0,6-8-168 0 0,-13 16-91 0 0,35-45-138 0 0,-31 48 0 0 0,33-40-1745 0 0,4-2-6719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777918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2012-01-12T16:41:00+00:00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1455498</Value>
      <Value>1455499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Patient progress notes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TP102815007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F05A74-D54C-4977-AF19-81C40CCD17A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103CA0E3-10C9-497C-A6E0-7EF2EAD01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98BE1B-16AF-4DEC-B352-82C31755A3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</Template>
  <TotalTime>26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progress notes</vt:lpstr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progress notes</dc:title>
  <dc:creator>ethan tenison</dc:creator>
  <cp:lastModifiedBy>ethan tenison</cp:lastModifiedBy>
  <cp:revision>2</cp:revision>
  <cp:lastPrinted>2003-12-29T17:10:00Z</cp:lastPrinted>
  <dcterms:created xsi:type="dcterms:W3CDTF">2020-08-18T17:48:00Z</dcterms:created>
  <dcterms:modified xsi:type="dcterms:W3CDTF">2020-08-18T18:14:00Z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TC010234041033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